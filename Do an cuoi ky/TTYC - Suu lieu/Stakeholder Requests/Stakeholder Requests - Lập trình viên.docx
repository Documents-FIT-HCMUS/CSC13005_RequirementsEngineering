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82CC99" w14:textId="5EF9F151" w:rsidR="00F24EF3" w:rsidRDefault="00885106">
      <w:pPr>
        <w:pStyle w:val="Tiu"/>
        <w:jc w:val="right"/>
      </w:pPr>
      <w:r>
        <w:fldChar w:fldCharType="begin"/>
      </w:r>
      <w:r>
        <w:instrText>SUBJECT  \* MERGEFORMAT</w:instrText>
      </w:r>
      <w:r>
        <w:fldChar w:fldCharType="separate"/>
      </w:r>
      <w:r w:rsidR="001009F3">
        <w:t>Ứng dụng hỗ trợ tìm kiếm gia sư Seeker</w:t>
      </w:r>
      <w:r>
        <w:fldChar w:fldCharType="end"/>
      </w:r>
    </w:p>
    <w:p w14:paraId="3BEFC85F" w14:textId="77777777" w:rsidR="00F24EF3" w:rsidRDefault="00885106">
      <w:pPr>
        <w:pStyle w:val="Tiu"/>
        <w:jc w:val="right"/>
      </w:pPr>
      <w:r>
        <w:fldChar w:fldCharType="begin"/>
      </w:r>
      <w:r>
        <w:instrText>title  \* Mergeformat</w:instrText>
      </w:r>
      <w:r>
        <w:fldChar w:fldCharType="separate"/>
      </w:r>
      <w:r w:rsidR="00B45C01">
        <w:t>Stakeholder Requests</w:t>
      </w:r>
      <w:r>
        <w:fldChar w:fldCharType="end"/>
      </w:r>
    </w:p>
    <w:p w14:paraId="78E6C697" w14:textId="77777777" w:rsidR="00F24EF3" w:rsidRDefault="00F24EF3">
      <w:pPr>
        <w:pStyle w:val="Tiu"/>
        <w:jc w:val="right"/>
      </w:pPr>
    </w:p>
    <w:p w14:paraId="485D8624" w14:textId="4CBC5B2A" w:rsidR="00F24EF3" w:rsidRDefault="00303D0E" w:rsidP="065BD426">
      <w:pPr>
        <w:pStyle w:val="Tiu"/>
        <w:jc w:val="right"/>
        <w:rPr>
          <w:sz w:val="28"/>
          <w:szCs w:val="28"/>
        </w:rPr>
      </w:pPr>
      <w:r w:rsidRPr="065BD426">
        <w:rPr>
          <w:sz w:val="28"/>
          <w:szCs w:val="28"/>
        </w:rPr>
        <w:t>Version 1.0</w:t>
      </w:r>
    </w:p>
    <w:p w14:paraId="46EFF383" w14:textId="77777777" w:rsidR="00F24EF3" w:rsidRDefault="00F24EF3">
      <w:pPr>
        <w:pStyle w:val="Tiu"/>
        <w:rPr>
          <w:sz w:val="28"/>
        </w:rPr>
      </w:pPr>
    </w:p>
    <w:p w14:paraId="7E5DB9A9" w14:textId="77777777" w:rsidR="00F24EF3" w:rsidRDefault="00F24EF3"/>
    <w:p w14:paraId="74B42FF8" w14:textId="77777777" w:rsidR="00F24EF3" w:rsidRDefault="00F24EF3">
      <w:pPr>
        <w:sectPr w:rsidR="00F24EF3">
          <w:headerReference w:type="default" r:id="rId7"/>
          <w:footerReference w:type="even" r:id="rId8"/>
          <w:endnotePr>
            <w:numFmt w:val="decimal"/>
          </w:endnotePr>
          <w:pgSz w:w="12240" w:h="15840"/>
          <w:pgMar w:top="1440" w:right="1440" w:bottom="1440" w:left="1440" w:header="720" w:footer="720" w:gutter="0"/>
          <w:cols w:space="720"/>
          <w:vAlign w:val="center"/>
        </w:sectPr>
      </w:pPr>
    </w:p>
    <w:p w14:paraId="3FA12817" w14:textId="77777777" w:rsidR="00F24EF3" w:rsidRDefault="00303D0E">
      <w:pPr>
        <w:pStyle w:val="Tiu"/>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F24EF3" w14:paraId="1B418DD8" w14:textId="77777777">
        <w:tc>
          <w:tcPr>
            <w:tcW w:w="2304" w:type="dxa"/>
          </w:tcPr>
          <w:p w14:paraId="248BE2E2" w14:textId="77777777" w:rsidR="00F24EF3" w:rsidRDefault="00303D0E">
            <w:pPr>
              <w:pStyle w:val="Tabletext"/>
              <w:jc w:val="center"/>
              <w:rPr>
                <w:b/>
              </w:rPr>
            </w:pPr>
            <w:r>
              <w:rPr>
                <w:b/>
              </w:rPr>
              <w:t>Date</w:t>
            </w:r>
          </w:p>
        </w:tc>
        <w:tc>
          <w:tcPr>
            <w:tcW w:w="1152" w:type="dxa"/>
          </w:tcPr>
          <w:p w14:paraId="258BBA7D" w14:textId="77777777" w:rsidR="00F24EF3" w:rsidRDefault="00303D0E">
            <w:pPr>
              <w:pStyle w:val="Tabletext"/>
              <w:jc w:val="center"/>
              <w:rPr>
                <w:b/>
              </w:rPr>
            </w:pPr>
            <w:r>
              <w:rPr>
                <w:b/>
              </w:rPr>
              <w:t>Version</w:t>
            </w:r>
          </w:p>
        </w:tc>
        <w:tc>
          <w:tcPr>
            <w:tcW w:w="3744" w:type="dxa"/>
          </w:tcPr>
          <w:p w14:paraId="7C7E24B3" w14:textId="77777777" w:rsidR="00F24EF3" w:rsidRDefault="00303D0E">
            <w:pPr>
              <w:pStyle w:val="Tabletext"/>
              <w:jc w:val="center"/>
              <w:rPr>
                <w:b/>
              </w:rPr>
            </w:pPr>
            <w:r>
              <w:rPr>
                <w:b/>
              </w:rPr>
              <w:t>Description</w:t>
            </w:r>
          </w:p>
        </w:tc>
        <w:tc>
          <w:tcPr>
            <w:tcW w:w="2304" w:type="dxa"/>
          </w:tcPr>
          <w:p w14:paraId="0E52D853" w14:textId="77777777" w:rsidR="00F24EF3" w:rsidRDefault="00303D0E">
            <w:pPr>
              <w:pStyle w:val="Tabletext"/>
              <w:jc w:val="center"/>
              <w:rPr>
                <w:b/>
              </w:rPr>
            </w:pPr>
            <w:r>
              <w:rPr>
                <w:b/>
              </w:rPr>
              <w:t>Author</w:t>
            </w:r>
          </w:p>
        </w:tc>
      </w:tr>
      <w:tr w:rsidR="00F24EF3" w14:paraId="66512E45" w14:textId="77777777">
        <w:tc>
          <w:tcPr>
            <w:tcW w:w="2304" w:type="dxa"/>
          </w:tcPr>
          <w:p w14:paraId="3CEB58F5" w14:textId="573E15B3" w:rsidR="00F24EF3" w:rsidRDefault="001009F3">
            <w:pPr>
              <w:pStyle w:val="Tabletext"/>
            </w:pPr>
            <w:r>
              <w:t>21 April 2022</w:t>
            </w:r>
          </w:p>
        </w:tc>
        <w:tc>
          <w:tcPr>
            <w:tcW w:w="1152" w:type="dxa"/>
          </w:tcPr>
          <w:p w14:paraId="2BC07F67" w14:textId="45CCD6DC" w:rsidR="00F24EF3" w:rsidRDefault="00C6687B">
            <w:pPr>
              <w:pStyle w:val="Tabletext"/>
            </w:pPr>
            <w:r>
              <w:t>1.0</w:t>
            </w:r>
          </w:p>
        </w:tc>
        <w:tc>
          <w:tcPr>
            <w:tcW w:w="3744" w:type="dxa"/>
          </w:tcPr>
          <w:p w14:paraId="12E46870" w14:textId="23BF1E3F" w:rsidR="00F24EF3" w:rsidRDefault="001009F3">
            <w:pPr>
              <w:pStyle w:val="Tabletext"/>
            </w:pPr>
            <w:r>
              <w:t>Hoàn thiện nội dung các phần</w:t>
            </w:r>
          </w:p>
        </w:tc>
        <w:tc>
          <w:tcPr>
            <w:tcW w:w="2304" w:type="dxa"/>
          </w:tcPr>
          <w:p w14:paraId="5F87583E" w14:textId="66568DD9" w:rsidR="00F24EF3" w:rsidRDefault="00C6687B">
            <w:pPr>
              <w:pStyle w:val="Tabletext"/>
            </w:pPr>
            <w:r>
              <w:t>Phan Đặng Diễm Uyên</w:t>
            </w:r>
          </w:p>
        </w:tc>
      </w:tr>
      <w:tr w:rsidR="00F24EF3" w14:paraId="22F8D99D" w14:textId="77777777">
        <w:tc>
          <w:tcPr>
            <w:tcW w:w="2304" w:type="dxa"/>
          </w:tcPr>
          <w:p w14:paraId="5368EE8C" w14:textId="77777777" w:rsidR="00F24EF3" w:rsidRDefault="00F24EF3">
            <w:pPr>
              <w:pStyle w:val="Tabletext"/>
            </w:pPr>
          </w:p>
        </w:tc>
        <w:tc>
          <w:tcPr>
            <w:tcW w:w="1152" w:type="dxa"/>
          </w:tcPr>
          <w:p w14:paraId="7B9456C2" w14:textId="77777777" w:rsidR="00F24EF3" w:rsidRDefault="00F24EF3">
            <w:pPr>
              <w:pStyle w:val="Tabletext"/>
            </w:pPr>
          </w:p>
        </w:tc>
        <w:tc>
          <w:tcPr>
            <w:tcW w:w="3744" w:type="dxa"/>
          </w:tcPr>
          <w:p w14:paraId="04D151E2" w14:textId="77777777" w:rsidR="00F24EF3" w:rsidRDefault="00F24EF3">
            <w:pPr>
              <w:pStyle w:val="Tabletext"/>
            </w:pPr>
          </w:p>
        </w:tc>
        <w:tc>
          <w:tcPr>
            <w:tcW w:w="2304" w:type="dxa"/>
          </w:tcPr>
          <w:p w14:paraId="6D3EF2E3" w14:textId="77777777" w:rsidR="00F24EF3" w:rsidRDefault="00F24EF3">
            <w:pPr>
              <w:pStyle w:val="Tabletext"/>
            </w:pPr>
          </w:p>
        </w:tc>
      </w:tr>
      <w:tr w:rsidR="00F24EF3" w14:paraId="45559B49" w14:textId="77777777">
        <w:tc>
          <w:tcPr>
            <w:tcW w:w="2304" w:type="dxa"/>
          </w:tcPr>
          <w:p w14:paraId="3FC12C49" w14:textId="77777777" w:rsidR="00F24EF3" w:rsidRDefault="00F24EF3">
            <w:pPr>
              <w:pStyle w:val="Tabletext"/>
            </w:pPr>
          </w:p>
        </w:tc>
        <w:tc>
          <w:tcPr>
            <w:tcW w:w="1152" w:type="dxa"/>
          </w:tcPr>
          <w:p w14:paraId="70CCB499" w14:textId="77777777" w:rsidR="00F24EF3" w:rsidRDefault="00F24EF3">
            <w:pPr>
              <w:pStyle w:val="Tabletext"/>
            </w:pPr>
          </w:p>
        </w:tc>
        <w:tc>
          <w:tcPr>
            <w:tcW w:w="3744" w:type="dxa"/>
          </w:tcPr>
          <w:p w14:paraId="783947BE" w14:textId="77777777" w:rsidR="00F24EF3" w:rsidRDefault="00F24EF3">
            <w:pPr>
              <w:pStyle w:val="Tabletext"/>
            </w:pPr>
          </w:p>
        </w:tc>
        <w:tc>
          <w:tcPr>
            <w:tcW w:w="2304" w:type="dxa"/>
          </w:tcPr>
          <w:p w14:paraId="48822F19" w14:textId="77777777" w:rsidR="00F24EF3" w:rsidRDefault="00F24EF3">
            <w:pPr>
              <w:pStyle w:val="Tabletext"/>
            </w:pPr>
          </w:p>
        </w:tc>
      </w:tr>
      <w:tr w:rsidR="00F24EF3" w14:paraId="77CF506D" w14:textId="77777777">
        <w:tc>
          <w:tcPr>
            <w:tcW w:w="2304" w:type="dxa"/>
          </w:tcPr>
          <w:p w14:paraId="00332B1F" w14:textId="77777777" w:rsidR="00F24EF3" w:rsidRDefault="00F24EF3">
            <w:pPr>
              <w:pStyle w:val="Tabletext"/>
            </w:pPr>
          </w:p>
        </w:tc>
        <w:tc>
          <w:tcPr>
            <w:tcW w:w="1152" w:type="dxa"/>
          </w:tcPr>
          <w:p w14:paraId="4609F172" w14:textId="77777777" w:rsidR="00F24EF3" w:rsidRDefault="00F24EF3">
            <w:pPr>
              <w:pStyle w:val="Tabletext"/>
            </w:pPr>
          </w:p>
        </w:tc>
        <w:tc>
          <w:tcPr>
            <w:tcW w:w="3744" w:type="dxa"/>
          </w:tcPr>
          <w:p w14:paraId="06806A33" w14:textId="77777777" w:rsidR="00F24EF3" w:rsidRDefault="00F24EF3">
            <w:pPr>
              <w:pStyle w:val="Tabletext"/>
            </w:pPr>
          </w:p>
        </w:tc>
        <w:tc>
          <w:tcPr>
            <w:tcW w:w="2304" w:type="dxa"/>
          </w:tcPr>
          <w:p w14:paraId="0776E8D8" w14:textId="77777777" w:rsidR="00F24EF3" w:rsidRDefault="00F24EF3">
            <w:pPr>
              <w:pStyle w:val="Tabletext"/>
            </w:pPr>
          </w:p>
        </w:tc>
      </w:tr>
    </w:tbl>
    <w:p w14:paraId="674D5B02" w14:textId="77777777" w:rsidR="00F24EF3" w:rsidRDefault="00F24EF3"/>
    <w:p w14:paraId="1DA94DD8" w14:textId="77777777" w:rsidR="00F24EF3" w:rsidRDefault="00303D0E">
      <w:pPr>
        <w:pStyle w:val="Tiu"/>
      </w:pPr>
      <w:r>
        <w:br w:type="page"/>
      </w:r>
      <w:r>
        <w:lastRenderedPageBreak/>
        <w:t>Table of Contents</w:t>
      </w:r>
    </w:p>
    <w:p w14:paraId="031C2373" w14:textId="47141C5A" w:rsidR="00F24EF3" w:rsidRDefault="00303D0E">
      <w:pPr>
        <w:pStyle w:val="Mucluc1"/>
        <w:tabs>
          <w:tab w:val="left" w:pos="432"/>
        </w:tabs>
        <w:rPr>
          <w:noProof/>
          <w:sz w:val="24"/>
          <w:szCs w:val="24"/>
        </w:rPr>
      </w:pPr>
      <w:r>
        <w:rPr>
          <w:b/>
        </w:rPr>
        <w:fldChar w:fldCharType="begin"/>
      </w:r>
      <w:r>
        <w:rPr>
          <w:b/>
        </w:rPr>
        <w:instrText xml:space="preserve"> TOC \o "1-3" </w:instrText>
      </w:r>
      <w:r>
        <w:rPr>
          <w:b/>
        </w:rPr>
        <w:fldChar w:fldCharType="separate"/>
      </w:r>
      <w:r>
        <w:rPr>
          <w:noProof/>
          <w:szCs w:val="24"/>
        </w:rPr>
        <w:t>1.</w:t>
      </w:r>
      <w:r>
        <w:rPr>
          <w:noProof/>
          <w:sz w:val="24"/>
          <w:szCs w:val="24"/>
        </w:rPr>
        <w:tab/>
      </w:r>
      <w:r>
        <w:rPr>
          <w:noProof/>
          <w:szCs w:val="24"/>
        </w:rPr>
        <w:t>Introduction</w:t>
      </w:r>
      <w:r>
        <w:rPr>
          <w:noProof/>
        </w:rPr>
        <w:tab/>
      </w:r>
      <w:r>
        <w:rPr>
          <w:noProof/>
        </w:rPr>
        <w:fldChar w:fldCharType="begin"/>
      </w:r>
      <w:r>
        <w:rPr>
          <w:noProof/>
        </w:rPr>
        <w:instrText xml:space="preserve"> PAGEREF _Toc492961278 \h </w:instrText>
      </w:r>
      <w:r>
        <w:rPr>
          <w:noProof/>
        </w:rPr>
      </w:r>
      <w:r>
        <w:rPr>
          <w:noProof/>
        </w:rPr>
        <w:fldChar w:fldCharType="separate"/>
      </w:r>
      <w:r w:rsidR="00885106">
        <w:rPr>
          <w:noProof/>
        </w:rPr>
        <w:t>4</w:t>
      </w:r>
      <w:r>
        <w:rPr>
          <w:noProof/>
        </w:rPr>
        <w:fldChar w:fldCharType="end"/>
      </w:r>
    </w:p>
    <w:p w14:paraId="6988AD4B" w14:textId="67401B33" w:rsidR="00F24EF3" w:rsidRDefault="00303D0E">
      <w:pPr>
        <w:pStyle w:val="Mucluc2"/>
        <w:tabs>
          <w:tab w:val="left" w:pos="1000"/>
        </w:tabs>
        <w:rPr>
          <w:noProof/>
          <w:sz w:val="24"/>
          <w:szCs w:val="24"/>
        </w:rPr>
      </w:pPr>
      <w:r>
        <w:rPr>
          <w:noProof/>
        </w:rPr>
        <w:t>1.1</w:t>
      </w:r>
      <w:r>
        <w:rPr>
          <w:noProof/>
          <w:sz w:val="24"/>
          <w:szCs w:val="24"/>
        </w:rPr>
        <w:tab/>
      </w:r>
      <w:r>
        <w:rPr>
          <w:noProof/>
        </w:rPr>
        <w:t>Purpose</w:t>
      </w:r>
      <w:r>
        <w:rPr>
          <w:noProof/>
        </w:rPr>
        <w:tab/>
      </w:r>
      <w:r>
        <w:rPr>
          <w:noProof/>
        </w:rPr>
        <w:fldChar w:fldCharType="begin"/>
      </w:r>
      <w:r>
        <w:rPr>
          <w:noProof/>
        </w:rPr>
        <w:instrText xml:space="preserve"> PAGEREF _Toc492961279 \h </w:instrText>
      </w:r>
      <w:r>
        <w:rPr>
          <w:noProof/>
        </w:rPr>
      </w:r>
      <w:r>
        <w:rPr>
          <w:noProof/>
        </w:rPr>
        <w:fldChar w:fldCharType="separate"/>
      </w:r>
      <w:r w:rsidR="00885106">
        <w:rPr>
          <w:noProof/>
        </w:rPr>
        <w:t>4</w:t>
      </w:r>
      <w:r>
        <w:rPr>
          <w:noProof/>
        </w:rPr>
        <w:fldChar w:fldCharType="end"/>
      </w:r>
    </w:p>
    <w:p w14:paraId="3B6D1122" w14:textId="0903041D" w:rsidR="00F24EF3" w:rsidRDefault="00303D0E">
      <w:pPr>
        <w:pStyle w:val="Mucluc2"/>
        <w:tabs>
          <w:tab w:val="left" w:pos="1000"/>
        </w:tabs>
        <w:rPr>
          <w:noProof/>
          <w:sz w:val="24"/>
          <w:szCs w:val="24"/>
        </w:rPr>
      </w:pPr>
      <w:r>
        <w:rPr>
          <w:noProof/>
        </w:rPr>
        <w:t>1.2</w:t>
      </w:r>
      <w:r>
        <w:rPr>
          <w:noProof/>
          <w:sz w:val="24"/>
          <w:szCs w:val="24"/>
        </w:rPr>
        <w:tab/>
      </w:r>
      <w:r>
        <w:rPr>
          <w:noProof/>
        </w:rPr>
        <w:t>Scope</w:t>
      </w:r>
      <w:r>
        <w:rPr>
          <w:noProof/>
        </w:rPr>
        <w:tab/>
      </w:r>
      <w:r>
        <w:rPr>
          <w:noProof/>
        </w:rPr>
        <w:fldChar w:fldCharType="begin"/>
      </w:r>
      <w:r>
        <w:rPr>
          <w:noProof/>
        </w:rPr>
        <w:instrText xml:space="preserve"> PAGEREF _Toc492961280 \h </w:instrText>
      </w:r>
      <w:r>
        <w:rPr>
          <w:noProof/>
        </w:rPr>
      </w:r>
      <w:r>
        <w:rPr>
          <w:noProof/>
        </w:rPr>
        <w:fldChar w:fldCharType="separate"/>
      </w:r>
      <w:r w:rsidR="00885106">
        <w:rPr>
          <w:noProof/>
        </w:rPr>
        <w:t>4</w:t>
      </w:r>
      <w:r>
        <w:rPr>
          <w:noProof/>
        </w:rPr>
        <w:fldChar w:fldCharType="end"/>
      </w:r>
    </w:p>
    <w:p w14:paraId="62370BA2" w14:textId="4227BB73" w:rsidR="00F24EF3" w:rsidRDefault="00303D0E">
      <w:pPr>
        <w:pStyle w:val="Mucluc2"/>
        <w:tabs>
          <w:tab w:val="left" w:pos="1000"/>
        </w:tabs>
        <w:rPr>
          <w:noProof/>
          <w:sz w:val="24"/>
          <w:szCs w:val="24"/>
        </w:rPr>
      </w:pPr>
      <w:r>
        <w:rPr>
          <w:noProof/>
        </w:rPr>
        <w:t>1.3</w:t>
      </w:r>
      <w:r>
        <w:rPr>
          <w:noProof/>
          <w:sz w:val="24"/>
          <w:szCs w:val="24"/>
        </w:rPr>
        <w:tab/>
      </w:r>
      <w:r>
        <w:rPr>
          <w:noProof/>
        </w:rPr>
        <w:t>Definitions, Acronyms, and Abbreviations</w:t>
      </w:r>
      <w:r>
        <w:rPr>
          <w:noProof/>
        </w:rPr>
        <w:tab/>
      </w:r>
      <w:r>
        <w:rPr>
          <w:noProof/>
        </w:rPr>
        <w:fldChar w:fldCharType="begin"/>
      </w:r>
      <w:r>
        <w:rPr>
          <w:noProof/>
        </w:rPr>
        <w:instrText xml:space="preserve"> PAGEREF _Toc492961281 \h </w:instrText>
      </w:r>
      <w:r>
        <w:rPr>
          <w:noProof/>
        </w:rPr>
      </w:r>
      <w:r>
        <w:rPr>
          <w:noProof/>
        </w:rPr>
        <w:fldChar w:fldCharType="separate"/>
      </w:r>
      <w:r w:rsidR="00885106">
        <w:rPr>
          <w:noProof/>
        </w:rPr>
        <w:t>4</w:t>
      </w:r>
      <w:r>
        <w:rPr>
          <w:noProof/>
        </w:rPr>
        <w:fldChar w:fldCharType="end"/>
      </w:r>
    </w:p>
    <w:p w14:paraId="74C62E39" w14:textId="38E6A242" w:rsidR="00F24EF3" w:rsidRDefault="00303D0E">
      <w:pPr>
        <w:pStyle w:val="Mucluc2"/>
        <w:tabs>
          <w:tab w:val="left" w:pos="1000"/>
        </w:tabs>
        <w:rPr>
          <w:noProof/>
          <w:sz w:val="24"/>
          <w:szCs w:val="24"/>
        </w:rPr>
      </w:pPr>
      <w:r>
        <w:rPr>
          <w:noProof/>
        </w:rPr>
        <w:t>1.4</w:t>
      </w:r>
      <w:r>
        <w:rPr>
          <w:noProof/>
          <w:sz w:val="24"/>
          <w:szCs w:val="24"/>
        </w:rPr>
        <w:tab/>
      </w:r>
      <w:r>
        <w:rPr>
          <w:noProof/>
        </w:rPr>
        <w:t>References</w:t>
      </w:r>
      <w:r>
        <w:rPr>
          <w:noProof/>
        </w:rPr>
        <w:tab/>
      </w:r>
      <w:r>
        <w:rPr>
          <w:noProof/>
        </w:rPr>
        <w:fldChar w:fldCharType="begin"/>
      </w:r>
      <w:r>
        <w:rPr>
          <w:noProof/>
        </w:rPr>
        <w:instrText xml:space="preserve"> PAGEREF _Toc492961282 \h </w:instrText>
      </w:r>
      <w:r>
        <w:rPr>
          <w:noProof/>
        </w:rPr>
      </w:r>
      <w:r>
        <w:rPr>
          <w:noProof/>
        </w:rPr>
        <w:fldChar w:fldCharType="separate"/>
      </w:r>
      <w:r w:rsidR="00885106">
        <w:rPr>
          <w:noProof/>
        </w:rPr>
        <w:t>4</w:t>
      </w:r>
      <w:r>
        <w:rPr>
          <w:noProof/>
        </w:rPr>
        <w:fldChar w:fldCharType="end"/>
      </w:r>
    </w:p>
    <w:p w14:paraId="71E841E1" w14:textId="234E7D0C" w:rsidR="00F24EF3" w:rsidRDefault="00303D0E">
      <w:pPr>
        <w:pStyle w:val="Mucluc2"/>
        <w:tabs>
          <w:tab w:val="left" w:pos="1000"/>
        </w:tabs>
        <w:rPr>
          <w:noProof/>
          <w:sz w:val="24"/>
          <w:szCs w:val="24"/>
        </w:rPr>
      </w:pPr>
      <w:r>
        <w:rPr>
          <w:noProof/>
        </w:rPr>
        <w:t>1.5</w:t>
      </w:r>
      <w:r>
        <w:rPr>
          <w:noProof/>
          <w:sz w:val="24"/>
          <w:szCs w:val="24"/>
        </w:rPr>
        <w:tab/>
      </w:r>
      <w:r>
        <w:rPr>
          <w:noProof/>
        </w:rPr>
        <w:t>Overview</w:t>
      </w:r>
      <w:r>
        <w:rPr>
          <w:noProof/>
        </w:rPr>
        <w:tab/>
      </w:r>
      <w:r>
        <w:rPr>
          <w:noProof/>
        </w:rPr>
        <w:fldChar w:fldCharType="begin"/>
      </w:r>
      <w:r>
        <w:rPr>
          <w:noProof/>
        </w:rPr>
        <w:instrText xml:space="preserve"> PAGEREF _Toc492961283 \h </w:instrText>
      </w:r>
      <w:r>
        <w:rPr>
          <w:noProof/>
        </w:rPr>
      </w:r>
      <w:r>
        <w:rPr>
          <w:noProof/>
        </w:rPr>
        <w:fldChar w:fldCharType="separate"/>
      </w:r>
      <w:r w:rsidR="00885106">
        <w:rPr>
          <w:noProof/>
        </w:rPr>
        <w:t>4</w:t>
      </w:r>
      <w:r>
        <w:rPr>
          <w:noProof/>
        </w:rPr>
        <w:fldChar w:fldCharType="end"/>
      </w:r>
    </w:p>
    <w:p w14:paraId="76345AA2" w14:textId="0839541F" w:rsidR="00F24EF3" w:rsidRDefault="00303D0E">
      <w:pPr>
        <w:pStyle w:val="Mucluc1"/>
        <w:tabs>
          <w:tab w:val="left" w:pos="432"/>
        </w:tabs>
        <w:rPr>
          <w:noProof/>
          <w:sz w:val="24"/>
          <w:szCs w:val="24"/>
        </w:rPr>
      </w:pPr>
      <w:r>
        <w:rPr>
          <w:noProof/>
          <w:szCs w:val="24"/>
        </w:rPr>
        <w:t>2.</w:t>
      </w:r>
      <w:r>
        <w:rPr>
          <w:noProof/>
          <w:sz w:val="24"/>
          <w:szCs w:val="24"/>
        </w:rPr>
        <w:tab/>
      </w:r>
      <w:r>
        <w:rPr>
          <w:noProof/>
          <w:szCs w:val="24"/>
        </w:rPr>
        <w:t>Establish Stakeholder or User Profile</w:t>
      </w:r>
      <w:r>
        <w:rPr>
          <w:noProof/>
        </w:rPr>
        <w:tab/>
      </w:r>
      <w:r>
        <w:rPr>
          <w:noProof/>
        </w:rPr>
        <w:fldChar w:fldCharType="begin"/>
      </w:r>
      <w:r>
        <w:rPr>
          <w:noProof/>
        </w:rPr>
        <w:instrText xml:space="preserve"> PAGEREF _Toc492961284 \h </w:instrText>
      </w:r>
      <w:r>
        <w:rPr>
          <w:noProof/>
        </w:rPr>
      </w:r>
      <w:r>
        <w:rPr>
          <w:noProof/>
        </w:rPr>
        <w:fldChar w:fldCharType="separate"/>
      </w:r>
      <w:r w:rsidR="00885106">
        <w:rPr>
          <w:noProof/>
        </w:rPr>
        <w:t>4</w:t>
      </w:r>
      <w:r>
        <w:rPr>
          <w:noProof/>
        </w:rPr>
        <w:fldChar w:fldCharType="end"/>
      </w:r>
    </w:p>
    <w:p w14:paraId="5185E978" w14:textId="793F1CCD" w:rsidR="00F24EF3" w:rsidRDefault="00303D0E">
      <w:pPr>
        <w:pStyle w:val="Mucluc1"/>
        <w:tabs>
          <w:tab w:val="left" w:pos="432"/>
        </w:tabs>
        <w:rPr>
          <w:noProof/>
          <w:sz w:val="24"/>
          <w:szCs w:val="24"/>
        </w:rPr>
      </w:pPr>
      <w:r>
        <w:rPr>
          <w:noProof/>
          <w:szCs w:val="24"/>
        </w:rPr>
        <w:t>3.</w:t>
      </w:r>
      <w:r>
        <w:rPr>
          <w:noProof/>
          <w:sz w:val="24"/>
          <w:szCs w:val="24"/>
        </w:rPr>
        <w:tab/>
      </w:r>
      <w:r>
        <w:rPr>
          <w:noProof/>
          <w:szCs w:val="24"/>
        </w:rPr>
        <w:t>Assessing the Problem</w:t>
      </w:r>
      <w:r>
        <w:rPr>
          <w:noProof/>
        </w:rPr>
        <w:tab/>
      </w:r>
      <w:r>
        <w:rPr>
          <w:noProof/>
        </w:rPr>
        <w:fldChar w:fldCharType="begin"/>
      </w:r>
      <w:r>
        <w:rPr>
          <w:noProof/>
        </w:rPr>
        <w:instrText xml:space="preserve"> PAGEREF _Toc492961285 \h </w:instrText>
      </w:r>
      <w:r>
        <w:rPr>
          <w:noProof/>
        </w:rPr>
      </w:r>
      <w:r>
        <w:rPr>
          <w:noProof/>
        </w:rPr>
        <w:fldChar w:fldCharType="separate"/>
      </w:r>
      <w:r w:rsidR="00885106">
        <w:rPr>
          <w:noProof/>
        </w:rPr>
        <w:t>5</w:t>
      </w:r>
      <w:r>
        <w:rPr>
          <w:noProof/>
        </w:rPr>
        <w:fldChar w:fldCharType="end"/>
      </w:r>
    </w:p>
    <w:p w14:paraId="195A7ABC" w14:textId="243B81E9" w:rsidR="00F24EF3" w:rsidRDefault="00303D0E">
      <w:pPr>
        <w:pStyle w:val="Mucluc1"/>
        <w:tabs>
          <w:tab w:val="left" w:pos="432"/>
        </w:tabs>
        <w:rPr>
          <w:noProof/>
          <w:sz w:val="24"/>
          <w:szCs w:val="24"/>
        </w:rPr>
      </w:pPr>
      <w:r>
        <w:rPr>
          <w:noProof/>
          <w:szCs w:val="24"/>
        </w:rPr>
        <w:t>4.</w:t>
      </w:r>
      <w:r>
        <w:rPr>
          <w:noProof/>
          <w:sz w:val="24"/>
          <w:szCs w:val="24"/>
        </w:rPr>
        <w:tab/>
      </w:r>
      <w:r>
        <w:rPr>
          <w:noProof/>
          <w:szCs w:val="24"/>
        </w:rPr>
        <w:t>Understanding the User Environment</w:t>
      </w:r>
      <w:r>
        <w:rPr>
          <w:noProof/>
        </w:rPr>
        <w:tab/>
      </w:r>
      <w:r>
        <w:rPr>
          <w:noProof/>
        </w:rPr>
        <w:fldChar w:fldCharType="begin"/>
      </w:r>
      <w:r>
        <w:rPr>
          <w:noProof/>
        </w:rPr>
        <w:instrText xml:space="preserve"> PAGEREF _Toc492961286 \h </w:instrText>
      </w:r>
      <w:r>
        <w:rPr>
          <w:noProof/>
        </w:rPr>
      </w:r>
      <w:r>
        <w:rPr>
          <w:noProof/>
        </w:rPr>
        <w:fldChar w:fldCharType="separate"/>
      </w:r>
      <w:r w:rsidR="00885106">
        <w:rPr>
          <w:noProof/>
        </w:rPr>
        <w:t>5</w:t>
      </w:r>
      <w:r>
        <w:rPr>
          <w:noProof/>
        </w:rPr>
        <w:fldChar w:fldCharType="end"/>
      </w:r>
    </w:p>
    <w:p w14:paraId="3F23457B" w14:textId="313692DA" w:rsidR="00F24EF3" w:rsidRDefault="00303D0E">
      <w:pPr>
        <w:pStyle w:val="Mucluc1"/>
        <w:tabs>
          <w:tab w:val="left" w:pos="432"/>
        </w:tabs>
        <w:rPr>
          <w:noProof/>
          <w:sz w:val="24"/>
          <w:szCs w:val="24"/>
        </w:rPr>
      </w:pPr>
      <w:r>
        <w:rPr>
          <w:noProof/>
          <w:szCs w:val="24"/>
        </w:rPr>
        <w:t>5.</w:t>
      </w:r>
      <w:r>
        <w:rPr>
          <w:noProof/>
          <w:sz w:val="24"/>
          <w:szCs w:val="24"/>
        </w:rPr>
        <w:tab/>
      </w:r>
      <w:r>
        <w:rPr>
          <w:noProof/>
          <w:szCs w:val="24"/>
        </w:rPr>
        <w:t>Recap for Understanding</w:t>
      </w:r>
      <w:r>
        <w:rPr>
          <w:noProof/>
        </w:rPr>
        <w:tab/>
      </w:r>
      <w:r>
        <w:rPr>
          <w:noProof/>
        </w:rPr>
        <w:fldChar w:fldCharType="begin"/>
      </w:r>
      <w:r>
        <w:rPr>
          <w:noProof/>
        </w:rPr>
        <w:instrText xml:space="preserve"> PAGEREF _Toc492961287 \h </w:instrText>
      </w:r>
      <w:r>
        <w:rPr>
          <w:noProof/>
        </w:rPr>
      </w:r>
      <w:r>
        <w:rPr>
          <w:noProof/>
        </w:rPr>
        <w:fldChar w:fldCharType="separate"/>
      </w:r>
      <w:r w:rsidR="00885106">
        <w:rPr>
          <w:noProof/>
        </w:rPr>
        <w:t>6</w:t>
      </w:r>
      <w:r>
        <w:rPr>
          <w:noProof/>
        </w:rPr>
        <w:fldChar w:fldCharType="end"/>
      </w:r>
    </w:p>
    <w:p w14:paraId="472D4897" w14:textId="156B9B4D" w:rsidR="00F24EF3" w:rsidRDefault="00303D0E">
      <w:pPr>
        <w:pStyle w:val="Mucluc1"/>
        <w:tabs>
          <w:tab w:val="left" w:pos="432"/>
        </w:tabs>
        <w:rPr>
          <w:noProof/>
          <w:sz w:val="24"/>
          <w:szCs w:val="24"/>
        </w:rPr>
      </w:pPr>
      <w:r>
        <w:rPr>
          <w:noProof/>
          <w:szCs w:val="24"/>
        </w:rPr>
        <w:t>6.</w:t>
      </w:r>
      <w:r>
        <w:rPr>
          <w:noProof/>
          <w:sz w:val="24"/>
          <w:szCs w:val="24"/>
        </w:rPr>
        <w:tab/>
      </w:r>
      <w:r>
        <w:rPr>
          <w:noProof/>
          <w:szCs w:val="24"/>
        </w:rPr>
        <w:t>Analyst’s Inputs on Stakeholder’s Problem (validate or invalidate assumptions)</w:t>
      </w:r>
      <w:r>
        <w:rPr>
          <w:noProof/>
        </w:rPr>
        <w:tab/>
      </w:r>
      <w:r>
        <w:rPr>
          <w:noProof/>
        </w:rPr>
        <w:fldChar w:fldCharType="begin"/>
      </w:r>
      <w:r>
        <w:rPr>
          <w:noProof/>
        </w:rPr>
        <w:instrText xml:space="preserve"> PAGEREF _Toc492961288 \h </w:instrText>
      </w:r>
      <w:r>
        <w:rPr>
          <w:noProof/>
        </w:rPr>
      </w:r>
      <w:r>
        <w:rPr>
          <w:noProof/>
        </w:rPr>
        <w:fldChar w:fldCharType="separate"/>
      </w:r>
      <w:r w:rsidR="00885106">
        <w:rPr>
          <w:noProof/>
        </w:rPr>
        <w:t>6</w:t>
      </w:r>
      <w:r>
        <w:rPr>
          <w:noProof/>
        </w:rPr>
        <w:fldChar w:fldCharType="end"/>
      </w:r>
    </w:p>
    <w:p w14:paraId="2F469895" w14:textId="760AF0BF" w:rsidR="00F24EF3" w:rsidRDefault="00303D0E">
      <w:pPr>
        <w:pStyle w:val="Mucluc1"/>
        <w:tabs>
          <w:tab w:val="left" w:pos="432"/>
        </w:tabs>
        <w:rPr>
          <w:noProof/>
          <w:sz w:val="24"/>
          <w:szCs w:val="24"/>
        </w:rPr>
      </w:pPr>
      <w:r>
        <w:rPr>
          <w:noProof/>
          <w:szCs w:val="24"/>
        </w:rPr>
        <w:t>7.</w:t>
      </w:r>
      <w:r>
        <w:rPr>
          <w:noProof/>
          <w:sz w:val="24"/>
          <w:szCs w:val="24"/>
        </w:rPr>
        <w:tab/>
      </w:r>
      <w:r>
        <w:rPr>
          <w:noProof/>
          <w:szCs w:val="24"/>
        </w:rPr>
        <w:t>Assessing Your Solution (if applicable)</w:t>
      </w:r>
      <w:r>
        <w:rPr>
          <w:noProof/>
        </w:rPr>
        <w:tab/>
      </w:r>
      <w:r>
        <w:rPr>
          <w:noProof/>
        </w:rPr>
        <w:fldChar w:fldCharType="begin"/>
      </w:r>
      <w:r>
        <w:rPr>
          <w:noProof/>
        </w:rPr>
        <w:instrText xml:space="preserve"> PAGEREF _Toc492961289 \h </w:instrText>
      </w:r>
      <w:r>
        <w:rPr>
          <w:noProof/>
        </w:rPr>
      </w:r>
      <w:r>
        <w:rPr>
          <w:noProof/>
        </w:rPr>
        <w:fldChar w:fldCharType="separate"/>
      </w:r>
      <w:r w:rsidR="00885106">
        <w:rPr>
          <w:noProof/>
        </w:rPr>
        <w:t>7</w:t>
      </w:r>
      <w:r>
        <w:rPr>
          <w:noProof/>
        </w:rPr>
        <w:fldChar w:fldCharType="end"/>
      </w:r>
    </w:p>
    <w:p w14:paraId="425849CC" w14:textId="7597A892" w:rsidR="00F24EF3" w:rsidRDefault="00303D0E">
      <w:pPr>
        <w:pStyle w:val="Mucluc1"/>
        <w:tabs>
          <w:tab w:val="left" w:pos="432"/>
        </w:tabs>
        <w:rPr>
          <w:noProof/>
          <w:sz w:val="24"/>
          <w:szCs w:val="24"/>
        </w:rPr>
      </w:pPr>
      <w:r>
        <w:rPr>
          <w:noProof/>
          <w:szCs w:val="24"/>
        </w:rPr>
        <w:t>8.</w:t>
      </w:r>
      <w:r>
        <w:rPr>
          <w:noProof/>
          <w:sz w:val="24"/>
          <w:szCs w:val="24"/>
        </w:rPr>
        <w:tab/>
      </w:r>
      <w:r>
        <w:rPr>
          <w:noProof/>
          <w:szCs w:val="24"/>
        </w:rPr>
        <w:t>Assessing the Opportunity</w:t>
      </w:r>
      <w:r>
        <w:rPr>
          <w:noProof/>
        </w:rPr>
        <w:tab/>
      </w:r>
      <w:r>
        <w:rPr>
          <w:noProof/>
        </w:rPr>
        <w:fldChar w:fldCharType="begin"/>
      </w:r>
      <w:r>
        <w:rPr>
          <w:noProof/>
        </w:rPr>
        <w:instrText xml:space="preserve"> PAGEREF _Toc492961290 \h </w:instrText>
      </w:r>
      <w:r>
        <w:rPr>
          <w:noProof/>
        </w:rPr>
      </w:r>
      <w:r>
        <w:rPr>
          <w:noProof/>
        </w:rPr>
        <w:fldChar w:fldCharType="separate"/>
      </w:r>
      <w:r w:rsidR="00885106">
        <w:rPr>
          <w:noProof/>
        </w:rPr>
        <w:t>7</w:t>
      </w:r>
      <w:r>
        <w:rPr>
          <w:noProof/>
        </w:rPr>
        <w:fldChar w:fldCharType="end"/>
      </w:r>
    </w:p>
    <w:p w14:paraId="5013DD64" w14:textId="47D55AC0" w:rsidR="00F24EF3" w:rsidRDefault="00303D0E">
      <w:pPr>
        <w:pStyle w:val="Mucluc1"/>
        <w:tabs>
          <w:tab w:val="left" w:pos="432"/>
        </w:tabs>
        <w:rPr>
          <w:noProof/>
          <w:sz w:val="24"/>
          <w:szCs w:val="24"/>
        </w:rPr>
      </w:pPr>
      <w:r>
        <w:rPr>
          <w:noProof/>
          <w:szCs w:val="24"/>
        </w:rPr>
        <w:t>9.</w:t>
      </w:r>
      <w:r>
        <w:rPr>
          <w:noProof/>
          <w:sz w:val="24"/>
          <w:szCs w:val="24"/>
        </w:rPr>
        <w:tab/>
      </w:r>
      <w:r>
        <w:rPr>
          <w:noProof/>
          <w:szCs w:val="24"/>
        </w:rPr>
        <w:t>Assessing Reliability, Performance and Support Needs</w:t>
      </w:r>
      <w:r>
        <w:rPr>
          <w:noProof/>
        </w:rPr>
        <w:tab/>
      </w:r>
      <w:r>
        <w:rPr>
          <w:noProof/>
        </w:rPr>
        <w:fldChar w:fldCharType="begin"/>
      </w:r>
      <w:r>
        <w:rPr>
          <w:noProof/>
        </w:rPr>
        <w:instrText xml:space="preserve"> PAGEREF _Toc492961291 \h </w:instrText>
      </w:r>
      <w:r>
        <w:rPr>
          <w:noProof/>
        </w:rPr>
      </w:r>
      <w:r>
        <w:rPr>
          <w:noProof/>
        </w:rPr>
        <w:fldChar w:fldCharType="separate"/>
      </w:r>
      <w:r w:rsidR="00885106">
        <w:rPr>
          <w:noProof/>
        </w:rPr>
        <w:t>7</w:t>
      </w:r>
      <w:r>
        <w:rPr>
          <w:noProof/>
        </w:rPr>
        <w:fldChar w:fldCharType="end"/>
      </w:r>
    </w:p>
    <w:p w14:paraId="25212DB5" w14:textId="361707EF" w:rsidR="00F24EF3" w:rsidRDefault="00303D0E">
      <w:pPr>
        <w:pStyle w:val="Mucluc2"/>
        <w:tabs>
          <w:tab w:val="left" w:pos="1000"/>
        </w:tabs>
        <w:rPr>
          <w:noProof/>
          <w:sz w:val="24"/>
          <w:szCs w:val="24"/>
        </w:rPr>
      </w:pPr>
      <w:r>
        <w:rPr>
          <w:noProof/>
        </w:rPr>
        <w:t>9.1</w:t>
      </w:r>
      <w:r>
        <w:rPr>
          <w:noProof/>
          <w:sz w:val="24"/>
          <w:szCs w:val="24"/>
        </w:rPr>
        <w:tab/>
      </w:r>
      <w:r>
        <w:rPr>
          <w:noProof/>
        </w:rPr>
        <w:t>Other Requirements</w:t>
      </w:r>
      <w:r>
        <w:rPr>
          <w:noProof/>
        </w:rPr>
        <w:tab/>
      </w:r>
      <w:r>
        <w:rPr>
          <w:noProof/>
        </w:rPr>
        <w:fldChar w:fldCharType="begin"/>
      </w:r>
      <w:r>
        <w:rPr>
          <w:noProof/>
        </w:rPr>
        <w:instrText xml:space="preserve"> PAGEREF _Toc492961292 \h </w:instrText>
      </w:r>
      <w:r>
        <w:rPr>
          <w:noProof/>
        </w:rPr>
      </w:r>
      <w:r>
        <w:rPr>
          <w:noProof/>
        </w:rPr>
        <w:fldChar w:fldCharType="separate"/>
      </w:r>
      <w:r w:rsidR="00885106">
        <w:rPr>
          <w:noProof/>
        </w:rPr>
        <w:t>7</w:t>
      </w:r>
      <w:r>
        <w:rPr>
          <w:noProof/>
        </w:rPr>
        <w:fldChar w:fldCharType="end"/>
      </w:r>
    </w:p>
    <w:p w14:paraId="04E32D35" w14:textId="66246E5E" w:rsidR="00F24EF3" w:rsidRDefault="00303D0E">
      <w:pPr>
        <w:pStyle w:val="Mucluc1"/>
        <w:tabs>
          <w:tab w:val="left" w:pos="864"/>
        </w:tabs>
        <w:rPr>
          <w:noProof/>
          <w:sz w:val="24"/>
          <w:szCs w:val="24"/>
        </w:rPr>
      </w:pPr>
      <w:r>
        <w:rPr>
          <w:noProof/>
          <w:szCs w:val="24"/>
        </w:rPr>
        <w:t>10.</w:t>
      </w:r>
      <w:r>
        <w:rPr>
          <w:noProof/>
          <w:sz w:val="24"/>
          <w:szCs w:val="24"/>
        </w:rPr>
        <w:tab/>
      </w:r>
      <w:r>
        <w:rPr>
          <w:noProof/>
          <w:szCs w:val="24"/>
        </w:rPr>
        <w:t>Wrap-Up</w:t>
      </w:r>
      <w:r>
        <w:rPr>
          <w:noProof/>
        </w:rPr>
        <w:tab/>
      </w:r>
      <w:r>
        <w:rPr>
          <w:noProof/>
        </w:rPr>
        <w:fldChar w:fldCharType="begin"/>
      </w:r>
      <w:r>
        <w:rPr>
          <w:noProof/>
        </w:rPr>
        <w:instrText xml:space="preserve"> PAGEREF _Toc492961293 \h </w:instrText>
      </w:r>
      <w:r>
        <w:rPr>
          <w:noProof/>
        </w:rPr>
      </w:r>
      <w:r>
        <w:rPr>
          <w:noProof/>
        </w:rPr>
        <w:fldChar w:fldCharType="separate"/>
      </w:r>
      <w:r w:rsidR="00885106">
        <w:rPr>
          <w:noProof/>
        </w:rPr>
        <w:t>8</w:t>
      </w:r>
      <w:r>
        <w:rPr>
          <w:noProof/>
        </w:rPr>
        <w:fldChar w:fldCharType="end"/>
      </w:r>
    </w:p>
    <w:p w14:paraId="1A4A036D" w14:textId="20B864E2" w:rsidR="00F24EF3" w:rsidRDefault="00303D0E">
      <w:pPr>
        <w:pStyle w:val="Mucluc1"/>
        <w:tabs>
          <w:tab w:val="left" w:pos="864"/>
        </w:tabs>
        <w:rPr>
          <w:noProof/>
          <w:sz w:val="24"/>
          <w:szCs w:val="24"/>
        </w:rPr>
      </w:pPr>
      <w:r>
        <w:rPr>
          <w:noProof/>
          <w:szCs w:val="24"/>
        </w:rPr>
        <w:t>11.</w:t>
      </w:r>
      <w:r>
        <w:rPr>
          <w:noProof/>
          <w:sz w:val="24"/>
          <w:szCs w:val="24"/>
        </w:rPr>
        <w:tab/>
      </w:r>
      <w:r>
        <w:rPr>
          <w:noProof/>
          <w:szCs w:val="24"/>
        </w:rPr>
        <w:t>Analyst’s Summary</w:t>
      </w:r>
      <w:r>
        <w:rPr>
          <w:noProof/>
        </w:rPr>
        <w:tab/>
      </w:r>
      <w:r>
        <w:rPr>
          <w:noProof/>
        </w:rPr>
        <w:fldChar w:fldCharType="begin"/>
      </w:r>
      <w:r>
        <w:rPr>
          <w:noProof/>
        </w:rPr>
        <w:instrText xml:space="preserve"> PAGEREF _Toc492961294 \h </w:instrText>
      </w:r>
      <w:r>
        <w:rPr>
          <w:noProof/>
        </w:rPr>
      </w:r>
      <w:r>
        <w:rPr>
          <w:noProof/>
        </w:rPr>
        <w:fldChar w:fldCharType="separate"/>
      </w:r>
      <w:r w:rsidR="00885106">
        <w:rPr>
          <w:noProof/>
        </w:rPr>
        <w:t>8</w:t>
      </w:r>
      <w:r>
        <w:rPr>
          <w:noProof/>
        </w:rPr>
        <w:fldChar w:fldCharType="end"/>
      </w:r>
    </w:p>
    <w:p w14:paraId="247236C7" w14:textId="77777777" w:rsidR="00F24EF3" w:rsidRDefault="00303D0E">
      <w:pPr>
        <w:pStyle w:val="Tiu"/>
      </w:pPr>
      <w:r>
        <w:rPr>
          <w:rFonts w:ascii="Times New Roman" w:hAnsi="Times New Roman"/>
          <w:b w:val="0"/>
          <w:sz w:val="20"/>
        </w:rPr>
        <w:fldChar w:fldCharType="end"/>
      </w:r>
      <w:r>
        <w:br w:type="page"/>
      </w:r>
      <w:r w:rsidR="00885106">
        <w:lastRenderedPageBreak/>
        <w:fldChar w:fldCharType="begin"/>
      </w:r>
      <w:r w:rsidR="00885106">
        <w:instrText>title  \* Mergeformat</w:instrText>
      </w:r>
      <w:r w:rsidR="00885106">
        <w:fldChar w:fldCharType="separate"/>
      </w:r>
      <w:r w:rsidR="00B45C01">
        <w:t>Stakeholder Requests</w:t>
      </w:r>
      <w:r w:rsidR="00885106">
        <w:fldChar w:fldCharType="end"/>
      </w:r>
    </w:p>
    <w:p w14:paraId="4CAC4363" w14:textId="77777777" w:rsidR="00F24EF3" w:rsidRDefault="00303D0E">
      <w:pPr>
        <w:pStyle w:val="u1"/>
      </w:pPr>
      <w:bookmarkStart w:id="0" w:name="_Toc456598586"/>
      <w:bookmarkStart w:id="1" w:name="_Toc456600917"/>
      <w:bookmarkStart w:id="2" w:name="_Toc492961278"/>
      <w:bookmarkStart w:id="3" w:name="_Toc431207015"/>
      <w:r>
        <w:t>Introduction</w:t>
      </w:r>
      <w:bookmarkEnd w:id="0"/>
      <w:bookmarkEnd w:id="1"/>
      <w:bookmarkEnd w:id="2"/>
    </w:p>
    <w:p w14:paraId="24651F28" w14:textId="5C979E85" w:rsidR="00C908E4" w:rsidRPr="00C908E4" w:rsidRDefault="00C908E4" w:rsidP="000A4C69">
      <w:pPr>
        <w:pStyle w:val="ThnVnban"/>
        <w:jc w:val="both"/>
      </w:pPr>
      <w:bookmarkStart w:id="4" w:name="_Toc456598587"/>
      <w:bookmarkStart w:id="5" w:name="_Toc456600918"/>
      <w:r>
        <w:t>Phần mở đầu của tài liệu Stakeholder Requests cung cấp cái nhìn tổng quan cho toàn bộ tài liệu. Nó cung cấp thông tin về mục đích, phạm vi sử dụng, các định nghĩa, tài liệu tham khảo và giới thiệu sơ lược nội dung trong tài liệu Stakeholder Requests.</w:t>
      </w:r>
    </w:p>
    <w:p w14:paraId="3B84CB65" w14:textId="77777777" w:rsidR="00F24EF3" w:rsidRDefault="00303D0E">
      <w:pPr>
        <w:pStyle w:val="u2"/>
      </w:pPr>
      <w:bookmarkStart w:id="6" w:name="_Toc492961279"/>
      <w:r>
        <w:t>Purpose</w:t>
      </w:r>
      <w:bookmarkEnd w:id="4"/>
      <w:bookmarkEnd w:id="5"/>
      <w:bookmarkEnd w:id="6"/>
    </w:p>
    <w:p w14:paraId="17D9DCF4" w14:textId="7DB4EF27" w:rsidR="00FA40E3" w:rsidRPr="00FA40E3" w:rsidRDefault="00FA40E3" w:rsidP="000A4C69">
      <w:pPr>
        <w:pStyle w:val="ThnVnban"/>
        <w:jc w:val="both"/>
      </w:pPr>
      <w:r w:rsidRPr="00FA40E3">
        <w:t xml:space="preserve">Mục đích của tài liệu Stakeholder Requests là giúp nắm bắt và theo dõi toàn bộ yêu cầu được đưa ra từ các bên liên quan, cũng như cách các yêu cầu được giải quyết trong </w:t>
      </w:r>
      <w:r w:rsidR="000A4C69">
        <w:t>sản phẩm Ứng dụng</w:t>
      </w:r>
      <w:r w:rsidR="00835538">
        <w:t xml:space="preserve"> hỗ trợ</w:t>
      </w:r>
      <w:r w:rsidR="000A4C69">
        <w:t xml:space="preserve"> tìm kiếm gia sư Seeker.</w:t>
      </w:r>
    </w:p>
    <w:p w14:paraId="7A88EFD7" w14:textId="77777777" w:rsidR="00F24EF3" w:rsidRDefault="00303D0E">
      <w:pPr>
        <w:pStyle w:val="u2"/>
      </w:pPr>
      <w:bookmarkStart w:id="7" w:name="_Toc456598588"/>
      <w:bookmarkStart w:id="8" w:name="_Toc456600919"/>
      <w:bookmarkStart w:id="9" w:name="_Toc492961280"/>
      <w:r>
        <w:t>Scope</w:t>
      </w:r>
      <w:bookmarkEnd w:id="7"/>
      <w:bookmarkEnd w:id="8"/>
      <w:bookmarkEnd w:id="9"/>
    </w:p>
    <w:p w14:paraId="0AED0512" w14:textId="2F0C5011" w:rsidR="000A4C69" w:rsidRDefault="000A4C69" w:rsidP="000A4C69">
      <w:pPr>
        <w:pStyle w:val="ThnVnban"/>
        <w:jc w:val="both"/>
      </w:pPr>
      <w:r>
        <w:t>Tài liệu Stakeholder Requests được sử dụng trong suốt quá trình phát triển Ứng dụng</w:t>
      </w:r>
      <w:r w:rsidR="00835538">
        <w:t xml:space="preserve"> hỗ trợ</w:t>
      </w:r>
      <w:r>
        <w:t xml:space="preserve"> tìm kiếm gia sư Seeker. </w:t>
      </w:r>
    </w:p>
    <w:p w14:paraId="21EED09E" w14:textId="2123E64F" w:rsidR="000A4C69" w:rsidRDefault="000A4C69" w:rsidP="000A4C69">
      <w:pPr>
        <w:pStyle w:val="ThnVnban"/>
        <w:jc w:val="both"/>
      </w:pPr>
      <w:r>
        <w:t xml:space="preserve">Các thông tin về hồ sơ người dùng, yêu cầu của dự án trong tài liệu này được dựa trên cơ sở là kết quả của buổi </w:t>
      </w:r>
      <w:r w:rsidR="00F33A88">
        <w:t>phác thảo ý tưởng của nhà phát triển</w:t>
      </w:r>
      <w:r>
        <w:t>.</w:t>
      </w:r>
    </w:p>
    <w:p w14:paraId="29EBDA9D" w14:textId="07FCEF28" w:rsidR="004A5C73" w:rsidRPr="000A4C69" w:rsidRDefault="004A5C73" w:rsidP="000A4C69">
      <w:pPr>
        <w:pStyle w:val="ThnVnban"/>
        <w:jc w:val="both"/>
      </w:pPr>
      <w:r w:rsidRPr="004A5C73">
        <w:t>Các phân tích, giải pháp được đưa ra có thể làm ảnh hưởng, thay đổi nội dung của một số tài liệu khác như Tài liệu Tầm nhìn, Tài liệu Đặc tả Use-Case, …</w:t>
      </w:r>
    </w:p>
    <w:p w14:paraId="4BF593AD" w14:textId="77777777" w:rsidR="00F24EF3" w:rsidRDefault="00303D0E">
      <w:pPr>
        <w:pStyle w:val="u2"/>
      </w:pPr>
      <w:bookmarkStart w:id="10" w:name="_Toc456598589"/>
      <w:bookmarkStart w:id="11" w:name="_Toc456600920"/>
      <w:bookmarkStart w:id="12" w:name="_Toc492961281"/>
      <w:r>
        <w:t>Definitions, Acronyms, and Abbreviations</w:t>
      </w:r>
      <w:bookmarkEnd w:id="10"/>
      <w:bookmarkEnd w:id="11"/>
      <w:bookmarkEnd w:id="12"/>
    </w:p>
    <w:p w14:paraId="5774508F" w14:textId="77777777" w:rsidR="00F24EF3" w:rsidRDefault="00303D0E">
      <w:pPr>
        <w:pStyle w:val="u2"/>
      </w:pPr>
      <w:bookmarkStart w:id="13" w:name="_Toc456598590"/>
      <w:bookmarkStart w:id="14" w:name="_Toc456600921"/>
      <w:bookmarkStart w:id="15" w:name="_Toc492961282"/>
      <w:r>
        <w:t>References</w:t>
      </w:r>
      <w:bookmarkEnd w:id="13"/>
      <w:bookmarkEnd w:id="14"/>
      <w:bookmarkEnd w:id="15"/>
    </w:p>
    <w:p w14:paraId="7E7B14CF" w14:textId="0E849A88" w:rsidR="005C2BEC" w:rsidRDefault="005C2BEC" w:rsidP="005C2BEC">
      <w:pPr>
        <w:pStyle w:val="ThnVnban"/>
      </w:pPr>
      <w:r>
        <w:t>Các tài liệu liên quan bao gồm:</w:t>
      </w:r>
    </w:p>
    <w:p w14:paraId="1028FE58" w14:textId="670FAD83" w:rsidR="005C2BEC" w:rsidRPr="005C2BEC" w:rsidRDefault="005C2BEC" w:rsidP="005C2BEC">
      <w:pPr>
        <w:pStyle w:val="ThnVnban"/>
        <w:numPr>
          <w:ilvl w:val="0"/>
          <w:numId w:val="40"/>
        </w:numPr>
      </w:pPr>
      <w:r>
        <w:t>Tài liệu Brainstorming cho vai trò Đội ngũ lập trình viên của nhóm E.</w:t>
      </w:r>
    </w:p>
    <w:p w14:paraId="462436B6" w14:textId="77777777" w:rsidR="00F24EF3" w:rsidRDefault="00303D0E">
      <w:pPr>
        <w:pStyle w:val="u2"/>
      </w:pPr>
      <w:bookmarkStart w:id="16" w:name="_Toc456598591"/>
      <w:bookmarkStart w:id="17" w:name="_Toc456600922"/>
      <w:bookmarkStart w:id="18" w:name="_Toc492961283"/>
      <w:r>
        <w:t>Overview</w:t>
      </w:r>
      <w:bookmarkEnd w:id="16"/>
      <w:bookmarkEnd w:id="17"/>
      <w:bookmarkEnd w:id="18"/>
    </w:p>
    <w:p w14:paraId="052FBE28" w14:textId="77777777" w:rsidR="00DC3189" w:rsidRDefault="00DC3189" w:rsidP="00DC3189">
      <w:pPr>
        <w:pStyle w:val="ThnVnban"/>
      </w:pPr>
      <w:r>
        <w:t>Tài liệu Stakeholder Requests bao gồm các nội dung sau:</w:t>
      </w:r>
    </w:p>
    <w:p w14:paraId="5262E315" w14:textId="5EB6167F" w:rsidR="00777E4B" w:rsidRDefault="00777E4B" w:rsidP="00777E4B">
      <w:pPr>
        <w:pStyle w:val="ThnVnban"/>
        <w:numPr>
          <w:ilvl w:val="0"/>
          <w:numId w:val="39"/>
        </w:numPr>
        <w:jc w:val="both"/>
      </w:pPr>
      <w:r>
        <w:t>Introduction: Giới thiệu tổng quan về tài liệu</w:t>
      </w:r>
    </w:p>
    <w:p w14:paraId="139EA8BA" w14:textId="0B518B8A" w:rsidR="00DC3189" w:rsidRDefault="00DC3189" w:rsidP="00777E4B">
      <w:pPr>
        <w:pStyle w:val="ThnVnban"/>
        <w:numPr>
          <w:ilvl w:val="0"/>
          <w:numId w:val="39"/>
        </w:numPr>
        <w:jc w:val="both"/>
      </w:pPr>
      <w:r>
        <w:t xml:space="preserve">Establish Stakeholder or User Profile: </w:t>
      </w:r>
      <w:r w:rsidR="00777E4B">
        <w:t>H</w:t>
      </w:r>
      <w:r>
        <w:t xml:space="preserve">ồ sơ </w:t>
      </w:r>
      <w:r w:rsidR="00777E4B">
        <w:t xml:space="preserve">chi tiết về </w:t>
      </w:r>
      <w:r>
        <w:t>bên liên quan</w:t>
      </w:r>
    </w:p>
    <w:p w14:paraId="48BB90C8" w14:textId="09D7C299" w:rsidR="00DC3189" w:rsidRDefault="00DC3189" w:rsidP="00777E4B">
      <w:pPr>
        <w:pStyle w:val="ThnVnban"/>
        <w:numPr>
          <w:ilvl w:val="0"/>
          <w:numId w:val="39"/>
        </w:numPr>
        <w:jc w:val="both"/>
      </w:pPr>
      <w:r>
        <w:t>Assessing the Problem: Đánh giá và đề xuất giải pháp cho các vấn đề hiện có</w:t>
      </w:r>
    </w:p>
    <w:p w14:paraId="5EAE1EBF" w14:textId="355130A3" w:rsidR="00DC3189" w:rsidRDefault="00DC3189" w:rsidP="00777E4B">
      <w:pPr>
        <w:pStyle w:val="ThnVnban"/>
        <w:numPr>
          <w:ilvl w:val="0"/>
          <w:numId w:val="39"/>
        </w:numPr>
        <w:jc w:val="both"/>
      </w:pPr>
      <w:r>
        <w:t>Understanding the User Environment: Cung cấp thông tin về môi trường người dùng</w:t>
      </w:r>
    </w:p>
    <w:p w14:paraId="58DE7A46" w14:textId="5E01DBC0" w:rsidR="00DC3189" w:rsidRDefault="00DC3189" w:rsidP="00777E4B">
      <w:pPr>
        <w:pStyle w:val="ThnVnban"/>
        <w:numPr>
          <w:ilvl w:val="0"/>
          <w:numId w:val="39"/>
        </w:numPr>
        <w:jc w:val="both"/>
      </w:pPr>
      <w:r>
        <w:t>Recap for Understanding: Tóm tắt vấn đề và các yêu cầu</w:t>
      </w:r>
      <w:r w:rsidR="009D71E8">
        <w:t xml:space="preserve"> của bên liên quan</w:t>
      </w:r>
      <w:r>
        <w:t xml:space="preserve"> của dự án</w:t>
      </w:r>
    </w:p>
    <w:p w14:paraId="6A05B70E" w14:textId="0B37F326" w:rsidR="00DC3189" w:rsidRDefault="00DC3189" w:rsidP="00777E4B">
      <w:pPr>
        <w:pStyle w:val="ThnVnban"/>
        <w:numPr>
          <w:ilvl w:val="0"/>
          <w:numId w:val="39"/>
        </w:numPr>
        <w:jc w:val="both"/>
      </w:pPr>
      <w:r>
        <w:t xml:space="preserve">Analyst’s Inputs on Stakeholder’s Problem: Phân tích các vấn đề của </w:t>
      </w:r>
      <w:r w:rsidR="009D71E8">
        <w:t>bên liên quan</w:t>
      </w:r>
    </w:p>
    <w:p w14:paraId="784C75F0" w14:textId="751DB549" w:rsidR="00DC3189" w:rsidRDefault="00DC3189" w:rsidP="00777E4B">
      <w:pPr>
        <w:pStyle w:val="ThnVnban"/>
        <w:numPr>
          <w:ilvl w:val="0"/>
          <w:numId w:val="39"/>
        </w:numPr>
        <w:jc w:val="both"/>
      </w:pPr>
      <w:r>
        <w:t>Assessing Your Solution: Đánh giá về giải pháp mà khách hàng đưa ra</w:t>
      </w:r>
    </w:p>
    <w:p w14:paraId="285580EF" w14:textId="0FC0B938" w:rsidR="00DC3189" w:rsidRDefault="00DC3189" w:rsidP="00777E4B">
      <w:pPr>
        <w:pStyle w:val="ThnVnban"/>
        <w:numPr>
          <w:ilvl w:val="0"/>
          <w:numId w:val="39"/>
        </w:numPr>
        <w:jc w:val="both"/>
      </w:pPr>
      <w:r>
        <w:t>Assessing Your Opportunity: Đánh giá cơ hội phát triển của dự án đối với thị trường hiện nay</w:t>
      </w:r>
    </w:p>
    <w:p w14:paraId="73401754" w14:textId="6F8E4B05" w:rsidR="00DC3189" w:rsidRDefault="00DC3189" w:rsidP="00777E4B">
      <w:pPr>
        <w:pStyle w:val="ThnVnban"/>
        <w:numPr>
          <w:ilvl w:val="0"/>
          <w:numId w:val="39"/>
        </w:numPr>
        <w:jc w:val="both"/>
      </w:pPr>
      <w:r>
        <w:t>Assessing Reliability, Performance and Support Needs: đánh giá về độ tin cậy, hiệu năng, và nhu cầu hỗ trợ trong dự án.</w:t>
      </w:r>
    </w:p>
    <w:p w14:paraId="7CCBEECB" w14:textId="40E0E911" w:rsidR="00DC3189" w:rsidRDefault="00DC3189" w:rsidP="00777E4B">
      <w:pPr>
        <w:pStyle w:val="ThnVnban"/>
        <w:numPr>
          <w:ilvl w:val="0"/>
          <w:numId w:val="39"/>
        </w:numPr>
        <w:jc w:val="both"/>
      </w:pPr>
      <w:r>
        <w:t>Wrap-Up</w:t>
      </w:r>
    </w:p>
    <w:p w14:paraId="480B1A07" w14:textId="0F59FA89" w:rsidR="00DC3189" w:rsidRPr="00DC3189" w:rsidRDefault="00DC3189" w:rsidP="00777E4B">
      <w:pPr>
        <w:pStyle w:val="ThnVnban"/>
        <w:numPr>
          <w:ilvl w:val="0"/>
          <w:numId w:val="39"/>
        </w:numPr>
        <w:jc w:val="both"/>
      </w:pPr>
      <w:r>
        <w:t>Analyst’s Summary: Tổng kết tài liệu từ phương diện nhà phân tích</w:t>
      </w:r>
    </w:p>
    <w:p w14:paraId="04D67B40" w14:textId="77777777" w:rsidR="00F24EF3" w:rsidRDefault="00303D0E">
      <w:pPr>
        <w:pStyle w:val="u1"/>
      </w:pPr>
      <w:bookmarkStart w:id="19" w:name="_Toc379183599"/>
      <w:bookmarkStart w:id="20" w:name="_Toc492961284"/>
      <w:bookmarkEnd w:id="3"/>
      <w:r>
        <w:t>Establish Stakeholder or User Profile</w:t>
      </w:r>
      <w:bookmarkEnd w:id="19"/>
      <w:bookmarkEnd w:id="20"/>
    </w:p>
    <w:p w14:paraId="3342F754" w14:textId="19876D2D" w:rsidR="00F24EF3" w:rsidRDefault="00303D0E">
      <w:pPr>
        <w:pStyle w:val="Paragraph2"/>
        <w:numPr>
          <w:ilvl w:val="0"/>
          <w:numId w:val="27"/>
        </w:numPr>
      </w:pPr>
      <w:r>
        <w:t>Name:</w:t>
      </w:r>
      <w:r w:rsidR="00D47173">
        <w:t xml:space="preserve"> HCMUS.CQ.PTQLYCPM.E</w:t>
      </w:r>
      <w:r>
        <w:tab/>
      </w:r>
      <w:r w:rsidR="00D47173">
        <w:tab/>
      </w:r>
      <w:r>
        <w:t>Company / Industry:</w:t>
      </w:r>
      <w:r w:rsidR="00D47173">
        <w:t xml:space="preserve"> HCMUS.CQ.PTQLYCPM</w:t>
      </w:r>
      <w:r w:rsidR="004106F4">
        <w:t>.E</w:t>
      </w:r>
    </w:p>
    <w:p w14:paraId="2B172A62" w14:textId="04722E40" w:rsidR="00F24EF3" w:rsidRDefault="00303D0E">
      <w:pPr>
        <w:pStyle w:val="Paragraph2"/>
        <w:numPr>
          <w:ilvl w:val="0"/>
          <w:numId w:val="27"/>
        </w:numPr>
      </w:pPr>
      <w:r>
        <w:lastRenderedPageBreak/>
        <w:t>Job Title:</w:t>
      </w:r>
      <w:r w:rsidR="00D47173">
        <w:t xml:space="preserve"> Lập trình viên</w:t>
      </w:r>
    </w:p>
    <w:p w14:paraId="3F69919E" w14:textId="4E054077" w:rsidR="00D47173" w:rsidRDefault="00D47173" w:rsidP="009643B3">
      <w:pPr>
        <w:pStyle w:val="Paragraph2"/>
        <w:numPr>
          <w:ilvl w:val="0"/>
          <w:numId w:val="27"/>
        </w:numPr>
      </w:pPr>
      <w:r>
        <w:t>HCMUS.CQ.PTQLYCPM.E với vai trò lập trình viên sẽ chịu trách nhiệm chính trong việc phát triển mã nguồn của sản phẩm.</w:t>
      </w:r>
    </w:p>
    <w:p w14:paraId="4C59356C" w14:textId="0AB52877" w:rsidR="004703C7" w:rsidRDefault="009643B3" w:rsidP="009643B3">
      <w:pPr>
        <w:pStyle w:val="Paragraph2"/>
        <w:numPr>
          <w:ilvl w:val="0"/>
          <w:numId w:val="27"/>
        </w:numPr>
      </w:pPr>
      <w:r>
        <w:t xml:space="preserve">Sản phẩm được tạo ra từ </w:t>
      </w:r>
      <w:r w:rsidR="00C70AD4">
        <w:t>đội ngũ lập trình viên là m</w:t>
      </w:r>
      <w:r w:rsidR="00777E4B">
        <w:t>ã nguồn và file thực thi trên thiết bị di động của Ứ</w:t>
      </w:r>
      <w:r w:rsidR="004703C7">
        <w:t>ng dụng</w:t>
      </w:r>
      <w:r w:rsidR="00835538">
        <w:t xml:space="preserve"> hỗ trợ</w:t>
      </w:r>
      <w:r w:rsidR="004703C7">
        <w:t xml:space="preserve"> tìm kiếm gia sư Seeker</w:t>
      </w:r>
      <w:r w:rsidR="00150D77">
        <w:t>.</w:t>
      </w:r>
      <w:r w:rsidR="00303D0E">
        <w:tab/>
      </w:r>
    </w:p>
    <w:p w14:paraId="4C5965BE" w14:textId="6AE124B5" w:rsidR="00F24EF3" w:rsidRDefault="00C70AD4" w:rsidP="00C70AD4">
      <w:pPr>
        <w:pStyle w:val="Paragraph2"/>
        <w:ind w:left="1080"/>
      </w:pPr>
      <w:r>
        <w:t>Trong đó, f</w:t>
      </w:r>
      <w:r w:rsidR="00BE72FD">
        <w:t xml:space="preserve">ile thực thi sẽ được đăng tải lên các hệ thống App Store và </w:t>
      </w:r>
      <w:r w:rsidR="002A19FC">
        <w:t>Google</w:t>
      </w:r>
      <w:r w:rsidR="001A7815">
        <w:t xml:space="preserve"> P</w:t>
      </w:r>
      <w:r w:rsidR="00BE72FD">
        <w:t>lay cho n</w:t>
      </w:r>
      <w:r w:rsidR="004703C7">
        <w:t>gười dùng cuối là phụ huynh, học sinh, sinh viên, giáo viên, giảng viên</w:t>
      </w:r>
      <w:r w:rsidR="00BE72FD">
        <w:t xml:space="preserve"> sử dụng</w:t>
      </w:r>
      <w:r w:rsidR="004703C7">
        <w:t>.</w:t>
      </w:r>
    </w:p>
    <w:p w14:paraId="31C09804" w14:textId="77777777" w:rsidR="00C70AD4" w:rsidRDefault="004703C7" w:rsidP="00C70AD4">
      <w:pPr>
        <w:pStyle w:val="Paragraph2"/>
        <w:numPr>
          <w:ilvl w:val="0"/>
          <w:numId w:val="27"/>
        </w:numPr>
      </w:pPr>
      <w:r>
        <w:t>Sản phẩm được đánh giá là thành công khi có thể chạy được trên các thiết bị di động và các chức năng hoạt động thành công như mục tiêu được đặt ra.</w:t>
      </w:r>
    </w:p>
    <w:p w14:paraId="2B4E8678" w14:textId="2C9E8F4B" w:rsidR="00F24EF3" w:rsidRDefault="004703C7" w:rsidP="00C70AD4">
      <w:pPr>
        <w:pStyle w:val="Paragraph2"/>
        <w:numPr>
          <w:ilvl w:val="0"/>
          <w:numId w:val="27"/>
        </w:numPr>
      </w:pPr>
      <w:r>
        <w:t>Các vấn đề ảnh hưởng đến sự thành công là thời gian thực hiện sản phẩm, chi phí về phần cứng, phần mềm</w:t>
      </w:r>
      <w:r w:rsidR="00B76655">
        <w:t>,</w:t>
      </w:r>
      <w:r w:rsidR="0048048A">
        <w:t xml:space="preserve"> sự thay đổi mã nguồn của các thư viện, API được sử dụng trong mã nguồn của </w:t>
      </w:r>
      <w:r w:rsidR="00B76655">
        <w:t>sản phẩm và xung đột mã nguồn của sản phẩm</w:t>
      </w:r>
      <w:r w:rsidR="00BE72FD">
        <w:t>.</w:t>
      </w:r>
    </w:p>
    <w:p w14:paraId="7E897232" w14:textId="35FDB2FA" w:rsidR="00F24EF3" w:rsidRDefault="00303D0E">
      <w:pPr>
        <w:pStyle w:val="u1"/>
      </w:pPr>
      <w:bookmarkStart w:id="21" w:name="_Toc492961285"/>
      <w:r>
        <w:t>Assessing the Problem</w:t>
      </w:r>
      <w:bookmarkEnd w:id="21"/>
    </w:p>
    <w:p w14:paraId="27F13C5C" w14:textId="5B040307" w:rsidR="006B5C72" w:rsidRPr="00130EBA" w:rsidRDefault="00876C5F" w:rsidP="00130EBA">
      <w:pPr>
        <w:pStyle w:val="Paragraph2"/>
        <w:rPr>
          <w:b/>
          <w:bCs/>
        </w:rPr>
      </w:pPr>
      <w:bookmarkStart w:id="22" w:name="_Toc431207017"/>
      <w:r w:rsidRPr="00130EBA">
        <w:rPr>
          <w:b/>
          <w:bCs/>
        </w:rPr>
        <w:t>Thời gian thực hiện giai đoạn phát triển mã nguồn sản phẩm quá ngắn</w:t>
      </w:r>
    </w:p>
    <w:p w14:paraId="24CA3995" w14:textId="065B77DA" w:rsidR="00BB744A" w:rsidRDefault="00CA412F" w:rsidP="00BB744A">
      <w:pPr>
        <w:pStyle w:val="Paragraph2"/>
        <w:numPr>
          <w:ilvl w:val="0"/>
          <w:numId w:val="28"/>
        </w:numPr>
      </w:pPr>
      <w:r>
        <w:t xml:space="preserve">Vấn đề xảy ra </w:t>
      </w:r>
      <w:r w:rsidR="0058226B">
        <w:t xml:space="preserve">do đội ngũ phân bổ thời gian thực hiện mỗi giai đoạn </w:t>
      </w:r>
      <w:r w:rsidR="008F4DC5">
        <w:t>chưa hợp lý</w:t>
      </w:r>
      <w:r w:rsidR="0058226B">
        <w:t>, hoặc khách hàng yêu cầu nhận sản phẩm sớm hơn dự kiến.</w:t>
      </w:r>
    </w:p>
    <w:p w14:paraId="31294EAB" w14:textId="77777777" w:rsidR="00BB744A" w:rsidRPr="00BB744A" w:rsidRDefault="00442B79" w:rsidP="00BB744A">
      <w:pPr>
        <w:pStyle w:val="Paragraph2"/>
        <w:numPr>
          <w:ilvl w:val="0"/>
          <w:numId w:val="28"/>
        </w:numPr>
        <w:rPr>
          <w:b/>
        </w:rPr>
      </w:pPr>
      <w:r>
        <w:t xml:space="preserve">Cách giải quyết hiện tại là phân bổ lại thời gian, </w:t>
      </w:r>
      <w:r w:rsidR="00197213">
        <w:t>ưu tiên thực hiện các chức năng có độ ưu tiên cao</w:t>
      </w:r>
      <w:r w:rsidR="00BB744A">
        <w:t>.</w:t>
      </w:r>
    </w:p>
    <w:p w14:paraId="5F0C5E62" w14:textId="4ED5A020" w:rsidR="00BB744A" w:rsidRPr="00130EBA" w:rsidRDefault="00352C91" w:rsidP="00BB744A">
      <w:pPr>
        <w:pStyle w:val="Paragraph2"/>
        <w:numPr>
          <w:ilvl w:val="0"/>
          <w:numId w:val="28"/>
        </w:numPr>
        <w:rPr>
          <w:b/>
        </w:rPr>
      </w:pPr>
      <w:r>
        <w:t>Hướng giải quyết trong tương lai: G</w:t>
      </w:r>
      <w:r w:rsidR="00BB744A">
        <w:t>iải quyết như hiện tại.</w:t>
      </w:r>
    </w:p>
    <w:p w14:paraId="2BBA26F8" w14:textId="65B3501F" w:rsidR="00876C5F" w:rsidRPr="00130EBA" w:rsidRDefault="00876C5F" w:rsidP="00130EBA">
      <w:pPr>
        <w:pStyle w:val="Paragraph2"/>
        <w:rPr>
          <w:b/>
          <w:bCs/>
        </w:rPr>
      </w:pPr>
      <w:r w:rsidRPr="00130EBA">
        <w:rPr>
          <w:b/>
          <w:bCs/>
        </w:rPr>
        <w:t>Chi phí về phần cứng, phần mềm</w:t>
      </w:r>
    </w:p>
    <w:p w14:paraId="0C1C721F" w14:textId="5C0F2855" w:rsidR="00130EBA" w:rsidRDefault="007417A8" w:rsidP="00130EBA">
      <w:pPr>
        <w:pStyle w:val="Paragraph2"/>
        <w:numPr>
          <w:ilvl w:val="0"/>
          <w:numId w:val="28"/>
        </w:numPr>
      </w:pPr>
      <w:r>
        <w:t>Vấn đề xảy ra do nguồn vốn đầu tư ban đầu không đủ nhiều.</w:t>
      </w:r>
    </w:p>
    <w:p w14:paraId="3A52C2AA" w14:textId="4CD97065" w:rsidR="00130EBA" w:rsidRDefault="00C76FDB" w:rsidP="00130EBA">
      <w:pPr>
        <w:pStyle w:val="Paragraph2"/>
        <w:numPr>
          <w:ilvl w:val="0"/>
          <w:numId w:val="28"/>
        </w:numPr>
      </w:pPr>
      <w:r>
        <w:t>Cách giải quyết hiện tại là vay ngân hàng, hoặc chuyển đổi mô hình sản phẩm nhằm kêu gọi vốn đầu tư.</w:t>
      </w:r>
    </w:p>
    <w:p w14:paraId="5B7AABC4" w14:textId="253F6A2C" w:rsidR="00130EBA" w:rsidRPr="00130EBA" w:rsidRDefault="00F74D44" w:rsidP="00130EBA">
      <w:pPr>
        <w:pStyle w:val="Paragraph2"/>
        <w:numPr>
          <w:ilvl w:val="0"/>
          <w:numId w:val="28"/>
        </w:numPr>
        <w:rPr>
          <w:b/>
        </w:rPr>
      </w:pPr>
      <w:r>
        <w:t>Hướng giải quyết trong tương lai: G</w:t>
      </w:r>
      <w:r w:rsidR="00B55C3B">
        <w:t>iải quyết như hiện tại.</w:t>
      </w:r>
    </w:p>
    <w:p w14:paraId="762DDDF5" w14:textId="5CC8CBF4" w:rsidR="00876C5F" w:rsidRPr="00130EBA" w:rsidRDefault="00876C5F" w:rsidP="00130EBA">
      <w:pPr>
        <w:pStyle w:val="Paragraph2"/>
        <w:rPr>
          <w:b/>
          <w:bCs/>
        </w:rPr>
      </w:pPr>
      <w:r w:rsidRPr="00130EBA">
        <w:rPr>
          <w:b/>
          <w:bCs/>
        </w:rPr>
        <w:t xml:space="preserve">Các thư viện, API </w:t>
      </w:r>
      <w:r w:rsidR="00AF46DC">
        <w:rPr>
          <w:b/>
          <w:bCs/>
        </w:rPr>
        <w:t>cần cập nhật</w:t>
      </w:r>
      <w:r w:rsidRPr="00130EBA">
        <w:rPr>
          <w:b/>
          <w:bCs/>
        </w:rPr>
        <w:t xml:space="preserve"> thường xuyên</w:t>
      </w:r>
    </w:p>
    <w:p w14:paraId="716D43F1" w14:textId="57941414" w:rsidR="00130EBA" w:rsidRDefault="00AF46DC" w:rsidP="00130EBA">
      <w:pPr>
        <w:pStyle w:val="Paragraph2"/>
        <w:numPr>
          <w:ilvl w:val="0"/>
          <w:numId w:val="28"/>
        </w:numPr>
      </w:pPr>
      <w:r>
        <w:t>Vấn đề xảy ra do sử dụng các thư viện, API bên thứ ba.</w:t>
      </w:r>
      <w:r w:rsidR="00130EBA">
        <w:t xml:space="preserve"> </w:t>
      </w:r>
    </w:p>
    <w:p w14:paraId="07D45DD4" w14:textId="5D509659" w:rsidR="00130EBA" w:rsidRDefault="00AF46DC" w:rsidP="00130EBA">
      <w:pPr>
        <w:pStyle w:val="Paragraph2"/>
        <w:numPr>
          <w:ilvl w:val="0"/>
          <w:numId w:val="28"/>
        </w:numPr>
      </w:pPr>
      <w:r>
        <w:t xml:space="preserve">Cách giải quyết hiện tại là </w:t>
      </w:r>
      <w:r w:rsidR="00DC6148">
        <w:t>đọc tài liệu và sửa chữa mã nguồn cho phù hợp.</w:t>
      </w:r>
    </w:p>
    <w:p w14:paraId="595372F0" w14:textId="1C12BB7E" w:rsidR="00130EBA" w:rsidRPr="00130EBA" w:rsidRDefault="00F74D44" w:rsidP="00130EBA">
      <w:pPr>
        <w:pStyle w:val="Paragraph2"/>
        <w:numPr>
          <w:ilvl w:val="0"/>
          <w:numId w:val="28"/>
        </w:numPr>
        <w:rPr>
          <w:b/>
        </w:rPr>
      </w:pPr>
      <w:r>
        <w:t>Hướng giải quyết trong tương lai:</w:t>
      </w:r>
      <w:r w:rsidR="00DC6148">
        <w:t xml:space="preserve"> </w:t>
      </w:r>
      <w:r>
        <w:t>t</w:t>
      </w:r>
      <w:r w:rsidR="00DC6148">
        <w:t>ìm kiếm một thư viện, API tương ứng với mã nguồn hiện có, hoặc tự phát triển thư viện, API</w:t>
      </w:r>
      <w:r w:rsidR="00397A81">
        <w:t xml:space="preserve"> cho sản phẩm.</w:t>
      </w:r>
    </w:p>
    <w:p w14:paraId="20D7A34E" w14:textId="6BBB16B8" w:rsidR="00B76655" w:rsidRPr="00130EBA" w:rsidRDefault="00B76655" w:rsidP="00130EBA">
      <w:pPr>
        <w:pStyle w:val="Paragraph2"/>
        <w:rPr>
          <w:b/>
          <w:bCs/>
        </w:rPr>
      </w:pPr>
      <w:r w:rsidRPr="00130EBA">
        <w:rPr>
          <w:b/>
          <w:bCs/>
        </w:rPr>
        <w:t>Xung đột mã nguồn của sản phẩm</w:t>
      </w:r>
    </w:p>
    <w:p w14:paraId="26395BB2" w14:textId="6DADAE83" w:rsidR="00130EBA" w:rsidRDefault="00397A81" w:rsidP="00130EBA">
      <w:pPr>
        <w:pStyle w:val="Paragraph2"/>
        <w:numPr>
          <w:ilvl w:val="0"/>
          <w:numId w:val="28"/>
        </w:numPr>
      </w:pPr>
      <w:r>
        <w:t>Vấn đề xảy ra do các thành viên trong nhóm không có sự thống nhất</w:t>
      </w:r>
      <w:r w:rsidR="00163585">
        <w:t>.</w:t>
      </w:r>
      <w:r w:rsidR="00130EBA">
        <w:t xml:space="preserve"> </w:t>
      </w:r>
    </w:p>
    <w:p w14:paraId="017F7B5B" w14:textId="3C7E2E01" w:rsidR="00130EBA" w:rsidRDefault="008600AA" w:rsidP="00130EBA">
      <w:pPr>
        <w:pStyle w:val="Paragraph2"/>
        <w:numPr>
          <w:ilvl w:val="0"/>
          <w:numId w:val="28"/>
        </w:numPr>
      </w:pPr>
      <w:r>
        <w:t>Cách giải quyết hiện tại là họp các bên liên quan để thảo luận và đưa ra mã nguồn tối ưu.</w:t>
      </w:r>
    </w:p>
    <w:p w14:paraId="025F353F" w14:textId="5F522C9E" w:rsidR="00130EBA" w:rsidRPr="00130EBA" w:rsidRDefault="007E06BD" w:rsidP="00130EBA">
      <w:pPr>
        <w:pStyle w:val="Paragraph2"/>
        <w:numPr>
          <w:ilvl w:val="0"/>
          <w:numId w:val="28"/>
        </w:numPr>
        <w:rPr>
          <w:b/>
        </w:rPr>
      </w:pPr>
      <w:r>
        <w:t>Hướng giải quyết trong tương lai: Giải</w:t>
      </w:r>
      <w:r w:rsidR="008600AA">
        <w:t xml:space="preserve"> quyết như hiện tại.</w:t>
      </w:r>
    </w:p>
    <w:p w14:paraId="3FD2B191" w14:textId="77777777" w:rsidR="00F24EF3" w:rsidRDefault="00303D0E">
      <w:pPr>
        <w:pStyle w:val="u1"/>
      </w:pPr>
      <w:bookmarkStart w:id="23" w:name="_Toc492961286"/>
      <w:bookmarkEnd w:id="22"/>
      <w:r>
        <w:t>Understanding the User Environment</w:t>
      </w:r>
      <w:bookmarkEnd w:id="23"/>
    </w:p>
    <w:p w14:paraId="3A94C34A" w14:textId="115671D9" w:rsidR="00A85EE8" w:rsidRDefault="00A85EE8" w:rsidP="00C70AD4">
      <w:pPr>
        <w:pStyle w:val="Paragraph2"/>
        <w:numPr>
          <w:ilvl w:val="0"/>
          <w:numId w:val="29"/>
        </w:numPr>
      </w:pPr>
      <w:bookmarkStart w:id="24" w:name="_Toc431207020"/>
      <w:r>
        <w:t>Người sử dụng là những phụ huynh, học sinh, sinh viên đang có nhu cầu tìm gia sư và những sinh viên, giáo viên, giảng viên</w:t>
      </w:r>
      <w:r w:rsidR="00393BD9">
        <w:t xml:space="preserve"> đang có nhu cầu tìm công việc gia sư.</w:t>
      </w:r>
    </w:p>
    <w:p w14:paraId="7A0E19DC" w14:textId="77777777" w:rsidR="00FD78B2" w:rsidRDefault="00967605" w:rsidP="00FD78B2">
      <w:pPr>
        <w:pStyle w:val="Paragraph2"/>
        <w:numPr>
          <w:ilvl w:val="0"/>
          <w:numId w:val="29"/>
        </w:numPr>
      </w:pPr>
      <w:r>
        <w:t xml:space="preserve">Người sử dụng </w:t>
      </w:r>
      <w:r w:rsidR="001A3041">
        <w:t>có nhu cầu</w:t>
      </w:r>
      <w:r w:rsidR="0005074F">
        <w:t xml:space="preserve"> tìm gia sư </w:t>
      </w:r>
      <w:r>
        <w:t xml:space="preserve">không yêu cầu bằng cấp giáo dục, nhưng cần biết </w:t>
      </w:r>
      <w:r w:rsidR="001415DC">
        <w:t>đọc</w:t>
      </w:r>
      <w:r>
        <w:t xml:space="preserve"> chữ cơ bản</w:t>
      </w:r>
      <w:r w:rsidR="0005074F">
        <w:t>. Người sử dụng có nhu cầu tìm công việc gia sư yêu cầu tốt nghiệp cấp 3 trở lên</w:t>
      </w:r>
      <w:r w:rsidR="005A7619">
        <w:t>.</w:t>
      </w:r>
    </w:p>
    <w:p w14:paraId="465F4F1E" w14:textId="77777777" w:rsidR="00FD78B2" w:rsidRDefault="00967605" w:rsidP="00FD78B2">
      <w:pPr>
        <w:pStyle w:val="Paragraph2"/>
        <w:numPr>
          <w:ilvl w:val="0"/>
          <w:numId w:val="29"/>
        </w:numPr>
      </w:pPr>
      <w:r>
        <w:t>Người sử dụng không yêu cầu về chứng chỉ tin học, chỉ cần biết sử dụng thiết bị di động.</w:t>
      </w:r>
    </w:p>
    <w:p w14:paraId="548DDAC6" w14:textId="77777777" w:rsidR="00FD78B2" w:rsidRDefault="00D9359C" w:rsidP="00FD78B2">
      <w:pPr>
        <w:pStyle w:val="Paragraph2"/>
        <w:numPr>
          <w:ilvl w:val="0"/>
          <w:numId w:val="29"/>
        </w:numPr>
        <w:rPr>
          <w:color w:val="auto"/>
        </w:rPr>
      </w:pPr>
      <w:r w:rsidRPr="00D9359C">
        <w:t>Người sử dụng thường chưa hoặc ít sử dụng qua các ứng dụng di động tìm kiếm gia sư. Người sử dụng phần lớn thường tìm qua người quen, hội nhóm trên trang mạng xã hội, hoặc website.</w:t>
      </w:r>
    </w:p>
    <w:p w14:paraId="1657892B" w14:textId="610EB67E" w:rsidR="003D38A7" w:rsidRDefault="003D38A7" w:rsidP="00FD78B2">
      <w:pPr>
        <w:pStyle w:val="Paragraph2"/>
        <w:numPr>
          <w:ilvl w:val="0"/>
          <w:numId w:val="29"/>
        </w:numPr>
        <w:rPr>
          <w:color w:val="auto"/>
        </w:rPr>
      </w:pPr>
      <w:r>
        <w:rPr>
          <w:color w:val="auto"/>
        </w:rPr>
        <w:t xml:space="preserve">Nền tảng hiện tại là di động </w:t>
      </w:r>
      <w:r w:rsidR="00FE6A15">
        <w:rPr>
          <w:color w:val="auto"/>
        </w:rPr>
        <w:t>(</w:t>
      </w:r>
      <w:r>
        <w:rPr>
          <w:color w:val="auto"/>
        </w:rPr>
        <w:t>Android và iOS</w:t>
      </w:r>
      <w:r w:rsidR="00FE6A15">
        <w:rPr>
          <w:color w:val="auto"/>
        </w:rPr>
        <w:t>)</w:t>
      </w:r>
      <w:r w:rsidR="00DD7087">
        <w:rPr>
          <w:color w:val="auto"/>
        </w:rPr>
        <w:t>.</w:t>
      </w:r>
      <w:r w:rsidR="00216254" w:rsidRPr="003D38A7">
        <w:rPr>
          <w:color w:val="auto"/>
        </w:rPr>
        <w:tab/>
      </w:r>
    </w:p>
    <w:p w14:paraId="2674BDFD" w14:textId="36566700" w:rsidR="00DD7087" w:rsidRPr="003D38A7" w:rsidRDefault="00DD7087" w:rsidP="003D38A7">
      <w:pPr>
        <w:pStyle w:val="Paragraph2"/>
        <w:ind w:left="1080"/>
        <w:rPr>
          <w:color w:val="auto"/>
        </w:rPr>
      </w:pPr>
      <w:r>
        <w:rPr>
          <w:color w:val="auto"/>
        </w:rPr>
        <w:lastRenderedPageBreak/>
        <w:t>Trong tương lai, ứng dụng</w:t>
      </w:r>
      <w:r w:rsidR="00FE6A15">
        <w:rPr>
          <w:color w:val="auto"/>
        </w:rPr>
        <w:t xml:space="preserve"> sẽ tiếp tục</w:t>
      </w:r>
      <w:r>
        <w:rPr>
          <w:color w:val="auto"/>
        </w:rPr>
        <w:t xml:space="preserve"> phát triển trên nền tảng web.</w:t>
      </w:r>
    </w:p>
    <w:p w14:paraId="40B54380" w14:textId="77777777" w:rsidR="00FD78B2" w:rsidRDefault="00216254" w:rsidP="00FD78B2">
      <w:pPr>
        <w:pStyle w:val="Paragraph2"/>
        <w:numPr>
          <w:ilvl w:val="0"/>
          <w:numId w:val="29"/>
        </w:numPr>
        <w:rPr>
          <w:color w:val="auto"/>
        </w:rPr>
      </w:pPr>
      <w:r>
        <w:t>Không có ứng dụng hỗ trợ hoặc liên kết.</w:t>
      </w:r>
    </w:p>
    <w:p w14:paraId="6D67EC13" w14:textId="77777777" w:rsidR="00FD78B2" w:rsidRDefault="004F16F8" w:rsidP="00FD78B2">
      <w:pPr>
        <w:pStyle w:val="Paragraph2"/>
        <w:numPr>
          <w:ilvl w:val="0"/>
          <w:numId w:val="29"/>
        </w:numPr>
        <w:rPr>
          <w:color w:val="auto"/>
        </w:rPr>
      </w:pPr>
      <w:r>
        <w:rPr>
          <w:color w:val="auto"/>
        </w:rPr>
        <w:t xml:space="preserve">Ứng dụng được thiết kế sao cho người dùng mới </w:t>
      </w:r>
      <w:r w:rsidR="005854B8">
        <w:rPr>
          <w:color w:val="auto"/>
        </w:rPr>
        <w:t>có thể thành thạo</w:t>
      </w:r>
      <w:r w:rsidR="005F0C96">
        <w:rPr>
          <w:color w:val="auto"/>
        </w:rPr>
        <w:t xml:space="preserve"> sử dụng sau 1 giờ thao tác.</w:t>
      </w:r>
    </w:p>
    <w:p w14:paraId="0DF4CA16" w14:textId="349258DD" w:rsidR="00F74A51" w:rsidRPr="009F5706" w:rsidRDefault="00450751" w:rsidP="00FD78B2">
      <w:pPr>
        <w:pStyle w:val="Paragraph2"/>
        <w:numPr>
          <w:ilvl w:val="0"/>
          <w:numId w:val="29"/>
        </w:numPr>
        <w:rPr>
          <w:color w:val="auto"/>
        </w:rPr>
      </w:pPr>
      <w:r>
        <w:rPr>
          <w:color w:val="auto"/>
        </w:rPr>
        <w:t>Ứng dụng có tích hợp hướng dẫn sử dụng.</w:t>
      </w:r>
    </w:p>
    <w:p w14:paraId="269E3A25" w14:textId="77777777" w:rsidR="00F24EF3" w:rsidRDefault="00303D0E">
      <w:pPr>
        <w:pStyle w:val="u1"/>
      </w:pPr>
      <w:bookmarkStart w:id="25" w:name="_Toc492961287"/>
      <w:bookmarkEnd w:id="24"/>
      <w:r>
        <w:t>Recap for Understanding</w:t>
      </w:r>
      <w:bookmarkEnd w:id="25"/>
    </w:p>
    <w:p w14:paraId="1F2954D1" w14:textId="10F4F3BB" w:rsidR="00F24EF3" w:rsidRDefault="00303D0E" w:rsidP="065BD426">
      <w:pPr>
        <w:pStyle w:val="Paragraph2"/>
        <w:numPr>
          <w:ilvl w:val="0"/>
          <w:numId w:val="30"/>
        </w:numPr>
        <w:rPr>
          <w:lang w:val="en-US"/>
        </w:rPr>
      </w:pPr>
      <w:bookmarkStart w:id="26" w:name="_Toc431207022"/>
      <w:r>
        <w:t>You have told me</w:t>
      </w:r>
    </w:p>
    <w:p w14:paraId="0FA79252" w14:textId="5F188058" w:rsidR="00F24EF3" w:rsidRDefault="00BD0BA0">
      <w:pPr>
        <w:pStyle w:val="Paragraph2"/>
        <w:numPr>
          <w:ilvl w:val="1"/>
          <w:numId w:val="30"/>
        </w:numPr>
      </w:pPr>
      <w:r>
        <w:t>Không đủ thời gian cho giai đoạn phát triển mã nguồn sản phẩm</w:t>
      </w:r>
    </w:p>
    <w:p w14:paraId="2AA516B4" w14:textId="2A702F54" w:rsidR="00F24EF3" w:rsidRDefault="00455F88">
      <w:pPr>
        <w:pStyle w:val="Paragraph2"/>
        <w:numPr>
          <w:ilvl w:val="1"/>
          <w:numId w:val="30"/>
        </w:numPr>
      </w:pPr>
      <w:r>
        <w:t>Chi phí của phần cứng và phần mềm có sử dụng trong quá trình phát triển sản phẩm</w:t>
      </w:r>
    </w:p>
    <w:p w14:paraId="6BBDD9E6" w14:textId="31C71ACF" w:rsidR="00455F88" w:rsidRDefault="00455F88">
      <w:pPr>
        <w:pStyle w:val="Paragraph2"/>
        <w:numPr>
          <w:ilvl w:val="1"/>
          <w:numId w:val="30"/>
        </w:numPr>
      </w:pPr>
      <w:r>
        <w:t>Các thư viện, API thay đổi thường xuyên hoặc lỗi thời</w:t>
      </w:r>
    </w:p>
    <w:p w14:paraId="6D8809B2" w14:textId="39B47AF5" w:rsidR="00F24EF3" w:rsidRDefault="001B6796" w:rsidP="00781DB3">
      <w:pPr>
        <w:pStyle w:val="Paragraph2"/>
        <w:numPr>
          <w:ilvl w:val="1"/>
          <w:numId w:val="30"/>
        </w:numPr>
      </w:pPr>
      <w:r>
        <w:t>Xung đột mã nguồn của sản phẩm</w:t>
      </w:r>
    </w:p>
    <w:p w14:paraId="16E8E73B" w14:textId="77777777" w:rsidR="00F24EF3" w:rsidRDefault="00303D0E">
      <w:pPr>
        <w:pStyle w:val="u1"/>
      </w:pPr>
      <w:bookmarkStart w:id="27" w:name="_Toc379183603"/>
      <w:bookmarkStart w:id="28" w:name="_Toc492961288"/>
      <w:bookmarkEnd w:id="26"/>
      <w:r>
        <w:t>Analyst’s Inputs on Stakeholder’s Problem (validate or invalidate assumptions)</w:t>
      </w:r>
      <w:bookmarkEnd w:id="27"/>
      <w:bookmarkEnd w:id="28"/>
    </w:p>
    <w:p w14:paraId="7FFB75C2" w14:textId="00098D4F" w:rsidR="00F24EF3" w:rsidRDefault="00303D0E">
      <w:pPr>
        <w:pStyle w:val="Paragraph2"/>
        <w:numPr>
          <w:ilvl w:val="0"/>
          <w:numId w:val="30"/>
        </w:numPr>
      </w:pPr>
      <w:bookmarkStart w:id="29" w:name="_Toc431207024"/>
      <w:bookmarkStart w:id="30" w:name="_Toc438353131"/>
      <w:r>
        <w:t>Which, if any, problems are associated with:</w:t>
      </w:r>
    </w:p>
    <w:p w14:paraId="7D6F899F" w14:textId="3460CD55" w:rsidR="005119B5" w:rsidRDefault="00987AAA" w:rsidP="00877377">
      <w:pPr>
        <w:pStyle w:val="Paragraph2"/>
        <w:numPr>
          <w:ilvl w:val="0"/>
          <w:numId w:val="31"/>
        </w:numPr>
      </w:pPr>
      <w:r>
        <w:t>Sản phẩm đưa khách hàng k</w:t>
      </w:r>
      <w:r w:rsidR="00F925AB">
        <w:t>hông hoàn thiện</w:t>
      </w:r>
    </w:p>
    <w:p w14:paraId="7D8EBE6C" w14:textId="2CCE7322" w:rsidR="00037078" w:rsidRDefault="00335E79" w:rsidP="00037078">
      <w:pPr>
        <w:pStyle w:val="Paragraph2"/>
        <w:numPr>
          <w:ilvl w:val="1"/>
          <w:numId w:val="31"/>
        </w:numPr>
        <w:tabs>
          <w:tab w:val="clear" w:pos="2880"/>
          <w:tab w:val="num" w:pos="1800"/>
        </w:tabs>
        <w:ind w:left="1800"/>
      </w:pPr>
      <w:r>
        <w:t>Đây là vấn đề thực tế, tuy nhiên ít khi gặp phải</w:t>
      </w:r>
      <w:r w:rsidR="00BF2121">
        <w:t>.</w:t>
      </w:r>
    </w:p>
    <w:p w14:paraId="5D129441" w14:textId="7B362997" w:rsidR="00BF2121" w:rsidRDefault="00BF2121" w:rsidP="00037078">
      <w:pPr>
        <w:pStyle w:val="Paragraph2"/>
        <w:numPr>
          <w:ilvl w:val="1"/>
          <w:numId w:val="31"/>
        </w:numPr>
        <w:tabs>
          <w:tab w:val="clear" w:pos="2880"/>
          <w:tab w:val="num" w:pos="1800"/>
        </w:tabs>
        <w:ind w:left="1800"/>
      </w:pPr>
      <w:r>
        <w:t xml:space="preserve">Lý do của vấn đề này là thời gian </w:t>
      </w:r>
      <w:r w:rsidR="00756D58">
        <w:t xml:space="preserve">của giai đoạn phát triển mã nguồn sản phẩm ngắn, đội ngũ lập trình viên chỉ có thể </w:t>
      </w:r>
      <w:r w:rsidR="003C1164">
        <w:t>thực hiện</w:t>
      </w:r>
      <w:r w:rsidR="00756D58">
        <w:t xml:space="preserve"> các chức năng </w:t>
      </w:r>
      <w:r w:rsidR="003C1164">
        <w:t>có độ ưu tiên cao,</w:t>
      </w:r>
      <w:r w:rsidR="00A03BB6">
        <w:t xml:space="preserve"> các chức năng có độ ưu tiên thấp không hoặc sẽ được bổ sung sau.</w:t>
      </w:r>
    </w:p>
    <w:p w14:paraId="06A1E886" w14:textId="04D00B83" w:rsidR="000051CC" w:rsidRDefault="000051CC" w:rsidP="00037078">
      <w:pPr>
        <w:pStyle w:val="Paragraph2"/>
        <w:numPr>
          <w:ilvl w:val="1"/>
          <w:numId w:val="31"/>
        </w:numPr>
        <w:tabs>
          <w:tab w:val="clear" w:pos="2880"/>
          <w:tab w:val="num" w:pos="1800"/>
        </w:tabs>
        <w:ind w:left="1800"/>
      </w:pPr>
      <w:r>
        <w:t xml:space="preserve">Cách giải quyết hiện tại là thương lượng với khách hàng về các chức năng </w:t>
      </w:r>
      <w:r w:rsidR="005F23C1">
        <w:t>sẽ được phát triển sau.</w:t>
      </w:r>
    </w:p>
    <w:p w14:paraId="557F71E2" w14:textId="19124718" w:rsidR="005F23C1" w:rsidRDefault="005F23C1" w:rsidP="00037078">
      <w:pPr>
        <w:pStyle w:val="Paragraph2"/>
        <w:numPr>
          <w:ilvl w:val="1"/>
          <w:numId w:val="31"/>
        </w:numPr>
        <w:tabs>
          <w:tab w:val="clear" w:pos="2880"/>
          <w:tab w:val="num" w:pos="1800"/>
        </w:tabs>
        <w:ind w:left="1800"/>
      </w:pPr>
      <w:r>
        <w:t xml:space="preserve">Cách giải quyết đề xuất là </w:t>
      </w:r>
      <w:r w:rsidR="00F2656D">
        <w:t>bổ sung nguồn nhân lực cho đội ngũ.</w:t>
      </w:r>
    </w:p>
    <w:p w14:paraId="5D23FD58" w14:textId="02D01A98" w:rsidR="00E970A3" w:rsidRDefault="00FB080C" w:rsidP="00037078">
      <w:pPr>
        <w:pStyle w:val="Paragraph2"/>
        <w:numPr>
          <w:ilvl w:val="1"/>
          <w:numId w:val="31"/>
        </w:numPr>
        <w:tabs>
          <w:tab w:val="clear" w:pos="2880"/>
          <w:tab w:val="num" w:pos="1800"/>
        </w:tabs>
        <w:ind w:left="1800"/>
      </w:pPr>
      <w:r>
        <w:t xml:space="preserve">Đánh giá mức độ </w:t>
      </w:r>
      <w:r w:rsidR="001B6939">
        <w:t>ưu tiên</w:t>
      </w:r>
      <w:r>
        <w:t xml:space="preserve"> là cao.</w:t>
      </w:r>
    </w:p>
    <w:p w14:paraId="3FA21D44" w14:textId="012559D6" w:rsidR="00877377" w:rsidRDefault="00F925AB" w:rsidP="00877377">
      <w:pPr>
        <w:pStyle w:val="Paragraph2"/>
        <w:numPr>
          <w:ilvl w:val="0"/>
          <w:numId w:val="31"/>
        </w:numPr>
      </w:pPr>
      <w:r>
        <w:t>Sản phẩm không thể tiếp tục thực hiện</w:t>
      </w:r>
    </w:p>
    <w:p w14:paraId="4541A871" w14:textId="35EA5C9B" w:rsidR="00FB080C" w:rsidRDefault="00FB080C" w:rsidP="00FB080C">
      <w:pPr>
        <w:pStyle w:val="Paragraph2"/>
        <w:numPr>
          <w:ilvl w:val="1"/>
          <w:numId w:val="31"/>
        </w:numPr>
        <w:tabs>
          <w:tab w:val="clear" w:pos="2880"/>
          <w:tab w:val="num" w:pos="1800"/>
        </w:tabs>
        <w:ind w:left="1800"/>
      </w:pPr>
      <w:r>
        <w:t xml:space="preserve">Đây là vấn đề thực tế mà </w:t>
      </w:r>
      <w:r w:rsidR="00512206">
        <w:t>stakeholder từng gặp phải.</w:t>
      </w:r>
    </w:p>
    <w:p w14:paraId="526A1416" w14:textId="4DE409A2" w:rsidR="00512206" w:rsidRDefault="00512206" w:rsidP="00FB080C">
      <w:pPr>
        <w:pStyle w:val="Paragraph2"/>
        <w:numPr>
          <w:ilvl w:val="1"/>
          <w:numId w:val="31"/>
        </w:numPr>
        <w:tabs>
          <w:tab w:val="clear" w:pos="2880"/>
          <w:tab w:val="num" w:pos="1800"/>
        </w:tabs>
        <w:ind w:left="1800"/>
      </w:pPr>
      <w:r>
        <w:t xml:space="preserve">Lý do của vấn đề này là thiếu chi phí </w:t>
      </w:r>
      <w:r w:rsidR="00332EA7">
        <w:t xml:space="preserve">chi trả </w:t>
      </w:r>
      <w:r>
        <w:t>cho phần cứng, phần mềm</w:t>
      </w:r>
      <w:r w:rsidR="00332EA7">
        <w:t>. Điều này dẫn đến đội ngũ lập trình viên thiếu công cụ hỗ trợ để t</w:t>
      </w:r>
      <w:r w:rsidR="00A95A63">
        <w:t>iếp tục phát triển sản phẩm.</w:t>
      </w:r>
    </w:p>
    <w:p w14:paraId="3622114F" w14:textId="08ED43ED" w:rsidR="00A95A63" w:rsidRDefault="00A95A63" w:rsidP="00FB080C">
      <w:pPr>
        <w:pStyle w:val="Paragraph2"/>
        <w:numPr>
          <w:ilvl w:val="1"/>
          <w:numId w:val="31"/>
        </w:numPr>
        <w:tabs>
          <w:tab w:val="clear" w:pos="2880"/>
          <w:tab w:val="num" w:pos="1800"/>
        </w:tabs>
        <w:ind w:left="1800"/>
      </w:pPr>
      <w:r>
        <w:t xml:space="preserve">Cách giải quyết hiện tại là bổ sung nguồn vốn </w:t>
      </w:r>
      <w:r w:rsidR="000306B4">
        <w:t>cho dự án.</w:t>
      </w:r>
    </w:p>
    <w:p w14:paraId="503F003B" w14:textId="58EECBE9" w:rsidR="000306B4" w:rsidRDefault="000306B4" w:rsidP="00FB080C">
      <w:pPr>
        <w:pStyle w:val="Paragraph2"/>
        <w:numPr>
          <w:ilvl w:val="1"/>
          <w:numId w:val="31"/>
        </w:numPr>
        <w:tabs>
          <w:tab w:val="clear" w:pos="2880"/>
          <w:tab w:val="num" w:pos="1800"/>
        </w:tabs>
        <w:ind w:left="1800"/>
      </w:pPr>
      <w:r>
        <w:t xml:space="preserve">Cách giải quyết đề xuất </w:t>
      </w:r>
      <w:r w:rsidR="00840586">
        <w:t>là tìm các phần cứng, phần mềm tương tự để thay thế, hoặc bổ sung nguồn vốn của dự án.</w:t>
      </w:r>
    </w:p>
    <w:p w14:paraId="25DA0A23" w14:textId="67274CDE" w:rsidR="00840586" w:rsidRDefault="00840586" w:rsidP="00FB080C">
      <w:pPr>
        <w:pStyle w:val="Paragraph2"/>
        <w:numPr>
          <w:ilvl w:val="1"/>
          <w:numId w:val="31"/>
        </w:numPr>
        <w:tabs>
          <w:tab w:val="clear" w:pos="2880"/>
          <w:tab w:val="num" w:pos="1800"/>
        </w:tabs>
        <w:ind w:left="1800"/>
      </w:pPr>
      <w:r>
        <w:t xml:space="preserve">Đánh giá mức độ </w:t>
      </w:r>
      <w:r w:rsidR="004E5DE5">
        <w:t>ưu tiên là cao.</w:t>
      </w:r>
    </w:p>
    <w:p w14:paraId="63C766BE" w14:textId="2D281C54" w:rsidR="00877377" w:rsidRDefault="00F925AB" w:rsidP="00877377">
      <w:pPr>
        <w:pStyle w:val="Paragraph2"/>
        <w:numPr>
          <w:ilvl w:val="0"/>
          <w:numId w:val="31"/>
        </w:numPr>
      </w:pPr>
      <w:r>
        <w:t>Chức năng hoạt động sai mục đích</w:t>
      </w:r>
    </w:p>
    <w:p w14:paraId="7FA0F0B0" w14:textId="612180E4" w:rsidR="00806CAF" w:rsidRDefault="00806CAF" w:rsidP="00806CAF">
      <w:pPr>
        <w:pStyle w:val="Paragraph2"/>
        <w:numPr>
          <w:ilvl w:val="1"/>
          <w:numId w:val="31"/>
        </w:numPr>
        <w:tabs>
          <w:tab w:val="clear" w:pos="2880"/>
          <w:tab w:val="num" w:pos="1800"/>
        </w:tabs>
        <w:ind w:left="1800"/>
      </w:pPr>
      <w:r>
        <w:t>Đây là vấn đề stakeholder từng gặp phải.</w:t>
      </w:r>
    </w:p>
    <w:p w14:paraId="747267DC" w14:textId="7ADAA052" w:rsidR="00806CAF" w:rsidRDefault="00806CAF" w:rsidP="00806CAF">
      <w:pPr>
        <w:pStyle w:val="Paragraph2"/>
        <w:numPr>
          <w:ilvl w:val="1"/>
          <w:numId w:val="31"/>
        </w:numPr>
        <w:tabs>
          <w:tab w:val="clear" w:pos="2880"/>
          <w:tab w:val="num" w:pos="1800"/>
        </w:tabs>
        <w:ind w:left="1800"/>
      </w:pPr>
      <w:r>
        <w:t xml:space="preserve">Lý do của vấn đề này là </w:t>
      </w:r>
      <w:r w:rsidR="007D7A02">
        <w:t>xung đột trong mã nguồn. Điều này dẫn đến tình trạng khi một chức năng được thực hiện ảnh hưởng sai lệch đến kết quả của một chức năng theo sau đó.</w:t>
      </w:r>
    </w:p>
    <w:p w14:paraId="6E54113B" w14:textId="5C3CCECE" w:rsidR="007D7A02" w:rsidRDefault="007D7A02" w:rsidP="00806CAF">
      <w:pPr>
        <w:pStyle w:val="Paragraph2"/>
        <w:numPr>
          <w:ilvl w:val="1"/>
          <w:numId w:val="31"/>
        </w:numPr>
        <w:tabs>
          <w:tab w:val="clear" w:pos="2880"/>
          <w:tab w:val="num" w:pos="1800"/>
        </w:tabs>
        <w:ind w:left="1800"/>
      </w:pPr>
      <w:r>
        <w:t>Cách giải quyết vấn đề hiện tại là họp các bên liên quan để tìm ra hướng giải quyết tối ưu.</w:t>
      </w:r>
    </w:p>
    <w:p w14:paraId="79A50F16" w14:textId="0B23384C" w:rsidR="007D7A02" w:rsidRDefault="007D7A02" w:rsidP="00806CAF">
      <w:pPr>
        <w:pStyle w:val="Paragraph2"/>
        <w:numPr>
          <w:ilvl w:val="1"/>
          <w:numId w:val="31"/>
        </w:numPr>
        <w:tabs>
          <w:tab w:val="clear" w:pos="2880"/>
          <w:tab w:val="num" w:pos="1800"/>
        </w:tabs>
        <w:ind w:left="1800"/>
      </w:pPr>
      <w:r>
        <w:t>Đánh giá mức độ ưu tiên là cao.</w:t>
      </w:r>
    </w:p>
    <w:p w14:paraId="3D0026BF" w14:textId="0D25B26C" w:rsidR="00C33075" w:rsidRDefault="00F925AB" w:rsidP="00C33075">
      <w:pPr>
        <w:pStyle w:val="Paragraph2"/>
        <w:numPr>
          <w:ilvl w:val="0"/>
          <w:numId w:val="31"/>
        </w:numPr>
      </w:pPr>
      <w:r>
        <w:t xml:space="preserve">Giao diện </w:t>
      </w:r>
      <w:r w:rsidR="00C33075">
        <w:t>người dùng không tương thích thiết bị</w:t>
      </w:r>
    </w:p>
    <w:p w14:paraId="0DE0292B" w14:textId="2E7C1A18" w:rsidR="007D7A02" w:rsidRDefault="007D7A02" w:rsidP="007D7A02">
      <w:pPr>
        <w:pStyle w:val="Paragraph2"/>
        <w:numPr>
          <w:ilvl w:val="1"/>
          <w:numId w:val="31"/>
        </w:numPr>
        <w:tabs>
          <w:tab w:val="clear" w:pos="2880"/>
          <w:tab w:val="num" w:pos="1800"/>
        </w:tabs>
        <w:ind w:left="1800"/>
      </w:pPr>
      <w:r>
        <w:t>Đây là vấn đề ít khi gặp phải.</w:t>
      </w:r>
    </w:p>
    <w:p w14:paraId="65DDD14B" w14:textId="25814E30" w:rsidR="007D7A02" w:rsidRDefault="007D7A02" w:rsidP="007D7A02">
      <w:pPr>
        <w:pStyle w:val="Paragraph2"/>
        <w:numPr>
          <w:ilvl w:val="1"/>
          <w:numId w:val="31"/>
        </w:numPr>
        <w:tabs>
          <w:tab w:val="clear" w:pos="2880"/>
          <w:tab w:val="num" w:pos="1800"/>
        </w:tabs>
        <w:ind w:left="1800"/>
      </w:pPr>
      <w:r>
        <w:t xml:space="preserve">Lý do của vấn đề này là </w:t>
      </w:r>
      <w:r w:rsidR="00CF1432">
        <w:t xml:space="preserve">các thư viện, API hỗ trợ thay đổi thường xuyên. </w:t>
      </w:r>
      <w:r w:rsidR="00544C59">
        <w:t xml:space="preserve">Nếu đội ngũ lập trình viên không kịp thời sửa chữa, những đoạn mã nguồn có sử dụng thư viện, API đó trong sản </w:t>
      </w:r>
      <w:r w:rsidR="00544C59">
        <w:lastRenderedPageBreak/>
        <w:t>phẩm sẽ thực hiện không đúng, gây nên tình trạng lỗi chức năng hoặc giao diện.</w:t>
      </w:r>
    </w:p>
    <w:p w14:paraId="00D6AF41" w14:textId="757F62B7" w:rsidR="00544C59" w:rsidRDefault="00544C59" w:rsidP="007D7A02">
      <w:pPr>
        <w:pStyle w:val="Paragraph2"/>
        <w:numPr>
          <w:ilvl w:val="1"/>
          <w:numId w:val="31"/>
        </w:numPr>
        <w:tabs>
          <w:tab w:val="clear" w:pos="2880"/>
          <w:tab w:val="num" w:pos="1800"/>
        </w:tabs>
        <w:ind w:left="1800"/>
      </w:pPr>
      <w:r>
        <w:t>Cách giải quyết hiện tại là đọc tài liệu và sửa chữa</w:t>
      </w:r>
      <w:r w:rsidR="005B5261">
        <w:t xml:space="preserve"> </w:t>
      </w:r>
      <w:r w:rsidR="0069033F">
        <w:t xml:space="preserve">mã nguồn, hoặc tìm kiếm thư viện, API tương ứng với sản phẩm để thay thế, hoặc tự </w:t>
      </w:r>
      <w:r w:rsidR="00796C98">
        <w:t>phát triển thư viện, API hỗ trợ.</w:t>
      </w:r>
    </w:p>
    <w:p w14:paraId="07FA3735" w14:textId="31EF7896" w:rsidR="00F24EF3" w:rsidRDefault="00796C98" w:rsidP="00781DB3">
      <w:pPr>
        <w:pStyle w:val="Paragraph2"/>
        <w:numPr>
          <w:ilvl w:val="1"/>
          <w:numId w:val="31"/>
        </w:numPr>
        <w:tabs>
          <w:tab w:val="clear" w:pos="2880"/>
          <w:tab w:val="num" w:pos="1800"/>
        </w:tabs>
        <w:ind w:left="1800"/>
      </w:pPr>
      <w:r>
        <w:t>Đánh giá mức độ ưu tiên là trung bình.</w:t>
      </w:r>
    </w:p>
    <w:p w14:paraId="2524AC65" w14:textId="77777777" w:rsidR="00F24EF3" w:rsidRDefault="00303D0E">
      <w:pPr>
        <w:pStyle w:val="u1"/>
      </w:pPr>
      <w:bookmarkStart w:id="31" w:name="_Toc379183604"/>
      <w:bookmarkStart w:id="32" w:name="_Toc492961289"/>
      <w:bookmarkEnd w:id="29"/>
      <w:bookmarkEnd w:id="30"/>
      <w:r>
        <w:t>Assessing Your Solution (if applicable)</w:t>
      </w:r>
      <w:bookmarkEnd w:id="31"/>
      <w:bookmarkEnd w:id="32"/>
    </w:p>
    <w:p w14:paraId="0AF664C1" w14:textId="02A3E69C" w:rsidR="00F24EF3" w:rsidRDefault="00303D0E" w:rsidP="065BD426">
      <w:pPr>
        <w:pStyle w:val="Paragraph2"/>
        <w:numPr>
          <w:ilvl w:val="0"/>
          <w:numId w:val="30"/>
        </w:numPr>
        <w:rPr>
          <w:lang w:val="en-US"/>
        </w:rPr>
      </w:pPr>
      <w:bookmarkStart w:id="33" w:name="_Toc431207026"/>
      <w:r>
        <w:t>What if you could</w:t>
      </w:r>
    </w:p>
    <w:p w14:paraId="2983ED39" w14:textId="2E5C1860" w:rsidR="00F24EF3" w:rsidRDefault="00303D0E">
      <w:pPr>
        <w:pStyle w:val="Paragraph2"/>
        <w:ind w:left="1080"/>
      </w:pPr>
      <w:r>
        <w:rPr>
          <w:rFonts w:ascii="Symbol" w:eastAsia="Symbol" w:hAnsi="Symbol" w:cs="Symbol"/>
        </w:rPr>
        <w:t>·</w:t>
      </w:r>
      <w:r>
        <w:t xml:space="preserve"> </w:t>
      </w:r>
      <w:r w:rsidR="00F50473">
        <w:tab/>
        <w:t xml:space="preserve">Có </w:t>
      </w:r>
      <w:r w:rsidR="005C358A">
        <w:t>nguồn vốn</w:t>
      </w:r>
      <w:r w:rsidR="00F50473">
        <w:t xml:space="preserve"> dự phòng</w:t>
      </w:r>
    </w:p>
    <w:p w14:paraId="46D17222" w14:textId="333CD408" w:rsidR="005C358A" w:rsidRDefault="00D54284" w:rsidP="005C358A">
      <w:pPr>
        <w:pStyle w:val="Paragraph2"/>
        <w:numPr>
          <w:ilvl w:val="1"/>
          <w:numId w:val="40"/>
        </w:numPr>
      </w:pPr>
      <w:r>
        <w:t>Giải quyết cho vấn đề thiếu chi phí cho phần cứng, phần mềm</w:t>
      </w:r>
    </w:p>
    <w:p w14:paraId="53F08574" w14:textId="5802A27E" w:rsidR="00D54284" w:rsidRDefault="00D54284" w:rsidP="005C358A">
      <w:pPr>
        <w:pStyle w:val="Paragraph2"/>
        <w:numPr>
          <w:ilvl w:val="1"/>
          <w:numId w:val="40"/>
        </w:numPr>
      </w:pPr>
      <w:r>
        <w:t xml:space="preserve">Stakeholder đánh giá </w:t>
      </w:r>
      <w:r w:rsidR="00EA38B8">
        <w:t xml:space="preserve">vấn đề này là </w:t>
      </w:r>
      <w:r w:rsidR="006C51D1">
        <w:t>quan trọng</w:t>
      </w:r>
      <w:r w:rsidR="00EA38B8">
        <w:t>, giải pháp đưa ra hợp lý.</w:t>
      </w:r>
    </w:p>
    <w:p w14:paraId="0F669797" w14:textId="74F93F7A" w:rsidR="00B969E1" w:rsidRDefault="00303D0E" w:rsidP="00B969E1">
      <w:pPr>
        <w:pStyle w:val="Paragraph2"/>
        <w:ind w:left="1080"/>
      </w:pPr>
      <w:r>
        <w:rPr>
          <w:rFonts w:ascii="Symbol" w:eastAsia="Symbol" w:hAnsi="Symbol" w:cs="Symbol"/>
        </w:rPr>
        <w:t>·</w:t>
      </w:r>
      <w:r w:rsidR="00CF325A">
        <w:tab/>
        <w:t xml:space="preserve">Có </w:t>
      </w:r>
      <w:r w:rsidR="00B969E1">
        <w:t>đội ngũ lập trình viên dự phòng</w:t>
      </w:r>
    </w:p>
    <w:p w14:paraId="722D95D9" w14:textId="7208B57D" w:rsidR="00B969E1" w:rsidRDefault="00B969E1" w:rsidP="00B969E1">
      <w:pPr>
        <w:pStyle w:val="Paragraph2"/>
        <w:numPr>
          <w:ilvl w:val="1"/>
          <w:numId w:val="30"/>
        </w:numPr>
        <w:tabs>
          <w:tab w:val="clear" w:pos="1800"/>
          <w:tab w:val="num" w:pos="2160"/>
        </w:tabs>
        <w:ind w:left="2160"/>
      </w:pPr>
      <w:r>
        <w:t>Giải quyết tình trạng phát triển sản phẩm trong thời gian ngắn.</w:t>
      </w:r>
    </w:p>
    <w:p w14:paraId="6C8D20B9" w14:textId="32CB0961" w:rsidR="00F24EF3" w:rsidRDefault="00B969E1" w:rsidP="00781DB3">
      <w:pPr>
        <w:pStyle w:val="Paragraph2"/>
        <w:numPr>
          <w:ilvl w:val="1"/>
          <w:numId w:val="30"/>
        </w:numPr>
        <w:tabs>
          <w:tab w:val="clear" w:pos="1800"/>
          <w:tab w:val="num" w:pos="2160"/>
        </w:tabs>
        <w:ind w:left="2160"/>
      </w:pPr>
      <w:r>
        <w:t xml:space="preserve">Stakeholder đánh giá vấn đề này là </w:t>
      </w:r>
      <w:r w:rsidR="006C51D1">
        <w:t>quan trọng</w:t>
      </w:r>
      <w:r>
        <w:t>,</w:t>
      </w:r>
      <w:r w:rsidR="006C51D1">
        <w:t xml:space="preserve"> giải pháp đưa ra hợp lý.</w:t>
      </w:r>
    </w:p>
    <w:p w14:paraId="7D2D5450" w14:textId="77777777" w:rsidR="00F24EF3" w:rsidRDefault="00F24EF3">
      <w:pPr>
        <w:pStyle w:val="Paragraph2"/>
      </w:pPr>
    </w:p>
    <w:p w14:paraId="4F086BAF" w14:textId="77777777" w:rsidR="00F24EF3" w:rsidRDefault="00303D0E">
      <w:pPr>
        <w:pStyle w:val="u1"/>
      </w:pPr>
      <w:bookmarkStart w:id="34" w:name="_Toc379183605"/>
      <w:bookmarkStart w:id="35" w:name="_Toc492961290"/>
      <w:bookmarkEnd w:id="33"/>
      <w:r>
        <w:t>Assessing the Opportunity</w:t>
      </w:r>
      <w:bookmarkEnd w:id="34"/>
      <w:bookmarkEnd w:id="35"/>
    </w:p>
    <w:p w14:paraId="72777766" w14:textId="77777777" w:rsidR="00781DB3" w:rsidRDefault="00B45C01" w:rsidP="00781DB3">
      <w:pPr>
        <w:pStyle w:val="Paragraph2"/>
        <w:numPr>
          <w:ilvl w:val="0"/>
          <w:numId w:val="30"/>
        </w:numPr>
      </w:pPr>
      <w:bookmarkStart w:id="36" w:name="_Hlk101467328"/>
      <w:bookmarkStart w:id="37" w:name="_Toc431207028"/>
      <w:r>
        <w:t>Những phụ huynh, học sinh, sinh viên đang có nhu cầu tìm gia sư và những sinh viên, giáo viên, giảng viên đang có nhu cầu tìm công việc gia sư sẽ là người cần sử dụng ứng dụng tìm kiếm gia sư Seeker.</w:t>
      </w:r>
      <w:bookmarkStart w:id="38" w:name="_Hlk101467341"/>
      <w:bookmarkEnd w:id="36"/>
    </w:p>
    <w:p w14:paraId="5571C279" w14:textId="77777777" w:rsidR="00781DB3" w:rsidRDefault="00B45C01" w:rsidP="00781DB3">
      <w:pPr>
        <w:pStyle w:val="Paragraph2"/>
        <w:numPr>
          <w:ilvl w:val="0"/>
          <w:numId w:val="30"/>
        </w:numPr>
      </w:pPr>
      <w:r>
        <w:t>Số lượng người dùng mong muốn là 10,000 – 15,000 người.</w:t>
      </w:r>
      <w:bookmarkEnd w:id="38"/>
    </w:p>
    <w:p w14:paraId="02AD6830" w14:textId="5AF71F1F" w:rsidR="00150D77" w:rsidRDefault="004C59B5" w:rsidP="00781DB3">
      <w:pPr>
        <w:pStyle w:val="Paragraph2"/>
        <w:numPr>
          <w:ilvl w:val="0"/>
          <w:numId w:val="30"/>
        </w:numPr>
      </w:pPr>
      <w:r>
        <w:t>Ứng dụng được đánh giá là thành công khi đạt được những tiêu chí sau:</w:t>
      </w:r>
    </w:p>
    <w:p w14:paraId="4C037786" w14:textId="5287F1E4" w:rsidR="004C59B5" w:rsidRDefault="004C59B5" w:rsidP="004C59B5">
      <w:pPr>
        <w:pStyle w:val="Paragraph2"/>
        <w:numPr>
          <w:ilvl w:val="0"/>
          <w:numId w:val="35"/>
        </w:numPr>
        <w:ind w:left="1800"/>
      </w:pPr>
      <w:r>
        <w:t>Hoạt động ổn định trên mọi thiết bị di động.</w:t>
      </w:r>
    </w:p>
    <w:p w14:paraId="44579663" w14:textId="05454974" w:rsidR="004C59B5" w:rsidRDefault="004C59B5" w:rsidP="004C59B5">
      <w:pPr>
        <w:pStyle w:val="Paragraph2"/>
        <w:numPr>
          <w:ilvl w:val="0"/>
          <w:numId w:val="35"/>
        </w:numPr>
        <w:ind w:left="1800"/>
      </w:pPr>
      <w:r>
        <w:t>Giao diện tương thích trên mọi kích cỡ màn hình di động khác nhau.</w:t>
      </w:r>
    </w:p>
    <w:p w14:paraId="13087A32" w14:textId="0CC1E5D3" w:rsidR="004C59B5" w:rsidRDefault="004C59B5" w:rsidP="004C59B5">
      <w:pPr>
        <w:pStyle w:val="Paragraph2"/>
        <w:numPr>
          <w:ilvl w:val="0"/>
          <w:numId w:val="35"/>
        </w:numPr>
        <w:ind w:left="1800"/>
      </w:pPr>
      <w:r>
        <w:t>Các chức năng hoạt động chính xác với mục tiêu đã đề ra.</w:t>
      </w:r>
    </w:p>
    <w:p w14:paraId="059A999C" w14:textId="405A9F60" w:rsidR="004C59B5" w:rsidRDefault="004C59B5" w:rsidP="004C59B5">
      <w:pPr>
        <w:pStyle w:val="Paragraph2"/>
        <w:numPr>
          <w:ilvl w:val="0"/>
          <w:numId w:val="35"/>
        </w:numPr>
        <w:ind w:left="1800"/>
      </w:pPr>
      <w:r>
        <w:t>Không có hoặc ít xảy ra lỗi khi sử dụng.</w:t>
      </w:r>
    </w:p>
    <w:p w14:paraId="4B223925" w14:textId="77777777" w:rsidR="00F24EF3" w:rsidRDefault="00303D0E">
      <w:pPr>
        <w:pStyle w:val="u1"/>
      </w:pPr>
      <w:bookmarkStart w:id="39" w:name="_Toc379183606"/>
      <w:bookmarkStart w:id="40" w:name="_Toc492961291"/>
      <w:bookmarkEnd w:id="37"/>
      <w:r>
        <w:t>Assessing Reliability, Performance, and Support Needs</w:t>
      </w:r>
      <w:bookmarkEnd w:id="39"/>
      <w:bookmarkEnd w:id="40"/>
    </w:p>
    <w:p w14:paraId="0F11C15E" w14:textId="77777777" w:rsidR="00781DB3" w:rsidRDefault="009817BB" w:rsidP="009817BB">
      <w:pPr>
        <w:pStyle w:val="Paragraph2"/>
        <w:numPr>
          <w:ilvl w:val="0"/>
          <w:numId w:val="32"/>
        </w:numPr>
      </w:pPr>
      <w:bookmarkStart w:id="41" w:name="_Hlk101467470"/>
      <w:r>
        <w:t xml:space="preserve">Trong thời gian sử dụng, ứng dụng không chiếm quá nhiều không gian bộ nhớ của thiết </w:t>
      </w:r>
      <w:r w:rsidR="00931AD8">
        <w:t>bị, không xảy ra tình trạng thoát ứng dụng và ít xảy ra lỗi.</w:t>
      </w:r>
      <w:bookmarkEnd w:id="41"/>
    </w:p>
    <w:p w14:paraId="11D15870" w14:textId="77777777" w:rsidR="00781DB3" w:rsidRDefault="003D3BAD" w:rsidP="00781DB3">
      <w:pPr>
        <w:pStyle w:val="Paragraph2"/>
        <w:numPr>
          <w:ilvl w:val="0"/>
          <w:numId w:val="32"/>
        </w:numPr>
      </w:pPr>
      <w:r>
        <w:t>Ứng dụng có thể chạy ổn định ít nhất 2 năm kể từ lúc phát hành.</w:t>
      </w:r>
      <w:bookmarkStart w:id="42" w:name="_Hlk101467508"/>
    </w:p>
    <w:p w14:paraId="6F20CBD9" w14:textId="77777777" w:rsidR="00781DB3" w:rsidRDefault="00FC52EC" w:rsidP="00931AD8">
      <w:pPr>
        <w:pStyle w:val="Paragraph2"/>
        <w:numPr>
          <w:ilvl w:val="0"/>
          <w:numId w:val="32"/>
        </w:numPr>
      </w:pPr>
      <w:r>
        <w:t>Ứng dụng cho phép nhiều người truy cập cùng một lúc với tốc độ ổn định. Ngoài ra, các thao tác trên ứng dụng không yêu cầu phải nhanh nhất, nhưng cần có thời gian chờ trong khoảng chấp nhận được</w:t>
      </w:r>
      <w:bookmarkEnd w:id="42"/>
      <w:r>
        <w:t>.</w:t>
      </w:r>
      <w:r w:rsidR="00303D0E">
        <w:t xml:space="preserve"> </w:t>
      </w:r>
    </w:p>
    <w:p w14:paraId="3A01C86B" w14:textId="77777777" w:rsidR="00781DB3" w:rsidRDefault="00FC0263" w:rsidP="00781DB3">
      <w:pPr>
        <w:pStyle w:val="Paragraph2"/>
        <w:numPr>
          <w:ilvl w:val="0"/>
          <w:numId w:val="32"/>
        </w:numPr>
      </w:pPr>
      <w:r>
        <w:t>Khi sử dụng, ứng dụng không chiếm quá 500MB bộ nhớ điện thoại.</w:t>
      </w:r>
    </w:p>
    <w:p w14:paraId="609F5327" w14:textId="77777777" w:rsidR="00781DB3" w:rsidRDefault="000B2335" w:rsidP="00781DB3">
      <w:pPr>
        <w:pStyle w:val="Paragraph2"/>
        <w:numPr>
          <w:ilvl w:val="0"/>
          <w:numId w:val="32"/>
        </w:numPr>
      </w:pPr>
      <w:r>
        <w:t>Sau khi ứng dụng được ra mắt, đội ngũ phát triển sẽ phân công nhóm nhỏ để</w:t>
      </w:r>
      <w:r w:rsidR="009F7557">
        <w:t xml:space="preserve"> hỗ trợ quá trình vận hành và bảo trì ứng dụng.</w:t>
      </w:r>
    </w:p>
    <w:p w14:paraId="6F67B8ED" w14:textId="77777777" w:rsidR="00781DB3" w:rsidRDefault="004350D9" w:rsidP="00781DB3">
      <w:pPr>
        <w:pStyle w:val="Paragraph2"/>
        <w:numPr>
          <w:ilvl w:val="0"/>
          <w:numId w:val="32"/>
        </w:numPr>
        <w:rPr>
          <w:color w:val="auto"/>
        </w:rPr>
      </w:pPr>
      <w:r>
        <w:t xml:space="preserve">Các thông tin cá nhân của người dùng như số điện thoại, họ tên, địa chỉ nơi ở, … được bảo mật tuyệt đối, chỉ sử dụng trong phạm vi của ứng dụng, không cung cấp cho bất kỳ bên thứ ba nào. </w:t>
      </w:r>
    </w:p>
    <w:p w14:paraId="51312718" w14:textId="77777777" w:rsidR="00781DB3" w:rsidRDefault="004350D9" w:rsidP="00781DB3">
      <w:pPr>
        <w:pStyle w:val="Paragraph2"/>
        <w:numPr>
          <w:ilvl w:val="0"/>
          <w:numId w:val="32"/>
        </w:numPr>
        <w:rPr>
          <w:color w:val="auto"/>
        </w:rPr>
      </w:pPr>
      <w:r w:rsidRPr="00A57198">
        <w:rPr>
          <w:color w:val="auto"/>
        </w:rPr>
        <w:t>Các thiết bị di động</w:t>
      </w:r>
      <w:r w:rsidR="00DD7087" w:rsidRPr="00A57198">
        <w:rPr>
          <w:color w:val="auto"/>
        </w:rPr>
        <w:t xml:space="preserve"> </w:t>
      </w:r>
      <w:r w:rsidRPr="00A57198">
        <w:rPr>
          <w:color w:val="auto"/>
        </w:rPr>
        <w:t>có ít nhất 100MB bộ nhớ trống.</w:t>
      </w:r>
    </w:p>
    <w:p w14:paraId="46C286A9" w14:textId="3D07870D" w:rsidR="00F24EF3" w:rsidRPr="00781DB3" w:rsidRDefault="00A57198" w:rsidP="00781DB3">
      <w:pPr>
        <w:pStyle w:val="Paragraph2"/>
        <w:numPr>
          <w:ilvl w:val="0"/>
          <w:numId w:val="32"/>
        </w:numPr>
        <w:rPr>
          <w:color w:val="auto"/>
        </w:rPr>
      </w:pPr>
      <w:r>
        <w:rPr>
          <w:color w:val="auto"/>
        </w:rPr>
        <w:t>Ứng dụng được phát hành trên Google Play và App Store.</w:t>
      </w:r>
    </w:p>
    <w:p w14:paraId="388A2DD5" w14:textId="3509ECA1" w:rsidR="00781DB3" w:rsidRPr="00781DB3" w:rsidRDefault="00303D0E" w:rsidP="00781DB3">
      <w:pPr>
        <w:pStyle w:val="u2"/>
      </w:pPr>
      <w:bookmarkStart w:id="43" w:name="_Toc492961292"/>
      <w:r>
        <w:t>Other Requirements</w:t>
      </w:r>
      <w:bookmarkEnd w:id="43"/>
    </w:p>
    <w:p w14:paraId="5EB5C2C8" w14:textId="611688C7" w:rsidR="00873509" w:rsidRPr="00873509" w:rsidRDefault="00CF2D95">
      <w:pPr>
        <w:pStyle w:val="Paragraph2"/>
        <w:numPr>
          <w:ilvl w:val="0"/>
          <w:numId w:val="32"/>
        </w:numPr>
        <w:rPr>
          <w:color w:val="auto"/>
        </w:rPr>
      </w:pPr>
      <w:r>
        <w:rPr>
          <w:color w:val="auto"/>
        </w:rPr>
        <w:t xml:space="preserve">Giao diện ứng dụng thân thiện với người dùng, dễ nhìn, dễ làm quen, </w:t>
      </w:r>
      <w:r w:rsidR="00BE2380">
        <w:rPr>
          <w:color w:val="auto"/>
        </w:rPr>
        <w:t>không được quá sơ sài.</w:t>
      </w:r>
    </w:p>
    <w:p w14:paraId="5AFF483B" w14:textId="77777777" w:rsidR="00F24EF3" w:rsidRDefault="00303D0E">
      <w:pPr>
        <w:pStyle w:val="u1"/>
      </w:pPr>
      <w:bookmarkStart w:id="44" w:name="_Toc492961293"/>
      <w:r>
        <w:lastRenderedPageBreak/>
        <w:t>Wrap-Up</w:t>
      </w:r>
      <w:bookmarkEnd w:id="44"/>
    </w:p>
    <w:p w14:paraId="7F1B2CB1" w14:textId="288FAE1E" w:rsidR="004106F4" w:rsidRDefault="004106F4" w:rsidP="00781DB3">
      <w:pPr>
        <w:pStyle w:val="Paragraph2"/>
        <w:numPr>
          <w:ilvl w:val="0"/>
          <w:numId w:val="33"/>
        </w:numPr>
      </w:pPr>
      <w:r>
        <w:t>Bên liên quan HCMUS.CQ.PTQLYCPM.E sẵn sàng tham gia buổi họp đánh giá</w:t>
      </w:r>
      <w:r w:rsidR="004A097D">
        <w:t xml:space="preserve"> và xác nhận yêu cầu.</w:t>
      </w:r>
    </w:p>
    <w:p w14:paraId="40C689A3" w14:textId="77777777" w:rsidR="00F24EF3" w:rsidRDefault="00F24EF3">
      <w:pPr>
        <w:pStyle w:val="Paragraph2"/>
        <w:rPr>
          <w:sz w:val="22"/>
        </w:rPr>
      </w:pPr>
    </w:p>
    <w:p w14:paraId="1B9B04B7" w14:textId="77777777" w:rsidR="00F24EF3" w:rsidRDefault="00303D0E">
      <w:pPr>
        <w:pStyle w:val="u1"/>
      </w:pPr>
      <w:bookmarkStart w:id="45" w:name="_Toc492961294"/>
      <w:r>
        <w:t>Analyst’s Summary</w:t>
      </w:r>
      <w:bookmarkEnd w:id="45"/>
    </w:p>
    <w:p w14:paraId="07F4D096" w14:textId="263248E8" w:rsidR="00F24EF3" w:rsidRDefault="00303D0E">
      <w:pPr>
        <w:pStyle w:val="Paragraph2"/>
        <w:rPr>
          <w:sz w:val="22"/>
        </w:rPr>
      </w:pPr>
      <w:r>
        <w:rPr>
          <w:sz w:val="22"/>
        </w:rPr>
        <w:t>1.</w:t>
      </w:r>
      <w:r w:rsidR="006C51D1">
        <w:rPr>
          <w:sz w:val="22"/>
        </w:rPr>
        <w:t xml:space="preserve"> </w:t>
      </w:r>
      <w:r w:rsidR="00FF558F">
        <w:rPr>
          <w:sz w:val="22"/>
        </w:rPr>
        <w:t>Thời gian phát triển sản phẩm ngắn</w:t>
      </w:r>
    </w:p>
    <w:p w14:paraId="55F2B400" w14:textId="1318CE45" w:rsidR="00F24EF3" w:rsidRDefault="00303D0E">
      <w:pPr>
        <w:pStyle w:val="Paragraph2"/>
        <w:rPr>
          <w:sz w:val="22"/>
        </w:rPr>
      </w:pPr>
      <w:r>
        <w:rPr>
          <w:sz w:val="22"/>
        </w:rPr>
        <w:t>2.</w:t>
      </w:r>
      <w:r w:rsidR="00FF558F">
        <w:rPr>
          <w:sz w:val="22"/>
        </w:rPr>
        <w:t xml:space="preserve"> Thiếu chi phí </w:t>
      </w:r>
      <w:r w:rsidR="00E157B9">
        <w:rPr>
          <w:sz w:val="22"/>
        </w:rPr>
        <w:t>cho phần cứng, phần mềm</w:t>
      </w:r>
    </w:p>
    <w:p w14:paraId="5AF055F7" w14:textId="41597466" w:rsidR="00F24EF3" w:rsidRDefault="00303D0E">
      <w:pPr>
        <w:pStyle w:val="Paragraph2"/>
        <w:rPr>
          <w:sz w:val="22"/>
        </w:rPr>
      </w:pPr>
      <w:r>
        <w:rPr>
          <w:sz w:val="22"/>
        </w:rPr>
        <w:t>3.</w:t>
      </w:r>
      <w:r w:rsidR="00E157B9">
        <w:rPr>
          <w:sz w:val="22"/>
        </w:rPr>
        <w:t xml:space="preserve"> Các thư viện, API hỗ trợ thay đổi thường xuyên</w:t>
      </w:r>
    </w:p>
    <w:p w14:paraId="07704F93" w14:textId="75475D70" w:rsidR="00E157B9" w:rsidRDefault="00E157B9">
      <w:pPr>
        <w:pStyle w:val="Paragraph2"/>
        <w:rPr>
          <w:sz w:val="22"/>
        </w:rPr>
      </w:pPr>
      <w:r>
        <w:rPr>
          <w:sz w:val="22"/>
        </w:rPr>
        <w:t>4. Xung đột mã nguồn</w:t>
      </w:r>
    </w:p>
    <w:p w14:paraId="511EC922" w14:textId="77777777" w:rsidR="00B45C01" w:rsidRDefault="00B45C01"/>
    <w:sectPr w:rsidR="00B45C01">
      <w:headerReference w:type="default" r:id="rId9"/>
      <w:footerReference w:type="default" r:id="rId10"/>
      <w:headerReference w:type="first" r:id="rId11"/>
      <w:footerReference w:type="first" r:id="rId12"/>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70DD5D" w14:textId="77777777" w:rsidR="006B5D62" w:rsidRDefault="006B5D62">
      <w:pPr>
        <w:spacing w:line="240" w:lineRule="auto"/>
      </w:pPr>
      <w:r>
        <w:separator/>
      </w:r>
    </w:p>
  </w:endnote>
  <w:endnote w:type="continuationSeparator" w:id="0">
    <w:p w14:paraId="14D26669" w14:textId="77777777" w:rsidR="006B5D62" w:rsidRDefault="006B5D62">
      <w:pPr>
        <w:spacing w:line="240" w:lineRule="auto"/>
      </w:pPr>
      <w:r>
        <w:continuationSeparator/>
      </w:r>
    </w:p>
  </w:endnote>
  <w:endnote w:type="continuationNotice" w:id="1">
    <w:p w14:paraId="76A0E0DA" w14:textId="77777777" w:rsidR="006B5D62" w:rsidRDefault="006B5D62">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Tahoma">
    <w:panose1 w:val="020B0604030504040204"/>
    <w:charset w:val="A3"/>
    <w:family w:val="swiss"/>
    <w:pitch w:val="variable"/>
    <w:sig w:usb0="E1002EFF" w:usb1="C000605B" w:usb2="00000029" w:usb3="00000000" w:csb0="000101FF" w:csb1="00000000"/>
  </w:font>
  <w:font w:name="Helvetica">
    <w:panose1 w:val="020B0604020202020204"/>
    <w:charset w:val="A3"/>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2B6D59" w14:textId="77777777" w:rsidR="00F24EF3" w:rsidRDefault="00303D0E">
    <w:pPr>
      <w:pStyle w:val="Chntrang"/>
      <w:framePr w:wrap="auto" w:vAnchor="text" w:hAnchor="margin" w:xAlign="right" w:y="1"/>
      <w:rPr>
        <w:rStyle w:val="Strang"/>
      </w:rPr>
    </w:pPr>
    <w:r>
      <w:rPr>
        <w:rStyle w:val="Strang"/>
      </w:rPr>
      <w:fldChar w:fldCharType="begin"/>
    </w:r>
    <w:r>
      <w:rPr>
        <w:rStyle w:val="Strang"/>
      </w:rPr>
      <w:instrText xml:space="preserve">page  </w:instrText>
    </w:r>
    <w:r>
      <w:rPr>
        <w:rStyle w:val="Strang"/>
      </w:rPr>
      <w:fldChar w:fldCharType="end"/>
    </w:r>
  </w:p>
  <w:p w14:paraId="0D0EC308" w14:textId="77777777" w:rsidR="00F24EF3" w:rsidRDefault="00F24EF3">
    <w:pPr>
      <w:pStyle w:val="Chntrang"/>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F24EF3" w14:paraId="63804332" w14:textId="77777777">
      <w:tc>
        <w:tcPr>
          <w:tcW w:w="3162" w:type="dxa"/>
          <w:tcBorders>
            <w:top w:val="nil"/>
            <w:left w:val="nil"/>
            <w:bottom w:val="nil"/>
            <w:right w:val="nil"/>
          </w:tcBorders>
        </w:tcPr>
        <w:p w14:paraId="3A1C1ABB" w14:textId="77777777" w:rsidR="00F24EF3" w:rsidRDefault="00303D0E">
          <w:pPr>
            <w:ind w:right="360"/>
            <w:rPr>
              <w:sz w:val="24"/>
            </w:rPr>
          </w:pPr>
          <w:r>
            <w:t>Confidential</w:t>
          </w:r>
        </w:p>
      </w:tc>
      <w:tc>
        <w:tcPr>
          <w:tcW w:w="3162" w:type="dxa"/>
          <w:tcBorders>
            <w:top w:val="nil"/>
            <w:left w:val="nil"/>
            <w:bottom w:val="nil"/>
            <w:right w:val="nil"/>
          </w:tcBorders>
        </w:tcPr>
        <w:p w14:paraId="633A3932" w14:textId="7C413A13" w:rsidR="00F24EF3" w:rsidRDefault="00303D0E">
          <w:pPr>
            <w:jc w:val="center"/>
          </w:pPr>
          <w:r>
            <w:fldChar w:fldCharType="begin"/>
          </w:r>
          <w:r>
            <w:instrText>symbol 211 \f "Symbol" \s 10</w:instrText>
          </w:r>
          <w:r>
            <w:fldChar w:fldCharType="separate"/>
          </w:r>
          <w:r>
            <w:rPr>
              <w:rFonts w:ascii="Symbol" w:hAnsi="Symbol"/>
            </w:rPr>
            <w:t>Ó</w:t>
          </w:r>
          <w:r>
            <w:fldChar w:fldCharType="end"/>
          </w:r>
          <w:r>
            <w:fldChar w:fldCharType="begin"/>
          </w:r>
          <w:r>
            <w:instrText>DOCPROPERTY "Company"  \* MERGEFORMAT</w:instrText>
          </w:r>
          <w:r>
            <w:fldChar w:fldCharType="separate"/>
          </w:r>
          <w:proofErr w:type="gramStart"/>
          <w:r w:rsidR="00885106">
            <w:t>HCMUS.CQ.PTQLYCPM.E</w:t>
          </w:r>
          <w:proofErr w:type="gramEnd"/>
          <w:r>
            <w:fldChar w:fldCharType="end"/>
          </w:r>
          <w:r>
            <w:t xml:space="preserve">, </w:t>
          </w:r>
          <w:r>
            <w:fldChar w:fldCharType="begin"/>
          </w:r>
          <w:r>
            <w:instrText xml:space="preserve"> DATE \@ "yyyy" </w:instrText>
          </w:r>
          <w:r>
            <w:fldChar w:fldCharType="separate"/>
          </w:r>
          <w:r w:rsidR="00885106">
            <w:rPr>
              <w:noProof/>
            </w:rPr>
            <w:t>2022</w:t>
          </w:r>
          <w:r>
            <w:fldChar w:fldCharType="end"/>
          </w:r>
        </w:p>
      </w:tc>
      <w:tc>
        <w:tcPr>
          <w:tcW w:w="3162" w:type="dxa"/>
          <w:tcBorders>
            <w:top w:val="nil"/>
            <w:left w:val="nil"/>
            <w:bottom w:val="nil"/>
            <w:right w:val="nil"/>
          </w:tcBorders>
        </w:tcPr>
        <w:p w14:paraId="4BB11505" w14:textId="77777777" w:rsidR="00F24EF3" w:rsidRDefault="00303D0E">
          <w:pPr>
            <w:jc w:val="right"/>
          </w:pPr>
          <w:r>
            <w:t xml:space="preserve">Page </w:t>
          </w:r>
          <w:r>
            <w:rPr>
              <w:rStyle w:val="Strang"/>
            </w:rPr>
            <w:fldChar w:fldCharType="begin"/>
          </w:r>
          <w:r>
            <w:rPr>
              <w:rStyle w:val="Strang"/>
            </w:rPr>
            <w:instrText xml:space="preserve">page </w:instrText>
          </w:r>
          <w:r>
            <w:rPr>
              <w:rStyle w:val="Strang"/>
            </w:rPr>
            <w:fldChar w:fldCharType="separate"/>
          </w:r>
          <w:r>
            <w:rPr>
              <w:rStyle w:val="Strang"/>
              <w:noProof/>
            </w:rPr>
            <w:t>7</w:t>
          </w:r>
          <w:r>
            <w:rPr>
              <w:rStyle w:val="Strang"/>
            </w:rPr>
            <w:fldChar w:fldCharType="end"/>
          </w:r>
        </w:p>
      </w:tc>
    </w:tr>
  </w:tbl>
  <w:p w14:paraId="4A9EC1F6" w14:textId="77777777" w:rsidR="00F24EF3" w:rsidRDefault="00F24EF3">
    <w:pPr>
      <w:pStyle w:val="Chntrang"/>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DF6DDE" w14:textId="77777777" w:rsidR="00F24EF3" w:rsidRDefault="00F24EF3">
    <w:pPr>
      <w:pStyle w:val="Chntrang"/>
      <w:rPr>
        <w:sz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71D9D1" w14:textId="77777777" w:rsidR="006B5D62" w:rsidRDefault="006B5D62">
      <w:pPr>
        <w:spacing w:line="240" w:lineRule="auto"/>
      </w:pPr>
      <w:r>
        <w:separator/>
      </w:r>
    </w:p>
  </w:footnote>
  <w:footnote w:type="continuationSeparator" w:id="0">
    <w:p w14:paraId="4C3310BF" w14:textId="77777777" w:rsidR="006B5D62" w:rsidRDefault="006B5D62">
      <w:pPr>
        <w:spacing w:line="240" w:lineRule="auto"/>
      </w:pPr>
      <w:r>
        <w:continuationSeparator/>
      </w:r>
    </w:p>
  </w:footnote>
  <w:footnote w:type="continuationNotice" w:id="1">
    <w:p w14:paraId="1754AFA2" w14:textId="77777777" w:rsidR="006B5D62" w:rsidRDefault="006B5D62">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4DC026" w14:textId="77777777" w:rsidR="00F24EF3" w:rsidRDefault="00F24EF3">
    <w:pPr>
      <w:rPr>
        <w:sz w:val="24"/>
      </w:rPr>
    </w:pPr>
  </w:p>
  <w:p w14:paraId="09D16E6A" w14:textId="77777777" w:rsidR="00F24EF3" w:rsidRDefault="00F24EF3">
    <w:pPr>
      <w:pBdr>
        <w:top w:val="single" w:sz="6" w:space="1" w:color="auto"/>
      </w:pBdr>
      <w:rPr>
        <w:sz w:val="24"/>
      </w:rPr>
    </w:pPr>
  </w:p>
  <w:p w14:paraId="42858E9B" w14:textId="4C8B4191" w:rsidR="00F24EF3" w:rsidRDefault="00303D0E">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proofErr w:type="gramStart"/>
    <w:r w:rsidR="00885106">
      <w:rPr>
        <w:rFonts w:ascii="Arial" w:hAnsi="Arial"/>
        <w:b/>
        <w:sz w:val="36"/>
      </w:rPr>
      <w:t>HCMUS.CQ.PTQLYCPM.E</w:t>
    </w:r>
    <w:proofErr w:type="gramEnd"/>
    <w:r>
      <w:rPr>
        <w:rFonts w:ascii="Arial" w:hAnsi="Arial"/>
        <w:b/>
        <w:sz w:val="36"/>
      </w:rPr>
      <w:fldChar w:fldCharType="end"/>
    </w:r>
  </w:p>
  <w:p w14:paraId="18BCAFB2" w14:textId="77777777" w:rsidR="00F24EF3" w:rsidRDefault="00F24EF3">
    <w:pPr>
      <w:pBdr>
        <w:bottom w:val="single" w:sz="6" w:space="1" w:color="auto"/>
      </w:pBdr>
      <w:jc w:val="right"/>
      <w:rPr>
        <w:sz w:val="24"/>
      </w:rPr>
    </w:pPr>
  </w:p>
  <w:p w14:paraId="19ACFBE9" w14:textId="77777777" w:rsidR="00F24EF3" w:rsidRDefault="00F24EF3">
    <w:pPr>
      <w:pStyle w:val="utrang"/>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F24EF3" w14:paraId="7852435C" w14:textId="77777777">
      <w:tc>
        <w:tcPr>
          <w:tcW w:w="6379" w:type="dxa"/>
        </w:tcPr>
        <w:p w14:paraId="223C1163" w14:textId="7E747836" w:rsidR="00F24EF3" w:rsidRDefault="00885106">
          <w:r>
            <w:fldChar w:fldCharType="begin"/>
          </w:r>
          <w:r>
            <w:instrText>subjec</w:instrText>
          </w:r>
          <w:r>
            <w:instrText>t  \* Mergeformat</w:instrText>
          </w:r>
          <w:r>
            <w:fldChar w:fldCharType="separate"/>
          </w:r>
          <w:r>
            <w:t>Ứng dụng hỗ trợ tìm kiếm gia sư Seeker</w:t>
          </w:r>
          <w:r>
            <w:fldChar w:fldCharType="end"/>
          </w:r>
        </w:p>
      </w:tc>
      <w:tc>
        <w:tcPr>
          <w:tcW w:w="3179" w:type="dxa"/>
        </w:tcPr>
        <w:p w14:paraId="7573D8D4" w14:textId="62EC97B8" w:rsidR="00F24EF3" w:rsidRDefault="00303D0E">
          <w:pPr>
            <w:tabs>
              <w:tab w:val="left" w:pos="1135"/>
            </w:tabs>
            <w:spacing w:before="40"/>
            <w:ind w:right="68"/>
          </w:pPr>
          <w:r>
            <w:t xml:space="preserve">  Version:           1.0</w:t>
          </w:r>
        </w:p>
      </w:tc>
    </w:tr>
    <w:tr w:rsidR="00F24EF3" w14:paraId="017F2816" w14:textId="77777777">
      <w:tc>
        <w:tcPr>
          <w:tcW w:w="6379" w:type="dxa"/>
        </w:tcPr>
        <w:p w14:paraId="06EF147D" w14:textId="5EF9B7AD" w:rsidR="00F24EF3" w:rsidRDefault="00885106">
          <w:r>
            <w:fldChar w:fldCharType="begin"/>
          </w:r>
          <w:r>
            <w:instrText>title  \* Mergeformat</w:instrText>
          </w:r>
          <w:r>
            <w:fldChar w:fldCharType="separate"/>
          </w:r>
          <w:r>
            <w:t>Stakeholder Requests</w:t>
          </w:r>
          <w:r>
            <w:fldChar w:fldCharType="end"/>
          </w:r>
        </w:p>
      </w:tc>
      <w:tc>
        <w:tcPr>
          <w:tcW w:w="3179" w:type="dxa"/>
        </w:tcPr>
        <w:p w14:paraId="1CF1C0D3" w14:textId="7ECA903F" w:rsidR="00F24EF3" w:rsidRDefault="00303D0E">
          <w:r>
            <w:t xml:space="preserve">  Date:  </w:t>
          </w:r>
          <w:r w:rsidR="001009F3">
            <w:t>21 April 2022</w:t>
          </w:r>
        </w:p>
      </w:tc>
    </w:tr>
    <w:tr w:rsidR="00F24EF3" w14:paraId="353257C0" w14:textId="77777777">
      <w:tc>
        <w:tcPr>
          <w:tcW w:w="9558" w:type="dxa"/>
          <w:gridSpan w:val="2"/>
        </w:tcPr>
        <w:p w14:paraId="063187C6" w14:textId="77777777" w:rsidR="00F24EF3" w:rsidRDefault="00303D0E">
          <w:r>
            <w:t>&lt;document identifier&gt;</w:t>
          </w:r>
        </w:p>
      </w:tc>
    </w:tr>
  </w:tbl>
  <w:p w14:paraId="675D3526" w14:textId="77777777" w:rsidR="00F24EF3" w:rsidRDefault="00F24EF3">
    <w:pPr>
      <w:pStyle w:val="utrang"/>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F55800" w14:textId="77777777" w:rsidR="00F24EF3" w:rsidRDefault="00F24EF3">
    <w:pPr>
      <w:pStyle w:val="utrang"/>
      <w:rPr>
        <w:sz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u1"/>
      <w:lvlText w:val="%1."/>
      <w:legacy w:legacy="1" w:legacySpace="144" w:legacyIndent="0"/>
      <w:lvlJc w:val="left"/>
    </w:lvl>
    <w:lvl w:ilvl="1">
      <w:start w:val="1"/>
      <w:numFmt w:val="decimal"/>
      <w:pStyle w:val="u2"/>
      <w:lvlText w:val="%1.%2"/>
      <w:legacy w:legacy="1" w:legacySpace="144" w:legacyIndent="0"/>
      <w:lvlJc w:val="left"/>
    </w:lvl>
    <w:lvl w:ilvl="2">
      <w:start w:val="1"/>
      <w:numFmt w:val="decimal"/>
      <w:pStyle w:val="u3"/>
      <w:lvlText w:val="%1.%2.%3"/>
      <w:legacy w:legacy="1" w:legacySpace="144" w:legacyIndent="0"/>
      <w:lvlJc w:val="left"/>
    </w:lvl>
    <w:lvl w:ilvl="3">
      <w:start w:val="1"/>
      <w:numFmt w:val="decimal"/>
      <w:pStyle w:val="u4"/>
      <w:lvlText w:val="%1.%2.%3.%4"/>
      <w:legacy w:legacy="1" w:legacySpace="144" w:legacyIndent="0"/>
      <w:lvlJc w:val="left"/>
    </w:lvl>
    <w:lvl w:ilvl="4">
      <w:start w:val="1"/>
      <w:numFmt w:val="decimal"/>
      <w:pStyle w:val="u5"/>
      <w:lvlText w:val="%1.%2.%3.%4.%5"/>
      <w:legacy w:legacy="1" w:legacySpace="144" w:legacyIndent="0"/>
      <w:lvlJc w:val="left"/>
    </w:lvl>
    <w:lvl w:ilvl="5">
      <w:start w:val="1"/>
      <w:numFmt w:val="decimal"/>
      <w:pStyle w:val="u6"/>
      <w:lvlText w:val="%1.%2.%3.%4.%5.%6"/>
      <w:legacy w:legacy="1" w:legacySpace="144" w:legacyIndent="0"/>
      <w:lvlJc w:val="left"/>
    </w:lvl>
    <w:lvl w:ilvl="6">
      <w:start w:val="1"/>
      <w:numFmt w:val="decimal"/>
      <w:pStyle w:val="u7"/>
      <w:lvlText w:val="%1.%2.%3.%4.%5.%6.%7"/>
      <w:legacy w:legacy="1" w:legacySpace="144" w:legacyIndent="0"/>
      <w:lvlJc w:val="left"/>
    </w:lvl>
    <w:lvl w:ilvl="7">
      <w:start w:val="1"/>
      <w:numFmt w:val="decimal"/>
      <w:pStyle w:val="u8"/>
      <w:lvlText w:val="%1.%2.%3.%4.%5.%6.%7.%8"/>
      <w:legacy w:legacy="1" w:legacySpace="144" w:legacyIndent="0"/>
      <w:lvlJc w:val="left"/>
    </w:lvl>
    <w:lvl w:ilvl="8">
      <w:start w:val="1"/>
      <w:numFmt w:val="decimal"/>
      <w:pStyle w:val="u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2941DFA"/>
    <w:multiLevelType w:val="hybridMultilevel"/>
    <w:tmpl w:val="8D4E663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082807B4"/>
    <w:multiLevelType w:val="multilevel"/>
    <w:tmpl w:val="5AC48894"/>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2EF1F57"/>
    <w:multiLevelType w:val="hybridMultilevel"/>
    <w:tmpl w:val="97365682"/>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13834E5E"/>
    <w:multiLevelType w:val="hybridMultilevel"/>
    <w:tmpl w:val="7BB0AC0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8"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1B6D68E5"/>
    <w:multiLevelType w:val="hybridMultilevel"/>
    <w:tmpl w:val="C902EA2A"/>
    <w:lvl w:ilvl="0" w:tplc="756E99D4">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0"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BDD72E8"/>
    <w:multiLevelType w:val="hybridMultilevel"/>
    <w:tmpl w:val="E90AAEA4"/>
    <w:lvl w:ilvl="0" w:tplc="FFFFFFFF">
      <w:start w:val="1"/>
      <w:numFmt w:val="bullet"/>
      <w:lvlText w:val=""/>
      <w:legacy w:legacy="1" w:legacySpace="360" w:legacyIndent="360"/>
      <w:lvlJc w:val="left"/>
      <w:pPr>
        <w:ind w:left="1440" w:hanging="360"/>
      </w:pPr>
      <w:rPr>
        <w:rFonts w:ascii="Symbol" w:hAnsi="Symbol" w:hint="default"/>
      </w:rPr>
    </w:lvl>
    <w:lvl w:ilvl="1" w:tplc="04090003">
      <w:start w:val="1"/>
      <w:numFmt w:val="bullet"/>
      <w:lvlText w:val="o"/>
      <w:lvlJc w:val="left"/>
      <w:pPr>
        <w:tabs>
          <w:tab w:val="num" w:pos="2880"/>
        </w:tabs>
        <w:ind w:left="2880" w:hanging="360"/>
      </w:pPr>
      <w:rPr>
        <w:rFonts w:ascii="Courier New" w:hAnsi="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2"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43D57DA9"/>
    <w:multiLevelType w:val="hybridMultilevel"/>
    <w:tmpl w:val="CA7211C4"/>
    <w:lvl w:ilvl="0" w:tplc="042A000F">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9" w15:restartNumberingAfterBreak="0">
    <w:nsid w:val="462944FF"/>
    <w:multiLevelType w:val="hybridMultilevel"/>
    <w:tmpl w:val="76CE20CC"/>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0" w15:restartNumberingAfterBreak="0">
    <w:nsid w:val="48FE065D"/>
    <w:multiLevelType w:val="hybridMultilevel"/>
    <w:tmpl w:val="88442EA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1"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5B69141C"/>
    <w:multiLevelType w:val="hybridMultilevel"/>
    <w:tmpl w:val="FA647D9C"/>
    <w:lvl w:ilvl="0" w:tplc="CE18F970">
      <w:numFmt w:val="bullet"/>
      <w:lvlText w:val="-"/>
      <w:lvlJc w:val="left"/>
      <w:pPr>
        <w:ind w:left="1440" w:hanging="360"/>
      </w:pPr>
      <w:rPr>
        <w:rFonts w:ascii="Times New Roman" w:eastAsia="Times New Roman"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5" w15:restartNumberingAfterBreak="0">
    <w:nsid w:val="638D6C00"/>
    <w:multiLevelType w:val="hybridMultilevel"/>
    <w:tmpl w:val="30F6C7C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6" w15:restartNumberingAfterBreak="0">
    <w:nsid w:val="63C1208D"/>
    <w:multiLevelType w:val="hybridMultilevel"/>
    <w:tmpl w:val="E920335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7" w15:restartNumberingAfterBreak="0">
    <w:nsid w:val="6A226921"/>
    <w:multiLevelType w:val="hybridMultilevel"/>
    <w:tmpl w:val="77FEBF94"/>
    <w:lvl w:ilvl="0" w:tplc="07E64856">
      <w:numFmt w:val="bullet"/>
      <w:lvlText w:val="•"/>
      <w:lvlJc w:val="left"/>
      <w:pPr>
        <w:ind w:left="1440" w:hanging="720"/>
      </w:pPr>
      <w:rPr>
        <w:rFonts w:ascii="Times New Roman" w:eastAsia="Times New Roman"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8" w15:restartNumberingAfterBreak="0">
    <w:nsid w:val="6CE42C03"/>
    <w:multiLevelType w:val="hybridMultilevel"/>
    <w:tmpl w:val="76DEA07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9"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73BE0F2E"/>
    <w:multiLevelType w:val="hybridMultilevel"/>
    <w:tmpl w:val="93B6237C"/>
    <w:lvl w:ilvl="0" w:tplc="042A0001">
      <w:start w:val="1"/>
      <w:numFmt w:val="bullet"/>
      <w:lvlText w:val=""/>
      <w:lvlJc w:val="left"/>
      <w:pPr>
        <w:ind w:left="1440" w:hanging="360"/>
      </w:pPr>
      <w:rPr>
        <w:rFonts w:ascii="Symbol" w:hAnsi="Symbol" w:hint="default"/>
      </w:rPr>
    </w:lvl>
    <w:lvl w:ilvl="1" w:tplc="042A0003">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2"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4"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16cid:durableId="388459262">
    <w:abstractNumId w:val="0"/>
  </w:num>
  <w:num w:numId="2" w16cid:durableId="1783375013">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16cid:durableId="1959606583">
    <w:abstractNumId w:val="15"/>
  </w:num>
  <w:num w:numId="4" w16cid:durableId="942301438">
    <w:abstractNumId w:val="34"/>
  </w:num>
  <w:num w:numId="5" w16cid:durableId="973097675">
    <w:abstractNumId w:val="23"/>
  </w:num>
  <w:num w:numId="6" w16cid:durableId="162013556">
    <w:abstractNumId w:val="22"/>
  </w:num>
  <w:num w:numId="7" w16cid:durableId="464782981">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16cid:durableId="1392734419">
    <w:abstractNumId w:val="2"/>
  </w:num>
  <w:num w:numId="9" w16cid:durableId="789930600">
    <w:abstractNumId w:val="33"/>
  </w:num>
  <w:num w:numId="10" w16cid:durableId="1929658533">
    <w:abstractNumId w:val="5"/>
  </w:num>
  <w:num w:numId="11" w16cid:durableId="875581645">
    <w:abstractNumId w:val="16"/>
  </w:num>
  <w:num w:numId="12" w16cid:durableId="558630457">
    <w:abstractNumId w:val="14"/>
  </w:num>
  <w:num w:numId="13" w16cid:durableId="1564566427">
    <w:abstractNumId w:val="32"/>
  </w:num>
  <w:num w:numId="14" w16cid:durableId="99841969">
    <w:abstractNumId w:val="13"/>
  </w:num>
  <w:num w:numId="15" w16cid:durableId="214588510">
    <w:abstractNumId w:val="8"/>
  </w:num>
  <w:num w:numId="16" w16cid:durableId="1187720590">
    <w:abstractNumId w:val="30"/>
  </w:num>
  <w:num w:numId="17" w16cid:durableId="1667248844">
    <w:abstractNumId w:val="21"/>
  </w:num>
  <w:num w:numId="18" w16cid:durableId="1722168461">
    <w:abstractNumId w:val="10"/>
  </w:num>
  <w:num w:numId="19" w16cid:durableId="1167594734">
    <w:abstractNumId w:val="17"/>
  </w:num>
  <w:num w:numId="20" w16cid:durableId="522668267">
    <w:abstractNumId w:val="12"/>
  </w:num>
  <w:num w:numId="21" w16cid:durableId="635183970">
    <w:abstractNumId w:val="29"/>
  </w:num>
  <w:num w:numId="22" w16cid:durableId="836460199">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23" w16cid:durableId="1871871323">
    <w:abstractNumId w:val="7"/>
  </w:num>
  <w:num w:numId="24" w16cid:durableId="1654943447">
    <w:abstractNumId w:val="0"/>
  </w:num>
  <w:num w:numId="25" w16cid:durableId="1855025621">
    <w:abstractNumId w:val="0"/>
  </w:num>
  <w:num w:numId="26" w16cid:durableId="1237394071">
    <w:abstractNumId w:val="0"/>
  </w:num>
  <w:num w:numId="27" w16cid:durableId="1131557532">
    <w:abstractNumId w:val="25"/>
  </w:num>
  <w:num w:numId="28" w16cid:durableId="1368604730">
    <w:abstractNumId w:val="19"/>
  </w:num>
  <w:num w:numId="29" w16cid:durableId="1020662139">
    <w:abstractNumId w:val="20"/>
  </w:num>
  <w:num w:numId="30" w16cid:durableId="1072461072">
    <w:abstractNumId w:val="6"/>
  </w:num>
  <w:num w:numId="31" w16cid:durableId="874003384">
    <w:abstractNumId w:val="11"/>
  </w:num>
  <w:num w:numId="32" w16cid:durableId="836925774">
    <w:abstractNumId w:val="3"/>
  </w:num>
  <w:num w:numId="33" w16cid:durableId="1828979962">
    <w:abstractNumId w:val="26"/>
  </w:num>
  <w:num w:numId="34" w16cid:durableId="739207946">
    <w:abstractNumId w:val="28"/>
  </w:num>
  <w:num w:numId="35" w16cid:durableId="1495030405">
    <w:abstractNumId w:val="24"/>
  </w:num>
  <w:num w:numId="36" w16cid:durableId="329842740">
    <w:abstractNumId w:val="4"/>
  </w:num>
  <w:num w:numId="37" w16cid:durableId="2112699749">
    <w:abstractNumId w:val="9"/>
  </w:num>
  <w:num w:numId="38" w16cid:durableId="496071317">
    <w:abstractNumId w:val="27"/>
  </w:num>
  <w:num w:numId="39" w16cid:durableId="2111856662">
    <w:abstractNumId w:val="18"/>
  </w:num>
  <w:num w:numId="40" w16cid:durableId="865945850">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attachedTemplate r:id="rId1"/>
  <w:doNotTrackMoves/>
  <w:defaultTabStop w:val="720"/>
  <w:displayHorizontalDrawingGridEvery w:val="0"/>
  <w:displayVerticalDrawingGridEvery w:val="0"/>
  <w:doNotUseMarginsForDrawingGridOrigin/>
  <w:noPunctuationKerning/>
  <w:characterSpacingControl w:val="doNotCompress"/>
  <w:footnotePr>
    <w:footnote w:id="-1"/>
    <w:footnote w:id="0"/>
    <w:footnote w:id="1"/>
  </w:footnotePr>
  <w:endnotePr>
    <w:numFmt w:val="decimal"/>
    <w:endnote w:id="-1"/>
    <w:endnote w:id="0"/>
    <w:endnote w:id="1"/>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45C01"/>
    <w:rsid w:val="000051CC"/>
    <w:rsid w:val="000306B4"/>
    <w:rsid w:val="00036B92"/>
    <w:rsid w:val="00037078"/>
    <w:rsid w:val="0005074F"/>
    <w:rsid w:val="000A4C69"/>
    <w:rsid w:val="000A540C"/>
    <w:rsid w:val="000B2335"/>
    <w:rsid w:val="000C4A81"/>
    <w:rsid w:val="000F4F8B"/>
    <w:rsid w:val="001009F3"/>
    <w:rsid w:val="00125A77"/>
    <w:rsid w:val="00130EBA"/>
    <w:rsid w:val="001415DC"/>
    <w:rsid w:val="00150D77"/>
    <w:rsid w:val="00163585"/>
    <w:rsid w:val="00165EE2"/>
    <w:rsid w:val="00197213"/>
    <w:rsid w:val="001A3041"/>
    <w:rsid w:val="001A7815"/>
    <w:rsid w:val="001B6796"/>
    <w:rsid w:val="001B6939"/>
    <w:rsid w:val="00216254"/>
    <w:rsid w:val="00234C42"/>
    <w:rsid w:val="00266EF4"/>
    <w:rsid w:val="00286CDA"/>
    <w:rsid w:val="002A19FC"/>
    <w:rsid w:val="002A46A8"/>
    <w:rsid w:val="002B313D"/>
    <w:rsid w:val="002E6641"/>
    <w:rsid w:val="00303D0E"/>
    <w:rsid w:val="00321048"/>
    <w:rsid w:val="00332EA7"/>
    <w:rsid w:val="00335E79"/>
    <w:rsid w:val="00352C91"/>
    <w:rsid w:val="00393BD9"/>
    <w:rsid w:val="00397A81"/>
    <w:rsid w:val="003C1164"/>
    <w:rsid w:val="003D38A7"/>
    <w:rsid w:val="003D3BAD"/>
    <w:rsid w:val="003F4D0E"/>
    <w:rsid w:val="004106F4"/>
    <w:rsid w:val="004350D9"/>
    <w:rsid w:val="00441EA0"/>
    <w:rsid w:val="00442B79"/>
    <w:rsid w:val="00450751"/>
    <w:rsid w:val="00455F88"/>
    <w:rsid w:val="004703C7"/>
    <w:rsid w:val="00480374"/>
    <w:rsid w:val="0048048A"/>
    <w:rsid w:val="004A097D"/>
    <w:rsid w:val="004A5C73"/>
    <w:rsid w:val="004C59B5"/>
    <w:rsid w:val="004D36B6"/>
    <w:rsid w:val="004D54A5"/>
    <w:rsid w:val="004D7E65"/>
    <w:rsid w:val="004E5DE5"/>
    <w:rsid w:val="004F16F8"/>
    <w:rsid w:val="005119B5"/>
    <w:rsid w:val="00512206"/>
    <w:rsid w:val="00544C59"/>
    <w:rsid w:val="0058226B"/>
    <w:rsid w:val="005854B8"/>
    <w:rsid w:val="005A7619"/>
    <w:rsid w:val="005B0DA1"/>
    <w:rsid w:val="005B5261"/>
    <w:rsid w:val="005C21CC"/>
    <w:rsid w:val="005C2BEC"/>
    <w:rsid w:val="005C358A"/>
    <w:rsid w:val="005C376E"/>
    <w:rsid w:val="005F0C96"/>
    <w:rsid w:val="005F23C1"/>
    <w:rsid w:val="00657D19"/>
    <w:rsid w:val="0069033F"/>
    <w:rsid w:val="00694E5D"/>
    <w:rsid w:val="006B5C72"/>
    <w:rsid w:val="006B5D62"/>
    <w:rsid w:val="006C51D1"/>
    <w:rsid w:val="006D2A98"/>
    <w:rsid w:val="006E3F6E"/>
    <w:rsid w:val="007417A8"/>
    <w:rsid w:val="00756D58"/>
    <w:rsid w:val="00777E4B"/>
    <w:rsid w:val="00781DB3"/>
    <w:rsid w:val="00796C98"/>
    <w:rsid w:val="007D7A02"/>
    <w:rsid w:val="007E06BD"/>
    <w:rsid w:val="00806CAF"/>
    <w:rsid w:val="0082541F"/>
    <w:rsid w:val="00835538"/>
    <w:rsid w:val="00840586"/>
    <w:rsid w:val="008600AA"/>
    <w:rsid w:val="00873509"/>
    <w:rsid w:val="00876C5F"/>
    <w:rsid w:val="00877377"/>
    <w:rsid w:val="00885106"/>
    <w:rsid w:val="008A6610"/>
    <w:rsid w:val="008C642D"/>
    <w:rsid w:val="008C757C"/>
    <w:rsid w:val="008F4DC5"/>
    <w:rsid w:val="0093073C"/>
    <w:rsid w:val="00931AD8"/>
    <w:rsid w:val="00950BD5"/>
    <w:rsid w:val="009643B3"/>
    <w:rsid w:val="00967605"/>
    <w:rsid w:val="00976CB5"/>
    <w:rsid w:val="00980F09"/>
    <w:rsid w:val="009817BB"/>
    <w:rsid w:val="00987AAA"/>
    <w:rsid w:val="009A3419"/>
    <w:rsid w:val="009D71E8"/>
    <w:rsid w:val="009F5706"/>
    <w:rsid w:val="009F7557"/>
    <w:rsid w:val="009F7B31"/>
    <w:rsid w:val="00A031E5"/>
    <w:rsid w:val="00A03BB6"/>
    <w:rsid w:val="00A15D06"/>
    <w:rsid w:val="00A43D0A"/>
    <w:rsid w:val="00A511DF"/>
    <w:rsid w:val="00A57198"/>
    <w:rsid w:val="00A759CC"/>
    <w:rsid w:val="00A85EE8"/>
    <w:rsid w:val="00A95A63"/>
    <w:rsid w:val="00AE7D46"/>
    <w:rsid w:val="00AF46DC"/>
    <w:rsid w:val="00B152B3"/>
    <w:rsid w:val="00B45C01"/>
    <w:rsid w:val="00B55C3B"/>
    <w:rsid w:val="00B76655"/>
    <w:rsid w:val="00B969E1"/>
    <w:rsid w:val="00BB744A"/>
    <w:rsid w:val="00BD0BA0"/>
    <w:rsid w:val="00BE2380"/>
    <w:rsid w:val="00BE72FD"/>
    <w:rsid w:val="00BF2121"/>
    <w:rsid w:val="00C33075"/>
    <w:rsid w:val="00C42B20"/>
    <w:rsid w:val="00C6687B"/>
    <w:rsid w:val="00C70AD4"/>
    <w:rsid w:val="00C76FDB"/>
    <w:rsid w:val="00C908E4"/>
    <w:rsid w:val="00C9284F"/>
    <w:rsid w:val="00CA412F"/>
    <w:rsid w:val="00CD4BCD"/>
    <w:rsid w:val="00CF1432"/>
    <w:rsid w:val="00CF2D95"/>
    <w:rsid w:val="00CF325A"/>
    <w:rsid w:val="00D47173"/>
    <w:rsid w:val="00D54284"/>
    <w:rsid w:val="00D668D3"/>
    <w:rsid w:val="00D9359C"/>
    <w:rsid w:val="00DA7379"/>
    <w:rsid w:val="00DB57BE"/>
    <w:rsid w:val="00DC207F"/>
    <w:rsid w:val="00DC3189"/>
    <w:rsid w:val="00DC6148"/>
    <w:rsid w:val="00DD7087"/>
    <w:rsid w:val="00E157B9"/>
    <w:rsid w:val="00E158A3"/>
    <w:rsid w:val="00E35F3F"/>
    <w:rsid w:val="00E76F65"/>
    <w:rsid w:val="00E970A3"/>
    <w:rsid w:val="00EA0C39"/>
    <w:rsid w:val="00EA38B8"/>
    <w:rsid w:val="00ED1DE4"/>
    <w:rsid w:val="00ED61AA"/>
    <w:rsid w:val="00EF192D"/>
    <w:rsid w:val="00EF1D34"/>
    <w:rsid w:val="00F039FD"/>
    <w:rsid w:val="00F24EF3"/>
    <w:rsid w:val="00F2656D"/>
    <w:rsid w:val="00F33A88"/>
    <w:rsid w:val="00F3440F"/>
    <w:rsid w:val="00F50473"/>
    <w:rsid w:val="00F71677"/>
    <w:rsid w:val="00F74A51"/>
    <w:rsid w:val="00F74D44"/>
    <w:rsid w:val="00F854F7"/>
    <w:rsid w:val="00F925AB"/>
    <w:rsid w:val="00FA40E3"/>
    <w:rsid w:val="00FB080C"/>
    <w:rsid w:val="00FC0263"/>
    <w:rsid w:val="00FC52EC"/>
    <w:rsid w:val="00FD78B2"/>
    <w:rsid w:val="00FE5FC6"/>
    <w:rsid w:val="00FE6A15"/>
    <w:rsid w:val="00FF558F"/>
    <w:rsid w:val="065BD426"/>
    <w:rsid w:val="6F472424"/>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9A7C6E7"/>
  <w15:chartTrackingRefBased/>
  <w15:docId w15:val="{DB39B60B-BF03-4776-8D81-80958AC11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vi-V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pPr>
      <w:widowControl w:val="0"/>
      <w:spacing w:line="240" w:lineRule="atLeast"/>
    </w:pPr>
    <w:rPr>
      <w:lang w:val="en-US" w:eastAsia="en-US"/>
    </w:rPr>
  </w:style>
  <w:style w:type="paragraph" w:styleId="u1">
    <w:name w:val="heading 1"/>
    <w:basedOn w:val="Binhthng"/>
    <w:next w:val="Binhthng"/>
    <w:qFormat/>
    <w:pPr>
      <w:keepNext/>
      <w:numPr>
        <w:numId w:val="1"/>
      </w:numPr>
      <w:spacing w:before="120" w:after="60"/>
      <w:outlineLvl w:val="0"/>
    </w:pPr>
    <w:rPr>
      <w:rFonts w:ascii="Arial" w:hAnsi="Arial"/>
      <w:b/>
      <w:sz w:val="24"/>
    </w:rPr>
  </w:style>
  <w:style w:type="paragraph" w:styleId="u2">
    <w:name w:val="heading 2"/>
    <w:basedOn w:val="u1"/>
    <w:next w:val="Binhthng"/>
    <w:qFormat/>
    <w:pPr>
      <w:numPr>
        <w:ilvl w:val="1"/>
      </w:numPr>
      <w:outlineLvl w:val="1"/>
    </w:pPr>
    <w:rPr>
      <w:sz w:val="20"/>
    </w:rPr>
  </w:style>
  <w:style w:type="paragraph" w:styleId="u3">
    <w:name w:val="heading 3"/>
    <w:basedOn w:val="u1"/>
    <w:next w:val="Binhthng"/>
    <w:qFormat/>
    <w:pPr>
      <w:numPr>
        <w:ilvl w:val="2"/>
      </w:numPr>
      <w:outlineLvl w:val="2"/>
    </w:pPr>
    <w:rPr>
      <w:b w:val="0"/>
      <w:i/>
      <w:sz w:val="20"/>
    </w:rPr>
  </w:style>
  <w:style w:type="paragraph" w:styleId="u4">
    <w:name w:val="heading 4"/>
    <w:basedOn w:val="u1"/>
    <w:next w:val="Binhthng"/>
    <w:qFormat/>
    <w:pPr>
      <w:numPr>
        <w:ilvl w:val="3"/>
      </w:numPr>
      <w:outlineLvl w:val="3"/>
    </w:pPr>
    <w:rPr>
      <w:b w:val="0"/>
      <w:sz w:val="20"/>
    </w:rPr>
  </w:style>
  <w:style w:type="paragraph" w:styleId="u5">
    <w:name w:val="heading 5"/>
    <w:basedOn w:val="Binhthng"/>
    <w:next w:val="Binhthng"/>
    <w:qFormat/>
    <w:pPr>
      <w:numPr>
        <w:ilvl w:val="4"/>
        <w:numId w:val="1"/>
      </w:numPr>
      <w:spacing w:before="240" w:after="60"/>
      <w:ind w:left="2880"/>
      <w:outlineLvl w:val="4"/>
    </w:pPr>
    <w:rPr>
      <w:sz w:val="22"/>
    </w:rPr>
  </w:style>
  <w:style w:type="paragraph" w:styleId="u6">
    <w:name w:val="heading 6"/>
    <w:basedOn w:val="Binhthng"/>
    <w:next w:val="Binhthng"/>
    <w:qFormat/>
    <w:pPr>
      <w:numPr>
        <w:ilvl w:val="5"/>
        <w:numId w:val="1"/>
      </w:numPr>
      <w:spacing w:before="240" w:after="60"/>
      <w:ind w:left="2880"/>
      <w:outlineLvl w:val="5"/>
    </w:pPr>
    <w:rPr>
      <w:i/>
      <w:sz w:val="22"/>
    </w:rPr>
  </w:style>
  <w:style w:type="paragraph" w:styleId="u7">
    <w:name w:val="heading 7"/>
    <w:basedOn w:val="Binhthng"/>
    <w:next w:val="Binhthng"/>
    <w:qFormat/>
    <w:pPr>
      <w:numPr>
        <w:ilvl w:val="6"/>
        <w:numId w:val="1"/>
      </w:numPr>
      <w:spacing w:before="240" w:after="60"/>
      <w:ind w:left="2880"/>
      <w:outlineLvl w:val="6"/>
    </w:pPr>
  </w:style>
  <w:style w:type="paragraph" w:styleId="u8">
    <w:name w:val="heading 8"/>
    <w:basedOn w:val="Binhthng"/>
    <w:next w:val="Binhthng"/>
    <w:qFormat/>
    <w:pPr>
      <w:numPr>
        <w:ilvl w:val="7"/>
        <w:numId w:val="1"/>
      </w:numPr>
      <w:spacing w:before="240" w:after="60"/>
      <w:ind w:left="2880"/>
      <w:outlineLvl w:val="7"/>
    </w:pPr>
    <w:rPr>
      <w:i/>
    </w:rPr>
  </w:style>
  <w:style w:type="paragraph" w:styleId="u9">
    <w:name w:val="heading 9"/>
    <w:basedOn w:val="Binhthng"/>
    <w:next w:val="Binhthng"/>
    <w:qFormat/>
    <w:pPr>
      <w:numPr>
        <w:ilvl w:val="8"/>
        <w:numId w:val="1"/>
      </w:numPr>
      <w:spacing w:before="240" w:after="60"/>
      <w:ind w:left="2880"/>
      <w:outlineLvl w:val="8"/>
    </w:pPr>
    <w:rPr>
      <w:b/>
      <w:i/>
      <w:sz w:val="1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customStyle="1" w:styleId="Paragraph2">
    <w:name w:val="Paragraph2"/>
    <w:basedOn w:val="Binhthng"/>
    <w:pPr>
      <w:spacing w:before="80"/>
      <w:ind w:left="720"/>
      <w:jc w:val="both"/>
    </w:pPr>
    <w:rPr>
      <w:color w:val="000000"/>
      <w:lang w:val="en-AU"/>
    </w:rPr>
  </w:style>
  <w:style w:type="paragraph" w:styleId="Tiu">
    <w:name w:val="Title"/>
    <w:basedOn w:val="Binhthng"/>
    <w:next w:val="Binhthng"/>
    <w:qFormat/>
    <w:pPr>
      <w:spacing w:line="240" w:lineRule="auto"/>
      <w:jc w:val="center"/>
    </w:pPr>
    <w:rPr>
      <w:rFonts w:ascii="Arial" w:hAnsi="Arial"/>
      <w:b/>
      <w:sz w:val="36"/>
    </w:rPr>
  </w:style>
  <w:style w:type="paragraph" w:styleId="Tiuphu">
    <w:name w:val="Subtitle"/>
    <w:basedOn w:val="Binhthng"/>
    <w:qFormat/>
    <w:pPr>
      <w:spacing w:after="60"/>
      <w:jc w:val="center"/>
    </w:pPr>
    <w:rPr>
      <w:rFonts w:ascii="Arial" w:hAnsi="Arial"/>
      <w:i/>
      <w:sz w:val="36"/>
      <w:lang w:val="en-AU"/>
    </w:rPr>
  </w:style>
  <w:style w:type="paragraph" w:styleId="ThutlBinhthng">
    <w:name w:val="Normal Indent"/>
    <w:basedOn w:val="Binhthng"/>
    <w:semiHidden/>
    <w:pPr>
      <w:ind w:left="900" w:hanging="900"/>
    </w:pPr>
  </w:style>
  <w:style w:type="paragraph" w:styleId="Mucluc1">
    <w:name w:val="toc 1"/>
    <w:basedOn w:val="Binhthng"/>
    <w:next w:val="Binhthng"/>
    <w:semiHidden/>
    <w:pPr>
      <w:tabs>
        <w:tab w:val="right" w:pos="9360"/>
      </w:tabs>
      <w:spacing w:before="240" w:after="60"/>
      <w:ind w:right="720"/>
    </w:pPr>
  </w:style>
  <w:style w:type="paragraph" w:styleId="Mucluc2">
    <w:name w:val="toc 2"/>
    <w:basedOn w:val="Binhthng"/>
    <w:next w:val="Binhthng"/>
    <w:semiHidden/>
    <w:pPr>
      <w:tabs>
        <w:tab w:val="right" w:pos="9360"/>
      </w:tabs>
      <w:ind w:left="432" w:right="720"/>
    </w:pPr>
  </w:style>
  <w:style w:type="paragraph" w:styleId="Mucluc3">
    <w:name w:val="toc 3"/>
    <w:basedOn w:val="Binhthng"/>
    <w:next w:val="Binhthng"/>
    <w:semiHidden/>
    <w:pPr>
      <w:tabs>
        <w:tab w:val="left" w:pos="1440"/>
        <w:tab w:val="right" w:pos="9360"/>
      </w:tabs>
      <w:ind w:left="864"/>
    </w:pPr>
  </w:style>
  <w:style w:type="paragraph" w:styleId="utrang">
    <w:name w:val="header"/>
    <w:basedOn w:val="Binhthng"/>
    <w:semiHidden/>
    <w:pPr>
      <w:tabs>
        <w:tab w:val="center" w:pos="4320"/>
        <w:tab w:val="right" w:pos="8640"/>
      </w:tabs>
    </w:pPr>
  </w:style>
  <w:style w:type="paragraph" w:styleId="Chntrang">
    <w:name w:val="footer"/>
    <w:basedOn w:val="Binhthng"/>
    <w:semiHidden/>
    <w:pPr>
      <w:tabs>
        <w:tab w:val="center" w:pos="4320"/>
        <w:tab w:val="right" w:pos="8640"/>
      </w:tabs>
    </w:pPr>
  </w:style>
  <w:style w:type="character" w:styleId="Strang">
    <w:name w:val="page number"/>
    <w:basedOn w:val="Phngmcinhcuaoanvn"/>
    <w:semiHidden/>
  </w:style>
  <w:style w:type="paragraph" w:styleId="Mucluc4">
    <w:name w:val="toc 4"/>
    <w:basedOn w:val="Binhthng"/>
    <w:next w:val="Binhthng"/>
    <w:semiHidden/>
    <w:pPr>
      <w:ind w:left="600"/>
    </w:pPr>
  </w:style>
  <w:style w:type="paragraph" w:styleId="Mucluc5">
    <w:name w:val="toc 5"/>
    <w:basedOn w:val="Binhthng"/>
    <w:next w:val="Binhthng"/>
    <w:semiHidden/>
    <w:pPr>
      <w:ind w:left="800"/>
    </w:pPr>
  </w:style>
  <w:style w:type="paragraph" w:customStyle="1" w:styleId="Tabletext">
    <w:name w:val="Tabletext"/>
    <w:basedOn w:val="Binhthng"/>
    <w:pPr>
      <w:keepLines/>
      <w:spacing w:after="120"/>
    </w:pPr>
  </w:style>
  <w:style w:type="paragraph" w:styleId="ThnVnban">
    <w:name w:val="Body Text"/>
    <w:basedOn w:val="Binhthng"/>
    <w:semiHidden/>
    <w:pPr>
      <w:keepLines/>
      <w:spacing w:after="120"/>
      <w:ind w:left="720"/>
    </w:pPr>
  </w:style>
  <w:style w:type="paragraph" w:styleId="Mucluc6">
    <w:name w:val="toc 6"/>
    <w:basedOn w:val="Binhthng"/>
    <w:next w:val="Binhthng"/>
    <w:semiHidden/>
    <w:pPr>
      <w:ind w:left="1000"/>
    </w:pPr>
  </w:style>
  <w:style w:type="paragraph" w:styleId="Mucluc7">
    <w:name w:val="toc 7"/>
    <w:basedOn w:val="Binhthng"/>
    <w:next w:val="Binhthng"/>
    <w:semiHidden/>
    <w:pPr>
      <w:ind w:left="1200"/>
    </w:pPr>
  </w:style>
  <w:style w:type="paragraph" w:styleId="Mucluc8">
    <w:name w:val="toc 8"/>
    <w:basedOn w:val="Binhthng"/>
    <w:next w:val="Binhthng"/>
    <w:semiHidden/>
    <w:pPr>
      <w:ind w:left="1400"/>
    </w:pPr>
  </w:style>
  <w:style w:type="paragraph" w:styleId="Mucluc9">
    <w:name w:val="toc 9"/>
    <w:basedOn w:val="Binhthng"/>
    <w:next w:val="Binhthng"/>
    <w:semiHidden/>
    <w:pPr>
      <w:ind w:left="1600"/>
    </w:pPr>
  </w:style>
  <w:style w:type="paragraph" w:customStyle="1" w:styleId="Bullet1">
    <w:name w:val="Bullet1"/>
    <w:basedOn w:val="Binhthng"/>
    <w:pPr>
      <w:ind w:left="720" w:hanging="432"/>
    </w:pPr>
  </w:style>
  <w:style w:type="paragraph" w:customStyle="1" w:styleId="Bullet2">
    <w:name w:val="Bullet2"/>
    <w:basedOn w:val="Binhthng"/>
    <w:pPr>
      <w:ind w:left="1440" w:hanging="360"/>
    </w:pPr>
    <w:rPr>
      <w:color w:val="000080"/>
    </w:rPr>
  </w:style>
  <w:style w:type="paragraph" w:styleId="Bantailiu">
    <w:name w:val="Document Map"/>
    <w:basedOn w:val="Binhthng"/>
    <w:semiHidden/>
    <w:pPr>
      <w:shd w:val="clear" w:color="auto" w:fill="000080"/>
    </w:pPr>
    <w:rPr>
      <w:rFonts w:ascii="Tahoma" w:hAnsi="Tahoma"/>
    </w:rPr>
  </w:style>
  <w:style w:type="character" w:styleId="ThamchiuCcchu">
    <w:name w:val="footnote reference"/>
    <w:semiHidden/>
    <w:rPr>
      <w:sz w:val="20"/>
      <w:vertAlign w:val="superscript"/>
    </w:rPr>
  </w:style>
  <w:style w:type="paragraph" w:styleId="VnbanCcchu">
    <w:name w:val="footnote text"/>
    <w:basedOn w:val="Binhthng"/>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Binhthng"/>
    <w:pPr>
      <w:spacing w:before="480" w:after="60" w:line="240" w:lineRule="auto"/>
      <w:jc w:val="center"/>
    </w:pPr>
    <w:rPr>
      <w:rFonts w:ascii="Arial" w:hAnsi="Arial"/>
      <w:b/>
      <w:kern w:val="28"/>
      <w:sz w:val="32"/>
    </w:rPr>
  </w:style>
  <w:style w:type="paragraph" w:customStyle="1" w:styleId="Paragraph1">
    <w:name w:val="Paragraph1"/>
    <w:basedOn w:val="Binhthng"/>
    <w:pPr>
      <w:spacing w:before="80" w:line="240" w:lineRule="auto"/>
      <w:jc w:val="both"/>
    </w:pPr>
  </w:style>
  <w:style w:type="paragraph" w:customStyle="1" w:styleId="Paragraph3">
    <w:name w:val="Paragraph3"/>
    <w:basedOn w:val="Binhthng"/>
    <w:pPr>
      <w:spacing w:before="80" w:line="240" w:lineRule="auto"/>
      <w:ind w:left="1530"/>
      <w:jc w:val="both"/>
    </w:pPr>
  </w:style>
  <w:style w:type="paragraph" w:customStyle="1" w:styleId="Paragraph4">
    <w:name w:val="Paragraph4"/>
    <w:basedOn w:val="Binhthng"/>
    <w:pPr>
      <w:spacing w:before="80" w:line="240" w:lineRule="auto"/>
      <w:ind w:left="2250"/>
      <w:jc w:val="both"/>
    </w:pPr>
  </w:style>
  <w:style w:type="paragraph" w:styleId="Chimuc1">
    <w:name w:val="index 1"/>
    <w:basedOn w:val="Binhthng"/>
    <w:next w:val="Binhthng"/>
    <w:semiHidden/>
    <w:pPr>
      <w:tabs>
        <w:tab w:val="right" w:leader="dot" w:pos="4320"/>
      </w:tabs>
      <w:ind w:left="200" w:hanging="200"/>
    </w:pPr>
  </w:style>
  <w:style w:type="paragraph" w:styleId="Chimuc2">
    <w:name w:val="index 2"/>
    <w:basedOn w:val="Binhthng"/>
    <w:next w:val="Binhthng"/>
    <w:semiHidden/>
    <w:pPr>
      <w:tabs>
        <w:tab w:val="right" w:leader="dot" w:pos="4320"/>
      </w:tabs>
      <w:ind w:left="400" w:hanging="200"/>
    </w:pPr>
  </w:style>
  <w:style w:type="paragraph" w:styleId="Chimuc3">
    <w:name w:val="index 3"/>
    <w:basedOn w:val="Binhthng"/>
    <w:next w:val="Binhthng"/>
    <w:semiHidden/>
    <w:pPr>
      <w:tabs>
        <w:tab w:val="right" w:leader="dot" w:pos="4320"/>
      </w:tabs>
      <w:ind w:left="600" w:hanging="200"/>
    </w:pPr>
  </w:style>
  <w:style w:type="paragraph" w:styleId="Chimuc4">
    <w:name w:val="index 4"/>
    <w:basedOn w:val="Binhthng"/>
    <w:next w:val="Binhthng"/>
    <w:semiHidden/>
    <w:pPr>
      <w:tabs>
        <w:tab w:val="right" w:leader="dot" w:pos="4320"/>
      </w:tabs>
      <w:ind w:left="800" w:hanging="200"/>
    </w:pPr>
  </w:style>
  <w:style w:type="paragraph" w:styleId="Chimuc5">
    <w:name w:val="index 5"/>
    <w:basedOn w:val="Binhthng"/>
    <w:next w:val="Binhthng"/>
    <w:semiHidden/>
    <w:pPr>
      <w:tabs>
        <w:tab w:val="right" w:leader="dot" w:pos="4320"/>
      </w:tabs>
      <w:ind w:left="1000" w:hanging="200"/>
    </w:pPr>
  </w:style>
  <w:style w:type="paragraph" w:styleId="Chimuc6">
    <w:name w:val="index 6"/>
    <w:basedOn w:val="Binhthng"/>
    <w:next w:val="Binhthng"/>
    <w:semiHidden/>
    <w:pPr>
      <w:tabs>
        <w:tab w:val="right" w:leader="dot" w:pos="4320"/>
      </w:tabs>
      <w:ind w:left="1200" w:hanging="200"/>
    </w:pPr>
  </w:style>
  <w:style w:type="paragraph" w:styleId="Chimuc7">
    <w:name w:val="index 7"/>
    <w:basedOn w:val="Binhthng"/>
    <w:next w:val="Binhthng"/>
    <w:semiHidden/>
    <w:pPr>
      <w:tabs>
        <w:tab w:val="right" w:leader="dot" w:pos="4320"/>
      </w:tabs>
      <w:ind w:left="1400" w:hanging="200"/>
    </w:pPr>
  </w:style>
  <w:style w:type="paragraph" w:styleId="Chimuc8">
    <w:name w:val="index 8"/>
    <w:basedOn w:val="Binhthng"/>
    <w:next w:val="Binhthng"/>
    <w:semiHidden/>
    <w:pPr>
      <w:tabs>
        <w:tab w:val="right" w:leader="dot" w:pos="4320"/>
      </w:tabs>
      <w:ind w:left="1600" w:hanging="200"/>
    </w:pPr>
  </w:style>
  <w:style w:type="paragraph" w:styleId="Chimuc9">
    <w:name w:val="index 9"/>
    <w:basedOn w:val="Binhthng"/>
    <w:next w:val="Binhthng"/>
    <w:semiHidden/>
    <w:pPr>
      <w:tabs>
        <w:tab w:val="right" w:leader="dot" w:pos="4320"/>
      </w:tabs>
      <w:ind w:left="1800" w:hanging="200"/>
    </w:pPr>
  </w:style>
  <w:style w:type="paragraph" w:styleId="uChimuc">
    <w:name w:val="index heading"/>
    <w:basedOn w:val="Binhthng"/>
    <w:next w:val="Chimuc1"/>
    <w:semiHidden/>
  </w:style>
  <w:style w:type="paragraph" w:styleId="Thnvnban2">
    <w:name w:val="Body Text 2"/>
    <w:basedOn w:val="Binhthng"/>
    <w:semiHidden/>
    <w:rPr>
      <w:i/>
      <w:color w:val="0000FF"/>
    </w:rPr>
  </w:style>
  <w:style w:type="paragraph" w:styleId="ThutlThnVnban">
    <w:name w:val="Body Text Indent"/>
    <w:basedOn w:val="Binhthng"/>
    <w:semiHidden/>
    <w:pPr>
      <w:ind w:left="720"/>
    </w:pPr>
    <w:rPr>
      <w:i/>
      <w:color w:val="0000FF"/>
      <w:u w:val="single"/>
    </w:rPr>
  </w:style>
  <w:style w:type="paragraph" w:customStyle="1" w:styleId="Body">
    <w:name w:val="Body"/>
    <w:basedOn w:val="Binhthng"/>
    <w:pPr>
      <w:widowControl/>
      <w:spacing w:before="120" w:line="240" w:lineRule="auto"/>
      <w:jc w:val="both"/>
    </w:pPr>
    <w:rPr>
      <w:rFonts w:ascii="Book Antiqua" w:hAnsi="Book Antiqua"/>
    </w:rPr>
  </w:style>
  <w:style w:type="paragraph" w:customStyle="1" w:styleId="Bullet">
    <w:name w:val="Bullet"/>
    <w:basedOn w:val="Binhthng"/>
    <w:pPr>
      <w:widowControl/>
      <w:numPr>
        <w:numId w:val="36"/>
      </w:numPr>
      <w:tabs>
        <w:tab w:val="left" w:pos="720"/>
      </w:tabs>
      <w:spacing w:before="120" w:line="240" w:lineRule="auto"/>
      <w:ind w:right="360"/>
      <w:jc w:val="both"/>
    </w:pPr>
    <w:rPr>
      <w:rFonts w:ascii="Book Antiqua" w:hAnsi="Book Antiqua"/>
    </w:rPr>
  </w:style>
  <w:style w:type="paragraph" w:customStyle="1" w:styleId="InfoBlue">
    <w:name w:val="InfoBlue"/>
    <w:basedOn w:val="Binhthng"/>
    <w:next w:val="ThnVnban"/>
    <w:autoRedefine/>
    <w:pPr>
      <w:spacing w:after="120"/>
      <w:ind w:left="720"/>
    </w:pPr>
    <w:rPr>
      <w:i/>
      <w:color w:val="0000FF"/>
    </w:rPr>
  </w:style>
  <w:style w:type="character" w:styleId="Siuktni">
    <w:name w:val="Hyperlink"/>
    <w:semiHidden/>
    <w:rPr>
      <w:color w:val="0000FF"/>
      <w:u w:val="single"/>
    </w:rPr>
  </w:style>
  <w:style w:type="character" w:styleId="ThamchiuChuthich">
    <w:name w:val="annotation reference"/>
    <w:uiPriority w:val="99"/>
    <w:semiHidden/>
    <w:unhideWhenUsed/>
    <w:rsid w:val="005C21CC"/>
    <w:rPr>
      <w:sz w:val="16"/>
      <w:szCs w:val="16"/>
    </w:rPr>
  </w:style>
  <w:style w:type="paragraph" w:styleId="VnbanChuthich">
    <w:name w:val="annotation text"/>
    <w:basedOn w:val="Binhthng"/>
    <w:link w:val="VnbanChuthichChar"/>
    <w:uiPriority w:val="99"/>
    <w:semiHidden/>
    <w:unhideWhenUsed/>
    <w:rsid w:val="005C21CC"/>
  </w:style>
  <w:style w:type="character" w:customStyle="1" w:styleId="VnbanChuthichChar">
    <w:name w:val="Văn bản Chú thích Char"/>
    <w:link w:val="VnbanChuthich"/>
    <w:uiPriority w:val="99"/>
    <w:semiHidden/>
    <w:rsid w:val="005C21CC"/>
    <w:rPr>
      <w:lang w:val="en-US" w:eastAsia="en-US"/>
    </w:rPr>
  </w:style>
  <w:style w:type="paragraph" w:styleId="ChuChuthich">
    <w:name w:val="annotation subject"/>
    <w:basedOn w:val="VnbanChuthich"/>
    <w:next w:val="VnbanChuthich"/>
    <w:link w:val="ChuChuthichChar"/>
    <w:uiPriority w:val="99"/>
    <w:semiHidden/>
    <w:unhideWhenUsed/>
    <w:rsid w:val="005C21CC"/>
    <w:rPr>
      <w:b/>
      <w:bCs/>
    </w:rPr>
  </w:style>
  <w:style w:type="character" w:customStyle="1" w:styleId="ChuChuthichChar">
    <w:name w:val="Chủ đề Chú thích Char"/>
    <w:link w:val="ChuChuthich"/>
    <w:uiPriority w:val="99"/>
    <w:semiHidden/>
    <w:rsid w:val="005C21CC"/>
    <w:rPr>
      <w:b/>
      <w:bCs/>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University's%20Lifes\%5bHK2%5d%202021%20-%202022\PH&#194;N%20T&#205;CH%20V&#192;%20QU&#7842;N%20L&#221;%20Y&#202;U%20C&#7846;U%20PH&#7846;N%20M&#7872;M\TU&#7846;N%2003\rup_stkreq.dot" TargetMode="Externa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rup_stkreq.dot</Template>
  <TotalTime>11</TotalTime>
  <Pages>8</Pages>
  <Words>1631</Words>
  <Characters>9298</Characters>
  <Application>Microsoft Office Word</Application>
  <DocSecurity>0</DocSecurity>
  <Lines>77</Lines>
  <Paragraphs>21</Paragraphs>
  <ScaleCrop>false</ScaleCrop>
  <Company>HCMUS.CQ.PTQLYCPM.E</Company>
  <LinksUpToDate>false</LinksUpToDate>
  <CharactersWithSpaces>10908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Stakeholder Requests</dc:title>
  <dc:subject>Ứng dụng hỗ trợ tìm kiếm gia sư Seeker</dc:subject>
  <dc:creator>Uyên Phan</dc:creator>
  <cp:keywords/>
  <dc:description/>
  <cp:lastModifiedBy>PHAN ĐẶNG DIỄM UYÊN</cp:lastModifiedBy>
  <cp:revision>132</cp:revision>
  <cp:lastPrinted>2022-04-25T07:24:00Z</cp:lastPrinted>
  <dcterms:created xsi:type="dcterms:W3CDTF">2022-04-19T14:31:00Z</dcterms:created>
  <dcterms:modified xsi:type="dcterms:W3CDTF">2022-04-25T07:24:00Z</dcterms:modified>
</cp:coreProperties>
</file>