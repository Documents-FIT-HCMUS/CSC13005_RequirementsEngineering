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0EC9" w14:textId="21F06B68" w:rsidR="00B1181D" w:rsidRDefault="00D73C26">
      <w:pPr>
        <w:pStyle w:val="Tiu"/>
        <w:jc w:val="right"/>
      </w:pPr>
      <w:r>
        <w:fldChar w:fldCharType="begin"/>
      </w:r>
      <w:r>
        <w:instrText xml:space="preserve"> SUBJECT  \* MERGEFORMAT </w:instrText>
      </w:r>
      <w:r>
        <w:fldChar w:fldCharType="separate"/>
      </w:r>
      <w:r w:rsidR="00D70DD0">
        <w:t>Ứng dụng hỗ trợ tìm kiếm gia sư Seeker</w:t>
      </w:r>
      <w:r>
        <w:fldChar w:fldCharType="end"/>
      </w:r>
    </w:p>
    <w:p w14:paraId="157E0532" w14:textId="77777777" w:rsidR="00B1181D" w:rsidRDefault="00190E2C">
      <w:pPr>
        <w:pStyle w:val="Tiu"/>
        <w:jc w:val="right"/>
      </w:pPr>
      <w:fldSimple w:instr="title  \* Mergeformat ">
        <w:r w:rsidR="009C548B">
          <w:t>Stakeholder Requests</w:t>
        </w:r>
      </w:fldSimple>
    </w:p>
    <w:p w14:paraId="1E9A1047" w14:textId="77777777" w:rsidR="00B1181D" w:rsidRDefault="00B1181D">
      <w:pPr>
        <w:pStyle w:val="Tiu"/>
        <w:jc w:val="right"/>
      </w:pPr>
    </w:p>
    <w:p w14:paraId="176F47B7" w14:textId="2A8BCF4C" w:rsidR="00B1181D" w:rsidRDefault="0008435E">
      <w:pPr>
        <w:pStyle w:val="Tiu"/>
        <w:jc w:val="right"/>
        <w:rPr>
          <w:sz w:val="28"/>
          <w:szCs w:val="28"/>
        </w:rPr>
      </w:pPr>
      <w:r w:rsidRPr="477266B4">
        <w:rPr>
          <w:sz w:val="28"/>
          <w:szCs w:val="28"/>
        </w:rPr>
        <w:t>Version 1.0</w:t>
      </w:r>
    </w:p>
    <w:p w14:paraId="231EFBBE" w14:textId="77777777" w:rsidR="00B1181D" w:rsidRDefault="00B1181D">
      <w:pPr>
        <w:pStyle w:val="Tiu"/>
        <w:rPr>
          <w:sz w:val="28"/>
        </w:rPr>
      </w:pPr>
    </w:p>
    <w:p w14:paraId="76AC6DB4" w14:textId="77777777" w:rsidR="00B1181D" w:rsidRDefault="00B1181D"/>
    <w:p w14:paraId="5AFA063E" w14:textId="77777777" w:rsidR="00B1181D" w:rsidRDefault="00B1181D">
      <w:pPr>
        <w:sectPr w:rsidR="00B1181D">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44CE5AC1" w14:textId="77777777" w:rsidR="00B1181D" w:rsidRDefault="0008435E">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1D" w14:paraId="59CDC69F" w14:textId="77777777">
        <w:tc>
          <w:tcPr>
            <w:tcW w:w="2304" w:type="dxa"/>
          </w:tcPr>
          <w:p w14:paraId="3B7C7CF9" w14:textId="77777777" w:rsidR="00B1181D" w:rsidRDefault="0008435E">
            <w:pPr>
              <w:pStyle w:val="Tabletext"/>
              <w:jc w:val="center"/>
              <w:rPr>
                <w:b/>
              </w:rPr>
            </w:pPr>
            <w:r>
              <w:rPr>
                <w:b/>
              </w:rPr>
              <w:t>Date</w:t>
            </w:r>
          </w:p>
        </w:tc>
        <w:tc>
          <w:tcPr>
            <w:tcW w:w="1152" w:type="dxa"/>
          </w:tcPr>
          <w:p w14:paraId="31D334A6" w14:textId="77777777" w:rsidR="00B1181D" w:rsidRDefault="0008435E">
            <w:pPr>
              <w:pStyle w:val="Tabletext"/>
              <w:jc w:val="center"/>
              <w:rPr>
                <w:b/>
              </w:rPr>
            </w:pPr>
            <w:r>
              <w:rPr>
                <w:b/>
              </w:rPr>
              <w:t>Version</w:t>
            </w:r>
          </w:p>
        </w:tc>
        <w:tc>
          <w:tcPr>
            <w:tcW w:w="3744" w:type="dxa"/>
          </w:tcPr>
          <w:p w14:paraId="0E979621" w14:textId="77777777" w:rsidR="00B1181D" w:rsidRDefault="0008435E">
            <w:pPr>
              <w:pStyle w:val="Tabletext"/>
              <w:jc w:val="center"/>
              <w:rPr>
                <w:b/>
              </w:rPr>
            </w:pPr>
            <w:r>
              <w:rPr>
                <w:b/>
              </w:rPr>
              <w:t>Description</w:t>
            </w:r>
          </w:p>
        </w:tc>
        <w:tc>
          <w:tcPr>
            <w:tcW w:w="2304" w:type="dxa"/>
          </w:tcPr>
          <w:p w14:paraId="686730F3" w14:textId="77777777" w:rsidR="00B1181D" w:rsidRDefault="0008435E">
            <w:pPr>
              <w:pStyle w:val="Tabletext"/>
              <w:jc w:val="center"/>
              <w:rPr>
                <w:b/>
              </w:rPr>
            </w:pPr>
            <w:r>
              <w:rPr>
                <w:b/>
              </w:rPr>
              <w:t>Author</w:t>
            </w:r>
          </w:p>
        </w:tc>
      </w:tr>
      <w:tr w:rsidR="00B1181D" w14:paraId="76204AAA" w14:textId="77777777">
        <w:tc>
          <w:tcPr>
            <w:tcW w:w="2304" w:type="dxa"/>
          </w:tcPr>
          <w:p w14:paraId="4649B4A0" w14:textId="7A3C1D3B" w:rsidR="00B1181D" w:rsidRDefault="00C3018F">
            <w:pPr>
              <w:pStyle w:val="Tabletext"/>
            </w:pPr>
            <w:r>
              <w:t>20 Apr, 22</w:t>
            </w:r>
          </w:p>
        </w:tc>
        <w:tc>
          <w:tcPr>
            <w:tcW w:w="1152" w:type="dxa"/>
          </w:tcPr>
          <w:p w14:paraId="14A3496D" w14:textId="559CBB04" w:rsidR="00B1181D" w:rsidRDefault="00A421A7">
            <w:pPr>
              <w:pStyle w:val="Tabletext"/>
            </w:pPr>
            <w:r>
              <w:t>1.0</w:t>
            </w:r>
          </w:p>
        </w:tc>
        <w:tc>
          <w:tcPr>
            <w:tcW w:w="3744" w:type="dxa"/>
          </w:tcPr>
          <w:p w14:paraId="57449245" w14:textId="02E60888" w:rsidR="00B1181D" w:rsidRDefault="006F7012">
            <w:pPr>
              <w:pStyle w:val="Tabletext"/>
            </w:pPr>
            <w:r>
              <w:t>Hoàn thiện nội dung các phần</w:t>
            </w:r>
          </w:p>
        </w:tc>
        <w:tc>
          <w:tcPr>
            <w:tcW w:w="2304" w:type="dxa"/>
          </w:tcPr>
          <w:p w14:paraId="7CAC3954" w14:textId="6ED743BA" w:rsidR="00B1181D" w:rsidRDefault="004F2195">
            <w:pPr>
              <w:pStyle w:val="Tabletext"/>
            </w:pPr>
            <w:r>
              <w:t>Huỳnh Tấn Thọ</w:t>
            </w:r>
          </w:p>
        </w:tc>
      </w:tr>
      <w:tr w:rsidR="00B1181D" w14:paraId="3442AD3B" w14:textId="77777777">
        <w:tc>
          <w:tcPr>
            <w:tcW w:w="2304" w:type="dxa"/>
          </w:tcPr>
          <w:p w14:paraId="4FDD6567" w14:textId="77777777" w:rsidR="00B1181D" w:rsidRDefault="00B1181D">
            <w:pPr>
              <w:pStyle w:val="Tabletext"/>
            </w:pPr>
          </w:p>
        </w:tc>
        <w:tc>
          <w:tcPr>
            <w:tcW w:w="1152" w:type="dxa"/>
          </w:tcPr>
          <w:p w14:paraId="7B87EDD1" w14:textId="77777777" w:rsidR="00B1181D" w:rsidRDefault="00B1181D">
            <w:pPr>
              <w:pStyle w:val="Tabletext"/>
            </w:pPr>
          </w:p>
        </w:tc>
        <w:tc>
          <w:tcPr>
            <w:tcW w:w="3744" w:type="dxa"/>
          </w:tcPr>
          <w:p w14:paraId="28BB5D1E" w14:textId="77777777" w:rsidR="00B1181D" w:rsidRDefault="00B1181D">
            <w:pPr>
              <w:pStyle w:val="Tabletext"/>
            </w:pPr>
          </w:p>
        </w:tc>
        <w:tc>
          <w:tcPr>
            <w:tcW w:w="2304" w:type="dxa"/>
          </w:tcPr>
          <w:p w14:paraId="36F01AD8" w14:textId="77777777" w:rsidR="00B1181D" w:rsidRDefault="00B1181D">
            <w:pPr>
              <w:pStyle w:val="Tabletext"/>
            </w:pPr>
          </w:p>
        </w:tc>
      </w:tr>
      <w:tr w:rsidR="00B1181D" w14:paraId="0C6EB55E" w14:textId="77777777">
        <w:tc>
          <w:tcPr>
            <w:tcW w:w="2304" w:type="dxa"/>
          </w:tcPr>
          <w:p w14:paraId="7CFC8553" w14:textId="77777777" w:rsidR="00B1181D" w:rsidRDefault="00B1181D">
            <w:pPr>
              <w:pStyle w:val="Tabletext"/>
            </w:pPr>
          </w:p>
        </w:tc>
        <w:tc>
          <w:tcPr>
            <w:tcW w:w="1152" w:type="dxa"/>
          </w:tcPr>
          <w:p w14:paraId="7E93B9A2" w14:textId="77777777" w:rsidR="00B1181D" w:rsidRDefault="00B1181D">
            <w:pPr>
              <w:pStyle w:val="Tabletext"/>
            </w:pPr>
          </w:p>
        </w:tc>
        <w:tc>
          <w:tcPr>
            <w:tcW w:w="3744" w:type="dxa"/>
          </w:tcPr>
          <w:p w14:paraId="04457F0E" w14:textId="77777777" w:rsidR="00B1181D" w:rsidRDefault="00B1181D">
            <w:pPr>
              <w:pStyle w:val="Tabletext"/>
            </w:pPr>
          </w:p>
        </w:tc>
        <w:tc>
          <w:tcPr>
            <w:tcW w:w="2304" w:type="dxa"/>
          </w:tcPr>
          <w:p w14:paraId="7927F1A8" w14:textId="77777777" w:rsidR="00B1181D" w:rsidRDefault="00B1181D">
            <w:pPr>
              <w:pStyle w:val="Tabletext"/>
            </w:pPr>
          </w:p>
        </w:tc>
      </w:tr>
      <w:tr w:rsidR="00B1181D" w14:paraId="2CB80051" w14:textId="77777777">
        <w:tc>
          <w:tcPr>
            <w:tcW w:w="2304" w:type="dxa"/>
          </w:tcPr>
          <w:p w14:paraId="0E308A07" w14:textId="77777777" w:rsidR="00B1181D" w:rsidRDefault="00B1181D">
            <w:pPr>
              <w:pStyle w:val="Tabletext"/>
            </w:pPr>
          </w:p>
        </w:tc>
        <w:tc>
          <w:tcPr>
            <w:tcW w:w="1152" w:type="dxa"/>
          </w:tcPr>
          <w:p w14:paraId="772BEED4" w14:textId="77777777" w:rsidR="00B1181D" w:rsidRDefault="00B1181D">
            <w:pPr>
              <w:pStyle w:val="Tabletext"/>
            </w:pPr>
          </w:p>
        </w:tc>
        <w:tc>
          <w:tcPr>
            <w:tcW w:w="3744" w:type="dxa"/>
          </w:tcPr>
          <w:p w14:paraId="6B76355F" w14:textId="77777777" w:rsidR="00B1181D" w:rsidRDefault="00B1181D">
            <w:pPr>
              <w:pStyle w:val="Tabletext"/>
            </w:pPr>
          </w:p>
        </w:tc>
        <w:tc>
          <w:tcPr>
            <w:tcW w:w="2304" w:type="dxa"/>
          </w:tcPr>
          <w:p w14:paraId="30EA6F2E" w14:textId="77777777" w:rsidR="00B1181D" w:rsidRDefault="00B1181D">
            <w:pPr>
              <w:pStyle w:val="Tabletext"/>
            </w:pPr>
          </w:p>
        </w:tc>
      </w:tr>
    </w:tbl>
    <w:p w14:paraId="29F0FDA4" w14:textId="77777777" w:rsidR="00B1181D" w:rsidRDefault="00B1181D"/>
    <w:p w14:paraId="1D3F4ABB" w14:textId="77777777" w:rsidR="00B1181D" w:rsidRDefault="0008435E">
      <w:pPr>
        <w:pStyle w:val="Tiu"/>
      </w:pPr>
      <w:r>
        <w:br w:type="page"/>
      </w:r>
      <w:r>
        <w:lastRenderedPageBreak/>
        <w:t>Table of Contents</w:t>
      </w:r>
    </w:p>
    <w:p w14:paraId="4A0D0F3E" w14:textId="21203A42" w:rsidR="00BC08D3" w:rsidRPr="0008435E" w:rsidRDefault="0008435E">
      <w:pPr>
        <w:pStyle w:val="Mucluc1"/>
        <w:tabs>
          <w:tab w:val="left" w:pos="432"/>
        </w:tabs>
        <w:rPr>
          <w:rFonts w:ascii="Calibri" w:hAnsi="Calibri"/>
          <w:sz w:val="22"/>
          <w:szCs w:val="22"/>
        </w:rPr>
      </w:pPr>
      <w:r w:rsidRPr="1C53B72B">
        <w:rPr>
          <w:b/>
        </w:rPr>
        <w:fldChar w:fldCharType="begin"/>
      </w:r>
      <w:r>
        <w:rPr>
          <w:b/>
        </w:rPr>
        <w:instrText xml:space="preserve"> TOC \o "1-3" </w:instrText>
      </w:r>
      <w:r w:rsidRPr="1C53B72B">
        <w:rPr>
          <w:b/>
        </w:rPr>
        <w:fldChar w:fldCharType="separate"/>
      </w:r>
      <w:r w:rsidR="00BC08D3">
        <w:t>1.</w:t>
      </w:r>
      <w:r w:rsidR="00BC08D3" w:rsidRPr="0008435E">
        <w:rPr>
          <w:rFonts w:ascii="Calibri" w:hAnsi="Calibri"/>
          <w:sz w:val="22"/>
          <w:szCs w:val="22"/>
        </w:rPr>
        <w:tab/>
      </w:r>
      <w:r w:rsidR="00BC08D3">
        <w:t>Introduction</w:t>
      </w:r>
      <w:r w:rsidR="00BC08D3">
        <w:tab/>
      </w:r>
      <w:r w:rsidR="00BC08D3">
        <w:fldChar w:fldCharType="begin"/>
      </w:r>
      <w:r w:rsidR="00BC08D3">
        <w:instrText xml:space="preserve"> PAGEREF _Toc101364899 \h </w:instrText>
      </w:r>
      <w:r w:rsidR="00BC08D3">
        <w:fldChar w:fldCharType="separate"/>
      </w:r>
      <w:r w:rsidR="00D73C26">
        <w:t>4</w:t>
      </w:r>
      <w:r w:rsidR="00BC08D3">
        <w:fldChar w:fldCharType="end"/>
      </w:r>
    </w:p>
    <w:p w14:paraId="720E9DA8" w14:textId="61DF21A9" w:rsidR="00BC08D3" w:rsidRPr="0008435E" w:rsidRDefault="00BC08D3">
      <w:pPr>
        <w:pStyle w:val="Mucluc2"/>
        <w:tabs>
          <w:tab w:val="left" w:pos="1000"/>
        </w:tabs>
        <w:rPr>
          <w:rFonts w:ascii="Calibri" w:hAnsi="Calibri"/>
          <w:sz w:val="22"/>
          <w:szCs w:val="22"/>
        </w:rPr>
      </w:pPr>
      <w:r>
        <w:t>1.1</w:t>
      </w:r>
      <w:r w:rsidRPr="0008435E">
        <w:rPr>
          <w:rFonts w:ascii="Calibri" w:hAnsi="Calibri"/>
          <w:sz w:val="22"/>
          <w:szCs w:val="22"/>
        </w:rPr>
        <w:tab/>
      </w:r>
      <w:r>
        <w:t>Purpose</w:t>
      </w:r>
      <w:r>
        <w:tab/>
      </w:r>
      <w:r>
        <w:fldChar w:fldCharType="begin"/>
      </w:r>
      <w:r>
        <w:instrText xml:space="preserve"> PAGEREF _Toc101364900 \h </w:instrText>
      </w:r>
      <w:r>
        <w:fldChar w:fldCharType="separate"/>
      </w:r>
      <w:r w:rsidR="00D73C26">
        <w:t>4</w:t>
      </w:r>
      <w:r>
        <w:fldChar w:fldCharType="end"/>
      </w:r>
    </w:p>
    <w:p w14:paraId="35C31D0F" w14:textId="59911F08" w:rsidR="00BC08D3" w:rsidRPr="0008435E" w:rsidRDefault="00BC08D3">
      <w:pPr>
        <w:pStyle w:val="Mucluc2"/>
        <w:tabs>
          <w:tab w:val="left" w:pos="1000"/>
        </w:tabs>
        <w:rPr>
          <w:rFonts w:ascii="Calibri" w:hAnsi="Calibri"/>
          <w:sz w:val="22"/>
          <w:szCs w:val="22"/>
        </w:rPr>
      </w:pPr>
      <w:r>
        <w:t>1.2</w:t>
      </w:r>
      <w:r w:rsidRPr="0008435E">
        <w:rPr>
          <w:rFonts w:ascii="Calibri" w:hAnsi="Calibri"/>
          <w:sz w:val="22"/>
          <w:szCs w:val="22"/>
        </w:rPr>
        <w:tab/>
      </w:r>
      <w:r>
        <w:t>Scope</w:t>
      </w:r>
      <w:r>
        <w:tab/>
      </w:r>
      <w:r>
        <w:fldChar w:fldCharType="begin"/>
      </w:r>
      <w:r>
        <w:instrText xml:space="preserve"> PAGEREF _Toc101364901 \h </w:instrText>
      </w:r>
      <w:r>
        <w:fldChar w:fldCharType="separate"/>
      </w:r>
      <w:r w:rsidR="00D73C26">
        <w:t>4</w:t>
      </w:r>
      <w:r>
        <w:fldChar w:fldCharType="end"/>
      </w:r>
    </w:p>
    <w:p w14:paraId="193E9900" w14:textId="1D6A1DDA" w:rsidR="00BC08D3" w:rsidRPr="0008435E" w:rsidRDefault="00BC08D3">
      <w:pPr>
        <w:pStyle w:val="Mucluc2"/>
        <w:tabs>
          <w:tab w:val="left" w:pos="1000"/>
        </w:tabs>
        <w:rPr>
          <w:rFonts w:ascii="Calibri" w:hAnsi="Calibri"/>
          <w:sz w:val="22"/>
          <w:szCs w:val="22"/>
        </w:rPr>
      </w:pPr>
      <w:r>
        <w:t>1.3</w:t>
      </w:r>
      <w:r w:rsidRPr="0008435E">
        <w:rPr>
          <w:rFonts w:ascii="Calibri" w:hAnsi="Calibri"/>
          <w:sz w:val="22"/>
          <w:szCs w:val="22"/>
        </w:rPr>
        <w:tab/>
      </w:r>
      <w:r>
        <w:t>Definitions, Acronyms, and Abbreviations</w:t>
      </w:r>
      <w:r>
        <w:tab/>
      </w:r>
      <w:r>
        <w:fldChar w:fldCharType="begin"/>
      </w:r>
      <w:r>
        <w:instrText xml:space="preserve"> PAGEREF _Toc101364902 \h </w:instrText>
      </w:r>
      <w:r>
        <w:fldChar w:fldCharType="separate"/>
      </w:r>
      <w:r w:rsidR="00D73C26">
        <w:t>4</w:t>
      </w:r>
      <w:r>
        <w:fldChar w:fldCharType="end"/>
      </w:r>
    </w:p>
    <w:p w14:paraId="11805298" w14:textId="4E180C10" w:rsidR="00BC08D3" w:rsidRPr="0008435E" w:rsidRDefault="00BC08D3">
      <w:pPr>
        <w:pStyle w:val="Mucluc2"/>
        <w:tabs>
          <w:tab w:val="left" w:pos="1000"/>
        </w:tabs>
        <w:rPr>
          <w:rFonts w:ascii="Calibri" w:hAnsi="Calibri"/>
          <w:sz w:val="22"/>
          <w:szCs w:val="22"/>
        </w:rPr>
      </w:pPr>
      <w:r>
        <w:t>1.4</w:t>
      </w:r>
      <w:r w:rsidRPr="0008435E">
        <w:rPr>
          <w:rFonts w:ascii="Calibri" w:hAnsi="Calibri"/>
          <w:sz w:val="22"/>
          <w:szCs w:val="22"/>
        </w:rPr>
        <w:tab/>
      </w:r>
      <w:r>
        <w:t>References</w:t>
      </w:r>
      <w:r>
        <w:tab/>
      </w:r>
      <w:r>
        <w:fldChar w:fldCharType="begin"/>
      </w:r>
      <w:r>
        <w:instrText xml:space="preserve"> PAGEREF _Toc101364903 \h </w:instrText>
      </w:r>
      <w:r>
        <w:fldChar w:fldCharType="separate"/>
      </w:r>
      <w:r w:rsidR="00D73C26">
        <w:t>4</w:t>
      </w:r>
      <w:r>
        <w:fldChar w:fldCharType="end"/>
      </w:r>
    </w:p>
    <w:p w14:paraId="02ED508A" w14:textId="3A149857" w:rsidR="00BC08D3" w:rsidRPr="0008435E" w:rsidRDefault="00BC08D3">
      <w:pPr>
        <w:pStyle w:val="Mucluc2"/>
        <w:tabs>
          <w:tab w:val="left" w:pos="1000"/>
        </w:tabs>
        <w:rPr>
          <w:rFonts w:ascii="Calibri" w:hAnsi="Calibri"/>
          <w:sz w:val="22"/>
          <w:szCs w:val="22"/>
        </w:rPr>
      </w:pPr>
      <w:r>
        <w:t>1.5</w:t>
      </w:r>
      <w:r w:rsidRPr="0008435E">
        <w:rPr>
          <w:rFonts w:ascii="Calibri" w:hAnsi="Calibri"/>
          <w:sz w:val="22"/>
          <w:szCs w:val="22"/>
        </w:rPr>
        <w:tab/>
      </w:r>
      <w:r>
        <w:t>Overview</w:t>
      </w:r>
      <w:r>
        <w:tab/>
      </w:r>
      <w:r>
        <w:fldChar w:fldCharType="begin"/>
      </w:r>
      <w:r>
        <w:instrText xml:space="preserve"> PAGEREF _Toc101364904 \h </w:instrText>
      </w:r>
      <w:r>
        <w:fldChar w:fldCharType="separate"/>
      </w:r>
      <w:r w:rsidR="00D73C26">
        <w:t>4</w:t>
      </w:r>
      <w:r>
        <w:fldChar w:fldCharType="end"/>
      </w:r>
    </w:p>
    <w:p w14:paraId="65375DE7" w14:textId="7EE31561" w:rsidR="00BC08D3" w:rsidRPr="0008435E" w:rsidRDefault="00BC08D3">
      <w:pPr>
        <w:pStyle w:val="Mucluc1"/>
        <w:tabs>
          <w:tab w:val="left" w:pos="432"/>
        </w:tabs>
        <w:rPr>
          <w:rFonts w:ascii="Calibri" w:hAnsi="Calibri"/>
          <w:sz w:val="22"/>
          <w:szCs w:val="22"/>
        </w:rPr>
      </w:pPr>
      <w:r>
        <w:t>2.</w:t>
      </w:r>
      <w:r w:rsidRPr="0008435E">
        <w:rPr>
          <w:rFonts w:ascii="Calibri" w:hAnsi="Calibri"/>
          <w:sz w:val="22"/>
          <w:szCs w:val="22"/>
        </w:rPr>
        <w:tab/>
      </w:r>
      <w:r>
        <w:t>Establish Stakeholder or User Profile</w:t>
      </w:r>
      <w:r>
        <w:tab/>
      </w:r>
      <w:r>
        <w:fldChar w:fldCharType="begin"/>
      </w:r>
      <w:r>
        <w:instrText xml:space="preserve"> PAGEREF _Toc101364905 \h </w:instrText>
      </w:r>
      <w:r>
        <w:fldChar w:fldCharType="separate"/>
      </w:r>
      <w:r w:rsidR="00D73C26">
        <w:t>4</w:t>
      </w:r>
      <w:r>
        <w:fldChar w:fldCharType="end"/>
      </w:r>
    </w:p>
    <w:p w14:paraId="181A415D" w14:textId="7C2A03D4" w:rsidR="00BC08D3" w:rsidRPr="0008435E" w:rsidRDefault="00BC08D3">
      <w:pPr>
        <w:pStyle w:val="Mucluc1"/>
        <w:tabs>
          <w:tab w:val="left" w:pos="432"/>
        </w:tabs>
        <w:rPr>
          <w:rFonts w:ascii="Calibri" w:hAnsi="Calibri"/>
          <w:sz w:val="22"/>
          <w:szCs w:val="22"/>
        </w:rPr>
      </w:pPr>
      <w:r>
        <w:t>3.</w:t>
      </w:r>
      <w:r w:rsidRPr="0008435E">
        <w:rPr>
          <w:rFonts w:ascii="Calibri" w:hAnsi="Calibri"/>
          <w:sz w:val="22"/>
          <w:szCs w:val="22"/>
        </w:rPr>
        <w:tab/>
      </w:r>
      <w:r>
        <w:t>Assessing the Problem</w:t>
      </w:r>
      <w:r>
        <w:tab/>
      </w:r>
      <w:r>
        <w:fldChar w:fldCharType="begin"/>
      </w:r>
      <w:r>
        <w:instrText xml:space="preserve"> PAGEREF _Toc101364906 \h </w:instrText>
      </w:r>
      <w:r>
        <w:fldChar w:fldCharType="separate"/>
      </w:r>
      <w:r w:rsidR="00D73C26">
        <w:t>5</w:t>
      </w:r>
      <w:r>
        <w:fldChar w:fldCharType="end"/>
      </w:r>
    </w:p>
    <w:p w14:paraId="424A3A1E" w14:textId="5DF54039" w:rsidR="00BC08D3" w:rsidRPr="0008435E" w:rsidRDefault="00BC08D3">
      <w:pPr>
        <w:pStyle w:val="Mucluc1"/>
        <w:tabs>
          <w:tab w:val="left" w:pos="432"/>
        </w:tabs>
        <w:rPr>
          <w:rFonts w:ascii="Calibri" w:hAnsi="Calibri"/>
          <w:sz w:val="22"/>
          <w:szCs w:val="22"/>
        </w:rPr>
      </w:pPr>
      <w:r>
        <w:t>4.</w:t>
      </w:r>
      <w:r w:rsidRPr="0008435E">
        <w:rPr>
          <w:rFonts w:ascii="Calibri" w:hAnsi="Calibri"/>
          <w:sz w:val="22"/>
          <w:szCs w:val="22"/>
        </w:rPr>
        <w:tab/>
      </w:r>
      <w:r>
        <w:t>Understanding the User Environment</w:t>
      </w:r>
      <w:r>
        <w:tab/>
      </w:r>
      <w:r>
        <w:fldChar w:fldCharType="begin"/>
      </w:r>
      <w:r>
        <w:instrText xml:space="preserve"> PAGEREF _Toc101364907 \h </w:instrText>
      </w:r>
      <w:r>
        <w:fldChar w:fldCharType="separate"/>
      </w:r>
      <w:r w:rsidR="00D73C26">
        <w:t>5</w:t>
      </w:r>
      <w:r>
        <w:fldChar w:fldCharType="end"/>
      </w:r>
    </w:p>
    <w:p w14:paraId="34A4669E" w14:textId="38D2AF63" w:rsidR="00BC08D3" w:rsidRPr="0008435E" w:rsidRDefault="00BC08D3">
      <w:pPr>
        <w:pStyle w:val="Mucluc1"/>
        <w:tabs>
          <w:tab w:val="left" w:pos="432"/>
        </w:tabs>
        <w:rPr>
          <w:rFonts w:ascii="Calibri" w:hAnsi="Calibri"/>
          <w:sz w:val="22"/>
          <w:szCs w:val="22"/>
        </w:rPr>
      </w:pPr>
      <w:r>
        <w:t>5.</w:t>
      </w:r>
      <w:r w:rsidRPr="0008435E">
        <w:rPr>
          <w:rFonts w:ascii="Calibri" w:hAnsi="Calibri"/>
          <w:sz w:val="22"/>
          <w:szCs w:val="22"/>
        </w:rPr>
        <w:tab/>
      </w:r>
      <w:r>
        <w:t>Recap for Understanding</w:t>
      </w:r>
      <w:r>
        <w:tab/>
      </w:r>
      <w:r>
        <w:fldChar w:fldCharType="begin"/>
      </w:r>
      <w:r>
        <w:instrText xml:space="preserve"> PAGEREF _Toc101364908 \h </w:instrText>
      </w:r>
      <w:r>
        <w:fldChar w:fldCharType="separate"/>
      </w:r>
      <w:r w:rsidR="00D73C26">
        <w:t>6</w:t>
      </w:r>
      <w:r>
        <w:fldChar w:fldCharType="end"/>
      </w:r>
    </w:p>
    <w:p w14:paraId="22018D72" w14:textId="4AC9DF63" w:rsidR="00BC08D3" w:rsidRPr="0008435E" w:rsidRDefault="00BC08D3">
      <w:pPr>
        <w:pStyle w:val="Mucluc1"/>
        <w:tabs>
          <w:tab w:val="left" w:pos="432"/>
        </w:tabs>
        <w:rPr>
          <w:rFonts w:ascii="Calibri" w:hAnsi="Calibri"/>
          <w:sz w:val="22"/>
          <w:szCs w:val="22"/>
        </w:rPr>
      </w:pPr>
      <w:r>
        <w:t>6.</w:t>
      </w:r>
      <w:r w:rsidRPr="0008435E">
        <w:rPr>
          <w:rFonts w:ascii="Calibri" w:hAnsi="Calibri"/>
          <w:sz w:val="22"/>
          <w:szCs w:val="22"/>
        </w:rPr>
        <w:tab/>
      </w:r>
      <w:r>
        <w:t>Analyst’s Inputs on Stakeholder’s Problem (validate or invalidate assumptions)</w:t>
      </w:r>
      <w:r>
        <w:tab/>
      </w:r>
      <w:r>
        <w:fldChar w:fldCharType="begin"/>
      </w:r>
      <w:r>
        <w:instrText xml:space="preserve"> PAGEREF _Toc101364909 \h </w:instrText>
      </w:r>
      <w:r>
        <w:fldChar w:fldCharType="separate"/>
      </w:r>
      <w:r w:rsidR="00D73C26">
        <w:t>6</w:t>
      </w:r>
      <w:r>
        <w:fldChar w:fldCharType="end"/>
      </w:r>
    </w:p>
    <w:p w14:paraId="309C2448" w14:textId="31E76B10" w:rsidR="00BC08D3" w:rsidRPr="0008435E" w:rsidRDefault="00BC08D3">
      <w:pPr>
        <w:pStyle w:val="Mucluc1"/>
        <w:tabs>
          <w:tab w:val="left" w:pos="432"/>
        </w:tabs>
        <w:rPr>
          <w:rFonts w:ascii="Calibri" w:hAnsi="Calibri"/>
          <w:sz w:val="22"/>
          <w:szCs w:val="22"/>
        </w:rPr>
      </w:pPr>
      <w:r>
        <w:t>7.</w:t>
      </w:r>
      <w:r w:rsidRPr="0008435E">
        <w:rPr>
          <w:rFonts w:ascii="Calibri" w:hAnsi="Calibri"/>
          <w:sz w:val="22"/>
          <w:szCs w:val="22"/>
        </w:rPr>
        <w:tab/>
      </w:r>
      <w:r>
        <w:t>Assessing Your Solution (if applicable)</w:t>
      </w:r>
      <w:r>
        <w:tab/>
      </w:r>
      <w:r>
        <w:fldChar w:fldCharType="begin"/>
      </w:r>
      <w:r>
        <w:instrText xml:space="preserve"> PAGEREF _Toc101364910 \h </w:instrText>
      </w:r>
      <w:r>
        <w:fldChar w:fldCharType="separate"/>
      </w:r>
      <w:r w:rsidR="00D73C26">
        <w:t>7</w:t>
      </w:r>
      <w:r>
        <w:fldChar w:fldCharType="end"/>
      </w:r>
    </w:p>
    <w:p w14:paraId="7128BE23" w14:textId="0F3A8FAC" w:rsidR="00BC08D3" w:rsidRPr="0008435E" w:rsidRDefault="00BC08D3">
      <w:pPr>
        <w:pStyle w:val="Mucluc1"/>
        <w:tabs>
          <w:tab w:val="left" w:pos="432"/>
        </w:tabs>
        <w:rPr>
          <w:rFonts w:ascii="Calibri" w:hAnsi="Calibri"/>
          <w:sz w:val="22"/>
          <w:szCs w:val="22"/>
        </w:rPr>
      </w:pPr>
      <w:r>
        <w:t>8.</w:t>
      </w:r>
      <w:r w:rsidRPr="0008435E">
        <w:rPr>
          <w:rFonts w:ascii="Calibri" w:hAnsi="Calibri"/>
          <w:sz w:val="22"/>
          <w:szCs w:val="22"/>
        </w:rPr>
        <w:tab/>
      </w:r>
      <w:r>
        <w:t>Assessing the Opportunity</w:t>
      </w:r>
      <w:r>
        <w:tab/>
      </w:r>
      <w:r>
        <w:fldChar w:fldCharType="begin"/>
      </w:r>
      <w:r>
        <w:instrText xml:space="preserve"> PAGEREF _Toc101364911 \h </w:instrText>
      </w:r>
      <w:r>
        <w:fldChar w:fldCharType="separate"/>
      </w:r>
      <w:r w:rsidR="00D73C26">
        <w:t>7</w:t>
      </w:r>
      <w:r>
        <w:fldChar w:fldCharType="end"/>
      </w:r>
    </w:p>
    <w:p w14:paraId="431338B4" w14:textId="11E251B2" w:rsidR="00BC08D3" w:rsidRPr="0008435E" w:rsidRDefault="00BC08D3">
      <w:pPr>
        <w:pStyle w:val="Mucluc1"/>
        <w:tabs>
          <w:tab w:val="left" w:pos="432"/>
        </w:tabs>
        <w:rPr>
          <w:rFonts w:ascii="Calibri" w:hAnsi="Calibri"/>
          <w:sz w:val="22"/>
          <w:szCs w:val="22"/>
        </w:rPr>
      </w:pPr>
      <w:r>
        <w:t>9.</w:t>
      </w:r>
      <w:r w:rsidRPr="0008435E">
        <w:rPr>
          <w:rFonts w:ascii="Calibri" w:hAnsi="Calibri"/>
          <w:sz w:val="22"/>
          <w:szCs w:val="22"/>
        </w:rPr>
        <w:tab/>
      </w:r>
      <w:r>
        <w:t>Assessing Reliability, Performance, and Support Needs</w:t>
      </w:r>
      <w:r>
        <w:tab/>
      </w:r>
      <w:r>
        <w:fldChar w:fldCharType="begin"/>
      </w:r>
      <w:r>
        <w:instrText xml:space="preserve"> PAGEREF _Toc101364912 \h </w:instrText>
      </w:r>
      <w:r>
        <w:fldChar w:fldCharType="separate"/>
      </w:r>
      <w:r w:rsidR="00D73C26">
        <w:t>8</w:t>
      </w:r>
      <w:r>
        <w:fldChar w:fldCharType="end"/>
      </w:r>
    </w:p>
    <w:p w14:paraId="5373321F" w14:textId="5FBCF425" w:rsidR="00BC08D3" w:rsidRPr="0008435E" w:rsidRDefault="00BC08D3">
      <w:pPr>
        <w:pStyle w:val="Mucluc1"/>
        <w:tabs>
          <w:tab w:val="left" w:pos="864"/>
        </w:tabs>
        <w:rPr>
          <w:rFonts w:ascii="Calibri" w:hAnsi="Calibri"/>
          <w:sz w:val="22"/>
          <w:szCs w:val="22"/>
        </w:rPr>
      </w:pPr>
      <w:r>
        <w:t>10.</w:t>
      </w:r>
      <w:r w:rsidRPr="0008435E">
        <w:rPr>
          <w:rFonts w:ascii="Calibri" w:hAnsi="Calibri"/>
          <w:sz w:val="22"/>
          <w:szCs w:val="22"/>
        </w:rPr>
        <w:tab/>
      </w:r>
      <w:r>
        <w:t>Wrap-Up</w:t>
      </w:r>
      <w:r>
        <w:tab/>
      </w:r>
      <w:r>
        <w:fldChar w:fldCharType="begin"/>
      </w:r>
      <w:r>
        <w:instrText xml:space="preserve"> PAGEREF _Toc101364913 \h </w:instrText>
      </w:r>
      <w:r>
        <w:fldChar w:fldCharType="separate"/>
      </w:r>
      <w:r w:rsidR="00D73C26">
        <w:t>8</w:t>
      </w:r>
      <w:r>
        <w:fldChar w:fldCharType="end"/>
      </w:r>
    </w:p>
    <w:p w14:paraId="0556BC36" w14:textId="66F2B668" w:rsidR="00BC08D3" w:rsidRPr="0008435E" w:rsidRDefault="00BC08D3">
      <w:pPr>
        <w:pStyle w:val="Mucluc1"/>
        <w:tabs>
          <w:tab w:val="left" w:pos="864"/>
        </w:tabs>
        <w:rPr>
          <w:rFonts w:ascii="Calibri" w:hAnsi="Calibri"/>
          <w:sz w:val="22"/>
          <w:szCs w:val="22"/>
        </w:rPr>
      </w:pPr>
      <w:r>
        <w:t>11.</w:t>
      </w:r>
      <w:r w:rsidRPr="0008435E">
        <w:rPr>
          <w:rFonts w:ascii="Calibri" w:hAnsi="Calibri"/>
          <w:sz w:val="22"/>
          <w:szCs w:val="22"/>
        </w:rPr>
        <w:tab/>
      </w:r>
      <w:r>
        <w:t>Analyst’s Summary</w:t>
      </w:r>
      <w:r>
        <w:tab/>
      </w:r>
      <w:r>
        <w:fldChar w:fldCharType="begin"/>
      </w:r>
      <w:r>
        <w:instrText xml:space="preserve"> PAGEREF _Toc101364914 \h </w:instrText>
      </w:r>
      <w:r>
        <w:fldChar w:fldCharType="separate"/>
      </w:r>
      <w:r w:rsidR="00D73C26">
        <w:t>8</w:t>
      </w:r>
      <w:r>
        <w:fldChar w:fldCharType="end"/>
      </w:r>
    </w:p>
    <w:p w14:paraId="193BF440" w14:textId="6B7F1B23" w:rsidR="00B1181D" w:rsidRDefault="0008435E">
      <w:pPr>
        <w:pStyle w:val="Tiu"/>
      </w:pPr>
      <w:r w:rsidRPr="1C53B72B">
        <w:rPr>
          <w:rFonts w:ascii="Times New Roman" w:hAnsi="Times New Roman"/>
          <w:b w:val="0"/>
          <w:sz w:val="20"/>
          <w:szCs w:val="20"/>
        </w:rPr>
        <w:fldChar w:fldCharType="end"/>
      </w:r>
      <w:r>
        <w:br w:type="page"/>
      </w:r>
      <w:fldSimple w:instr="title  \* Mergeformat ">
        <w:r w:rsidR="009C548B">
          <w:t>Stakeholder Requests</w:t>
        </w:r>
      </w:fldSimple>
    </w:p>
    <w:p w14:paraId="2C15F6E5" w14:textId="77777777" w:rsidR="00B1181D" w:rsidRDefault="0008435E">
      <w:pPr>
        <w:pStyle w:val="u1"/>
      </w:pPr>
      <w:bookmarkStart w:id="0" w:name="_Toc456598586"/>
      <w:bookmarkStart w:id="1" w:name="_Toc456600917"/>
      <w:bookmarkStart w:id="2" w:name="_Toc101364899"/>
      <w:bookmarkStart w:id="3" w:name="_Toc431207015"/>
      <w:r>
        <w:t>Introduction</w:t>
      </w:r>
      <w:bookmarkEnd w:id="0"/>
      <w:bookmarkEnd w:id="1"/>
      <w:bookmarkEnd w:id="2"/>
    </w:p>
    <w:p w14:paraId="608F043F" w14:textId="04C50668" w:rsidR="1C53B72B" w:rsidRDefault="1C53B72B" w:rsidP="001514BE">
      <w:pPr>
        <w:pStyle w:val="ThnVnban"/>
        <w:numPr>
          <w:ilvl w:val="1"/>
          <w:numId w:val="40"/>
        </w:numPr>
        <w:ind w:left="1080"/>
        <w:jc w:val="both"/>
      </w:pPr>
      <w:r w:rsidRPr="00190E2C">
        <w:rPr>
          <w:color w:val="000000"/>
        </w:rPr>
        <w:t>Tài liệu Stakeholder Requests này nhằm mô tả quá trình thu thập yêu cầu từ những người có nhu cầu tìm gia sư, đồng thời ghi nhận, đánh giá, tổng hợp các yêu cầu của họ dành cho dự án này một cách có hệ thống. Từ đó nhận xét, tìm hiểu, đưa ra giải pháp và đánh giá tầm quan trọng cho các vấn đề, khó khăn mà họ gặp phải.</w:t>
      </w:r>
      <w:bookmarkStart w:id="4" w:name="_Toc456598587"/>
      <w:bookmarkStart w:id="5" w:name="_Toc456600918"/>
    </w:p>
    <w:p w14:paraId="6804BDC5" w14:textId="4121F01F" w:rsidR="00B1181D" w:rsidRDefault="0008435E" w:rsidP="4B0F6097">
      <w:pPr>
        <w:pStyle w:val="u2"/>
        <w:numPr>
          <w:ilvl w:val="1"/>
          <w:numId w:val="1"/>
        </w:numPr>
        <w:rPr>
          <w:rFonts w:eastAsia="Arial" w:cs="Arial"/>
        </w:rPr>
      </w:pPr>
      <w:bookmarkStart w:id="6" w:name="_Toc101364900"/>
      <w:r>
        <w:t>Purpose</w:t>
      </w:r>
      <w:bookmarkEnd w:id="4"/>
      <w:bookmarkEnd w:id="5"/>
      <w:bookmarkEnd w:id="6"/>
    </w:p>
    <w:p w14:paraId="489C24B2" w14:textId="77777777" w:rsidR="00750B72" w:rsidRDefault="00F705E8" w:rsidP="00826E8A">
      <w:pPr>
        <w:pStyle w:val="ThnVnban"/>
        <w:numPr>
          <w:ilvl w:val="0"/>
          <w:numId w:val="34"/>
        </w:numPr>
        <w:tabs>
          <w:tab w:val="clear" w:pos="1440"/>
        </w:tabs>
        <w:spacing w:line="276" w:lineRule="auto"/>
        <w:ind w:left="1080"/>
      </w:pPr>
      <w:r>
        <w:t xml:space="preserve">Mục đích của tài liệu này là </w:t>
      </w:r>
      <w:r w:rsidR="00933925">
        <w:t xml:space="preserve">nhằm </w:t>
      </w:r>
      <w:r w:rsidR="00D73B8A">
        <w:t xml:space="preserve">mô tả quá trình thu thập yêu cầu từ các stakeholder, </w:t>
      </w:r>
      <w:r w:rsidR="00933925">
        <w:t xml:space="preserve">ghi nhận </w:t>
      </w:r>
      <w:r w:rsidR="001A349A">
        <w:t>những</w:t>
      </w:r>
      <w:r w:rsidR="00933925">
        <w:t xml:space="preserve"> yêu cầu của </w:t>
      </w:r>
      <w:r w:rsidR="00D73B8A">
        <w:t xml:space="preserve">họ </w:t>
      </w:r>
      <w:r w:rsidR="000A6F33">
        <w:t>dành cho dự án</w:t>
      </w:r>
    </w:p>
    <w:p w14:paraId="5924329A" w14:textId="6F8CF1F8" w:rsidR="004D5102" w:rsidRPr="00F705E8" w:rsidRDefault="00750B72" w:rsidP="001514BE">
      <w:pPr>
        <w:pStyle w:val="ThnVnban"/>
        <w:numPr>
          <w:ilvl w:val="0"/>
          <w:numId w:val="34"/>
        </w:numPr>
        <w:tabs>
          <w:tab w:val="clear" w:pos="1440"/>
        </w:tabs>
        <w:spacing w:line="276" w:lineRule="auto"/>
        <w:ind w:left="1080"/>
      </w:pPr>
      <w:r>
        <w:t>Tài liệu này cũng được sử dụng để t</w:t>
      </w:r>
      <w:r w:rsidR="006C7F3D">
        <w:t xml:space="preserve">hảo luận hoặc đề xuất </w:t>
      </w:r>
      <w:r w:rsidR="004D5102">
        <w:t xml:space="preserve">cách thức giải quyết các yêu cầu đã </w:t>
      </w:r>
      <w:r w:rsidR="000A4D69">
        <w:t>thu thập được từ các stakeholder</w:t>
      </w:r>
      <w:r w:rsidR="004D5102">
        <w:t>.</w:t>
      </w:r>
    </w:p>
    <w:p w14:paraId="3CDF399E" w14:textId="77777777" w:rsidR="00B1181D" w:rsidRDefault="0008435E" w:rsidP="4B0F6097">
      <w:pPr>
        <w:pStyle w:val="u2"/>
        <w:numPr>
          <w:ilvl w:val="1"/>
          <w:numId w:val="1"/>
        </w:numPr>
      </w:pPr>
      <w:bookmarkStart w:id="7" w:name="_Toc456598588"/>
      <w:bookmarkStart w:id="8" w:name="_Toc456600919"/>
      <w:bookmarkStart w:id="9" w:name="_Toc101364901"/>
      <w:r>
        <w:t>Scope</w:t>
      </w:r>
      <w:bookmarkEnd w:id="7"/>
      <w:bookmarkEnd w:id="8"/>
      <w:bookmarkEnd w:id="9"/>
    </w:p>
    <w:p w14:paraId="5DB4F320" w14:textId="1F64B0A2" w:rsidR="00A14E5B" w:rsidRDefault="001161C9" w:rsidP="00826E8A">
      <w:pPr>
        <w:pStyle w:val="ThnVnban"/>
        <w:numPr>
          <w:ilvl w:val="0"/>
          <w:numId w:val="35"/>
        </w:numPr>
        <w:spacing w:line="276" w:lineRule="auto"/>
        <w:ind w:left="1080"/>
      </w:pPr>
      <w:r>
        <w:t xml:space="preserve">Tài liệu Stakeholder Requests này được sử dụng trong phạm vi của dự án </w:t>
      </w:r>
      <w:r w:rsidR="009D1DD8" w:rsidRPr="009D1DD8">
        <w:t>Ứng dụng hỗ trợ tìm kiếm gia sư Seeker</w:t>
      </w:r>
      <w:r w:rsidR="009D1DD8">
        <w:t>.</w:t>
      </w:r>
    </w:p>
    <w:p w14:paraId="74D907FF" w14:textId="6D3A072B" w:rsidR="009D1DD8" w:rsidRPr="00A14E5B" w:rsidRDefault="009D1DD8" w:rsidP="00826E8A">
      <w:pPr>
        <w:pStyle w:val="ThnVnban"/>
        <w:numPr>
          <w:ilvl w:val="0"/>
          <w:numId w:val="35"/>
        </w:numPr>
        <w:spacing w:line="276" w:lineRule="auto"/>
        <w:ind w:left="1080"/>
      </w:pPr>
      <w:r>
        <w:t xml:space="preserve">Các phân tích, giải pháp được đưa ra có thể </w:t>
      </w:r>
      <w:r w:rsidR="001F49F2">
        <w:t xml:space="preserve">làm </w:t>
      </w:r>
      <w:r>
        <w:t>ảnh hưởng</w:t>
      </w:r>
      <w:r w:rsidR="004270FC">
        <w:t>, thay đổi nội dung của một số tài liệu khác như Tài liệu Tầm nhìn, Tài liệu Đặc tả Use-Case</w:t>
      </w:r>
      <w:r w:rsidR="00E113E0">
        <w:t>,</w:t>
      </w:r>
      <w:r w:rsidR="00435470">
        <w:t xml:space="preserve"> </w:t>
      </w:r>
      <w:r w:rsidR="00E113E0">
        <w:t>…</w:t>
      </w:r>
    </w:p>
    <w:p w14:paraId="7F90466D" w14:textId="77777777" w:rsidR="00B1181D" w:rsidRDefault="0008435E" w:rsidP="4B0F6097">
      <w:pPr>
        <w:pStyle w:val="u2"/>
        <w:numPr>
          <w:ilvl w:val="1"/>
          <w:numId w:val="1"/>
        </w:numPr>
      </w:pPr>
      <w:bookmarkStart w:id="10" w:name="_Toc456598589"/>
      <w:bookmarkStart w:id="11" w:name="_Toc456600920"/>
      <w:bookmarkStart w:id="12" w:name="_Toc101364902"/>
      <w:r>
        <w:t>Definitions, Acronyms, and Abbreviations</w:t>
      </w:r>
      <w:bookmarkEnd w:id="10"/>
      <w:bookmarkEnd w:id="11"/>
      <w:bookmarkEnd w:id="12"/>
    </w:p>
    <w:p w14:paraId="37A2678F" w14:textId="77777777" w:rsidR="00B1181D" w:rsidRDefault="0008435E" w:rsidP="4B0F6097">
      <w:pPr>
        <w:pStyle w:val="u2"/>
        <w:numPr>
          <w:ilvl w:val="1"/>
          <w:numId w:val="1"/>
        </w:numPr>
      </w:pPr>
      <w:bookmarkStart w:id="13" w:name="_Toc456598590"/>
      <w:bookmarkStart w:id="14" w:name="_Toc456600921"/>
      <w:bookmarkStart w:id="15" w:name="_Toc101364903"/>
      <w:r>
        <w:t>References</w:t>
      </w:r>
      <w:bookmarkEnd w:id="13"/>
      <w:bookmarkEnd w:id="14"/>
      <w:bookmarkEnd w:id="15"/>
    </w:p>
    <w:p w14:paraId="3F1C7486" w14:textId="63AA5753" w:rsidR="1C53B72B" w:rsidRDefault="1C53B72B" w:rsidP="1C53B72B">
      <w:pPr>
        <w:pStyle w:val="ThnVnban"/>
        <w:numPr>
          <w:ilvl w:val="1"/>
          <w:numId w:val="41"/>
        </w:numPr>
      </w:pPr>
      <w:r>
        <w:t>Biên bản phỏng vấn, video và ghi âm của buổi phỏng vấn người tìm gia sư.</w:t>
      </w:r>
    </w:p>
    <w:p w14:paraId="0D6450E4" w14:textId="0C6744DF" w:rsidR="1C53B72B" w:rsidRDefault="1C53B72B" w:rsidP="1C53B72B">
      <w:pPr>
        <w:pStyle w:val="ThnVnban"/>
        <w:numPr>
          <w:ilvl w:val="1"/>
          <w:numId w:val="41"/>
        </w:numPr>
      </w:pPr>
      <w:r>
        <w:t>Kết quả khảo sát người tìm gia sư.</w:t>
      </w:r>
    </w:p>
    <w:p w14:paraId="7A9162BC" w14:textId="77777777" w:rsidR="00B1181D" w:rsidRDefault="0008435E" w:rsidP="4B0F6097">
      <w:pPr>
        <w:pStyle w:val="u2"/>
        <w:numPr>
          <w:ilvl w:val="1"/>
          <w:numId w:val="1"/>
        </w:numPr>
      </w:pPr>
      <w:bookmarkStart w:id="16" w:name="_Toc456598591"/>
      <w:bookmarkStart w:id="17" w:name="_Toc456600922"/>
      <w:bookmarkStart w:id="18" w:name="_Toc101364904"/>
      <w:r>
        <w:t>Overview</w:t>
      </w:r>
      <w:bookmarkEnd w:id="16"/>
      <w:bookmarkEnd w:id="17"/>
      <w:bookmarkEnd w:id="18"/>
    </w:p>
    <w:p w14:paraId="37E00A8C" w14:textId="13F33E9C" w:rsidR="004D13F9" w:rsidRDefault="00FC6C7A" w:rsidP="00FA0961">
      <w:pPr>
        <w:pStyle w:val="ThnVnban"/>
        <w:spacing w:line="276" w:lineRule="auto"/>
        <w:ind w:left="0"/>
      </w:pPr>
      <w:r>
        <w:tab/>
        <w:t xml:space="preserve">Tài liệu Stakeholder Requests </w:t>
      </w:r>
      <w:r w:rsidR="63F6804F">
        <w:t xml:space="preserve">này </w:t>
      </w:r>
      <w:r>
        <w:t>bao gồm các mục sau:</w:t>
      </w:r>
    </w:p>
    <w:p w14:paraId="75B5A828" w14:textId="7EB25C2A" w:rsidR="00FC6C7A" w:rsidRDefault="00FD6949" w:rsidP="00FA0961">
      <w:pPr>
        <w:numPr>
          <w:ilvl w:val="0"/>
          <w:numId w:val="37"/>
        </w:numPr>
        <w:spacing w:line="276" w:lineRule="auto"/>
      </w:pPr>
      <w:r w:rsidRPr="00FD6949">
        <w:t>Establish Stakeholder or User Profile</w:t>
      </w:r>
      <w:r w:rsidR="005670E9">
        <w:t>: giới thiệu sơ lược về stakeholder hoặc người dùng.</w:t>
      </w:r>
    </w:p>
    <w:p w14:paraId="6AB22B5F" w14:textId="63FF9AC4" w:rsidR="00FD6949" w:rsidRPr="00FD6949" w:rsidRDefault="00FD6949" w:rsidP="00FA0961">
      <w:pPr>
        <w:numPr>
          <w:ilvl w:val="0"/>
          <w:numId w:val="37"/>
        </w:numPr>
        <w:spacing w:line="276" w:lineRule="auto"/>
      </w:pPr>
      <w:r w:rsidRPr="00FD6949">
        <w:t>Assessing the Problem</w:t>
      </w:r>
      <w:r w:rsidR="00B06FFA">
        <w:t>: đánh giá vấn đề mà họ gặp phải</w:t>
      </w:r>
    </w:p>
    <w:p w14:paraId="1B0C9AF1" w14:textId="676DC842" w:rsidR="00FD6949" w:rsidRPr="00FD6949" w:rsidRDefault="00FD6949" w:rsidP="00FA0961">
      <w:pPr>
        <w:numPr>
          <w:ilvl w:val="0"/>
          <w:numId w:val="37"/>
        </w:numPr>
        <w:spacing w:line="276" w:lineRule="auto"/>
      </w:pPr>
      <w:r w:rsidRPr="00FD6949">
        <w:t>Understanding the User Environment</w:t>
      </w:r>
      <w:r w:rsidR="00B06FFA">
        <w:t xml:space="preserve">: </w:t>
      </w:r>
      <w:r w:rsidR="00673B47">
        <w:t xml:space="preserve">tìm </w:t>
      </w:r>
      <w:r w:rsidR="00B06FFA">
        <w:t>hiểu môi trường người dùng</w:t>
      </w:r>
    </w:p>
    <w:p w14:paraId="4E5C32DE" w14:textId="7595478D" w:rsidR="00FD6949" w:rsidRPr="00FD6949" w:rsidRDefault="00FD6949" w:rsidP="00FA0961">
      <w:pPr>
        <w:numPr>
          <w:ilvl w:val="0"/>
          <w:numId w:val="37"/>
        </w:numPr>
        <w:spacing w:line="276" w:lineRule="auto"/>
      </w:pPr>
      <w:r w:rsidRPr="00FD6949">
        <w:t>Recap for Understanding</w:t>
      </w:r>
      <w:r w:rsidR="00DB7D33">
        <w:t>: tóm tắt thông tin thu thập được</w:t>
      </w:r>
    </w:p>
    <w:p w14:paraId="23A17EE4" w14:textId="237B1752" w:rsidR="00FD6949" w:rsidRDefault="00FD6949" w:rsidP="00FA0961">
      <w:pPr>
        <w:numPr>
          <w:ilvl w:val="0"/>
          <w:numId w:val="37"/>
        </w:numPr>
        <w:spacing w:line="276" w:lineRule="auto"/>
      </w:pPr>
      <w:r w:rsidRPr="00FD6949">
        <w:t>Analyst’s Inputs on Stakeholder’s Problem</w:t>
      </w:r>
      <w:r w:rsidR="00A8273F">
        <w:t>: thẩm định lại vấn đề stakeholder gặp phải</w:t>
      </w:r>
    </w:p>
    <w:p w14:paraId="7DB47D55" w14:textId="576729FE" w:rsidR="00FD6949" w:rsidRDefault="00353B08" w:rsidP="00FA0961">
      <w:pPr>
        <w:numPr>
          <w:ilvl w:val="0"/>
          <w:numId w:val="37"/>
        </w:numPr>
        <w:spacing w:line="276" w:lineRule="auto"/>
      </w:pPr>
      <w:r w:rsidRPr="00353B08">
        <w:t>Assessing Your Solution</w:t>
      </w:r>
      <w:r w:rsidR="00846188">
        <w:t xml:space="preserve">: </w:t>
      </w:r>
      <w:r w:rsidR="00074568">
        <w:t xml:space="preserve">đưa ra và </w:t>
      </w:r>
      <w:r w:rsidR="00846188">
        <w:t>đánh giá</w:t>
      </w:r>
      <w:r w:rsidR="00AB78E6">
        <w:t xml:space="preserve"> các</w:t>
      </w:r>
      <w:r w:rsidR="00846188">
        <w:t xml:space="preserve"> giải phá</w:t>
      </w:r>
      <w:r w:rsidR="00074568">
        <w:t>p</w:t>
      </w:r>
    </w:p>
    <w:p w14:paraId="7B886C6A" w14:textId="7A6B54A7" w:rsidR="00C3251D" w:rsidRPr="00C3251D" w:rsidRDefault="00C3251D" w:rsidP="00FA0961">
      <w:pPr>
        <w:numPr>
          <w:ilvl w:val="0"/>
          <w:numId w:val="37"/>
        </w:numPr>
        <w:spacing w:line="276" w:lineRule="auto"/>
      </w:pPr>
      <w:r w:rsidRPr="00C3251D">
        <w:t>Assessing the Opportunity</w:t>
      </w:r>
      <w:r w:rsidR="00846188">
        <w:t>: đánh giá cơ hội</w:t>
      </w:r>
      <w:r w:rsidR="00655C5A">
        <w:t>, tiềm năng sử dụng</w:t>
      </w:r>
    </w:p>
    <w:p w14:paraId="525E0C2B" w14:textId="7F54C04B" w:rsidR="00DC227E" w:rsidRPr="00DC227E" w:rsidRDefault="00DC227E" w:rsidP="00FA0961">
      <w:pPr>
        <w:numPr>
          <w:ilvl w:val="0"/>
          <w:numId w:val="37"/>
        </w:numPr>
        <w:spacing w:line="276" w:lineRule="auto"/>
      </w:pPr>
      <w:r w:rsidRPr="00DC227E">
        <w:t>Assessing Reliability, Performance, and Support Needs</w:t>
      </w:r>
      <w:r w:rsidR="00C77446">
        <w:t>: đánh giá độ tin cậy, hiệu năng,</w:t>
      </w:r>
      <w:r w:rsidR="003B20CC">
        <w:t xml:space="preserve"> </w:t>
      </w:r>
      <w:r w:rsidR="00C77446">
        <w:t>…</w:t>
      </w:r>
    </w:p>
    <w:p w14:paraId="006B197B" w14:textId="736AA858" w:rsidR="00DC227E" w:rsidRPr="00DC227E" w:rsidRDefault="00DC227E" w:rsidP="00FA0961">
      <w:pPr>
        <w:numPr>
          <w:ilvl w:val="0"/>
          <w:numId w:val="37"/>
        </w:numPr>
        <w:spacing w:line="276" w:lineRule="auto"/>
      </w:pPr>
      <w:r w:rsidRPr="00DC227E">
        <w:t>Wrap-Up</w:t>
      </w:r>
      <w:r w:rsidR="00C80A5A">
        <w:t>: kết luận và trao đổi thông tin liên lạc</w:t>
      </w:r>
    </w:p>
    <w:p w14:paraId="4C0A9DD5" w14:textId="5552AA0E" w:rsidR="00353B08" w:rsidRDefault="00DC227E" w:rsidP="00FA0961">
      <w:pPr>
        <w:numPr>
          <w:ilvl w:val="0"/>
          <w:numId w:val="37"/>
        </w:numPr>
        <w:spacing w:line="276" w:lineRule="auto"/>
      </w:pPr>
      <w:r w:rsidRPr="00DC227E">
        <w:t>Analyst’s Summary</w:t>
      </w:r>
      <w:r w:rsidR="00C31EBF">
        <w:t>: tóm tắt và đánh giá độ ưu tiên cho các yêu cầu</w:t>
      </w:r>
    </w:p>
    <w:p w14:paraId="29481C71" w14:textId="77777777" w:rsidR="00DC227E" w:rsidRPr="004D13F9" w:rsidRDefault="00DC227E" w:rsidP="00DC227E"/>
    <w:p w14:paraId="419656DB" w14:textId="77777777" w:rsidR="00B1181D" w:rsidRDefault="0008435E">
      <w:pPr>
        <w:pStyle w:val="u1"/>
      </w:pPr>
      <w:bookmarkStart w:id="19" w:name="_Toc379183599"/>
      <w:bookmarkStart w:id="20" w:name="_Toc101364905"/>
      <w:bookmarkEnd w:id="3"/>
      <w:r>
        <w:t>Establish Stakeholder or User Profile</w:t>
      </w:r>
      <w:bookmarkEnd w:id="19"/>
      <w:bookmarkEnd w:id="20"/>
    </w:p>
    <w:p w14:paraId="140844FC" w14:textId="2310A9CD" w:rsidR="00EC65F7" w:rsidRDefault="00720466" w:rsidP="00112816">
      <w:pPr>
        <w:pStyle w:val="Paragraph2"/>
        <w:numPr>
          <w:ilvl w:val="0"/>
          <w:numId w:val="27"/>
        </w:numPr>
        <w:spacing w:line="276" w:lineRule="auto"/>
      </w:pPr>
      <w:r>
        <w:t>Chức vụ, nghề nghiệp: học sinh, sinh viên, phụ huynh</w:t>
      </w:r>
    </w:p>
    <w:p w14:paraId="355287E5" w14:textId="3991E8F7" w:rsidR="0018417F" w:rsidRDefault="00EC65F7" w:rsidP="00112816">
      <w:pPr>
        <w:pStyle w:val="Paragraph2"/>
        <w:numPr>
          <w:ilvl w:val="0"/>
          <w:numId w:val="27"/>
        </w:numPr>
        <w:spacing w:line="276" w:lineRule="auto"/>
      </w:pPr>
      <w:r>
        <w:t>Nhu cầu: Người có nhu cầu tìm gia sư</w:t>
      </w:r>
    </w:p>
    <w:p w14:paraId="316CC872" w14:textId="663DE32A" w:rsidR="0018417F" w:rsidRDefault="001752A5" w:rsidP="00112816">
      <w:pPr>
        <w:pStyle w:val="Paragraph2"/>
        <w:numPr>
          <w:ilvl w:val="0"/>
          <w:numId w:val="27"/>
        </w:numPr>
        <w:spacing w:line="276" w:lineRule="auto"/>
      </w:pPr>
      <w:r>
        <w:t>Nhu cầu được thỏa mãn khi tìm được gia sư phù hợp yêu cầu.</w:t>
      </w:r>
    </w:p>
    <w:p w14:paraId="6F40C18F" w14:textId="64255B0F" w:rsidR="00900CB3" w:rsidRDefault="00900CB3" w:rsidP="00112816">
      <w:pPr>
        <w:pStyle w:val="Paragraph2"/>
        <w:numPr>
          <w:ilvl w:val="0"/>
          <w:numId w:val="27"/>
        </w:numPr>
        <w:spacing w:line="276" w:lineRule="auto"/>
      </w:pPr>
      <w:r>
        <w:lastRenderedPageBreak/>
        <w:t>Một số khó khăn gặp phải trong quá trình tìm gia sư</w:t>
      </w:r>
      <w:r w:rsidR="008A2AA5">
        <w:t xml:space="preserve">: </w:t>
      </w:r>
      <w:r w:rsidR="00D135C7">
        <w:t>ít gia sư để lựa chọn</w:t>
      </w:r>
      <w:r w:rsidR="005336D9">
        <w:t>, khoảng cách di chuyển xa, phí trung gian cao</w:t>
      </w:r>
      <w:r w:rsidR="00A95AF9">
        <w:t>, dễ bị lừa đảo</w:t>
      </w:r>
      <w:r w:rsidR="00B55953">
        <w:t>, trình độ gia sư không đáp ứng yêu cầu</w:t>
      </w:r>
      <w:r w:rsidR="005336D9">
        <w:t>,…</w:t>
      </w:r>
    </w:p>
    <w:p w14:paraId="0DEE679F" w14:textId="5FBA407B" w:rsidR="003E6C09" w:rsidRDefault="003E6C09" w:rsidP="00112816">
      <w:pPr>
        <w:pStyle w:val="Paragraph2"/>
        <w:numPr>
          <w:ilvl w:val="0"/>
          <w:numId w:val="27"/>
        </w:numPr>
        <w:spacing w:line="276" w:lineRule="auto"/>
      </w:pPr>
      <w:r>
        <w:t>Các yếu tố khiến cho việc tìm gia sư dễ dàng hơn: xem được thông tin chi tiết gia sư, phí trung gian thấp,</w:t>
      </w:r>
      <w:r w:rsidR="00966880">
        <w:t xml:space="preserve"> học viên và gia sư có thể trao đổi với nhau trước khi theo học,…</w:t>
      </w:r>
    </w:p>
    <w:p w14:paraId="278E3EEF" w14:textId="77777777" w:rsidR="00A84BC2" w:rsidRDefault="00A84BC2" w:rsidP="00A84BC2">
      <w:pPr>
        <w:pStyle w:val="Paragraph2"/>
        <w:spacing w:line="276" w:lineRule="auto"/>
        <w:ind w:left="0"/>
      </w:pPr>
    </w:p>
    <w:p w14:paraId="3F9059B2" w14:textId="77777777" w:rsidR="00B1181D" w:rsidRDefault="0008435E">
      <w:pPr>
        <w:pStyle w:val="u1"/>
      </w:pPr>
      <w:bookmarkStart w:id="21" w:name="_Toc101364906"/>
      <w:r>
        <w:t>Assessing the Problem</w:t>
      </w:r>
      <w:bookmarkEnd w:id="21"/>
    </w:p>
    <w:p w14:paraId="55E729AA" w14:textId="205B8D37" w:rsidR="0054279B" w:rsidRDefault="0054279B">
      <w:pPr>
        <w:pStyle w:val="Paragraph2"/>
        <w:numPr>
          <w:ilvl w:val="0"/>
          <w:numId w:val="28"/>
        </w:numPr>
      </w:pPr>
      <w:bookmarkStart w:id="22" w:name="_Toc431207017"/>
      <w:r>
        <w:t>Khoảng cách di chuyển đến trung tâm gia sư</w:t>
      </w:r>
      <w:r w:rsidR="00AA4580">
        <w:t xml:space="preserve"> khá xa</w:t>
      </w:r>
    </w:p>
    <w:p w14:paraId="285E6B58" w14:textId="0825EEC1" w:rsidR="00560976" w:rsidRDefault="00560976" w:rsidP="00F12E5A">
      <w:pPr>
        <w:pStyle w:val="Paragraph2"/>
        <w:numPr>
          <w:ilvl w:val="1"/>
          <w:numId w:val="28"/>
        </w:numPr>
        <w:tabs>
          <w:tab w:val="clear" w:pos="1800"/>
        </w:tabs>
        <w:ind w:left="1440"/>
      </w:pPr>
      <w:r>
        <w:t>Vấn đề này xảy ra do khoảng cách từ nơi ở đến nơi tìm gia sư khá xa</w:t>
      </w:r>
      <w:r w:rsidR="004E3010">
        <w:t>.</w:t>
      </w:r>
    </w:p>
    <w:p w14:paraId="73454640" w14:textId="082FAF22" w:rsidR="00AA4580" w:rsidRDefault="00B30BC9" w:rsidP="00F12E5A">
      <w:pPr>
        <w:pStyle w:val="Paragraph2"/>
        <w:numPr>
          <w:ilvl w:val="1"/>
          <w:numId w:val="28"/>
        </w:numPr>
        <w:tabs>
          <w:tab w:val="clear" w:pos="1800"/>
        </w:tabs>
        <w:ind w:left="1440"/>
      </w:pPr>
      <w:r>
        <w:t xml:space="preserve">Mong muốn có một ứng dụng giúp </w:t>
      </w:r>
      <w:r w:rsidR="00173F1D">
        <w:t xml:space="preserve">tìm và nhận gia sư tại nhà, nhằm </w:t>
      </w:r>
      <w:r>
        <w:t>tiết kiệm thời gian, chi phí đi đến trung tâm.</w:t>
      </w:r>
    </w:p>
    <w:p w14:paraId="5E5F1223" w14:textId="4060FB14" w:rsidR="0054279B" w:rsidRDefault="000675F9">
      <w:pPr>
        <w:pStyle w:val="Paragraph2"/>
        <w:numPr>
          <w:ilvl w:val="0"/>
          <w:numId w:val="28"/>
        </w:numPr>
      </w:pPr>
      <w:r>
        <w:t>Ít gia sư để lựa chọn</w:t>
      </w:r>
    </w:p>
    <w:p w14:paraId="638CF3A6" w14:textId="28A9D2A8" w:rsidR="000675F9" w:rsidRDefault="002005ED" w:rsidP="000675F9">
      <w:pPr>
        <w:pStyle w:val="Paragraph2"/>
        <w:numPr>
          <w:ilvl w:val="1"/>
          <w:numId w:val="28"/>
        </w:numPr>
        <w:tabs>
          <w:tab w:val="clear" w:pos="1800"/>
        </w:tabs>
        <w:ind w:left="1440"/>
      </w:pPr>
      <w:r>
        <w:t>Vấn đề xảy ra</w:t>
      </w:r>
      <w:r w:rsidR="004E3010">
        <w:t xml:space="preserve"> khi tìm kiếm gia sư thông qua người quen.</w:t>
      </w:r>
    </w:p>
    <w:p w14:paraId="160336DF" w14:textId="1C0AF1AA" w:rsidR="00997E25" w:rsidRDefault="00997E25" w:rsidP="000675F9">
      <w:pPr>
        <w:pStyle w:val="Paragraph2"/>
        <w:numPr>
          <w:ilvl w:val="1"/>
          <w:numId w:val="28"/>
        </w:numPr>
        <w:tabs>
          <w:tab w:val="clear" w:pos="1800"/>
        </w:tabs>
        <w:ind w:left="1440"/>
      </w:pPr>
      <w:r>
        <w:t>Có thể đến trung tâm gia sư để tìm gia sư, tuy nhiên lại e ngại phí trung gian cao và sợ lừa đảo.</w:t>
      </w:r>
    </w:p>
    <w:p w14:paraId="2E82DC0E" w14:textId="0B6AEFE5" w:rsidR="00902EA4" w:rsidRDefault="00902EA4" w:rsidP="000675F9">
      <w:pPr>
        <w:pStyle w:val="Paragraph2"/>
        <w:numPr>
          <w:ilvl w:val="1"/>
          <w:numId w:val="28"/>
        </w:numPr>
        <w:tabs>
          <w:tab w:val="clear" w:pos="1800"/>
        </w:tabs>
        <w:ind w:left="1440"/>
      </w:pPr>
      <w:r>
        <w:t xml:space="preserve">Mong muốn có một ứng dụng cung cấp nhiều lựa chọn </w:t>
      </w:r>
      <w:r w:rsidR="005C7276">
        <w:t xml:space="preserve">đa dạng </w:t>
      </w:r>
      <w:r>
        <w:t>hơn khi tìm gia sư</w:t>
      </w:r>
      <w:r w:rsidR="001D569D">
        <w:t>.</w:t>
      </w:r>
    </w:p>
    <w:p w14:paraId="482A9F02" w14:textId="36B415F2" w:rsidR="00F71DD9" w:rsidRDefault="00F71DD9" w:rsidP="00F71DD9">
      <w:pPr>
        <w:pStyle w:val="Paragraph2"/>
        <w:numPr>
          <w:ilvl w:val="0"/>
          <w:numId w:val="28"/>
        </w:numPr>
      </w:pPr>
      <w:r>
        <w:t>Phí trung gian cao</w:t>
      </w:r>
    </w:p>
    <w:p w14:paraId="2622EC44" w14:textId="18D917DB" w:rsidR="00F71DD9" w:rsidRDefault="00F71DD9" w:rsidP="00F71DD9">
      <w:pPr>
        <w:pStyle w:val="Paragraph2"/>
        <w:numPr>
          <w:ilvl w:val="1"/>
          <w:numId w:val="28"/>
        </w:numPr>
        <w:tabs>
          <w:tab w:val="clear" w:pos="1800"/>
        </w:tabs>
        <w:ind w:left="1440"/>
      </w:pPr>
      <w:r>
        <w:t xml:space="preserve">Vấn đề xảy ra khi tìm kiếm gia sư thông qua </w:t>
      </w:r>
      <w:r w:rsidR="00D7296B">
        <w:t>các trung tâm gia sư</w:t>
      </w:r>
      <w:r>
        <w:t>.</w:t>
      </w:r>
    </w:p>
    <w:p w14:paraId="24CEACB2" w14:textId="3416AF7F" w:rsidR="00F71DD9" w:rsidRDefault="00F71DD9" w:rsidP="00F71DD9">
      <w:pPr>
        <w:pStyle w:val="Paragraph2"/>
        <w:numPr>
          <w:ilvl w:val="1"/>
          <w:numId w:val="28"/>
        </w:numPr>
        <w:tabs>
          <w:tab w:val="clear" w:pos="1800"/>
        </w:tabs>
        <w:ind w:left="1440"/>
      </w:pPr>
      <w:r>
        <w:t xml:space="preserve">Có thể đến trung tâm gia sư </w:t>
      </w:r>
      <w:r w:rsidR="008B7E1A">
        <w:t xml:space="preserve">khác </w:t>
      </w:r>
      <w:r>
        <w:t xml:space="preserve">để tìm gia sư, tuy nhiên </w:t>
      </w:r>
      <w:r w:rsidR="0009235D">
        <w:t>việc này tốn thời gian và chi phí.</w:t>
      </w:r>
    </w:p>
    <w:p w14:paraId="27C3E0CA" w14:textId="70BDBD3C" w:rsidR="00F71DD9" w:rsidRDefault="00F71DD9" w:rsidP="00F71DD9">
      <w:pPr>
        <w:pStyle w:val="Paragraph2"/>
        <w:numPr>
          <w:ilvl w:val="1"/>
          <w:numId w:val="28"/>
        </w:numPr>
        <w:tabs>
          <w:tab w:val="clear" w:pos="1800"/>
        </w:tabs>
        <w:ind w:left="1440"/>
      </w:pPr>
      <w:r>
        <w:t xml:space="preserve">Mong muốn có một ứng dụng </w:t>
      </w:r>
      <w:r w:rsidR="00D14364">
        <w:t>thu phí trung gian hợp lý khi hỗ trợ tìm gia sư</w:t>
      </w:r>
      <w:r>
        <w:t>.</w:t>
      </w:r>
    </w:p>
    <w:p w14:paraId="545473C1" w14:textId="0684D78B" w:rsidR="001D2BDC" w:rsidRDefault="00BA6EB8" w:rsidP="001D2BDC">
      <w:pPr>
        <w:pStyle w:val="Paragraph2"/>
        <w:numPr>
          <w:ilvl w:val="0"/>
          <w:numId w:val="28"/>
        </w:numPr>
      </w:pPr>
      <w:r>
        <w:t>Dễ bị lừa đảo</w:t>
      </w:r>
    </w:p>
    <w:p w14:paraId="46E986F5" w14:textId="4B86533E" w:rsidR="001D2BDC" w:rsidRDefault="001D2BDC" w:rsidP="001D2BDC">
      <w:pPr>
        <w:pStyle w:val="Paragraph2"/>
        <w:numPr>
          <w:ilvl w:val="1"/>
          <w:numId w:val="28"/>
        </w:numPr>
        <w:tabs>
          <w:tab w:val="clear" w:pos="1800"/>
        </w:tabs>
        <w:ind w:left="1440"/>
      </w:pPr>
      <w:r>
        <w:t>Vấn đề xảy ra khi tìm kiếm gia sư thông qua các trung tâm gia sư</w:t>
      </w:r>
      <w:r w:rsidR="00BA6EB8">
        <w:t xml:space="preserve"> không uy tín</w:t>
      </w:r>
      <w:r>
        <w:t>.</w:t>
      </w:r>
    </w:p>
    <w:p w14:paraId="07EB48AA" w14:textId="00063D5B" w:rsidR="001D2BDC" w:rsidRDefault="002D457D" w:rsidP="001D2BDC">
      <w:pPr>
        <w:pStyle w:val="Paragraph2"/>
        <w:numPr>
          <w:ilvl w:val="1"/>
          <w:numId w:val="28"/>
        </w:numPr>
        <w:tabs>
          <w:tab w:val="clear" w:pos="1800"/>
        </w:tabs>
        <w:ind w:left="1440"/>
      </w:pPr>
      <w:r>
        <w:t>Vấn đề này khó giải quyết do không thể đánh giá được một trung tâm có uy tín hay không từ vẻ bề ngoài</w:t>
      </w:r>
      <w:r w:rsidR="001D2BDC">
        <w:t>.</w:t>
      </w:r>
    </w:p>
    <w:p w14:paraId="684F4532" w14:textId="054B22B3" w:rsidR="001D2BDC" w:rsidRDefault="001D2BDC" w:rsidP="001D2BDC">
      <w:pPr>
        <w:pStyle w:val="Paragraph2"/>
        <w:numPr>
          <w:ilvl w:val="1"/>
          <w:numId w:val="28"/>
        </w:numPr>
        <w:tabs>
          <w:tab w:val="clear" w:pos="1800"/>
        </w:tabs>
        <w:ind w:left="1440"/>
      </w:pPr>
      <w:r>
        <w:t>Mong muốn có một ứng</w:t>
      </w:r>
      <w:r w:rsidR="008830D3">
        <w:t xml:space="preserve"> dụng có thể xác thực danh tính của gia sư cũng như có chính sách hoàn tiền khi xảy ra tình trạng lừa đảo</w:t>
      </w:r>
      <w:r>
        <w:t>.</w:t>
      </w:r>
    </w:p>
    <w:p w14:paraId="4952EDBF" w14:textId="793B7F60" w:rsidR="00FC5B39" w:rsidRDefault="008C3892" w:rsidP="00FC5B39">
      <w:pPr>
        <w:pStyle w:val="Paragraph2"/>
        <w:numPr>
          <w:ilvl w:val="0"/>
          <w:numId w:val="28"/>
        </w:numPr>
      </w:pPr>
      <w:r>
        <w:t>Trình độ gia sư không như mong đợi</w:t>
      </w:r>
    </w:p>
    <w:p w14:paraId="0D77A004" w14:textId="51F0E065" w:rsidR="00FC5B39" w:rsidRDefault="00FC5B39" w:rsidP="00FC5B39">
      <w:pPr>
        <w:pStyle w:val="Paragraph2"/>
        <w:numPr>
          <w:ilvl w:val="1"/>
          <w:numId w:val="28"/>
        </w:numPr>
        <w:tabs>
          <w:tab w:val="clear" w:pos="1800"/>
        </w:tabs>
        <w:ind w:left="1440"/>
      </w:pPr>
      <w:r>
        <w:t xml:space="preserve">Vấn đề xảy ra khi </w:t>
      </w:r>
      <w:r w:rsidR="004B3D58">
        <w:t>gia sư không cung cấp hoặc cung cấp rất ít các chứng chỉ, bằng cấp liên quan</w:t>
      </w:r>
      <w:r>
        <w:t>.</w:t>
      </w:r>
    </w:p>
    <w:p w14:paraId="414274F2" w14:textId="7C309326" w:rsidR="00FC5B39" w:rsidRDefault="00FC5B39" w:rsidP="00FC5B39">
      <w:pPr>
        <w:pStyle w:val="Paragraph2"/>
        <w:numPr>
          <w:ilvl w:val="1"/>
          <w:numId w:val="28"/>
        </w:numPr>
        <w:tabs>
          <w:tab w:val="clear" w:pos="1800"/>
        </w:tabs>
        <w:ind w:left="1440"/>
      </w:pPr>
      <w:r>
        <w:t xml:space="preserve">Vấn đề này </w:t>
      </w:r>
      <w:r w:rsidR="00A6595A">
        <w:t>có thể</w:t>
      </w:r>
      <w:r>
        <w:t xml:space="preserve"> giải quyết </w:t>
      </w:r>
      <w:r w:rsidR="00A6595A">
        <w:t>bằng cách từ chối các gia sư không đáp ứng đầy đủ giấy tờ.</w:t>
      </w:r>
    </w:p>
    <w:p w14:paraId="2D8D4A4C" w14:textId="6C04F515" w:rsidR="00FC5B39" w:rsidRDefault="00FC5B39" w:rsidP="00FC5B39">
      <w:pPr>
        <w:pStyle w:val="Paragraph2"/>
        <w:numPr>
          <w:ilvl w:val="1"/>
          <w:numId w:val="28"/>
        </w:numPr>
        <w:tabs>
          <w:tab w:val="clear" w:pos="1800"/>
        </w:tabs>
        <w:ind w:left="1440"/>
      </w:pPr>
      <w:r>
        <w:t xml:space="preserve">Mong muốn có một ứng dụng có thể </w:t>
      </w:r>
      <w:r w:rsidR="00BF1AB3">
        <w:t>yêu cầu gia sư cung cấp các giấy tờ cần thiết nhằm đảm bảo chất lượng</w:t>
      </w:r>
      <w:r>
        <w:t>.</w:t>
      </w:r>
    </w:p>
    <w:p w14:paraId="153B1F57" w14:textId="77777777" w:rsidR="005763BF" w:rsidRDefault="005763BF" w:rsidP="005763BF">
      <w:pPr>
        <w:pStyle w:val="Paragraph2"/>
        <w:ind w:left="0"/>
      </w:pPr>
    </w:p>
    <w:p w14:paraId="22D9388A" w14:textId="77777777" w:rsidR="00B1181D" w:rsidRDefault="0008435E">
      <w:pPr>
        <w:pStyle w:val="u1"/>
      </w:pPr>
      <w:bookmarkStart w:id="23" w:name="_Toc101364907"/>
      <w:bookmarkEnd w:id="22"/>
      <w:r>
        <w:t>Understanding the User Environment</w:t>
      </w:r>
      <w:bookmarkEnd w:id="23"/>
    </w:p>
    <w:p w14:paraId="6B8CDD6B" w14:textId="4A83686E" w:rsidR="00D92D8C" w:rsidRDefault="1C53B72B" w:rsidP="1C53B72B">
      <w:pPr>
        <w:pStyle w:val="Paragraph2"/>
        <w:numPr>
          <w:ilvl w:val="1"/>
          <w:numId w:val="45"/>
        </w:numPr>
        <w:spacing w:line="276" w:lineRule="auto"/>
        <w:ind w:left="1080"/>
      </w:pPr>
      <w:r w:rsidRPr="00190E2C">
        <w:t>Đối với người dùng sử dụng ứng dụng để tìm gia sư</w:t>
      </w:r>
    </w:p>
    <w:p w14:paraId="055F4208" w14:textId="7E1AE834" w:rsidR="00D92D8C" w:rsidRDefault="1C53B72B" w:rsidP="1C53B72B">
      <w:pPr>
        <w:pStyle w:val="Paragraph2"/>
        <w:numPr>
          <w:ilvl w:val="1"/>
          <w:numId w:val="43"/>
        </w:numPr>
        <w:spacing w:line="276" w:lineRule="auto"/>
        <w:rPr>
          <w:lang w:val="en-US"/>
        </w:rPr>
      </w:pPr>
      <w:r w:rsidRPr="00190E2C">
        <w:t>Đối tượng sử dụng chính: học sinh, sinh viên, phụ huynh.</w:t>
      </w:r>
    </w:p>
    <w:p w14:paraId="32A7C7E3" w14:textId="4A69E34F" w:rsidR="00D92D8C" w:rsidRDefault="1C53B72B" w:rsidP="1C53B72B">
      <w:pPr>
        <w:pStyle w:val="Paragraph2"/>
        <w:numPr>
          <w:ilvl w:val="1"/>
          <w:numId w:val="43"/>
        </w:numPr>
        <w:spacing w:line="276" w:lineRule="auto"/>
        <w:rPr>
          <w:lang w:val="en-US"/>
        </w:rPr>
      </w:pPr>
      <w:r w:rsidRPr="00190E2C">
        <w:t>Trình độ học vấn: cấp 2 trở lên nếu đối tượng sử dụng là học sinh, yêu cầu biết đọc chữ nếu đối tượng sử dụng là phụ huynh.</w:t>
      </w:r>
    </w:p>
    <w:p w14:paraId="5007C664" w14:textId="32996B46" w:rsidR="00167517" w:rsidRDefault="00167517" w:rsidP="1C53B72B">
      <w:pPr>
        <w:pStyle w:val="Paragraph2"/>
        <w:numPr>
          <w:ilvl w:val="1"/>
          <w:numId w:val="43"/>
        </w:numPr>
        <w:spacing w:line="276" w:lineRule="auto"/>
        <w:rPr>
          <w:lang w:val="en-US"/>
        </w:rPr>
      </w:pPr>
      <w:bookmarkStart w:id="24" w:name="_Toc431207020"/>
      <w:r>
        <w:t>Đã từng tiếp xúc với máy tính và điện thoại thông minh.</w:t>
      </w:r>
    </w:p>
    <w:p w14:paraId="5C5A59F9" w14:textId="21D61C42" w:rsidR="004401C9" w:rsidRDefault="004401C9" w:rsidP="1C53B72B">
      <w:pPr>
        <w:pStyle w:val="Paragraph2"/>
        <w:numPr>
          <w:ilvl w:val="1"/>
          <w:numId w:val="43"/>
        </w:numPr>
        <w:spacing w:line="276" w:lineRule="auto"/>
        <w:rPr>
          <w:lang w:val="en-US"/>
        </w:rPr>
      </w:pPr>
      <w:r>
        <w:t xml:space="preserve">Người dùng hiếm khi sử dụng qua các </w:t>
      </w:r>
      <w:r w:rsidR="00FF7E99">
        <w:t xml:space="preserve">ứng dụng </w:t>
      </w:r>
      <w:r>
        <w:t>tương tự</w:t>
      </w:r>
      <w:r w:rsidR="1C53B72B" w:rsidRPr="00190E2C">
        <w:t xml:space="preserve"> trên điện thoại thông minh để tìm gia sư.</w:t>
      </w:r>
    </w:p>
    <w:p w14:paraId="3F2126E8" w14:textId="06CD50DB" w:rsidR="00167517" w:rsidRDefault="00167517" w:rsidP="1C53B72B">
      <w:pPr>
        <w:pStyle w:val="Paragraph2"/>
        <w:numPr>
          <w:ilvl w:val="1"/>
          <w:numId w:val="43"/>
        </w:numPr>
        <w:spacing w:line="276" w:lineRule="auto"/>
        <w:rPr>
          <w:lang w:val="en-US"/>
        </w:rPr>
      </w:pPr>
      <w:r>
        <w:t>Ứng dụng được dự định phát hành trên</w:t>
      </w:r>
      <w:r w:rsidR="005B4026">
        <w:t xml:space="preserve"> nền tảng di dộng, cụ thể là</w:t>
      </w:r>
      <w:r>
        <w:t xml:space="preserve"> điện thoại thông minh</w:t>
      </w:r>
    </w:p>
    <w:p w14:paraId="2365E865" w14:textId="1DC04258" w:rsidR="002B7D77" w:rsidRDefault="002B7D77" w:rsidP="1C53B72B">
      <w:pPr>
        <w:pStyle w:val="Paragraph2"/>
        <w:numPr>
          <w:ilvl w:val="1"/>
          <w:numId w:val="43"/>
        </w:numPr>
        <w:spacing w:line="276" w:lineRule="auto"/>
        <w:rPr>
          <w:lang w:val="en-US"/>
        </w:rPr>
      </w:pPr>
      <w:r>
        <w:t>Ứng dụng được thiết kế sao cho người dùng mới có thể thành thạo sử dụng sau 1 giờ thao tác.</w:t>
      </w:r>
    </w:p>
    <w:p w14:paraId="4B09B550" w14:textId="12FEF58E" w:rsidR="00801BE7" w:rsidRDefault="00801BE7" w:rsidP="1C53B72B">
      <w:pPr>
        <w:pStyle w:val="Paragraph2"/>
        <w:numPr>
          <w:ilvl w:val="1"/>
          <w:numId w:val="43"/>
        </w:numPr>
        <w:spacing w:line="276" w:lineRule="auto"/>
        <w:rPr>
          <w:lang w:val="en-US"/>
        </w:rPr>
      </w:pPr>
      <w:r>
        <w:lastRenderedPageBreak/>
        <w:t>Ứng dụng có tích hợp hướng dẫn sử dụng.</w:t>
      </w:r>
    </w:p>
    <w:p w14:paraId="138AC50D" w14:textId="76A55AA6" w:rsidR="00D92D8C" w:rsidRDefault="1C53B72B" w:rsidP="1C53B72B">
      <w:pPr>
        <w:pStyle w:val="Paragraph2"/>
        <w:numPr>
          <w:ilvl w:val="1"/>
          <w:numId w:val="44"/>
        </w:numPr>
        <w:spacing w:line="276" w:lineRule="auto"/>
        <w:ind w:left="1080"/>
        <w:rPr>
          <w:lang w:val="en-US"/>
        </w:rPr>
      </w:pPr>
      <w:r w:rsidRPr="00190E2C">
        <w:t>Đối với người dùng sử dụng ứng dụng để tìm công việc gia sư</w:t>
      </w:r>
    </w:p>
    <w:p w14:paraId="29A88B56" w14:textId="3ABEB062" w:rsidR="00D92D8C" w:rsidRDefault="1C53B72B" w:rsidP="1C53B72B">
      <w:pPr>
        <w:pStyle w:val="Paragraph2"/>
        <w:numPr>
          <w:ilvl w:val="1"/>
          <w:numId w:val="42"/>
        </w:numPr>
        <w:spacing w:line="276" w:lineRule="auto"/>
        <w:rPr>
          <w:lang w:val="en-US"/>
        </w:rPr>
      </w:pPr>
      <w:r w:rsidRPr="00190E2C">
        <w:t>Đối tượng sử dụng chính: sinh viên, giáo viên.</w:t>
      </w:r>
    </w:p>
    <w:p w14:paraId="1F08861B" w14:textId="40398734" w:rsidR="00D92D8C" w:rsidRDefault="1C53B72B" w:rsidP="1C53B72B">
      <w:pPr>
        <w:pStyle w:val="Paragraph2"/>
        <w:numPr>
          <w:ilvl w:val="1"/>
          <w:numId w:val="42"/>
        </w:numPr>
        <w:spacing w:line="276" w:lineRule="auto"/>
      </w:pPr>
      <w:r w:rsidRPr="00190E2C">
        <w:t>Trình độ học vấn: tốt nghiệp cấp 3 trở lên.</w:t>
      </w:r>
    </w:p>
    <w:p w14:paraId="5A1BD340" w14:textId="09780380" w:rsidR="00D92D8C" w:rsidRDefault="1C53B72B" w:rsidP="1C53B72B">
      <w:pPr>
        <w:pStyle w:val="Paragraph2"/>
        <w:numPr>
          <w:ilvl w:val="1"/>
          <w:numId w:val="42"/>
        </w:numPr>
        <w:spacing w:line="276" w:lineRule="auto"/>
      </w:pPr>
      <w:r w:rsidRPr="00190E2C">
        <w:t>Đã từng tiếp xúc với máy tính và điện thoại thông minh.</w:t>
      </w:r>
    </w:p>
    <w:p w14:paraId="27CE5C5C" w14:textId="006054F6" w:rsidR="00D92D8C" w:rsidRDefault="1C53B72B" w:rsidP="1C53B72B">
      <w:pPr>
        <w:pStyle w:val="Paragraph2"/>
        <w:numPr>
          <w:ilvl w:val="1"/>
          <w:numId w:val="42"/>
        </w:numPr>
        <w:spacing w:line="276" w:lineRule="auto"/>
      </w:pPr>
      <w:r w:rsidRPr="00190E2C">
        <w:t>Người dùng hiếm khi sử dụng qua các ứng dụng tương tự trên điện thoại thông minh để tìm công việc gia sư.</w:t>
      </w:r>
    </w:p>
    <w:p w14:paraId="0C0D04DB" w14:textId="5D6862EC" w:rsidR="00D92D8C" w:rsidRDefault="1C53B72B" w:rsidP="1C53B72B">
      <w:pPr>
        <w:pStyle w:val="Paragraph2"/>
        <w:numPr>
          <w:ilvl w:val="1"/>
          <w:numId w:val="42"/>
        </w:numPr>
        <w:spacing w:line="276" w:lineRule="auto"/>
      </w:pPr>
      <w:r w:rsidRPr="00190E2C">
        <w:t>Ứng dụng được dự định phát hành trên nền tảng di dộng, cụ thể là điện thoại thông minh.</w:t>
      </w:r>
    </w:p>
    <w:p w14:paraId="5D14B4FB" w14:textId="7DC24989" w:rsidR="00D92D8C" w:rsidRDefault="1C53B72B" w:rsidP="1C53B72B">
      <w:pPr>
        <w:pStyle w:val="Paragraph2"/>
        <w:numPr>
          <w:ilvl w:val="1"/>
          <w:numId w:val="42"/>
        </w:numPr>
        <w:spacing w:line="276" w:lineRule="auto"/>
      </w:pPr>
      <w:r w:rsidRPr="00190E2C">
        <w:t>Ứng dụng được thiết kế sao cho người dùng mới có thể thành thạo sử dụng sau 1 giờ thao tác.</w:t>
      </w:r>
    </w:p>
    <w:p w14:paraId="213FDC7D" w14:textId="2157544A" w:rsidR="00D92D8C" w:rsidRDefault="1C53B72B" w:rsidP="1C53B72B">
      <w:pPr>
        <w:pStyle w:val="Paragraph2"/>
        <w:numPr>
          <w:ilvl w:val="1"/>
          <w:numId w:val="42"/>
        </w:numPr>
        <w:spacing w:line="276" w:lineRule="auto"/>
      </w:pPr>
      <w:r w:rsidRPr="00190E2C">
        <w:t>Ứng dụng có đi kèm hướng dẫn sử dụng.</w:t>
      </w:r>
    </w:p>
    <w:p w14:paraId="29790216" w14:textId="407956E9" w:rsidR="00D92D8C" w:rsidRDefault="00D92D8C" w:rsidP="00D92D8C">
      <w:pPr>
        <w:pStyle w:val="Paragraph2"/>
        <w:ind w:left="0"/>
      </w:pPr>
    </w:p>
    <w:p w14:paraId="29071141" w14:textId="77777777" w:rsidR="00B1181D" w:rsidRDefault="0008435E">
      <w:pPr>
        <w:pStyle w:val="u1"/>
      </w:pPr>
      <w:bookmarkStart w:id="25" w:name="_Toc101364908"/>
      <w:bookmarkEnd w:id="24"/>
      <w:r>
        <w:t>Recap for Understanding</w:t>
      </w:r>
      <w:bookmarkEnd w:id="25"/>
    </w:p>
    <w:p w14:paraId="0F2DA270" w14:textId="0E9BB06A" w:rsidR="00B1181D" w:rsidRDefault="00D62487" w:rsidP="00274263">
      <w:pPr>
        <w:pStyle w:val="Paragraph2"/>
        <w:numPr>
          <w:ilvl w:val="0"/>
          <w:numId w:val="30"/>
        </w:numPr>
        <w:spacing w:line="276" w:lineRule="auto"/>
      </w:pPr>
      <w:bookmarkStart w:id="26" w:name="_Toc431207022"/>
      <w:r>
        <w:t>Các vấn đề mà stakeholder cũng như người dùng gặp phải:</w:t>
      </w:r>
    </w:p>
    <w:p w14:paraId="2D9CC198" w14:textId="77777777" w:rsidR="00612D51" w:rsidRDefault="00612D51" w:rsidP="00274263">
      <w:pPr>
        <w:pStyle w:val="Paragraph2"/>
        <w:numPr>
          <w:ilvl w:val="1"/>
          <w:numId w:val="30"/>
        </w:numPr>
        <w:spacing w:line="276" w:lineRule="auto"/>
      </w:pPr>
      <w:r>
        <w:t>Số lượng gia sư không đa dạng</w:t>
      </w:r>
    </w:p>
    <w:p w14:paraId="453D50F9" w14:textId="77777777" w:rsidR="00612D51" w:rsidRDefault="00612D51" w:rsidP="00274263">
      <w:pPr>
        <w:pStyle w:val="Paragraph2"/>
        <w:numPr>
          <w:ilvl w:val="1"/>
          <w:numId w:val="30"/>
        </w:numPr>
        <w:spacing w:line="276" w:lineRule="auto"/>
      </w:pPr>
      <w:r>
        <w:t>K</w:t>
      </w:r>
      <w:r w:rsidRPr="00612D51">
        <w:t>hoảng cách di chuyển</w:t>
      </w:r>
      <w:r>
        <w:t xml:space="preserve"> đến trung tâm tìm gia sư</w:t>
      </w:r>
      <w:r w:rsidRPr="00612D51">
        <w:t xml:space="preserve"> xa</w:t>
      </w:r>
    </w:p>
    <w:p w14:paraId="37767E6B" w14:textId="77777777" w:rsidR="00612D51" w:rsidRDefault="00612D51" w:rsidP="00274263">
      <w:pPr>
        <w:pStyle w:val="Paragraph2"/>
        <w:numPr>
          <w:ilvl w:val="1"/>
          <w:numId w:val="30"/>
        </w:numPr>
        <w:spacing w:line="276" w:lineRule="auto"/>
      </w:pPr>
      <w:r>
        <w:t>P</w:t>
      </w:r>
      <w:r w:rsidRPr="00612D51">
        <w:t>hí trung gian</w:t>
      </w:r>
      <w:r>
        <w:t xml:space="preserve"> cao khi tìm gia sư</w:t>
      </w:r>
    </w:p>
    <w:p w14:paraId="1B5AD38E" w14:textId="77777777" w:rsidR="00612D51" w:rsidRDefault="00612D51" w:rsidP="00274263">
      <w:pPr>
        <w:pStyle w:val="Paragraph2"/>
        <w:numPr>
          <w:ilvl w:val="1"/>
          <w:numId w:val="30"/>
        </w:numPr>
        <w:spacing w:line="276" w:lineRule="auto"/>
      </w:pPr>
      <w:r>
        <w:t>D</w:t>
      </w:r>
      <w:r w:rsidRPr="00612D51">
        <w:t>ễ bị lừa đảo</w:t>
      </w:r>
      <w:r>
        <w:t xml:space="preserve"> nếu không may gặp các trung tâm không uy tín</w:t>
      </w:r>
    </w:p>
    <w:p w14:paraId="65D275CF" w14:textId="39C44141" w:rsidR="00B1181D" w:rsidRDefault="00612D51" w:rsidP="00274263">
      <w:pPr>
        <w:pStyle w:val="Paragraph2"/>
        <w:numPr>
          <w:ilvl w:val="1"/>
          <w:numId w:val="30"/>
        </w:numPr>
        <w:spacing w:line="276" w:lineRule="auto"/>
      </w:pPr>
      <w:r>
        <w:t>T</w:t>
      </w:r>
      <w:r w:rsidRPr="00612D51">
        <w:t xml:space="preserve">rình độ </w:t>
      </w:r>
      <w:r w:rsidR="00F917DF">
        <w:t>của</w:t>
      </w:r>
      <w:r w:rsidR="00D16461">
        <w:t xml:space="preserve"> </w:t>
      </w:r>
      <w:r w:rsidRPr="00612D51">
        <w:t>gia sư không đáp ứng yêu c</w:t>
      </w:r>
      <w:r w:rsidR="00CC1D03">
        <w:t>ầu</w:t>
      </w:r>
    </w:p>
    <w:p w14:paraId="39083D85" w14:textId="5102DEAE" w:rsidR="00D03CE2" w:rsidRDefault="00D03CE2" w:rsidP="00274263">
      <w:pPr>
        <w:pStyle w:val="Paragraph2"/>
        <w:numPr>
          <w:ilvl w:val="0"/>
          <w:numId w:val="30"/>
        </w:numPr>
        <w:spacing w:line="276" w:lineRule="auto"/>
      </w:pPr>
      <w:r>
        <w:t xml:space="preserve">Một số vấn đề </w:t>
      </w:r>
      <w:r w:rsidR="00C14C8F">
        <w:t xml:space="preserve">nhỏ </w:t>
      </w:r>
      <w:r>
        <w:t>khác</w:t>
      </w:r>
    </w:p>
    <w:p w14:paraId="14231513" w14:textId="4D1C19BB" w:rsidR="00D03CE2" w:rsidRDefault="00AE0200" w:rsidP="00274263">
      <w:pPr>
        <w:pStyle w:val="Paragraph2"/>
        <w:numPr>
          <w:ilvl w:val="1"/>
          <w:numId w:val="30"/>
        </w:numPr>
        <w:spacing w:line="276" w:lineRule="auto"/>
      </w:pPr>
      <w:r>
        <w:t>Không được trao đổi kỹ càng với gia sư trước khi theo học</w:t>
      </w:r>
      <w:r w:rsidR="00037F01">
        <w:t>.</w:t>
      </w:r>
    </w:p>
    <w:p w14:paraId="60DDB810" w14:textId="200B05B2" w:rsidR="00AE0200" w:rsidRDefault="00AE0200" w:rsidP="00274263">
      <w:pPr>
        <w:pStyle w:val="Paragraph2"/>
        <w:numPr>
          <w:ilvl w:val="1"/>
          <w:numId w:val="30"/>
        </w:numPr>
        <w:spacing w:line="276" w:lineRule="auto"/>
      </w:pPr>
      <w:r>
        <w:t>Không biết đánh giá của các học viên cũ với gia sư.</w:t>
      </w:r>
    </w:p>
    <w:p w14:paraId="63D65A66" w14:textId="77777777" w:rsidR="00926638" w:rsidRDefault="00926638" w:rsidP="00926638">
      <w:pPr>
        <w:pStyle w:val="Paragraph2"/>
        <w:ind w:left="0"/>
      </w:pPr>
    </w:p>
    <w:p w14:paraId="1060B174" w14:textId="77777777" w:rsidR="00B1181D" w:rsidRDefault="0008435E">
      <w:pPr>
        <w:pStyle w:val="u1"/>
      </w:pPr>
      <w:bookmarkStart w:id="27" w:name="_Toc379183603"/>
      <w:bookmarkStart w:id="28" w:name="_Toc101364909"/>
      <w:bookmarkEnd w:id="26"/>
      <w:r>
        <w:t>Analyst’s Inputs on Stakeholder’s Problem (validate or invalidate assumptions)</w:t>
      </w:r>
      <w:bookmarkEnd w:id="27"/>
      <w:bookmarkEnd w:id="28"/>
    </w:p>
    <w:p w14:paraId="207358CE" w14:textId="5EC70951" w:rsidR="00C83A76" w:rsidRDefault="00C83A76" w:rsidP="007B5D61">
      <w:pPr>
        <w:pStyle w:val="Paragraph2"/>
        <w:numPr>
          <w:ilvl w:val="0"/>
          <w:numId w:val="28"/>
        </w:numPr>
        <w:spacing w:line="276" w:lineRule="auto"/>
      </w:pPr>
      <w:bookmarkStart w:id="29" w:name="_Toc431207024"/>
      <w:bookmarkStart w:id="30" w:name="_Toc438353131"/>
      <w:r>
        <w:t>Khoảng cách di chuyển xa</w:t>
      </w:r>
    </w:p>
    <w:p w14:paraId="04229F25" w14:textId="58411260" w:rsidR="00C83A76" w:rsidRDefault="00C83A76" w:rsidP="007B5D61">
      <w:pPr>
        <w:pStyle w:val="Paragraph2"/>
        <w:numPr>
          <w:ilvl w:val="1"/>
          <w:numId w:val="28"/>
        </w:numPr>
        <w:tabs>
          <w:tab w:val="clear" w:pos="1800"/>
        </w:tabs>
        <w:spacing w:line="276" w:lineRule="auto"/>
        <w:ind w:left="1440"/>
      </w:pPr>
      <w:r>
        <w:t>Nguyên nhân: khoảng cách từ nơi ở đến nơi tìm gia sư khá xa.</w:t>
      </w:r>
    </w:p>
    <w:p w14:paraId="55575D56" w14:textId="77777777" w:rsidR="002C37F3" w:rsidRDefault="009D3A35" w:rsidP="007B5D61">
      <w:pPr>
        <w:pStyle w:val="Paragraph2"/>
        <w:numPr>
          <w:ilvl w:val="1"/>
          <w:numId w:val="28"/>
        </w:numPr>
        <w:tabs>
          <w:tab w:val="clear" w:pos="1800"/>
        </w:tabs>
        <w:spacing w:line="276" w:lineRule="auto"/>
        <w:ind w:left="1440"/>
      </w:pPr>
      <w:r>
        <w:t xml:space="preserve">Đây là vấn đề thực tế mà stakeholder gặp phải. </w:t>
      </w:r>
    </w:p>
    <w:p w14:paraId="536AD912" w14:textId="5ECC0E8F" w:rsidR="009D3A35" w:rsidRDefault="009D508B" w:rsidP="007B5D61">
      <w:pPr>
        <w:pStyle w:val="Paragraph2"/>
        <w:numPr>
          <w:ilvl w:val="1"/>
          <w:numId w:val="28"/>
        </w:numPr>
        <w:tabs>
          <w:tab w:val="clear" w:pos="1800"/>
        </w:tabs>
        <w:spacing w:line="276" w:lineRule="auto"/>
        <w:ind w:left="1440"/>
      </w:pPr>
      <w:r>
        <w:t>Hiện tại, họ không thể giải quyết được vấn đề này.</w:t>
      </w:r>
    </w:p>
    <w:p w14:paraId="3F400CC8" w14:textId="0A1F6A4F" w:rsidR="00C83A76" w:rsidRDefault="00923877" w:rsidP="007B5D61">
      <w:pPr>
        <w:pStyle w:val="Paragraph2"/>
        <w:numPr>
          <w:ilvl w:val="1"/>
          <w:numId w:val="28"/>
        </w:numPr>
        <w:tabs>
          <w:tab w:val="clear" w:pos="1800"/>
        </w:tabs>
        <w:spacing w:line="276" w:lineRule="auto"/>
        <w:ind w:left="1440"/>
      </w:pPr>
      <w:r>
        <w:t>Stakeholder m</w:t>
      </w:r>
      <w:r w:rsidR="00C83A76">
        <w:t>ong muốn ứng dụng giúp tìm và nhận gia sư tại nhà</w:t>
      </w:r>
      <w:r w:rsidR="006D2DBE">
        <w:t>.</w:t>
      </w:r>
    </w:p>
    <w:p w14:paraId="1737334B" w14:textId="4250081B" w:rsidR="00C83A76" w:rsidRDefault="008D24D7" w:rsidP="007B5D61">
      <w:pPr>
        <w:pStyle w:val="Paragraph2"/>
        <w:numPr>
          <w:ilvl w:val="0"/>
          <w:numId w:val="28"/>
        </w:numPr>
        <w:spacing w:line="276" w:lineRule="auto"/>
      </w:pPr>
      <w:r>
        <w:t>Số lượng gia sư không đa dạng</w:t>
      </w:r>
    </w:p>
    <w:p w14:paraId="3BB78788" w14:textId="2F0BC142" w:rsidR="00C83A76" w:rsidRDefault="00B30B84" w:rsidP="007B5D61">
      <w:pPr>
        <w:pStyle w:val="Paragraph2"/>
        <w:numPr>
          <w:ilvl w:val="1"/>
          <w:numId w:val="28"/>
        </w:numPr>
        <w:tabs>
          <w:tab w:val="clear" w:pos="1800"/>
        </w:tabs>
        <w:spacing w:line="276" w:lineRule="auto"/>
        <w:ind w:left="1440"/>
      </w:pPr>
      <w:r>
        <w:t xml:space="preserve">Nguyên nhân: </w:t>
      </w:r>
      <w:r w:rsidR="00C83A76">
        <w:t>kiếm gia sư thông qua người quen.</w:t>
      </w:r>
    </w:p>
    <w:p w14:paraId="7101C1A3" w14:textId="3720E116" w:rsidR="004D618A" w:rsidRDefault="004D618A" w:rsidP="004D618A">
      <w:pPr>
        <w:pStyle w:val="Paragraph2"/>
        <w:numPr>
          <w:ilvl w:val="1"/>
          <w:numId w:val="28"/>
        </w:numPr>
        <w:tabs>
          <w:tab w:val="clear" w:pos="1800"/>
        </w:tabs>
        <w:spacing w:line="276" w:lineRule="auto"/>
        <w:ind w:left="1440"/>
      </w:pPr>
      <w:r>
        <w:t>Đây là vấn đề thực tế mà stakeholder gặp phải.</w:t>
      </w:r>
    </w:p>
    <w:p w14:paraId="0AD74A98" w14:textId="40D8ADBE" w:rsidR="00C83A76" w:rsidRDefault="004D618A" w:rsidP="007B5D61">
      <w:pPr>
        <w:pStyle w:val="Paragraph2"/>
        <w:numPr>
          <w:ilvl w:val="1"/>
          <w:numId w:val="28"/>
        </w:numPr>
        <w:tabs>
          <w:tab w:val="clear" w:pos="1800"/>
        </w:tabs>
        <w:spacing w:line="276" w:lineRule="auto"/>
        <w:ind w:left="1440"/>
      </w:pPr>
      <w:r>
        <w:t xml:space="preserve">Stakeholder giải quyết vấn đề bằng cách </w:t>
      </w:r>
      <w:r w:rsidR="00C83A76">
        <w:t>đến trung tâm gia sư để tìm gia sư</w:t>
      </w:r>
      <w:r w:rsidR="003554E6">
        <w:t>.</w:t>
      </w:r>
    </w:p>
    <w:p w14:paraId="00556910" w14:textId="02221924" w:rsidR="00C83A76" w:rsidRDefault="00BC2B86" w:rsidP="007B5D61">
      <w:pPr>
        <w:pStyle w:val="Paragraph2"/>
        <w:numPr>
          <w:ilvl w:val="1"/>
          <w:numId w:val="28"/>
        </w:numPr>
        <w:tabs>
          <w:tab w:val="clear" w:pos="1800"/>
        </w:tabs>
        <w:spacing w:line="276" w:lineRule="auto"/>
        <w:ind w:left="1440"/>
      </w:pPr>
      <w:r>
        <w:t>Stakeholder m</w:t>
      </w:r>
      <w:r w:rsidR="00C83A76">
        <w:t xml:space="preserve">ong muốn ứng dụng </w:t>
      </w:r>
      <w:r w:rsidR="00BC77E1">
        <w:t xml:space="preserve">có khả năng </w:t>
      </w:r>
      <w:r w:rsidR="00C83A76">
        <w:t>cung cấp nhiều lựa chọn đa dạng khi tìm gia sư.</w:t>
      </w:r>
    </w:p>
    <w:p w14:paraId="67AC34FF" w14:textId="77777777" w:rsidR="00C83A76" w:rsidRDefault="00C83A76" w:rsidP="007B5D61">
      <w:pPr>
        <w:pStyle w:val="Paragraph2"/>
        <w:numPr>
          <w:ilvl w:val="0"/>
          <w:numId w:val="28"/>
        </w:numPr>
        <w:spacing w:line="276" w:lineRule="auto"/>
      </w:pPr>
      <w:r>
        <w:t>Phí trung gian cao</w:t>
      </w:r>
    </w:p>
    <w:p w14:paraId="5479FE97" w14:textId="427CA89F" w:rsidR="00C83A76" w:rsidRDefault="00A74B5C" w:rsidP="007B5D61">
      <w:pPr>
        <w:pStyle w:val="Paragraph2"/>
        <w:numPr>
          <w:ilvl w:val="1"/>
          <w:numId w:val="28"/>
        </w:numPr>
        <w:tabs>
          <w:tab w:val="clear" w:pos="1800"/>
        </w:tabs>
        <w:spacing w:line="276" w:lineRule="auto"/>
        <w:ind w:left="1440"/>
      </w:pPr>
      <w:r>
        <w:t>Nguyên nhân:</w:t>
      </w:r>
      <w:r w:rsidR="00C83A76">
        <w:t xml:space="preserve"> tìm kiếm gia sư thông qua các trung tâm gia sư.</w:t>
      </w:r>
    </w:p>
    <w:p w14:paraId="435DA617" w14:textId="48953D26" w:rsidR="009010DA" w:rsidRDefault="009010DA" w:rsidP="009010DA">
      <w:pPr>
        <w:pStyle w:val="Paragraph2"/>
        <w:numPr>
          <w:ilvl w:val="1"/>
          <w:numId w:val="28"/>
        </w:numPr>
        <w:tabs>
          <w:tab w:val="clear" w:pos="1800"/>
        </w:tabs>
        <w:spacing w:line="276" w:lineRule="auto"/>
        <w:ind w:left="1440"/>
      </w:pPr>
      <w:r>
        <w:lastRenderedPageBreak/>
        <w:t>Đây là vấn đề thực tế mà stakeholder gặp phải.</w:t>
      </w:r>
    </w:p>
    <w:p w14:paraId="6728DAEB" w14:textId="471F1E8F" w:rsidR="00C83A76" w:rsidRDefault="00E21A2B" w:rsidP="007B5D61">
      <w:pPr>
        <w:pStyle w:val="Paragraph2"/>
        <w:numPr>
          <w:ilvl w:val="1"/>
          <w:numId w:val="28"/>
        </w:numPr>
        <w:tabs>
          <w:tab w:val="clear" w:pos="1800"/>
        </w:tabs>
        <w:spacing w:line="276" w:lineRule="auto"/>
        <w:ind w:left="1440"/>
      </w:pPr>
      <w:r>
        <w:t xml:space="preserve">Stakeholder giải quyết vấn đề bằng cách </w:t>
      </w:r>
      <w:r w:rsidR="00C83A76">
        <w:t>đến trung tâm gia sư khác để tìm gia sư</w:t>
      </w:r>
      <w:r>
        <w:t>.</w:t>
      </w:r>
    </w:p>
    <w:p w14:paraId="25635113" w14:textId="23F2ABE7" w:rsidR="00C83A76" w:rsidRDefault="007F13EC" w:rsidP="007B5D61">
      <w:pPr>
        <w:pStyle w:val="Paragraph2"/>
        <w:numPr>
          <w:ilvl w:val="1"/>
          <w:numId w:val="28"/>
        </w:numPr>
        <w:tabs>
          <w:tab w:val="clear" w:pos="1800"/>
        </w:tabs>
        <w:spacing w:line="276" w:lineRule="auto"/>
        <w:ind w:left="1440"/>
      </w:pPr>
      <w:r>
        <w:t>Stakeholder m</w:t>
      </w:r>
      <w:r w:rsidR="00C83A76">
        <w:t>ong muốn ứng dụng thu phí trung gian hợp lý khi hỗ trợ tìm gia sư.</w:t>
      </w:r>
    </w:p>
    <w:p w14:paraId="6E2A085C" w14:textId="745732B8" w:rsidR="00C83A76" w:rsidRDefault="00136A45" w:rsidP="007B5D61">
      <w:pPr>
        <w:pStyle w:val="Paragraph2"/>
        <w:numPr>
          <w:ilvl w:val="0"/>
          <w:numId w:val="28"/>
        </w:numPr>
        <w:spacing w:line="276" w:lineRule="auto"/>
      </w:pPr>
      <w:r w:rsidRPr="00136A45">
        <w:t>Dễ bị lừa đảo nếu không may gặp các trung tâm không uy tín</w:t>
      </w:r>
    </w:p>
    <w:p w14:paraId="5D8FB60B" w14:textId="70A3DD2E" w:rsidR="00C83A76" w:rsidRDefault="00DA3BF0" w:rsidP="007B5D61">
      <w:pPr>
        <w:pStyle w:val="Paragraph2"/>
        <w:numPr>
          <w:ilvl w:val="1"/>
          <w:numId w:val="28"/>
        </w:numPr>
        <w:tabs>
          <w:tab w:val="clear" w:pos="1800"/>
        </w:tabs>
        <w:spacing w:line="276" w:lineRule="auto"/>
        <w:ind w:left="1440"/>
      </w:pPr>
      <w:r>
        <w:t xml:space="preserve">Nguyên nhân: </w:t>
      </w:r>
      <w:r w:rsidR="00C83A76">
        <w:t>trung tâm gia sư không uy tín.</w:t>
      </w:r>
    </w:p>
    <w:p w14:paraId="0F4D26EC" w14:textId="77777777" w:rsidR="00DE2561" w:rsidRDefault="00DE2561" w:rsidP="00DE2561">
      <w:pPr>
        <w:pStyle w:val="Paragraph2"/>
        <w:numPr>
          <w:ilvl w:val="1"/>
          <w:numId w:val="28"/>
        </w:numPr>
        <w:tabs>
          <w:tab w:val="clear" w:pos="1800"/>
        </w:tabs>
        <w:spacing w:line="276" w:lineRule="auto"/>
        <w:ind w:left="1440"/>
      </w:pPr>
      <w:r>
        <w:t xml:space="preserve">Đây là vấn đề thực tế mà stakeholder gặp phải. </w:t>
      </w:r>
    </w:p>
    <w:p w14:paraId="1DDAE582" w14:textId="77777777" w:rsidR="00DE2561" w:rsidRDefault="00DE2561" w:rsidP="00DE2561">
      <w:pPr>
        <w:pStyle w:val="Paragraph2"/>
        <w:numPr>
          <w:ilvl w:val="1"/>
          <w:numId w:val="28"/>
        </w:numPr>
        <w:tabs>
          <w:tab w:val="clear" w:pos="1800"/>
        </w:tabs>
        <w:spacing w:line="276" w:lineRule="auto"/>
        <w:ind w:left="1440"/>
      </w:pPr>
      <w:r>
        <w:t>Hiện tại, họ không thể giải quyết được vấn đề này.</w:t>
      </w:r>
    </w:p>
    <w:p w14:paraId="726A4AC9" w14:textId="56B213F5" w:rsidR="00C83A76" w:rsidRDefault="00AD7904" w:rsidP="007B5D61">
      <w:pPr>
        <w:pStyle w:val="Paragraph2"/>
        <w:numPr>
          <w:ilvl w:val="1"/>
          <w:numId w:val="28"/>
        </w:numPr>
        <w:tabs>
          <w:tab w:val="clear" w:pos="1800"/>
        </w:tabs>
        <w:spacing w:line="276" w:lineRule="auto"/>
        <w:ind w:left="1440"/>
      </w:pPr>
      <w:r>
        <w:t>Stakeholder m</w:t>
      </w:r>
      <w:r w:rsidR="00C83A76">
        <w:t xml:space="preserve">ong muốn ứng dụng </w:t>
      </w:r>
      <w:r w:rsidR="007D3881">
        <w:t>chức</w:t>
      </w:r>
      <w:r w:rsidR="00A73274">
        <w:t xml:space="preserve"> năng </w:t>
      </w:r>
      <w:r w:rsidR="00C83A76">
        <w:t xml:space="preserve">xác thực danh tính của gia sư </w:t>
      </w:r>
      <w:r w:rsidR="000357DD">
        <w:t>hoặc</w:t>
      </w:r>
      <w:r w:rsidR="00C83A76">
        <w:t xml:space="preserve"> chính sách hoàn tiền khi xảy ra tình trạng lừa đảo.</w:t>
      </w:r>
    </w:p>
    <w:p w14:paraId="72C4039E" w14:textId="77777777" w:rsidR="00C83A76" w:rsidRDefault="00C83A76" w:rsidP="007B5D61">
      <w:pPr>
        <w:pStyle w:val="Paragraph2"/>
        <w:numPr>
          <w:ilvl w:val="0"/>
          <w:numId w:val="28"/>
        </w:numPr>
        <w:spacing w:line="276" w:lineRule="auto"/>
      </w:pPr>
      <w:r>
        <w:t>Trình độ gia sư không như mong đợi</w:t>
      </w:r>
    </w:p>
    <w:p w14:paraId="64CBB550" w14:textId="5B23F2B1" w:rsidR="00C83A76" w:rsidRDefault="005710B9" w:rsidP="007B5D61">
      <w:pPr>
        <w:pStyle w:val="Paragraph2"/>
        <w:numPr>
          <w:ilvl w:val="1"/>
          <w:numId w:val="28"/>
        </w:numPr>
        <w:tabs>
          <w:tab w:val="clear" w:pos="1800"/>
        </w:tabs>
        <w:spacing w:line="276" w:lineRule="auto"/>
        <w:ind w:left="1440"/>
      </w:pPr>
      <w:r>
        <w:t>Nguyên nhân:</w:t>
      </w:r>
      <w:r w:rsidR="00C83A76">
        <w:t xml:space="preserve"> gia sư không cung cấp hoặc cung cấp rất ít các chứng chỉ, bằng cấp liên quan.</w:t>
      </w:r>
    </w:p>
    <w:p w14:paraId="0D2864C4" w14:textId="77777777" w:rsidR="005710B9" w:rsidRDefault="005710B9" w:rsidP="007B5D61">
      <w:pPr>
        <w:pStyle w:val="Paragraph2"/>
        <w:numPr>
          <w:ilvl w:val="1"/>
          <w:numId w:val="28"/>
        </w:numPr>
        <w:tabs>
          <w:tab w:val="clear" w:pos="1800"/>
        </w:tabs>
        <w:spacing w:line="276" w:lineRule="auto"/>
        <w:ind w:left="1440"/>
      </w:pPr>
      <w:r>
        <w:t xml:space="preserve">Stakeholder chưa gặp phải vấn đề này. </w:t>
      </w:r>
    </w:p>
    <w:p w14:paraId="75F7B412" w14:textId="24BB2B6B" w:rsidR="00C83A76" w:rsidRDefault="005710B9" w:rsidP="007B5D61">
      <w:pPr>
        <w:pStyle w:val="Paragraph2"/>
        <w:numPr>
          <w:ilvl w:val="1"/>
          <w:numId w:val="28"/>
        </w:numPr>
        <w:tabs>
          <w:tab w:val="clear" w:pos="1800"/>
        </w:tabs>
        <w:spacing w:line="276" w:lineRule="auto"/>
        <w:ind w:left="1440"/>
      </w:pPr>
      <w:r>
        <w:t xml:space="preserve">Stakeholder giải quyết vấn đề bằng cách </w:t>
      </w:r>
      <w:r w:rsidR="00C83A76">
        <w:t>từ chối các gia sư không đáp ứng đầy đủ giấy tờ.</w:t>
      </w:r>
    </w:p>
    <w:p w14:paraId="3AC419F7" w14:textId="7DBE550B" w:rsidR="00C83A76" w:rsidRDefault="006E1493" w:rsidP="007B5D61">
      <w:pPr>
        <w:pStyle w:val="Paragraph2"/>
        <w:numPr>
          <w:ilvl w:val="1"/>
          <w:numId w:val="28"/>
        </w:numPr>
        <w:tabs>
          <w:tab w:val="clear" w:pos="1800"/>
        </w:tabs>
        <w:spacing w:line="276" w:lineRule="auto"/>
        <w:ind w:left="1440"/>
      </w:pPr>
      <w:r>
        <w:t>Stakeholder m</w:t>
      </w:r>
      <w:r w:rsidR="00C83A76">
        <w:t>ong muốn ứng dụng yêu cầu gia sư cung cấp các giấy tờ cần thiết nhằm đảm bảo chất lượng</w:t>
      </w:r>
      <w:r w:rsidR="00CE35E2">
        <w:t xml:space="preserve"> gia sư</w:t>
      </w:r>
      <w:r w:rsidR="00C83A76">
        <w:t>.</w:t>
      </w:r>
    </w:p>
    <w:p w14:paraId="204864CB" w14:textId="2D03A076" w:rsidR="00C83A76" w:rsidRPr="00C83A76" w:rsidRDefault="00C83A76" w:rsidP="4B0F6097">
      <w:pPr>
        <w:pStyle w:val="Paragraph2"/>
        <w:spacing w:line="276" w:lineRule="auto"/>
        <w:ind w:left="0"/>
      </w:pPr>
    </w:p>
    <w:p w14:paraId="28A573F0" w14:textId="77777777" w:rsidR="00B1181D" w:rsidRDefault="0008435E">
      <w:pPr>
        <w:pStyle w:val="u1"/>
      </w:pPr>
      <w:bookmarkStart w:id="31" w:name="_Toc379183604"/>
      <w:bookmarkStart w:id="32" w:name="_Toc101364910"/>
      <w:bookmarkEnd w:id="29"/>
      <w:bookmarkEnd w:id="30"/>
      <w:r>
        <w:t>Assessing Your Solution (if applicable)</w:t>
      </w:r>
      <w:bookmarkEnd w:id="31"/>
      <w:bookmarkEnd w:id="32"/>
    </w:p>
    <w:p w14:paraId="3C4C314C" w14:textId="5EC311BF" w:rsidR="00807E13" w:rsidRDefault="00807E13">
      <w:pPr>
        <w:pStyle w:val="Paragraph2"/>
        <w:numPr>
          <w:ilvl w:val="0"/>
          <w:numId w:val="30"/>
        </w:numPr>
      </w:pPr>
      <w:bookmarkStart w:id="33" w:name="_Toc431207026"/>
      <w:r>
        <w:t>Mức phí trung gian hợp lý, dưới 30%</w:t>
      </w:r>
    </w:p>
    <w:p w14:paraId="7C8CAA1E" w14:textId="079147E7" w:rsidR="00807E13" w:rsidRDefault="00807E13" w:rsidP="00807E13">
      <w:pPr>
        <w:pStyle w:val="Paragraph2"/>
        <w:numPr>
          <w:ilvl w:val="1"/>
          <w:numId w:val="30"/>
        </w:numPr>
      </w:pPr>
      <w:r>
        <w:t>Giài quyết cho vấn đề: mức phí trung gian cao</w:t>
      </w:r>
    </w:p>
    <w:p w14:paraId="6B802323" w14:textId="0498D449" w:rsidR="00807E13" w:rsidRDefault="00807E13" w:rsidP="00807E13">
      <w:pPr>
        <w:pStyle w:val="Paragraph2"/>
        <w:numPr>
          <w:ilvl w:val="1"/>
          <w:numId w:val="30"/>
        </w:numPr>
      </w:pPr>
      <w:r>
        <w:t>Stakeholder đánh giá vấn đề này là quan trọng</w:t>
      </w:r>
      <w:r w:rsidR="000E68D7">
        <w:t>, giải pháp đưa ra là hợp lý</w:t>
      </w:r>
      <w:r>
        <w:t>.</w:t>
      </w:r>
    </w:p>
    <w:p w14:paraId="3B076AC8" w14:textId="764F19E1" w:rsidR="00457615" w:rsidRDefault="004E7FA7" w:rsidP="00457615">
      <w:pPr>
        <w:pStyle w:val="Paragraph2"/>
        <w:numPr>
          <w:ilvl w:val="0"/>
          <w:numId w:val="30"/>
        </w:numPr>
      </w:pPr>
      <w:r>
        <w:t>Yêu cầu người dùng đăng ký làm gia sư phải xác thực danh tính</w:t>
      </w:r>
    </w:p>
    <w:p w14:paraId="26986009" w14:textId="23B1C2B6" w:rsidR="00457615" w:rsidRDefault="00457615" w:rsidP="00457615">
      <w:pPr>
        <w:pStyle w:val="Paragraph2"/>
        <w:numPr>
          <w:ilvl w:val="1"/>
          <w:numId w:val="30"/>
        </w:numPr>
      </w:pPr>
      <w:r>
        <w:t xml:space="preserve">Giài quyết cho vấn đề: </w:t>
      </w:r>
      <w:r w:rsidR="00003D20">
        <w:t>bị lừa đảo</w:t>
      </w:r>
    </w:p>
    <w:p w14:paraId="3EA909E5" w14:textId="410E25D4" w:rsidR="00457615" w:rsidRDefault="00457615" w:rsidP="00457615">
      <w:pPr>
        <w:pStyle w:val="Paragraph2"/>
        <w:numPr>
          <w:ilvl w:val="1"/>
          <w:numId w:val="30"/>
        </w:numPr>
      </w:pPr>
      <w:r>
        <w:t>Stakeholder đánh giá vấn đề này là</w:t>
      </w:r>
      <w:r w:rsidR="004E090F">
        <w:t xml:space="preserve"> rất</w:t>
      </w:r>
      <w:r>
        <w:t xml:space="preserve"> quan trọng, giải pháp đưa ra là hợp lý.</w:t>
      </w:r>
    </w:p>
    <w:p w14:paraId="297AC4A1" w14:textId="17198DA5" w:rsidR="009F3074" w:rsidRDefault="009F3074" w:rsidP="009F3074">
      <w:pPr>
        <w:pStyle w:val="Paragraph2"/>
        <w:numPr>
          <w:ilvl w:val="0"/>
          <w:numId w:val="30"/>
        </w:numPr>
      </w:pPr>
      <w:r>
        <w:t xml:space="preserve">Yêu cầu người dùng đăng ký làm gia sư phải </w:t>
      </w:r>
      <w:r w:rsidR="004350FC">
        <w:t>cung cấp một số giấy tờ nhằm đảm bảo chất lượng</w:t>
      </w:r>
    </w:p>
    <w:p w14:paraId="2DBF594F" w14:textId="13320683" w:rsidR="00457615" w:rsidRDefault="00457615" w:rsidP="00457615">
      <w:pPr>
        <w:pStyle w:val="Paragraph2"/>
        <w:numPr>
          <w:ilvl w:val="1"/>
          <w:numId w:val="30"/>
        </w:numPr>
      </w:pPr>
      <w:r>
        <w:t xml:space="preserve">Giài quyết cho vấn đề: </w:t>
      </w:r>
      <w:r w:rsidR="0086782E">
        <w:t>trình độ gia sư không như mong đợi</w:t>
      </w:r>
    </w:p>
    <w:p w14:paraId="55A4BD07" w14:textId="0D4C4658" w:rsidR="00B1181D" w:rsidRDefault="00457615" w:rsidP="4B0F6097">
      <w:pPr>
        <w:pStyle w:val="Paragraph2"/>
        <w:numPr>
          <w:ilvl w:val="1"/>
          <w:numId w:val="30"/>
        </w:numPr>
      </w:pPr>
      <w:r>
        <w:t>Stakeholder đánh giá vấn đề này là</w:t>
      </w:r>
      <w:r w:rsidR="00D90396">
        <w:t xml:space="preserve"> rất</w:t>
      </w:r>
      <w:r>
        <w:t xml:space="preserve"> quan trọng, giải pháp đưa ra là hợp lý.</w:t>
      </w:r>
    </w:p>
    <w:p w14:paraId="2BF48AE3" w14:textId="77777777" w:rsidR="00B1181D" w:rsidRDefault="00B1181D">
      <w:pPr>
        <w:pStyle w:val="Paragraph2"/>
      </w:pPr>
    </w:p>
    <w:p w14:paraId="4138BDA0" w14:textId="48E31ED8" w:rsidR="00310D73" w:rsidRDefault="0008435E" w:rsidP="4B0F6097">
      <w:pPr>
        <w:pStyle w:val="u1"/>
      </w:pPr>
      <w:bookmarkStart w:id="34" w:name="_Toc379183605"/>
      <w:bookmarkStart w:id="35" w:name="_Toc101364911"/>
      <w:bookmarkEnd w:id="33"/>
      <w:r>
        <w:t>Assessing the Opportunity</w:t>
      </w:r>
      <w:bookmarkStart w:id="36" w:name="_Toc431207028"/>
      <w:bookmarkEnd w:id="34"/>
      <w:bookmarkEnd w:id="35"/>
    </w:p>
    <w:p w14:paraId="230F3574" w14:textId="4BF6ECFC" w:rsidR="0073743F" w:rsidRDefault="00310D73" w:rsidP="0073743F">
      <w:pPr>
        <w:pStyle w:val="Paragraph2"/>
        <w:numPr>
          <w:ilvl w:val="0"/>
          <w:numId w:val="30"/>
        </w:numPr>
      </w:pPr>
      <w:r>
        <w:t>Việc</w:t>
      </w:r>
      <w:r w:rsidR="00E82CC4">
        <w:t xml:space="preserve"> giải quyết thành công những vấn đề mà các stakeholder đã đưa ra</w:t>
      </w:r>
      <w:r w:rsidR="0073743F">
        <w:t xml:space="preserve"> bằng những giải pháp đã để xuất, sẽ giúp cho</w:t>
      </w:r>
    </w:p>
    <w:p w14:paraId="0CBAC692" w14:textId="7F73FE74" w:rsidR="0073743F" w:rsidRDefault="007554FB" w:rsidP="0073743F">
      <w:pPr>
        <w:pStyle w:val="Paragraph2"/>
        <w:numPr>
          <w:ilvl w:val="1"/>
          <w:numId w:val="30"/>
        </w:numPr>
      </w:pPr>
      <w:r>
        <w:t>Ứ</w:t>
      </w:r>
      <w:r w:rsidR="0073743F">
        <w:t>ng dụng được biết đến rộng rãi</w:t>
      </w:r>
      <w:r>
        <w:t>.</w:t>
      </w:r>
    </w:p>
    <w:p w14:paraId="1FF5B169" w14:textId="15F131FD" w:rsidR="007554FB" w:rsidRDefault="007554FB" w:rsidP="0073743F">
      <w:pPr>
        <w:pStyle w:val="Paragraph2"/>
        <w:numPr>
          <w:ilvl w:val="1"/>
          <w:numId w:val="30"/>
        </w:numPr>
      </w:pPr>
      <w:r>
        <w:t>Thu hút người dùng mới.</w:t>
      </w:r>
    </w:p>
    <w:p w14:paraId="599B722C" w14:textId="77777777" w:rsidR="00453191" w:rsidRDefault="00453191" w:rsidP="00453191">
      <w:pPr>
        <w:pStyle w:val="Paragraph2"/>
        <w:numPr>
          <w:ilvl w:val="1"/>
          <w:numId w:val="30"/>
        </w:numPr>
      </w:pPr>
      <w:r>
        <w:t>Nâng cao chất lượng dịch vụ.</w:t>
      </w:r>
    </w:p>
    <w:p w14:paraId="61176570" w14:textId="59153F4D" w:rsidR="00453191" w:rsidRDefault="00453191" w:rsidP="00453191">
      <w:pPr>
        <w:pStyle w:val="Paragraph2"/>
        <w:numPr>
          <w:ilvl w:val="1"/>
          <w:numId w:val="30"/>
        </w:numPr>
      </w:pPr>
      <w:r>
        <w:t>Cải thiện trải nghiệm người dùng.</w:t>
      </w:r>
    </w:p>
    <w:p w14:paraId="121A09BD" w14:textId="4646E582" w:rsidR="000C36E6" w:rsidRDefault="000C36E6" w:rsidP="0073743F">
      <w:pPr>
        <w:pStyle w:val="Paragraph2"/>
        <w:numPr>
          <w:ilvl w:val="1"/>
          <w:numId w:val="30"/>
        </w:numPr>
      </w:pPr>
      <w:r>
        <w:t>Thúc đẩy người tìm gia sư ưu tiên tìm kiếm thông qua ứng dụng</w:t>
      </w:r>
      <w:r w:rsidR="00645FD0">
        <w:t>.</w:t>
      </w:r>
    </w:p>
    <w:p w14:paraId="11A2CB74" w14:textId="77777777" w:rsidR="00F77D3D" w:rsidRDefault="00F77D3D" w:rsidP="00F77D3D">
      <w:pPr>
        <w:pStyle w:val="Paragraph2"/>
        <w:ind w:left="0"/>
      </w:pPr>
    </w:p>
    <w:p w14:paraId="06B4FC59" w14:textId="77777777" w:rsidR="00B1181D" w:rsidRDefault="0008435E">
      <w:pPr>
        <w:pStyle w:val="u1"/>
      </w:pPr>
      <w:bookmarkStart w:id="37" w:name="_Toc379183606"/>
      <w:bookmarkStart w:id="38" w:name="_Toc101364912"/>
      <w:bookmarkEnd w:id="36"/>
      <w:r>
        <w:lastRenderedPageBreak/>
        <w:t>Assessing Reliability, Performance, and Support Needs</w:t>
      </w:r>
      <w:bookmarkEnd w:id="37"/>
      <w:bookmarkEnd w:id="38"/>
    </w:p>
    <w:p w14:paraId="12BC5A87" w14:textId="68A175F7" w:rsidR="00866139" w:rsidRDefault="00FD50E2">
      <w:pPr>
        <w:pStyle w:val="Paragraph2"/>
        <w:numPr>
          <w:ilvl w:val="0"/>
          <w:numId w:val="32"/>
        </w:numPr>
      </w:pPr>
      <w:r>
        <w:t xml:space="preserve">Ứng dụng có thể chạy ổn định </w:t>
      </w:r>
      <w:r w:rsidR="00D94930">
        <w:t>ít nhất</w:t>
      </w:r>
      <w:r>
        <w:t xml:space="preserve"> 2 năm kể từ lúc phát hành</w:t>
      </w:r>
      <w:r w:rsidR="00B531C1">
        <w:t>.</w:t>
      </w:r>
    </w:p>
    <w:p w14:paraId="42D9EA56" w14:textId="37355CBD" w:rsidR="00866139" w:rsidRDefault="00B531C1">
      <w:pPr>
        <w:pStyle w:val="Paragraph2"/>
        <w:numPr>
          <w:ilvl w:val="0"/>
          <w:numId w:val="32"/>
        </w:numPr>
      </w:pPr>
      <w:r>
        <w:t>Khi sử dụng, ứng dụng không chiếm quá 500 MB bộ nhớ điện thoại.</w:t>
      </w:r>
    </w:p>
    <w:p w14:paraId="15339EA5" w14:textId="0381E82B" w:rsidR="001B1264" w:rsidRDefault="001B1264">
      <w:pPr>
        <w:pStyle w:val="Paragraph2"/>
        <w:numPr>
          <w:ilvl w:val="0"/>
          <w:numId w:val="32"/>
        </w:numPr>
      </w:pPr>
      <w:r>
        <w:t>Ứng dụng cung cấp các thông tin của đội ngũ chăm sóc khách hàng, giúp người dùng liên lạc khi cần hỗ trợ.</w:t>
      </w:r>
    </w:p>
    <w:p w14:paraId="29B46D8C" w14:textId="37D014F2" w:rsidR="00BD6F77" w:rsidRDefault="00BD6F77">
      <w:pPr>
        <w:pStyle w:val="Paragraph2"/>
        <w:numPr>
          <w:ilvl w:val="0"/>
          <w:numId w:val="32"/>
        </w:numPr>
      </w:pPr>
      <w:r>
        <w:t xml:space="preserve">Ứng dụng không để lộ </w:t>
      </w:r>
      <w:r w:rsidR="00B905A3">
        <w:t xml:space="preserve">tài khoản, </w:t>
      </w:r>
      <w:r>
        <w:t>thông tin khách hàng cho bên thứ ba</w:t>
      </w:r>
      <w:r w:rsidR="00925D90">
        <w:t>.</w:t>
      </w:r>
    </w:p>
    <w:p w14:paraId="44C05C35" w14:textId="5DAEEAE9" w:rsidR="00B5127A" w:rsidRDefault="00B5127A">
      <w:pPr>
        <w:pStyle w:val="Paragraph2"/>
        <w:numPr>
          <w:ilvl w:val="0"/>
          <w:numId w:val="32"/>
        </w:numPr>
      </w:pPr>
      <w:r>
        <w:t>Ứng dụng được phát hành trên Google Play và App Store.</w:t>
      </w:r>
    </w:p>
    <w:p w14:paraId="1A76C5D0" w14:textId="2B1DA487" w:rsidR="004A410A" w:rsidRDefault="004A410A">
      <w:pPr>
        <w:pStyle w:val="Paragraph2"/>
        <w:numPr>
          <w:ilvl w:val="0"/>
          <w:numId w:val="32"/>
        </w:numPr>
      </w:pPr>
      <w:r>
        <w:t>Giao diện ứng dụng thân thiện với người dùng, dễ nhìn</w:t>
      </w:r>
      <w:r w:rsidR="002E516B">
        <w:t>, dễ làm quen</w:t>
      </w:r>
      <w:r>
        <w:t>, không được quá sơ sài.</w:t>
      </w:r>
    </w:p>
    <w:p w14:paraId="44ACF323" w14:textId="77777777" w:rsidR="008B1292" w:rsidRDefault="008B1292" w:rsidP="008B1292">
      <w:pPr>
        <w:pStyle w:val="Paragraph2"/>
        <w:ind w:left="0"/>
      </w:pPr>
    </w:p>
    <w:p w14:paraId="786519D1" w14:textId="77777777" w:rsidR="00B1181D" w:rsidRDefault="0008435E">
      <w:pPr>
        <w:pStyle w:val="u1"/>
      </w:pPr>
      <w:bookmarkStart w:id="39" w:name="_Toc101364913"/>
      <w:r>
        <w:t>Wrap-Up</w:t>
      </w:r>
      <w:bookmarkEnd w:id="39"/>
    </w:p>
    <w:p w14:paraId="1AEBC184" w14:textId="207AEE11" w:rsidR="00C627B2" w:rsidRDefault="00C627B2">
      <w:pPr>
        <w:pStyle w:val="Paragraph2"/>
        <w:numPr>
          <w:ilvl w:val="0"/>
          <w:numId w:val="33"/>
        </w:numPr>
      </w:pPr>
      <w:r>
        <w:t>Các bên của cuộc phỏng vấn đã trao đổi thông tin liên lạc với nhau</w:t>
      </w:r>
    </w:p>
    <w:p w14:paraId="760FDF19" w14:textId="77777777" w:rsidR="00B1181D" w:rsidRDefault="00B1181D">
      <w:pPr>
        <w:pStyle w:val="Paragraph2"/>
        <w:rPr>
          <w:sz w:val="22"/>
        </w:rPr>
      </w:pPr>
    </w:p>
    <w:p w14:paraId="59EEB193" w14:textId="77777777" w:rsidR="00B1181D" w:rsidRDefault="0008435E">
      <w:pPr>
        <w:pStyle w:val="u1"/>
      </w:pPr>
      <w:bookmarkStart w:id="40" w:name="_Toc101364914"/>
      <w:r>
        <w:t>Analyst’s Summary</w:t>
      </w:r>
      <w:bookmarkEnd w:id="40"/>
    </w:p>
    <w:p w14:paraId="09DBBF93" w14:textId="4AAC84DF" w:rsidR="00B1181D" w:rsidRDefault="0008435E">
      <w:pPr>
        <w:pStyle w:val="Paragraph2"/>
        <w:rPr>
          <w:sz w:val="22"/>
        </w:rPr>
      </w:pPr>
      <w:r w:rsidRPr="1C53B72B">
        <w:rPr>
          <w:sz w:val="22"/>
          <w:szCs w:val="22"/>
        </w:rPr>
        <w:t>1.</w:t>
      </w:r>
      <w:r w:rsidR="000E4D37" w:rsidRPr="1C53B72B">
        <w:rPr>
          <w:sz w:val="22"/>
          <w:szCs w:val="22"/>
        </w:rPr>
        <w:t xml:space="preserve"> </w:t>
      </w:r>
      <w:r w:rsidR="00830405" w:rsidRPr="1C53B72B">
        <w:rPr>
          <w:sz w:val="22"/>
          <w:szCs w:val="22"/>
        </w:rPr>
        <w:t>Dễ bị lừa đảo trong quá trình tìm kiếm gia sư</w:t>
      </w:r>
    </w:p>
    <w:p w14:paraId="4E5131CF" w14:textId="39942C35" w:rsidR="00B1181D" w:rsidRDefault="0008435E">
      <w:pPr>
        <w:pStyle w:val="Paragraph2"/>
        <w:rPr>
          <w:sz w:val="22"/>
        </w:rPr>
      </w:pPr>
      <w:r w:rsidRPr="1C53B72B">
        <w:rPr>
          <w:sz w:val="22"/>
          <w:szCs w:val="22"/>
        </w:rPr>
        <w:t>2.</w:t>
      </w:r>
      <w:r w:rsidR="00830405" w:rsidRPr="1C53B72B">
        <w:rPr>
          <w:sz w:val="22"/>
          <w:szCs w:val="22"/>
        </w:rPr>
        <w:t xml:space="preserve"> </w:t>
      </w:r>
      <w:r w:rsidR="00DC1F73" w:rsidRPr="1C53B72B">
        <w:rPr>
          <w:sz w:val="22"/>
          <w:szCs w:val="22"/>
        </w:rPr>
        <w:t>Trình độ gia sư không như mong đợi</w:t>
      </w:r>
    </w:p>
    <w:p w14:paraId="1BF0B003" w14:textId="15E7EB57" w:rsidR="00B1181D" w:rsidRDefault="0008435E">
      <w:pPr>
        <w:pStyle w:val="Paragraph2"/>
        <w:rPr>
          <w:sz w:val="22"/>
        </w:rPr>
      </w:pPr>
      <w:r w:rsidRPr="1C53B72B">
        <w:rPr>
          <w:sz w:val="22"/>
          <w:szCs w:val="22"/>
        </w:rPr>
        <w:t>3.</w:t>
      </w:r>
      <w:r w:rsidR="00EC6158" w:rsidRPr="00EC6158">
        <w:t xml:space="preserve"> </w:t>
      </w:r>
      <w:r w:rsidR="00EC6158" w:rsidRPr="1C53B72B">
        <w:rPr>
          <w:sz w:val="22"/>
          <w:szCs w:val="22"/>
        </w:rPr>
        <w:t xml:space="preserve">Mức phí trung gian </w:t>
      </w:r>
      <w:r w:rsidR="00F20CE8" w:rsidRPr="1C53B72B">
        <w:rPr>
          <w:sz w:val="22"/>
          <w:szCs w:val="22"/>
        </w:rPr>
        <w:t xml:space="preserve">chưa </w:t>
      </w:r>
      <w:r w:rsidR="00EC6158" w:rsidRPr="1C53B72B">
        <w:rPr>
          <w:sz w:val="22"/>
          <w:szCs w:val="22"/>
        </w:rPr>
        <w:t>hợp lý</w:t>
      </w:r>
    </w:p>
    <w:p w14:paraId="7B9D2672" w14:textId="77777777" w:rsidR="009C548B" w:rsidRDefault="009C548B"/>
    <w:sectPr w:rsidR="009C548B">
      <w:headerReference w:type="default" r:id="rId13"/>
      <w:footerReference w:type="default" r:id="rId14"/>
      <w:headerReference w:type="first" r:id="rId15"/>
      <w:footerReference w:type="firs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98B02" w14:textId="77777777" w:rsidR="00190E2C" w:rsidRDefault="00190E2C">
      <w:pPr>
        <w:spacing w:line="240" w:lineRule="auto"/>
      </w:pPr>
      <w:r>
        <w:separator/>
      </w:r>
    </w:p>
  </w:endnote>
  <w:endnote w:type="continuationSeparator" w:id="0">
    <w:p w14:paraId="6214B95A" w14:textId="77777777" w:rsidR="00190E2C" w:rsidRDefault="00190E2C">
      <w:pPr>
        <w:spacing w:line="240" w:lineRule="auto"/>
      </w:pPr>
      <w:r>
        <w:continuationSeparator/>
      </w:r>
    </w:p>
  </w:endnote>
  <w:endnote w:type="continuationNotice" w:id="1">
    <w:p w14:paraId="37196159" w14:textId="77777777" w:rsidR="00190E2C" w:rsidRDefault="00190E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085E" w14:textId="77777777" w:rsidR="00B1181D" w:rsidRDefault="0008435E">
    <w:pPr>
      <w:pStyle w:val="Chntrang"/>
      <w:framePr w:wrap="auto"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7BCBBA76" w14:textId="77777777" w:rsidR="00B1181D" w:rsidRDefault="00B1181D">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43DB" w14:textId="77777777" w:rsidR="00D630C8" w:rsidRDefault="00D630C8">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ED10" w14:textId="77777777" w:rsidR="00D630C8" w:rsidRDefault="00D630C8">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1D" w14:paraId="380186EE" w14:textId="77777777">
      <w:tc>
        <w:tcPr>
          <w:tcW w:w="3162" w:type="dxa"/>
          <w:tcBorders>
            <w:top w:val="nil"/>
            <w:left w:val="nil"/>
            <w:bottom w:val="nil"/>
            <w:right w:val="nil"/>
          </w:tcBorders>
        </w:tcPr>
        <w:p w14:paraId="735C0E19" w14:textId="77777777" w:rsidR="00B1181D" w:rsidRDefault="0008435E">
          <w:pPr>
            <w:ind w:right="360"/>
            <w:rPr>
              <w:sz w:val="24"/>
            </w:rPr>
          </w:pPr>
          <w:r>
            <w:t>Confidential</w:t>
          </w:r>
        </w:p>
      </w:tc>
      <w:tc>
        <w:tcPr>
          <w:tcW w:w="3162" w:type="dxa"/>
          <w:tcBorders>
            <w:top w:val="nil"/>
            <w:left w:val="nil"/>
            <w:bottom w:val="nil"/>
            <w:right w:val="nil"/>
          </w:tcBorders>
        </w:tcPr>
        <w:p w14:paraId="2D95CB18" w14:textId="2F56EF1C" w:rsidR="00B1181D" w:rsidRDefault="0008435E">
          <w:pPr>
            <w:jc w:val="center"/>
          </w:pPr>
          <w:r>
            <w:fldChar w:fldCharType="begin"/>
          </w:r>
          <w:r>
            <w:instrText>symbol 211 \f "Symbol" \s 10</w:instrText>
          </w:r>
          <w:r>
            <w:fldChar w:fldCharType="separate"/>
          </w:r>
          <w:r>
            <w:rPr>
              <w:rFonts w:ascii="Symbol" w:hAnsi="Symbol"/>
            </w:rPr>
            <w:t>Ó</w:t>
          </w:r>
          <w:r>
            <w:fldChar w:fldCharType="end"/>
          </w:r>
          <w:r w:rsidR="00D73C26">
            <w:fldChar w:fldCharType="begin"/>
          </w:r>
          <w:r w:rsidR="00D73C26">
            <w:instrText xml:space="preserve"> DOCPROPERTY "Company"  \* MERGEFORMAT </w:instrText>
          </w:r>
          <w:r w:rsidR="00D73C26">
            <w:fldChar w:fldCharType="separate"/>
          </w:r>
          <w:r w:rsidR="00D73C26">
            <w:t>HCMUS.CQ.PTQLYCPM.E</w:t>
          </w:r>
          <w:r w:rsidR="00D73C26">
            <w:fldChar w:fldCharType="end"/>
          </w:r>
          <w:r>
            <w:t xml:space="preserve">, </w:t>
          </w:r>
          <w:r>
            <w:fldChar w:fldCharType="begin"/>
          </w:r>
          <w:r>
            <w:instrText xml:space="preserve"> DATE \@ "yyyy" </w:instrText>
          </w:r>
          <w:r>
            <w:fldChar w:fldCharType="separate"/>
          </w:r>
          <w:r w:rsidR="00D73C26">
            <w:t>2022</w:t>
          </w:r>
          <w:r>
            <w:fldChar w:fldCharType="end"/>
          </w:r>
        </w:p>
      </w:tc>
      <w:tc>
        <w:tcPr>
          <w:tcW w:w="3162" w:type="dxa"/>
          <w:tcBorders>
            <w:top w:val="nil"/>
            <w:left w:val="nil"/>
            <w:bottom w:val="nil"/>
            <w:right w:val="nil"/>
          </w:tcBorders>
        </w:tcPr>
        <w:p w14:paraId="669D34DA" w14:textId="77777777" w:rsidR="00B1181D" w:rsidRDefault="0008435E">
          <w:pPr>
            <w:jc w:val="right"/>
          </w:pPr>
          <w:r>
            <w:t xml:space="preserve">Page </w:t>
          </w:r>
          <w:r>
            <w:rPr>
              <w:rStyle w:val="Strang"/>
            </w:rPr>
            <w:fldChar w:fldCharType="begin"/>
          </w:r>
          <w:r>
            <w:rPr>
              <w:rStyle w:val="Strang"/>
            </w:rPr>
            <w:instrText xml:space="preserve">page </w:instrText>
          </w:r>
          <w:r>
            <w:rPr>
              <w:rStyle w:val="Strang"/>
            </w:rPr>
            <w:fldChar w:fldCharType="separate"/>
          </w:r>
          <w:r>
            <w:rPr>
              <w:rStyle w:val="Strang"/>
            </w:rPr>
            <w:t>7</w:t>
          </w:r>
          <w:r>
            <w:rPr>
              <w:rStyle w:val="Strang"/>
            </w:rPr>
            <w:fldChar w:fldCharType="end"/>
          </w:r>
        </w:p>
      </w:tc>
    </w:tr>
  </w:tbl>
  <w:p w14:paraId="2DA23C57" w14:textId="77777777" w:rsidR="00B1181D" w:rsidRDefault="00B1181D">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1602" w14:textId="77777777" w:rsidR="00B1181D" w:rsidRDefault="00B1181D">
    <w:pPr>
      <w:pStyle w:val="Chntrang"/>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8319" w14:textId="77777777" w:rsidR="00190E2C" w:rsidRDefault="00190E2C">
      <w:pPr>
        <w:spacing w:line="240" w:lineRule="auto"/>
      </w:pPr>
      <w:r>
        <w:separator/>
      </w:r>
    </w:p>
  </w:footnote>
  <w:footnote w:type="continuationSeparator" w:id="0">
    <w:p w14:paraId="4A44380F" w14:textId="77777777" w:rsidR="00190E2C" w:rsidRDefault="00190E2C">
      <w:pPr>
        <w:spacing w:line="240" w:lineRule="auto"/>
      </w:pPr>
      <w:r>
        <w:continuationSeparator/>
      </w:r>
    </w:p>
  </w:footnote>
  <w:footnote w:type="continuationNotice" w:id="1">
    <w:p w14:paraId="24769B6F" w14:textId="77777777" w:rsidR="00190E2C" w:rsidRDefault="00190E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8994" w14:textId="77777777" w:rsidR="00D630C8" w:rsidRDefault="00D630C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0A8B" w14:textId="77777777" w:rsidR="00B1181D" w:rsidRDefault="00B1181D">
    <w:pPr>
      <w:rPr>
        <w:sz w:val="24"/>
      </w:rPr>
    </w:pPr>
  </w:p>
  <w:p w14:paraId="1A734D57" w14:textId="77777777" w:rsidR="00B1181D" w:rsidRDefault="00B1181D">
    <w:pPr>
      <w:pBdr>
        <w:top w:val="single" w:sz="6" w:space="1" w:color="auto"/>
      </w:pBdr>
      <w:rPr>
        <w:sz w:val="24"/>
      </w:rPr>
    </w:pPr>
  </w:p>
  <w:p w14:paraId="546ACA16" w14:textId="331AB9DF" w:rsidR="00B1181D" w:rsidRDefault="0008435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73C26">
      <w:rPr>
        <w:rFonts w:ascii="Arial" w:hAnsi="Arial"/>
        <w:b/>
        <w:sz w:val="36"/>
      </w:rPr>
      <w:t>HCMUS.CQ.PTQLYCPM.E</w:t>
    </w:r>
    <w:r>
      <w:rPr>
        <w:rFonts w:ascii="Arial" w:hAnsi="Arial"/>
        <w:b/>
        <w:sz w:val="36"/>
      </w:rPr>
      <w:fldChar w:fldCharType="end"/>
    </w:r>
  </w:p>
  <w:p w14:paraId="1FD792C6" w14:textId="77777777" w:rsidR="00B1181D" w:rsidRDefault="00B1181D">
    <w:pPr>
      <w:pBdr>
        <w:bottom w:val="single" w:sz="6" w:space="1" w:color="auto"/>
      </w:pBdr>
      <w:jc w:val="right"/>
      <w:rPr>
        <w:sz w:val="24"/>
      </w:rPr>
    </w:pPr>
  </w:p>
  <w:p w14:paraId="2C26752C" w14:textId="77777777" w:rsidR="00B1181D" w:rsidRDefault="00B1181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24B0" w14:textId="77777777" w:rsidR="00D630C8" w:rsidRDefault="00D630C8">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1D" w14:paraId="383AF7DD" w14:textId="77777777" w:rsidTr="00D630C8">
      <w:trPr>
        <w:trHeight w:val="285"/>
      </w:trPr>
      <w:tc>
        <w:tcPr>
          <w:tcW w:w="6379" w:type="dxa"/>
        </w:tcPr>
        <w:p w14:paraId="65BAF298" w14:textId="378B1590" w:rsidR="00B1181D" w:rsidRDefault="00190E2C">
          <w:fldSimple w:instr="subject  \* Mergeformat ">
            <w:r w:rsidR="00D73C26">
              <w:t>Ứng dụng hỗ trợ tìm kiếm gia sư Seeker</w:t>
            </w:r>
          </w:fldSimple>
        </w:p>
      </w:tc>
      <w:tc>
        <w:tcPr>
          <w:tcW w:w="3179" w:type="dxa"/>
        </w:tcPr>
        <w:p w14:paraId="4FF9ABA7" w14:textId="38851FD3" w:rsidR="00B1181D" w:rsidRDefault="0008435E">
          <w:pPr>
            <w:tabs>
              <w:tab w:val="left" w:pos="1135"/>
            </w:tabs>
            <w:spacing w:before="40"/>
            <w:ind w:right="68"/>
          </w:pPr>
          <w:r>
            <w:t xml:space="preserve">  Version:           </w:t>
          </w:r>
          <w:r w:rsidR="00F05F03">
            <w:t>1.0</w:t>
          </w:r>
        </w:p>
      </w:tc>
    </w:tr>
    <w:tr w:rsidR="00B1181D" w14:paraId="66AFD474" w14:textId="77777777" w:rsidTr="00D630C8">
      <w:trPr>
        <w:trHeight w:val="285"/>
      </w:trPr>
      <w:tc>
        <w:tcPr>
          <w:tcW w:w="6379" w:type="dxa"/>
        </w:tcPr>
        <w:p w14:paraId="4943BD17" w14:textId="068674E6" w:rsidR="00B1181D" w:rsidRDefault="00190E2C">
          <w:fldSimple w:instr="title  \* Mergeformat ">
            <w:r w:rsidR="00D73C26">
              <w:t>Stakeholder Requests</w:t>
            </w:r>
          </w:fldSimple>
        </w:p>
      </w:tc>
      <w:tc>
        <w:tcPr>
          <w:tcW w:w="3179" w:type="dxa"/>
        </w:tcPr>
        <w:p w14:paraId="46B9F319" w14:textId="7D8D4249" w:rsidR="00B1181D" w:rsidRDefault="0008435E">
          <w:r>
            <w:t xml:space="preserve">  Date:  </w:t>
          </w:r>
          <w:r w:rsidR="00F05F03">
            <w:t>20 Apr, 22</w:t>
          </w:r>
        </w:p>
      </w:tc>
    </w:tr>
    <w:tr w:rsidR="00B1181D" w14:paraId="133B4FE7" w14:textId="77777777" w:rsidTr="00D630C8">
      <w:trPr>
        <w:trHeight w:val="285"/>
      </w:trPr>
      <w:tc>
        <w:tcPr>
          <w:tcW w:w="9558" w:type="dxa"/>
          <w:gridSpan w:val="2"/>
        </w:tcPr>
        <w:p w14:paraId="02766632" w14:textId="2720C301" w:rsidR="00D630C8" w:rsidRDefault="00D630C8">
          <w:r>
            <w:t>STKREQ_01</w:t>
          </w:r>
        </w:p>
      </w:tc>
    </w:tr>
  </w:tbl>
  <w:p w14:paraId="65750C30" w14:textId="77777777" w:rsidR="00B1181D" w:rsidRDefault="00B1181D">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1AE" w14:textId="77777777" w:rsidR="00B1181D" w:rsidRDefault="00B1181D">
    <w:pPr>
      <w:pStyle w:val="utrang"/>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8724D0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55C1AA6"/>
    <w:multiLevelType w:val="hybridMultilevel"/>
    <w:tmpl w:val="F0660F62"/>
    <w:lvl w:ilvl="0" w:tplc="7C00A0D2">
      <w:start w:val="1"/>
      <w:numFmt w:val="bullet"/>
      <w:lvlText w:val=""/>
      <w:lvlJc w:val="left"/>
      <w:pPr>
        <w:ind w:left="720" w:hanging="360"/>
      </w:pPr>
      <w:rPr>
        <w:rFonts w:ascii="Symbol" w:hAnsi="Symbol" w:hint="default"/>
      </w:rPr>
    </w:lvl>
    <w:lvl w:ilvl="1" w:tplc="3C7E20C6">
      <w:start w:val="1"/>
      <w:numFmt w:val="bullet"/>
      <w:lvlText w:val="o"/>
      <w:lvlJc w:val="left"/>
      <w:pPr>
        <w:ind w:left="1440" w:hanging="360"/>
      </w:pPr>
      <w:rPr>
        <w:rFonts w:ascii="Courier New" w:hAnsi="Courier New" w:hint="default"/>
      </w:rPr>
    </w:lvl>
    <w:lvl w:ilvl="2" w:tplc="AB86B06E">
      <w:start w:val="1"/>
      <w:numFmt w:val="bullet"/>
      <w:lvlText w:val=""/>
      <w:lvlJc w:val="left"/>
      <w:pPr>
        <w:ind w:left="2160" w:hanging="360"/>
      </w:pPr>
      <w:rPr>
        <w:rFonts w:ascii="Wingdings" w:hAnsi="Wingdings" w:hint="default"/>
      </w:rPr>
    </w:lvl>
    <w:lvl w:ilvl="3" w:tplc="DC8C7C96">
      <w:start w:val="1"/>
      <w:numFmt w:val="bullet"/>
      <w:lvlText w:val=""/>
      <w:lvlJc w:val="left"/>
      <w:pPr>
        <w:ind w:left="2880" w:hanging="360"/>
      </w:pPr>
      <w:rPr>
        <w:rFonts w:ascii="Symbol" w:hAnsi="Symbol" w:hint="default"/>
      </w:rPr>
    </w:lvl>
    <w:lvl w:ilvl="4" w:tplc="0276D73A">
      <w:start w:val="1"/>
      <w:numFmt w:val="bullet"/>
      <w:lvlText w:val="o"/>
      <w:lvlJc w:val="left"/>
      <w:pPr>
        <w:ind w:left="3600" w:hanging="360"/>
      </w:pPr>
      <w:rPr>
        <w:rFonts w:ascii="Courier New" w:hAnsi="Courier New" w:hint="default"/>
      </w:rPr>
    </w:lvl>
    <w:lvl w:ilvl="5" w:tplc="8A0A3AA2">
      <w:start w:val="1"/>
      <w:numFmt w:val="bullet"/>
      <w:lvlText w:val=""/>
      <w:lvlJc w:val="left"/>
      <w:pPr>
        <w:ind w:left="4320" w:hanging="360"/>
      </w:pPr>
      <w:rPr>
        <w:rFonts w:ascii="Wingdings" w:hAnsi="Wingdings" w:hint="default"/>
      </w:rPr>
    </w:lvl>
    <w:lvl w:ilvl="6" w:tplc="AD8C80DC">
      <w:start w:val="1"/>
      <w:numFmt w:val="bullet"/>
      <w:lvlText w:val=""/>
      <w:lvlJc w:val="left"/>
      <w:pPr>
        <w:ind w:left="5040" w:hanging="360"/>
      </w:pPr>
      <w:rPr>
        <w:rFonts w:ascii="Symbol" w:hAnsi="Symbol" w:hint="default"/>
      </w:rPr>
    </w:lvl>
    <w:lvl w:ilvl="7" w:tplc="D966C47C">
      <w:start w:val="1"/>
      <w:numFmt w:val="bullet"/>
      <w:lvlText w:val="o"/>
      <w:lvlJc w:val="left"/>
      <w:pPr>
        <w:ind w:left="5760" w:hanging="360"/>
      </w:pPr>
      <w:rPr>
        <w:rFonts w:ascii="Courier New" w:hAnsi="Courier New" w:hint="default"/>
      </w:rPr>
    </w:lvl>
    <w:lvl w:ilvl="8" w:tplc="843EAECE">
      <w:start w:val="1"/>
      <w:numFmt w:val="bullet"/>
      <w:lvlText w:val=""/>
      <w:lvlJc w:val="left"/>
      <w:pPr>
        <w:ind w:left="6480" w:hanging="360"/>
      </w:pPr>
      <w:rPr>
        <w:rFonts w:ascii="Wingdings" w:hAnsi="Wingdings" w:hint="default"/>
      </w:rPr>
    </w:lvl>
  </w:abstractNum>
  <w:abstractNum w:abstractNumId="8" w15:restartNumberingAfterBreak="0">
    <w:nsid w:val="164330E9"/>
    <w:multiLevelType w:val="hybridMultilevel"/>
    <w:tmpl w:val="40CEA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66779F"/>
    <w:multiLevelType w:val="hybridMultilevel"/>
    <w:tmpl w:val="B2666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E42082"/>
    <w:multiLevelType w:val="hybridMultilevel"/>
    <w:tmpl w:val="914473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691B85"/>
    <w:multiLevelType w:val="hybridMultilevel"/>
    <w:tmpl w:val="CC7C30A6"/>
    <w:lvl w:ilvl="0" w:tplc="C7886784">
      <w:start w:val="1"/>
      <w:numFmt w:val="bullet"/>
      <w:lvlText w:val=""/>
      <w:lvlJc w:val="left"/>
      <w:pPr>
        <w:ind w:left="720" w:hanging="360"/>
      </w:pPr>
      <w:rPr>
        <w:rFonts w:ascii="Symbol" w:hAnsi="Symbol" w:hint="default"/>
      </w:rPr>
    </w:lvl>
    <w:lvl w:ilvl="1" w:tplc="BD586704">
      <w:start w:val="1"/>
      <w:numFmt w:val="bullet"/>
      <w:lvlText w:val="o"/>
      <w:lvlJc w:val="left"/>
      <w:pPr>
        <w:ind w:left="1440" w:hanging="360"/>
      </w:pPr>
      <w:rPr>
        <w:rFonts w:ascii="Courier New" w:hAnsi="Courier New" w:hint="default"/>
      </w:rPr>
    </w:lvl>
    <w:lvl w:ilvl="2" w:tplc="86F6F0A0">
      <w:start w:val="1"/>
      <w:numFmt w:val="bullet"/>
      <w:lvlText w:val=""/>
      <w:lvlJc w:val="left"/>
      <w:pPr>
        <w:ind w:left="2160" w:hanging="360"/>
      </w:pPr>
      <w:rPr>
        <w:rFonts w:ascii="Wingdings" w:hAnsi="Wingdings" w:hint="default"/>
      </w:rPr>
    </w:lvl>
    <w:lvl w:ilvl="3" w:tplc="BBBA73A8">
      <w:start w:val="1"/>
      <w:numFmt w:val="bullet"/>
      <w:lvlText w:val=""/>
      <w:lvlJc w:val="left"/>
      <w:pPr>
        <w:ind w:left="2880" w:hanging="360"/>
      </w:pPr>
      <w:rPr>
        <w:rFonts w:ascii="Symbol" w:hAnsi="Symbol" w:hint="default"/>
      </w:rPr>
    </w:lvl>
    <w:lvl w:ilvl="4" w:tplc="6DFE3384">
      <w:start w:val="1"/>
      <w:numFmt w:val="bullet"/>
      <w:lvlText w:val="o"/>
      <w:lvlJc w:val="left"/>
      <w:pPr>
        <w:ind w:left="3600" w:hanging="360"/>
      </w:pPr>
      <w:rPr>
        <w:rFonts w:ascii="Courier New" w:hAnsi="Courier New" w:hint="default"/>
      </w:rPr>
    </w:lvl>
    <w:lvl w:ilvl="5" w:tplc="C63C8F5E">
      <w:start w:val="1"/>
      <w:numFmt w:val="bullet"/>
      <w:lvlText w:val=""/>
      <w:lvlJc w:val="left"/>
      <w:pPr>
        <w:ind w:left="4320" w:hanging="360"/>
      </w:pPr>
      <w:rPr>
        <w:rFonts w:ascii="Wingdings" w:hAnsi="Wingdings" w:hint="default"/>
      </w:rPr>
    </w:lvl>
    <w:lvl w:ilvl="6" w:tplc="8F844A1C">
      <w:start w:val="1"/>
      <w:numFmt w:val="bullet"/>
      <w:lvlText w:val=""/>
      <w:lvlJc w:val="left"/>
      <w:pPr>
        <w:ind w:left="5040" w:hanging="360"/>
      </w:pPr>
      <w:rPr>
        <w:rFonts w:ascii="Symbol" w:hAnsi="Symbol" w:hint="default"/>
      </w:rPr>
    </w:lvl>
    <w:lvl w:ilvl="7" w:tplc="65C835F0">
      <w:start w:val="1"/>
      <w:numFmt w:val="bullet"/>
      <w:lvlText w:val="o"/>
      <w:lvlJc w:val="left"/>
      <w:pPr>
        <w:ind w:left="5760" w:hanging="360"/>
      </w:pPr>
      <w:rPr>
        <w:rFonts w:ascii="Courier New" w:hAnsi="Courier New" w:hint="default"/>
      </w:rPr>
    </w:lvl>
    <w:lvl w:ilvl="8" w:tplc="AD2AB9CC">
      <w:start w:val="1"/>
      <w:numFmt w:val="bullet"/>
      <w:lvlText w:val=""/>
      <w:lvlJc w:val="left"/>
      <w:pPr>
        <w:ind w:left="6480" w:hanging="360"/>
      </w:pPr>
      <w:rPr>
        <w:rFonts w:ascii="Wingdings" w:hAnsi="Wingdings" w:hint="default"/>
      </w:rPr>
    </w:lvl>
  </w:abstractNum>
  <w:abstractNum w:abstractNumId="13" w15:restartNumberingAfterBreak="0">
    <w:nsid w:val="21724C0E"/>
    <w:multiLevelType w:val="hybridMultilevel"/>
    <w:tmpl w:val="E7DCA790"/>
    <w:lvl w:ilvl="0" w:tplc="DDD6F8BA">
      <w:start w:val="1"/>
      <w:numFmt w:val="bullet"/>
      <w:lvlText w:val=""/>
      <w:lvlJc w:val="left"/>
      <w:pPr>
        <w:ind w:left="720" w:hanging="360"/>
      </w:pPr>
      <w:rPr>
        <w:rFonts w:ascii="Symbol" w:hAnsi="Symbol" w:hint="default"/>
      </w:rPr>
    </w:lvl>
    <w:lvl w:ilvl="1" w:tplc="AA24A096">
      <w:start w:val="1"/>
      <w:numFmt w:val="bullet"/>
      <w:lvlText w:val=""/>
      <w:lvlJc w:val="left"/>
      <w:pPr>
        <w:ind w:left="1440" w:hanging="360"/>
      </w:pPr>
      <w:rPr>
        <w:rFonts w:ascii="Symbol" w:hAnsi="Symbol" w:hint="default"/>
      </w:rPr>
    </w:lvl>
    <w:lvl w:ilvl="2" w:tplc="2054B414">
      <w:start w:val="1"/>
      <w:numFmt w:val="bullet"/>
      <w:lvlText w:val=""/>
      <w:lvlJc w:val="left"/>
      <w:pPr>
        <w:ind w:left="2160" w:hanging="360"/>
      </w:pPr>
      <w:rPr>
        <w:rFonts w:ascii="Wingdings" w:hAnsi="Wingdings" w:hint="default"/>
      </w:rPr>
    </w:lvl>
    <w:lvl w:ilvl="3" w:tplc="EF7057D8">
      <w:start w:val="1"/>
      <w:numFmt w:val="bullet"/>
      <w:lvlText w:val=""/>
      <w:lvlJc w:val="left"/>
      <w:pPr>
        <w:ind w:left="2880" w:hanging="360"/>
      </w:pPr>
      <w:rPr>
        <w:rFonts w:ascii="Symbol" w:hAnsi="Symbol" w:hint="default"/>
      </w:rPr>
    </w:lvl>
    <w:lvl w:ilvl="4" w:tplc="63E0EB30">
      <w:start w:val="1"/>
      <w:numFmt w:val="bullet"/>
      <w:lvlText w:val="o"/>
      <w:lvlJc w:val="left"/>
      <w:pPr>
        <w:ind w:left="3600" w:hanging="360"/>
      </w:pPr>
      <w:rPr>
        <w:rFonts w:ascii="Courier New" w:hAnsi="Courier New" w:hint="default"/>
      </w:rPr>
    </w:lvl>
    <w:lvl w:ilvl="5" w:tplc="188044B6">
      <w:start w:val="1"/>
      <w:numFmt w:val="bullet"/>
      <w:lvlText w:val=""/>
      <w:lvlJc w:val="left"/>
      <w:pPr>
        <w:ind w:left="4320" w:hanging="360"/>
      </w:pPr>
      <w:rPr>
        <w:rFonts w:ascii="Wingdings" w:hAnsi="Wingdings" w:hint="default"/>
      </w:rPr>
    </w:lvl>
    <w:lvl w:ilvl="6" w:tplc="804EA3E8">
      <w:start w:val="1"/>
      <w:numFmt w:val="bullet"/>
      <w:lvlText w:val=""/>
      <w:lvlJc w:val="left"/>
      <w:pPr>
        <w:ind w:left="5040" w:hanging="360"/>
      </w:pPr>
      <w:rPr>
        <w:rFonts w:ascii="Symbol" w:hAnsi="Symbol" w:hint="default"/>
      </w:rPr>
    </w:lvl>
    <w:lvl w:ilvl="7" w:tplc="78804040">
      <w:start w:val="1"/>
      <w:numFmt w:val="bullet"/>
      <w:lvlText w:val="o"/>
      <w:lvlJc w:val="left"/>
      <w:pPr>
        <w:ind w:left="5760" w:hanging="360"/>
      </w:pPr>
      <w:rPr>
        <w:rFonts w:ascii="Courier New" w:hAnsi="Courier New" w:hint="default"/>
      </w:rPr>
    </w:lvl>
    <w:lvl w:ilvl="8" w:tplc="5894BDD6">
      <w:start w:val="1"/>
      <w:numFmt w:val="bullet"/>
      <w:lvlText w:val=""/>
      <w:lvlJc w:val="left"/>
      <w:pPr>
        <w:ind w:left="6480" w:hanging="360"/>
      </w:pPr>
      <w:rPr>
        <w:rFonts w:ascii="Wingdings" w:hAnsi="Wingdings" w:hint="default"/>
      </w:rPr>
    </w:lvl>
  </w:abstractNum>
  <w:abstractNum w:abstractNumId="1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C65D38"/>
    <w:multiLevelType w:val="hybridMultilevel"/>
    <w:tmpl w:val="020AB454"/>
    <w:lvl w:ilvl="0" w:tplc="B078816C">
      <w:start w:val="1"/>
      <w:numFmt w:val="bullet"/>
      <w:lvlText w:val=""/>
      <w:lvlJc w:val="left"/>
      <w:pPr>
        <w:ind w:left="720" w:hanging="360"/>
      </w:pPr>
      <w:rPr>
        <w:rFonts w:ascii="Symbol" w:hAnsi="Symbol" w:hint="default"/>
      </w:rPr>
    </w:lvl>
    <w:lvl w:ilvl="1" w:tplc="8C6EC3CA">
      <w:start w:val="1"/>
      <w:numFmt w:val="bullet"/>
      <w:lvlText w:val=""/>
      <w:lvlJc w:val="left"/>
      <w:pPr>
        <w:ind w:left="1440" w:hanging="360"/>
      </w:pPr>
      <w:rPr>
        <w:rFonts w:ascii="Symbol" w:hAnsi="Symbol" w:hint="default"/>
      </w:rPr>
    </w:lvl>
    <w:lvl w:ilvl="2" w:tplc="CA827C46">
      <w:start w:val="1"/>
      <w:numFmt w:val="bullet"/>
      <w:lvlText w:val=""/>
      <w:lvlJc w:val="left"/>
      <w:pPr>
        <w:ind w:left="2160" w:hanging="360"/>
      </w:pPr>
      <w:rPr>
        <w:rFonts w:ascii="Wingdings" w:hAnsi="Wingdings" w:hint="default"/>
      </w:rPr>
    </w:lvl>
    <w:lvl w:ilvl="3" w:tplc="0F0214E4">
      <w:start w:val="1"/>
      <w:numFmt w:val="bullet"/>
      <w:lvlText w:val=""/>
      <w:lvlJc w:val="left"/>
      <w:pPr>
        <w:ind w:left="2880" w:hanging="360"/>
      </w:pPr>
      <w:rPr>
        <w:rFonts w:ascii="Symbol" w:hAnsi="Symbol" w:hint="default"/>
      </w:rPr>
    </w:lvl>
    <w:lvl w:ilvl="4" w:tplc="C0D40BE2">
      <w:start w:val="1"/>
      <w:numFmt w:val="bullet"/>
      <w:lvlText w:val="o"/>
      <w:lvlJc w:val="left"/>
      <w:pPr>
        <w:ind w:left="3600" w:hanging="360"/>
      </w:pPr>
      <w:rPr>
        <w:rFonts w:ascii="Courier New" w:hAnsi="Courier New" w:hint="default"/>
      </w:rPr>
    </w:lvl>
    <w:lvl w:ilvl="5" w:tplc="613235D4">
      <w:start w:val="1"/>
      <w:numFmt w:val="bullet"/>
      <w:lvlText w:val=""/>
      <w:lvlJc w:val="left"/>
      <w:pPr>
        <w:ind w:left="4320" w:hanging="360"/>
      </w:pPr>
      <w:rPr>
        <w:rFonts w:ascii="Wingdings" w:hAnsi="Wingdings" w:hint="default"/>
      </w:rPr>
    </w:lvl>
    <w:lvl w:ilvl="6" w:tplc="85B4B9D6">
      <w:start w:val="1"/>
      <w:numFmt w:val="bullet"/>
      <w:lvlText w:val=""/>
      <w:lvlJc w:val="left"/>
      <w:pPr>
        <w:ind w:left="5040" w:hanging="360"/>
      </w:pPr>
      <w:rPr>
        <w:rFonts w:ascii="Symbol" w:hAnsi="Symbol" w:hint="default"/>
      </w:rPr>
    </w:lvl>
    <w:lvl w:ilvl="7" w:tplc="EA009634">
      <w:start w:val="1"/>
      <w:numFmt w:val="bullet"/>
      <w:lvlText w:val="o"/>
      <w:lvlJc w:val="left"/>
      <w:pPr>
        <w:ind w:left="5760" w:hanging="360"/>
      </w:pPr>
      <w:rPr>
        <w:rFonts w:ascii="Courier New" w:hAnsi="Courier New" w:hint="default"/>
      </w:rPr>
    </w:lvl>
    <w:lvl w:ilvl="8" w:tplc="C338C510">
      <w:start w:val="1"/>
      <w:numFmt w:val="bullet"/>
      <w:lvlText w:val=""/>
      <w:lvlJc w:val="left"/>
      <w:pPr>
        <w:ind w:left="6480" w:hanging="360"/>
      </w:pPr>
      <w:rPr>
        <w:rFonts w:ascii="Wingdings" w:hAnsi="Wingdings" w:hint="default"/>
      </w:rPr>
    </w:lvl>
  </w:abstractNum>
  <w:abstractNum w:abstractNumId="16"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BBC68A1"/>
    <w:multiLevelType w:val="multilevel"/>
    <w:tmpl w:val="54361426"/>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3" w15:restartNumberingAfterBreak="0">
    <w:nsid w:val="3C583C9B"/>
    <w:multiLevelType w:val="hybridMultilevel"/>
    <w:tmpl w:val="9CF2770A"/>
    <w:lvl w:ilvl="0" w:tplc="356A8188">
      <w:start w:val="1"/>
      <w:numFmt w:val="bullet"/>
      <w:lvlText w:val=""/>
      <w:lvlJc w:val="left"/>
      <w:pPr>
        <w:ind w:left="720" w:hanging="360"/>
      </w:pPr>
      <w:rPr>
        <w:rFonts w:ascii="Symbol" w:hAnsi="Symbol" w:hint="default"/>
      </w:rPr>
    </w:lvl>
    <w:lvl w:ilvl="1" w:tplc="B6DC882C">
      <w:start w:val="1"/>
      <w:numFmt w:val="bullet"/>
      <w:lvlText w:val=""/>
      <w:lvlJc w:val="left"/>
      <w:pPr>
        <w:ind w:left="1440" w:hanging="360"/>
      </w:pPr>
      <w:rPr>
        <w:rFonts w:ascii="Symbol" w:hAnsi="Symbol" w:hint="default"/>
      </w:rPr>
    </w:lvl>
    <w:lvl w:ilvl="2" w:tplc="A9A8076E">
      <w:start w:val="1"/>
      <w:numFmt w:val="bullet"/>
      <w:lvlText w:val=""/>
      <w:lvlJc w:val="left"/>
      <w:pPr>
        <w:ind w:left="2160" w:hanging="360"/>
      </w:pPr>
      <w:rPr>
        <w:rFonts w:ascii="Wingdings" w:hAnsi="Wingdings" w:hint="default"/>
      </w:rPr>
    </w:lvl>
    <w:lvl w:ilvl="3" w:tplc="5CEAF6C8">
      <w:start w:val="1"/>
      <w:numFmt w:val="bullet"/>
      <w:lvlText w:val=""/>
      <w:lvlJc w:val="left"/>
      <w:pPr>
        <w:ind w:left="2880" w:hanging="360"/>
      </w:pPr>
      <w:rPr>
        <w:rFonts w:ascii="Symbol" w:hAnsi="Symbol" w:hint="default"/>
      </w:rPr>
    </w:lvl>
    <w:lvl w:ilvl="4" w:tplc="1958AB4E">
      <w:start w:val="1"/>
      <w:numFmt w:val="bullet"/>
      <w:lvlText w:val="o"/>
      <w:lvlJc w:val="left"/>
      <w:pPr>
        <w:ind w:left="3600" w:hanging="360"/>
      </w:pPr>
      <w:rPr>
        <w:rFonts w:ascii="Courier New" w:hAnsi="Courier New" w:hint="default"/>
      </w:rPr>
    </w:lvl>
    <w:lvl w:ilvl="5" w:tplc="817CF6F2">
      <w:start w:val="1"/>
      <w:numFmt w:val="bullet"/>
      <w:lvlText w:val=""/>
      <w:lvlJc w:val="left"/>
      <w:pPr>
        <w:ind w:left="4320" w:hanging="360"/>
      </w:pPr>
      <w:rPr>
        <w:rFonts w:ascii="Wingdings" w:hAnsi="Wingdings" w:hint="default"/>
      </w:rPr>
    </w:lvl>
    <w:lvl w:ilvl="6" w:tplc="53A6728E">
      <w:start w:val="1"/>
      <w:numFmt w:val="bullet"/>
      <w:lvlText w:val=""/>
      <w:lvlJc w:val="left"/>
      <w:pPr>
        <w:ind w:left="5040" w:hanging="360"/>
      </w:pPr>
      <w:rPr>
        <w:rFonts w:ascii="Symbol" w:hAnsi="Symbol" w:hint="default"/>
      </w:rPr>
    </w:lvl>
    <w:lvl w:ilvl="7" w:tplc="5456FB20">
      <w:start w:val="1"/>
      <w:numFmt w:val="bullet"/>
      <w:lvlText w:val="o"/>
      <w:lvlJc w:val="left"/>
      <w:pPr>
        <w:ind w:left="5760" w:hanging="360"/>
      </w:pPr>
      <w:rPr>
        <w:rFonts w:ascii="Courier New" w:hAnsi="Courier New" w:hint="default"/>
      </w:rPr>
    </w:lvl>
    <w:lvl w:ilvl="8" w:tplc="B40011EE">
      <w:start w:val="1"/>
      <w:numFmt w:val="bullet"/>
      <w:lvlText w:val=""/>
      <w:lvlJc w:val="left"/>
      <w:pPr>
        <w:ind w:left="648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75264BB"/>
    <w:multiLevelType w:val="hybridMultilevel"/>
    <w:tmpl w:val="59D23C8C"/>
    <w:lvl w:ilvl="0" w:tplc="49D6101A">
      <w:start w:val="1"/>
      <w:numFmt w:val="bullet"/>
      <w:lvlText w:val=""/>
      <w:lvlJc w:val="left"/>
      <w:pPr>
        <w:ind w:left="720" w:hanging="360"/>
      </w:pPr>
      <w:rPr>
        <w:rFonts w:ascii="Symbol" w:hAnsi="Symbol" w:hint="default"/>
      </w:rPr>
    </w:lvl>
    <w:lvl w:ilvl="1" w:tplc="29609168">
      <w:start w:val="1"/>
      <w:numFmt w:val="bullet"/>
      <w:lvlText w:val="o"/>
      <w:lvlJc w:val="left"/>
      <w:pPr>
        <w:ind w:left="1440" w:hanging="360"/>
      </w:pPr>
      <w:rPr>
        <w:rFonts w:ascii="Courier New" w:hAnsi="Courier New" w:hint="default"/>
      </w:rPr>
    </w:lvl>
    <w:lvl w:ilvl="2" w:tplc="BDD40E7C">
      <w:start w:val="1"/>
      <w:numFmt w:val="bullet"/>
      <w:lvlText w:val=""/>
      <w:lvlJc w:val="left"/>
      <w:pPr>
        <w:ind w:left="2160" w:hanging="360"/>
      </w:pPr>
      <w:rPr>
        <w:rFonts w:ascii="Wingdings" w:hAnsi="Wingdings" w:hint="default"/>
      </w:rPr>
    </w:lvl>
    <w:lvl w:ilvl="3" w:tplc="F9083FC4">
      <w:start w:val="1"/>
      <w:numFmt w:val="bullet"/>
      <w:lvlText w:val=""/>
      <w:lvlJc w:val="left"/>
      <w:pPr>
        <w:ind w:left="2880" w:hanging="360"/>
      </w:pPr>
      <w:rPr>
        <w:rFonts w:ascii="Symbol" w:hAnsi="Symbol" w:hint="default"/>
      </w:rPr>
    </w:lvl>
    <w:lvl w:ilvl="4" w:tplc="B55E6BFA">
      <w:start w:val="1"/>
      <w:numFmt w:val="bullet"/>
      <w:lvlText w:val="o"/>
      <w:lvlJc w:val="left"/>
      <w:pPr>
        <w:ind w:left="3600" w:hanging="360"/>
      </w:pPr>
      <w:rPr>
        <w:rFonts w:ascii="Courier New" w:hAnsi="Courier New" w:hint="default"/>
      </w:rPr>
    </w:lvl>
    <w:lvl w:ilvl="5" w:tplc="BA247A44">
      <w:start w:val="1"/>
      <w:numFmt w:val="bullet"/>
      <w:lvlText w:val=""/>
      <w:lvlJc w:val="left"/>
      <w:pPr>
        <w:ind w:left="4320" w:hanging="360"/>
      </w:pPr>
      <w:rPr>
        <w:rFonts w:ascii="Wingdings" w:hAnsi="Wingdings" w:hint="default"/>
      </w:rPr>
    </w:lvl>
    <w:lvl w:ilvl="6" w:tplc="104C7336">
      <w:start w:val="1"/>
      <w:numFmt w:val="bullet"/>
      <w:lvlText w:val=""/>
      <w:lvlJc w:val="left"/>
      <w:pPr>
        <w:ind w:left="5040" w:hanging="360"/>
      </w:pPr>
      <w:rPr>
        <w:rFonts w:ascii="Symbol" w:hAnsi="Symbol" w:hint="default"/>
      </w:rPr>
    </w:lvl>
    <w:lvl w:ilvl="7" w:tplc="5FB63808">
      <w:start w:val="1"/>
      <w:numFmt w:val="bullet"/>
      <w:lvlText w:val="o"/>
      <w:lvlJc w:val="left"/>
      <w:pPr>
        <w:ind w:left="5760" w:hanging="360"/>
      </w:pPr>
      <w:rPr>
        <w:rFonts w:ascii="Courier New" w:hAnsi="Courier New" w:hint="default"/>
      </w:rPr>
    </w:lvl>
    <w:lvl w:ilvl="8" w:tplc="D4A08944">
      <w:start w:val="1"/>
      <w:numFmt w:val="bullet"/>
      <w:lvlText w:val=""/>
      <w:lvlJc w:val="left"/>
      <w:pPr>
        <w:ind w:left="6480" w:hanging="360"/>
      </w:pPr>
      <w:rPr>
        <w:rFonts w:ascii="Wingdings" w:hAnsi="Wingdings" w:hint="default"/>
      </w:rPr>
    </w:lvl>
  </w:abstractNum>
  <w:abstractNum w:abstractNumId="27" w15:restartNumberingAfterBreak="0">
    <w:nsid w:val="48D30A82"/>
    <w:multiLevelType w:val="multilevel"/>
    <w:tmpl w:val="989E824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1EF117C"/>
    <w:multiLevelType w:val="hybridMultilevel"/>
    <w:tmpl w:val="F000DB58"/>
    <w:lvl w:ilvl="0" w:tplc="3BB29F72">
      <w:start w:val="1"/>
      <w:numFmt w:val="bullet"/>
      <w:lvlText w:val=""/>
      <w:lvlJc w:val="left"/>
      <w:pPr>
        <w:ind w:left="720" w:hanging="360"/>
      </w:pPr>
      <w:rPr>
        <w:rFonts w:ascii="Symbol" w:hAnsi="Symbol" w:hint="default"/>
      </w:rPr>
    </w:lvl>
    <w:lvl w:ilvl="1" w:tplc="7776542E">
      <w:start w:val="1"/>
      <w:numFmt w:val="bullet"/>
      <w:lvlText w:val=""/>
      <w:lvlJc w:val="left"/>
      <w:pPr>
        <w:ind w:left="1440" w:hanging="360"/>
      </w:pPr>
      <w:rPr>
        <w:rFonts w:ascii="Symbol" w:hAnsi="Symbol" w:hint="default"/>
      </w:rPr>
    </w:lvl>
    <w:lvl w:ilvl="2" w:tplc="D9BEE0FA">
      <w:start w:val="1"/>
      <w:numFmt w:val="bullet"/>
      <w:lvlText w:val=""/>
      <w:lvlJc w:val="left"/>
      <w:pPr>
        <w:ind w:left="2160" w:hanging="360"/>
      </w:pPr>
      <w:rPr>
        <w:rFonts w:ascii="Wingdings" w:hAnsi="Wingdings" w:hint="default"/>
      </w:rPr>
    </w:lvl>
    <w:lvl w:ilvl="3" w:tplc="909882C4">
      <w:start w:val="1"/>
      <w:numFmt w:val="bullet"/>
      <w:lvlText w:val=""/>
      <w:lvlJc w:val="left"/>
      <w:pPr>
        <w:ind w:left="2880" w:hanging="360"/>
      </w:pPr>
      <w:rPr>
        <w:rFonts w:ascii="Symbol" w:hAnsi="Symbol" w:hint="default"/>
      </w:rPr>
    </w:lvl>
    <w:lvl w:ilvl="4" w:tplc="4148EB1C">
      <w:start w:val="1"/>
      <w:numFmt w:val="bullet"/>
      <w:lvlText w:val="o"/>
      <w:lvlJc w:val="left"/>
      <w:pPr>
        <w:ind w:left="3600" w:hanging="360"/>
      </w:pPr>
      <w:rPr>
        <w:rFonts w:ascii="Courier New" w:hAnsi="Courier New" w:hint="default"/>
      </w:rPr>
    </w:lvl>
    <w:lvl w:ilvl="5" w:tplc="35CE95D8">
      <w:start w:val="1"/>
      <w:numFmt w:val="bullet"/>
      <w:lvlText w:val=""/>
      <w:lvlJc w:val="left"/>
      <w:pPr>
        <w:ind w:left="4320" w:hanging="360"/>
      </w:pPr>
      <w:rPr>
        <w:rFonts w:ascii="Wingdings" w:hAnsi="Wingdings" w:hint="default"/>
      </w:rPr>
    </w:lvl>
    <w:lvl w:ilvl="6" w:tplc="E8D86802">
      <w:start w:val="1"/>
      <w:numFmt w:val="bullet"/>
      <w:lvlText w:val=""/>
      <w:lvlJc w:val="left"/>
      <w:pPr>
        <w:ind w:left="5040" w:hanging="360"/>
      </w:pPr>
      <w:rPr>
        <w:rFonts w:ascii="Symbol" w:hAnsi="Symbol" w:hint="default"/>
      </w:rPr>
    </w:lvl>
    <w:lvl w:ilvl="7" w:tplc="B5C027C0">
      <w:start w:val="1"/>
      <w:numFmt w:val="bullet"/>
      <w:lvlText w:val="o"/>
      <w:lvlJc w:val="left"/>
      <w:pPr>
        <w:ind w:left="5760" w:hanging="360"/>
      </w:pPr>
      <w:rPr>
        <w:rFonts w:ascii="Courier New" w:hAnsi="Courier New" w:hint="default"/>
      </w:rPr>
    </w:lvl>
    <w:lvl w:ilvl="8" w:tplc="4C26C57C">
      <w:start w:val="1"/>
      <w:numFmt w:val="bullet"/>
      <w:lvlText w:val=""/>
      <w:lvlJc w:val="left"/>
      <w:pPr>
        <w:ind w:left="6480" w:hanging="360"/>
      </w:pPr>
      <w:rPr>
        <w:rFonts w:ascii="Wingdings" w:hAnsi="Wingdings" w:hint="default"/>
      </w:rPr>
    </w:lvl>
  </w:abstractNum>
  <w:abstractNum w:abstractNumId="3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57820672">
    <w:abstractNumId w:val="0"/>
  </w:num>
  <w:num w:numId="2" w16cid:durableId="194788235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0325293">
    <w:abstractNumId w:val="20"/>
  </w:num>
  <w:num w:numId="4" w16cid:durableId="1316690704">
    <w:abstractNumId w:val="40"/>
  </w:num>
  <w:num w:numId="5" w16cid:durableId="1951812290">
    <w:abstractNumId w:val="32"/>
  </w:num>
  <w:num w:numId="6" w16cid:durableId="1096440955">
    <w:abstractNumId w:val="30"/>
  </w:num>
  <w:num w:numId="7" w16cid:durableId="79621639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729768643">
    <w:abstractNumId w:val="2"/>
  </w:num>
  <w:num w:numId="9" w16cid:durableId="192967168">
    <w:abstractNumId w:val="39"/>
  </w:num>
  <w:num w:numId="10" w16cid:durableId="1180967578">
    <w:abstractNumId w:val="4"/>
  </w:num>
  <w:num w:numId="11" w16cid:durableId="359867195">
    <w:abstractNumId w:val="21"/>
  </w:num>
  <w:num w:numId="12" w16cid:durableId="1379432753">
    <w:abstractNumId w:val="19"/>
  </w:num>
  <w:num w:numId="13" w16cid:durableId="501088712">
    <w:abstractNumId w:val="38"/>
  </w:num>
  <w:num w:numId="14" w16cid:durableId="255787943">
    <w:abstractNumId w:val="18"/>
  </w:num>
  <w:num w:numId="15" w16cid:durableId="1398362389">
    <w:abstractNumId w:val="9"/>
  </w:num>
  <w:num w:numId="16" w16cid:durableId="1700622832">
    <w:abstractNumId w:val="37"/>
  </w:num>
  <w:num w:numId="17" w16cid:durableId="1402827554">
    <w:abstractNumId w:val="29"/>
  </w:num>
  <w:num w:numId="18" w16cid:durableId="920407772">
    <w:abstractNumId w:val="14"/>
  </w:num>
  <w:num w:numId="19" w16cid:durableId="362873706">
    <w:abstractNumId w:val="24"/>
  </w:num>
  <w:num w:numId="20" w16cid:durableId="930773171">
    <w:abstractNumId w:val="17"/>
  </w:num>
  <w:num w:numId="21" w16cid:durableId="829907407">
    <w:abstractNumId w:val="36"/>
  </w:num>
  <w:num w:numId="22" w16cid:durableId="35981646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1591500020">
    <w:abstractNumId w:val="6"/>
  </w:num>
  <w:num w:numId="24" w16cid:durableId="1133790719">
    <w:abstractNumId w:val="0"/>
  </w:num>
  <w:num w:numId="25" w16cid:durableId="449514101">
    <w:abstractNumId w:val="0"/>
  </w:num>
  <w:num w:numId="26" w16cid:durableId="1310132715">
    <w:abstractNumId w:val="0"/>
  </w:num>
  <w:num w:numId="27" w16cid:durableId="525170726">
    <w:abstractNumId w:val="33"/>
  </w:num>
  <w:num w:numId="28" w16cid:durableId="786433011">
    <w:abstractNumId w:val="25"/>
  </w:num>
  <w:num w:numId="29" w16cid:durableId="697238059">
    <w:abstractNumId w:val="28"/>
  </w:num>
  <w:num w:numId="30" w16cid:durableId="1432972634">
    <w:abstractNumId w:val="5"/>
  </w:num>
  <w:num w:numId="31" w16cid:durableId="1728992617">
    <w:abstractNumId w:val="16"/>
  </w:num>
  <w:num w:numId="32" w16cid:durableId="1849099977">
    <w:abstractNumId w:val="3"/>
  </w:num>
  <w:num w:numId="33" w16cid:durableId="1868368408">
    <w:abstractNumId w:val="34"/>
  </w:num>
  <w:num w:numId="34" w16cid:durableId="1881934412">
    <w:abstractNumId w:val="35"/>
  </w:num>
  <w:num w:numId="35" w16cid:durableId="2131703778">
    <w:abstractNumId w:val="8"/>
  </w:num>
  <w:num w:numId="36" w16cid:durableId="1425565820">
    <w:abstractNumId w:val="10"/>
  </w:num>
  <w:num w:numId="37" w16cid:durableId="2098817758">
    <w:abstractNumId w:val="11"/>
  </w:num>
  <w:num w:numId="38" w16cid:durableId="1282688560">
    <w:abstractNumId w:val="27"/>
  </w:num>
  <w:num w:numId="39" w16cid:durableId="1873761106">
    <w:abstractNumId w:val="22"/>
  </w:num>
  <w:num w:numId="40" w16cid:durableId="852496952">
    <w:abstractNumId w:val="31"/>
  </w:num>
  <w:num w:numId="41" w16cid:durableId="380055347">
    <w:abstractNumId w:val="23"/>
  </w:num>
  <w:num w:numId="42" w16cid:durableId="2117866678">
    <w:abstractNumId w:val="12"/>
  </w:num>
  <w:num w:numId="43" w16cid:durableId="923339162">
    <w:abstractNumId w:val="7"/>
  </w:num>
  <w:num w:numId="44" w16cid:durableId="2092659681">
    <w:abstractNumId w:val="13"/>
  </w:num>
  <w:num w:numId="45" w16cid:durableId="1299917798">
    <w:abstractNumId w:val="15"/>
  </w:num>
  <w:num w:numId="46" w16cid:durableId="12602187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548B"/>
    <w:rsid w:val="00003D20"/>
    <w:rsid w:val="000250AE"/>
    <w:rsid w:val="000346B3"/>
    <w:rsid w:val="000357DD"/>
    <w:rsid w:val="00037F01"/>
    <w:rsid w:val="000675F9"/>
    <w:rsid w:val="00074568"/>
    <w:rsid w:val="0008435E"/>
    <w:rsid w:val="0009235D"/>
    <w:rsid w:val="000970BF"/>
    <w:rsid w:val="000A4D69"/>
    <w:rsid w:val="000A6F33"/>
    <w:rsid w:val="000C36E6"/>
    <w:rsid w:val="000E4D37"/>
    <w:rsid w:val="000E68D7"/>
    <w:rsid w:val="00112816"/>
    <w:rsid w:val="001161C9"/>
    <w:rsid w:val="00136A45"/>
    <w:rsid w:val="001444C0"/>
    <w:rsid w:val="001514BE"/>
    <w:rsid w:val="00167517"/>
    <w:rsid w:val="00173F1D"/>
    <w:rsid w:val="001752A5"/>
    <w:rsid w:val="0018417F"/>
    <w:rsid w:val="00190E2C"/>
    <w:rsid w:val="001A349A"/>
    <w:rsid w:val="001B1264"/>
    <w:rsid w:val="001C41FB"/>
    <w:rsid w:val="001D06A0"/>
    <w:rsid w:val="001D1A4C"/>
    <w:rsid w:val="001D2BDC"/>
    <w:rsid w:val="001D569D"/>
    <w:rsid w:val="001D5FAF"/>
    <w:rsid w:val="001E4E26"/>
    <w:rsid w:val="001F49F2"/>
    <w:rsid w:val="002005ED"/>
    <w:rsid w:val="00274263"/>
    <w:rsid w:val="002B7D77"/>
    <w:rsid w:val="002C37F3"/>
    <w:rsid w:val="002D457D"/>
    <w:rsid w:val="002E2D45"/>
    <w:rsid w:val="002E516B"/>
    <w:rsid w:val="00310D73"/>
    <w:rsid w:val="00311A19"/>
    <w:rsid w:val="00353B08"/>
    <w:rsid w:val="003554E6"/>
    <w:rsid w:val="0037077A"/>
    <w:rsid w:val="003B20CC"/>
    <w:rsid w:val="003D3CC5"/>
    <w:rsid w:val="003E6C09"/>
    <w:rsid w:val="004146BF"/>
    <w:rsid w:val="004270FC"/>
    <w:rsid w:val="004350FC"/>
    <w:rsid w:val="00435470"/>
    <w:rsid w:val="004401C9"/>
    <w:rsid w:val="00444866"/>
    <w:rsid w:val="00453191"/>
    <w:rsid w:val="00457615"/>
    <w:rsid w:val="004A410A"/>
    <w:rsid w:val="004B3D58"/>
    <w:rsid w:val="004D13F9"/>
    <w:rsid w:val="004D5102"/>
    <w:rsid w:val="004D618A"/>
    <w:rsid w:val="004E090F"/>
    <w:rsid w:val="004E3010"/>
    <w:rsid w:val="004E7FA7"/>
    <w:rsid w:val="004F2195"/>
    <w:rsid w:val="005336D9"/>
    <w:rsid w:val="0054279B"/>
    <w:rsid w:val="00560976"/>
    <w:rsid w:val="005667B3"/>
    <w:rsid w:val="005670E9"/>
    <w:rsid w:val="005710B9"/>
    <w:rsid w:val="005763BF"/>
    <w:rsid w:val="005B4026"/>
    <w:rsid w:val="005C7276"/>
    <w:rsid w:val="00612D51"/>
    <w:rsid w:val="00645FD0"/>
    <w:rsid w:val="00653E7B"/>
    <w:rsid w:val="00655C5A"/>
    <w:rsid w:val="006677F8"/>
    <w:rsid w:val="00673B47"/>
    <w:rsid w:val="006C7F3D"/>
    <w:rsid w:val="006D2DBE"/>
    <w:rsid w:val="006E1493"/>
    <w:rsid w:val="006F7012"/>
    <w:rsid w:val="007173A2"/>
    <w:rsid w:val="00720466"/>
    <w:rsid w:val="0073743F"/>
    <w:rsid w:val="00750B72"/>
    <w:rsid w:val="007554FB"/>
    <w:rsid w:val="00785A36"/>
    <w:rsid w:val="007B5D61"/>
    <w:rsid w:val="007C6255"/>
    <w:rsid w:val="007D3881"/>
    <w:rsid w:val="007F13EC"/>
    <w:rsid w:val="00801BE7"/>
    <w:rsid w:val="00807E13"/>
    <w:rsid w:val="00811F6C"/>
    <w:rsid w:val="00817D38"/>
    <w:rsid w:val="00820ECB"/>
    <w:rsid w:val="00826E8A"/>
    <w:rsid w:val="00830405"/>
    <w:rsid w:val="00846188"/>
    <w:rsid w:val="0086137E"/>
    <w:rsid w:val="00866139"/>
    <w:rsid w:val="0086782E"/>
    <w:rsid w:val="00876E0A"/>
    <w:rsid w:val="008830D3"/>
    <w:rsid w:val="008A2AA5"/>
    <w:rsid w:val="008B1292"/>
    <w:rsid w:val="008B7E1A"/>
    <w:rsid w:val="008C3892"/>
    <w:rsid w:val="008D24D7"/>
    <w:rsid w:val="008F60EA"/>
    <w:rsid w:val="00900CB3"/>
    <w:rsid w:val="009010DA"/>
    <w:rsid w:val="00902EA4"/>
    <w:rsid w:val="0091142D"/>
    <w:rsid w:val="00923877"/>
    <w:rsid w:val="00925D90"/>
    <w:rsid w:val="00926638"/>
    <w:rsid w:val="00933925"/>
    <w:rsid w:val="009528BE"/>
    <w:rsid w:val="00966880"/>
    <w:rsid w:val="00997E25"/>
    <w:rsid w:val="009A0E1F"/>
    <w:rsid w:val="009C548B"/>
    <w:rsid w:val="009D1DD8"/>
    <w:rsid w:val="009D3A35"/>
    <w:rsid w:val="009D508B"/>
    <w:rsid w:val="009F3074"/>
    <w:rsid w:val="00A13977"/>
    <w:rsid w:val="00A14E5B"/>
    <w:rsid w:val="00A421A7"/>
    <w:rsid w:val="00A6595A"/>
    <w:rsid w:val="00A73274"/>
    <w:rsid w:val="00A74B5C"/>
    <w:rsid w:val="00A8273F"/>
    <w:rsid w:val="00A84BC2"/>
    <w:rsid w:val="00A95AF9"/>
    <w:rsid w:val="00AA4580"/>
    <w:rsid w:val="00AB78E6"/>
    <w:rsid w:val="00AD7904"/>
    <w:rsid w:val="00AE0200"/>
    <w:rsid w:val="00B06FFA"/>
    <w:rsid w:val="00B1181D"/>
    <w:rsid w:val="00B30B84"/>
    <w:rsid w:val="00B30BC9"/>
    <w:rsid w:val="00B5127A"/>
    <w:rsid w:val="00B531C1"/>
    <w:rsid w:val="00B55953"/>
    <w:rsid w:val="00B905A3"/>
    <w:rsid w:val="00BA6EB8"/>
    <w:rsid w:val="00BC08D3"/>
    <w:rsid w:val="00BC2B86"/>
    <w:rsid w:val="00BC77E1"/>
    <w:rsid w:val="00BD6F77"/>
    <w:rsid w:val="00BF1AB3"/>
    <w:rsid w:val="00C14C8F"/>
    <w:rsid w:val="00C3018F"/>
    <w:rsid w:val="00C31EBF"/>
    <w:rsid w:val="00C3251D"/>
    <w:rsid w:val="00C44D4D"/>
    <w:rsid w:val="00C627B2"/>
    <w:rsid w:val="00C733E6"/>
    <w:rsid w:val="00C77446"/>
    <w:rsid w:val="00C77503"/>
    <w:rsid w:val="00C80A5A"/>
    <w:rsid w:val="00C83A76"/>
    <w:rsid w:val="00CB5FF3"/>
    <w:rsid w:val="00CC1D03"/>
    <w:rsid w:val="00CD7126"/>
    <w:rsid w:val="00CE35E2"/>
    <w:rsid w:val="00D03CE2"/>
    <w:rsid w:val="00D04EED"/>
    <w:rsid w:val="00D135C7"/>
    <w:rsid w:val="00D14364"/>
    <w:rsid w:val="00D15856"/>
    <w:rsid w:val="00D16461"/>
    <w:rsid w:val="00D34678"/>
    <w:rsid w:val="00D41EC1"/>
    <w:rsid w:val="00D62487"/>
    <w:rsid w:val="00D630C8"/>
    <w:rsid w:val="00D70DD0"/>
    <w:rsid w:val="00D7296B"/>
    <w:rsid w:val="00D73B8A"/>
    <w:rsid w:val="00D73C26"/>
    <w:rsid w:val="00D90396"/>
    <w:rsid w:val="00D92D8C"/>
    <w:rsid w:val="00D94818"/>
    <w:rsid w:val="00D94930"/>
    <w:rsid w:val="00DA3BF0"/>
    <w:rsid w:val="00DB7D33"/>
    <w:rsid w:val="00DC1F73"/>
    <w:rsid w:val="00DC227E"/>
    <w:rsid w:val="00DC6F69"/>
    <w:rsid w:val="00DD6D34"/>
    <w:rsid w:val="00DE2561"/>
    <w:rsid w:val="00E113E0"/>
    <w:rsid w:val="00E21A2B"/>
    <w:rsid w:val="00E26B69"/>
    <w:rsid w:val="00E748C4"/>
    <w:rsid w:val="00E82CC4"/>
    <w:rsid w:val="00EB6491"/>
    <w:rsid w:val="00EC6158"/>
    <w:rsid w:val="00EC65F7"/>
    <w:rsid w:val="00F05F03"/>
    <w:rsid w:val="00F12E5A"/>
    <w:rsid w:val="00F20CE8"/>
    <w:rsid w:val="00F62EA6"/>
    <w:rsid w:val="00F705E8"/>
    <w:rsid w:val="00F71DD9"/>
    <w:rsid w:val="00F77D3D"/>
    <w:rsid w:val="00F917DF"/>
    <w:rsid w:val="00FA0961"/>
    <w:rsid w:val="00FC3B7F"/>
    <w:rsid w:val="00FC5B39"/>
    <w:rsid w:val="00FC6C7A"/>
    <w:rsid w:val="00FD2EFA"/>
    <w:rsid w:val="00FD50E2"/>
    <w:rsid w:val="00FD6949"/>
    <w:rsid w:val="00FF7E99"/>
    <w:rsid w:val="019FE94B"/>
    <w:rsid w:val="03A69625"/>
    <w:rsid w:val="044F0AF9"/>
    <w:rsid w:val="04B01A79"/>
    <w:rsid w:val="04C5BE95"/>
    <w:rsid w:val="04C5E1F3"/>
    <w:rsid w:val="04F1CA2F"/>
    <w:rsid w:val="084731E8"/>
    <w:rsid w:val="086C54BA"/>
    <w:rsid w:val="0A42A29D"/>
    <w:rsid w:val="0A781474"/>
    <w:rsid w:val="0BD257CE"/>
    <w:rsid w:val="0C98E681"/>
    <w:rsid w:val="0CF63990"/>
    <w:rsid w:val="0D0D13DB"/>
    <w:rsid w:val="0E3C748C"/>
    <w:rsid w:val="0EC4E370"/>
    <w:rsid w:val="0FDB9DFC"/>
    <w:rsid w:val="11BC1B83"/>
    <w:rsid w:val="11E8120C"/>
    <w:rsid w:val="12093AA5"/>
    <w:rsid w:val="1345FF44"/>
    <w:rsid w:val="14F501ED"/>
    <w:rsid w:val="16A7BA9C"/>
    <w:rsid w:val="173B4941"/>
    <w:rsid w:val="174D9FB1"/>
    <w:rsid w:val="175FFE8D"/>
    <w:rsid w:val="1768E832"/>
    <w:rsid w:val="1811FE0F"/>
    <w:rsid w:val="18456384"/>
    <w:rsid w:val="19CCA2BE"/>
    <w:rsid w:val="1A155230"/>
    <w:rsid w:val="1A7FAB14"/>
    <w:rsid w:val="1B07566C"/>
    <w:rsid w:val="1C53B72B"/>
    <w:rsid w:val="1D5C1DDF"/>
    <w:rsid w:val="1EC92F5E"/>
    <w:rsid w:val="202076A3"/>
    <w:rsid w:val="2191DF40"/>
    <w:rsid w:val="224ECC0C"/>
    <w:rsid w:val="24F33E7C"/>
    <w:rsid w:val="25003AE5"/>
    <w:rsid w:val="26F2EFEB"/>
    <w:rsid w:val="271A8E3B"/>
    <w:rsid w:val="2925DDE7"/>
    <w:rsid w:val="29938514"/>
    <w:rsid w:val="29CEE7FD"/>
    <w:rsid w:val="2AAE8C67"/>
    <w:rsid w:val="2B441B0D"/>
    <w:rsid w:val="2B75EC6D"/>
    <w:rsid w:val="2CABF74C"/>
    <w:rsid w:val="2D407E09"/>
    <w:rsid w:val="2D57AD07"/>
    <w:rsid w:val="2D6591AF"/>
    <w:rsid w:val="2F42DD82"/>
    <w:rsid w:val="315AB33D"/>
    <w:rsid w:val="31C51783"/>
    <w:rsid w:val="32CED309"/>
    <w:rsid w:val="346AA36A"/>
    <w:rsid w:val="347F9B5F"/>
    <w:rsid w:val="34BC1C6C"/>
    <w:rsid w:val="36DA1610"/>
    <w:rsid w:val="37054B92"/>
    <w:rsid w:val="37E7FCC9"/>
    <w:rsid w:val="3803B412"/>
    <w:rsid w:val="3937E97D"/>
    <w:rsid w:val="3A80AC35"/>
    <w:rsid w:val="3B27CD0F"/>
    <w:rsid w:val="3BD822A2"/>
    <w:rsid w:val="3CE721B4"/>
    <w:rsid w:val="3DCAAF75"/>
    <w:rsid w:val="3DF7BEE0"/>
    <w:rsid w:val="3E06CD1D"/>
    <w:rsid w:val="3E0D63DA"/>
    <w:rsid w:val="3E1C0643"/>
    <w:rsid w:val="3F2C8C4A"/>
    <w:rsid w:val="3FDD510D"/>
    <w:rsid w:val="4162964B"/>
    <w:rsid w:val="41B1020C"/>
    <w:rsid w:val="41B2E5C8"/>
    <w:rsid w:val="426F42AF"/>
    <w:rsid w:val="42CBCE76"/>
    <w:rsid w:val="42D7A360"/>
    <w:rsid w:val="42EC74AD"/>
    <w:rsid w:val="42F8974C"/>
    <w:rsid w:val="4314E411"/>
    <w:rsid w:val="4357A58B"/>
    <w:rsid w:val="4599324A"/>
    <w:rsid w:val="47244FC5"/>
    <w:rsid w:val="477266B4"/>
    <w:rsid w:val="4B0F6097"/>
    <w:rsid w:val="4B37B52E"/>
    <w:rsid w:val="4BD9D76A"/>
    <w:rsid w:val="4D350DD7"/>
    <w:rsid w:val="4F6B81AD"/>
    <w:rsid w:val="4FA07648"/>
    <w:rsid w:val="5015B221"/>
    <w:rsid w:val="512DFC21"/>
    <w:rsid w:val="517D4D01"/>
    <w:rsid w:val="51F99009"/>
    <w:rsid w:val="53836E6B"/>
    <w:rsid w:val="56FD430C"/>
    <w:rsid w:val="57DCCA14"/>
    <w:rsid w:val="57EF0A70"/>
    <w:rsid w:val="5A0626E6"/>
    <w:rsid w:val="5A474E99"/>
    <w:rsid w:val="5AEF84E0"/>
    <w:rsid w:val="5D948F25"/>
    <w:rsid w:val="5DBC6578"/>
    <w:rsid w:val="60AF1D88"/>
    <w:rsid w:val="61F9EFB8"/>
    <w:rsid w:val="62918344"/>
    <w:rsid w:val="630F44BF"/>
    <w:rsid w:val="63A46B4B"/>
    <w:rsid w:val="63F6804F"/>
    <w:rsid w:val="64289D6D"/>
    <w:rsid w:val="64316C8F"/>
    <w:rsid w:val="654D075E"/>
    <w:rsid w:val="6622FE0E"/>
    <w:rsid w:val="685EC431"/>
    <w:rsid w:val="68C11496"/>
    <w:rsid w:val="68CA92AA"/>
    <w:rsid w:val="69795035"/>
    <w:rsid w:val="699ACBD7"/>
    <w:rsid w:val="6AD13B59"/>
    <w:rsid w:val="6C913188"/>
    <w:rsid w:val="6E5B5F1F"/>
    <w:rsid w:val="6F1D50CD"/>
    <w:rsid w:val="6F690641"/>
    <w:rsid w:val="6F9DC9CA"/>
    <w:rsid w:val="6FC4D597"/>
    <w:rsid w:val="7159CD2C"/>
    <w:rsid w:val="72C73F7D"/>
    <w:rsid w:val="730F2C41"/>
    <w:rsid w:val="74431542"/>
    <w:rsid w:val="74F6BBD9"/>
    <w:rsid w:val="75D708F1"/>
    <w:rsid w:val="76928C3A"/>
    <w:rsid w:val="76D38C59"/>
    <w:rsid w:val="77D5684E"/>
    <w:rsid w:val="77D74063"/>
    <w:rsid w:val="78C6542F"/>
    <w:rsid w:val="78FE7E74"/>
    <w:rsid w:val="79CFE182"/>
    <w:rsid w:val="7A7D3019"/>
    <w:rsid w:val="7AAF2791"/>
    <w:rsid w:val="7B5EE4B8"/>
    <w:rsid w:val="7B6CB5D0"/>
    <w:rsid w:val="7B7F0C40"/>
    <w:rsid w:val="7C0F8CDD"/>
    <w:rsid w:val="7CD3CC7D"/>
    <w:rsid w:val="7E9823C0"/>
    <w:rsid w:val="7EC48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2A7C3"/>
  <w15:chartTrackingRefBased/>
  <w15:docId w15:val="{1CF78533-AF20-4FE4-B860-B79B323D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semiHidden="1" w:uiPriority="1" w:unhideWhenUsed="1"/>
    <w:lsdException w:name="index 2" w:semiHidden="1" w:uiPriority="1" w:unhideWhenUsed="1"/>
    <w:lsdException w:name="index 3" w:semiHidden="1" w:uiPriority="1" w:unhideWhenUsed="1"/>
    <w:lsdException w:name="index 4" w:semiHidden="1" w:uiPriority="1" w:unhideWhenUsed="1"/>
    <w:lsdException w:name="index 5" w:semiHidden="1" w:uiPriority="1" w:unhideWhenUsed="1"/>
    <w:lsdException w:name="index 6" w:semiHidden="1" w:uiPriority="1" w:unhideWhenUsed="1"/>
    <w:lsdException w:name="index 7" w:semiHidden="1" w:uiPriority="1" w:unhideWhenUsed="1"/>
    <w:lsdException w:name="index 8" w:semiHidden="1" w:uiPriority="1" w:unhideWhenUsed="1"/>
    <w:lsdException w:name="index 9" w:semiHidden="1" w:uiPriority="1" w:unhideWhenUsed="1"/>
    <w:lsdException w:name="toc 1" w:semiHidden="1" w:uiPriority="39" w:unhideWhenUsed="1"/>
    <w:lsdException w:name="toc 2" w:semiHidden="1" w:uiPriority="39" w:unhideWhenUsed="1"/>
    <w:lsdException w:name="toc 3" w:semiHidden="1" w:uiPriority="1" w:unhideWhenUsed="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iPriority="1" w:unhideWhenUsed="1"/>
    <w:lsdException w:name="footnote text" w:semiHidden="1" w:uiPriority="1" w:unhideWhenUsed="1"/>
    <w:lsdException w:name="annotation text" w:semiHidden="1" w:unhideWhenUsed="1"/>
    <w:lsdException w:name="header" w:semiHidden="1" w:uiPriority="1" w:unhideWhenUsed="1"/>
    <w:lsdException w:name="footer" w:semiHidden="1" w:uiPriority="1" w:unhideWhenUsed="1"/>
    <w:lsdException w:name="index heading" w:semiHidden="1" w:uiPriority="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1C53B72B"/>
    <w:pPr>
      <w:widowControl w:val="0"/>
      <w:spacing w:line="240" w:lineRule="atLeast"/>
    </w:pPr>
    <w:rPr>
      <w:noProof/>
      <w:lang w:val="en-US" w:eastAsia="en-US"/>
    </w:rPr>
  </w:style>
  <w:style w:type="paragraph" w:styleId="u1">
    <w:name w:val="heading 1"/>
    <w:basedOn w:val="Binhthng"/>
    <w:next w:val="Binhthng"/>
    <w:uiPriority w:val="1"/>
    <w:qFormat/>
    <w:pPr>
      <w:keepNext/>
      <w:numPr>
        <w:numId w:val="1"/>
      </w:numPr>
      <w:spacing w:before="120" w:after="60"/>
      <w:outlineLvl w:val="0"/>
    </w:pPr>
    <w:rPr>
      <w:rFonts w:ascii="Arial" w:hAnsi="Arial"/>
      <w:b/>
      <w:sz w:val="24"/>
    </w:rPr>
  </w:style>
  <w:style w:type="paragraph" w:styleId="u2">
    <w:name w:val="heading 2"/>
    <w:basedOn w:val="u1"/>
    <w:next w:val="Binhthng"/>
    <w:uiPriority w:val="1"/>
    <w:qFormat/>
    <w:rsid w:val="1C53B72B"/>
    <w:pPr>
      <w:outlineLvl w:val="1"/>
    </w:pPr>
    <w:rPr>
      <w:bCs/>
      <w:sz w:val="20"/>
    </w:rPr>
  </w:style>
  <w:style w:type="paragraph" w:styleId="u3">
    <w:name w:val="heading 3"/>
    <w:basedOn w:val="u1"/>
    <w:next w:val="Binhthng"/>
    <w:uiPriority w:val="1"/>
    <w:qFormat/>
    <w:rsid w:val="1C53B72B"/>
    <w:pPr>
      <w:outlineLvl w:val="2"/>
    </w:pPr>
    <w:rPr>
      <w:b w:val="0"/>
      <w:i/>
      <w:iCs/>
      <w:sz w:val="20"/>
    </w:rPr>
  </w:style>
  <w:style w:type="paragraph" w:styleId="u4">
    <w:name w:val="heading 4"/>
    <w:basedOn w:val="u1"/>
    <w:next w:val="Binhthng"/>
    <w:uiPriority w:val="1"/>
    <w:qFormat/>
    <w:rsid w:val="1C53B72B"/>
    <w:pPr>
      <w:outlineLvl w:val="3"/>
    </w:pPr>
    <w:rPr>
      <w:b w:val="0"/>
      <w:sz w:val="20"/>
    </w:rPr>
  </w:style>
  <w:style w:type="paragraph" w:styleId="u5">
    <w:name w:val="heading 5"/>
    <w:basedOn w:val="Binhthng"/>
    <w:next w:val="Binhthng"/>
    <w:uiPriority w:val="1"/>
    <w:qFormat/>
    <w:rsid w:val="1C53B72B"/>
    <w:pPr>
      <w:spacing w:before="240" w:after="60"/>
      <w:ind w:left="2880"/>
      <w:outlineLvl w:val="4"/>
    </w:pPr>
    <w:rPr>
      <w:sz w:val="22"/>
      <w:szCs w:val="22"/>
    </w:rPr>
  </w:style>
  <w:style w:type="paragraph" w:styleId="u6">
    <w:name w:val="heading 6"/>
    <w:basedOn w:val="Binhthng"/>
    <w:next w:val="Binhthng"/>
    <w:uiPriority w:val="1"/>
    <w:qFormat/>
    <w:rsid w:val="1C53B72B"/>
    <w:pPr>
      <w:spacing w:before="240" w:after="60"/>
      <w:ind w:left="2880"/>
      <w:outlineLvl w:val="5"/>
    </w:pPr>
    <w:rPr>
      <w:i/>
      <w:iCs/>
      <w:sz w:val="22"/>
      <w:szCs w:val="22"/>
    </w:rPr>
  </w:style>
  <w:style w:type="paragraph" w:styleId="u7">
    <w:name w:val="heading 7"/>
    <w:basedOn w:val="Binhthng"/>
    <w:next w:val="Binhthng"/>
    <w:uiPriority w:val="1"/>
    <w:qFormat/>
    <w:rsid w:val="1C53B72B"/>
    <w:pPr>
      <w:spacing w:before="240" w:after="60"/>
      <w:ind w:left="2880"/>
      <w:outlineLvl w:val="6"/>
    </w:pPr>
  </w:style>
  <w:style w:type="paragraph" w:styleId="u8">
    <w:name w:val="heading 8"/>
    <w:basedOn w:val="Binhthng"/>
    <w:next w:val="Binhthng"/>
    <w:uiPriority w:val="1"/>
    <w:qFormat/>
    <w:rsid w:val="1C53B72B"/>
    <w:pPr>
      <w:spacing w:before="240" w:after="60"/>
      <w:ind w:left="2880"/>
      <w:outlineLvl w:val="7"/>
    </w:pPr>
    <w:rPr>
      <w:i/>
      <w:iCs/>
    </w:rPr>
  </w:style>
  <w:style w:type="paragraph" w:styleId="u9">
    <w:name w:val="heading 9"/>
    <w:basedOn w:val="Binhthng"/>
    <w:next w:val="Binhthng"/>
    <w:uiPriority w:val="1"/>
    <w:qFormat/>
    <w:rsid w:val="1C53B72B"/>
    <w:pPr>
      <w:spacing w:before="240" w:after="60"/>
      <w:ind w:left="2880"/>
      <w:outlineLvl w:val="8"/>
    </w:pPr>
    <w:rPr>
      <w:b/>
      <w:bCs/>
      <w:i/>
      <w:iCs/>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uiPriority w:val="1"/>
    <w:rsid w:val="1C53B72B"/>
    <w:pPr>
      <w:spacing w:before="80"/>
      <w:ind w:left="720"/>
      <w:jc w:val="both"/>
    </w:pPr>
    <w:rPr>
      <w:color w:val="000000"/>
      <w:lang w:val="en-AU"/>
    </w:rPr>
  </w:style>
  <w:style w:type="paragraph" w:styleId="Tiu">
    <w:name w:val="Title"/>
    <w:basedOn w:val="Binhthng"/>
    <w:next w:val="Binhthng"/>
    <w:uiPriority w:val="1"/>
    <w:qFormat/>
    <w:rsid w:val="1C53B72B"/>
    <w:pPr>
      <w:jc w:val="center"/>
    </w:pPr>
    <w:rPr>
      <w:rFonts w:ascii="Arial" w:hAnsi="Arial"/>
      <w:b/>
      <w:bCs/>
      <w:sz w:val="36"/>
      <w:szCs w:val="36"/>
    </w:rPr>
  </w:style>
  <w:style w:type="paragraph" w:styleId="Tiuphu">
    <w:name w:val="Subtitle"/>
    <w:basedOn w:val="Binhthng"/>
    <w:uiPriority w:val="1"/>
    <w:qFormat/>
    <w:pPr>
      <w:spacing w:after="60"/>
      <w:jc w:val="center"/>
    </w:pPr>
    <w:rPr>
      <w:rFonts w:ascii="Arial" w:hAnsi="Arial"/>
      <w:i/>
      <w:sz w:val="36"/>
      <w:lang w:val="en-AU"/>
    </w:rPr>
  </w:style>
  <w:style w:type="paragraph" w:styleId="ThutlBinhthng">
    <w:name w:val="Normal Indent"/>
    <w:basedOn w:val="Binhthng"/>
    <w:uiPriority w:val="1"/>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uiPriority w:val="1"/>
    <w:semiHidden/>
    <w:pPr>
      <w:tabs>
        <w:tab w:val="left" w:pos="1440"/>
        <w:tab w:val="right" w:pos="9360"/>
      </w:tabs>
      <w:ind w:left="864"/>
    </w:pPr>
  </w:style>
  <w:style w:type="paragraph" w:styleId="utrang">
    <w:name w:val="header"/>
    <w:basedOn w:val="Binhthng"/>
    <w:uiPriority w:val="1"/>
    <w:semiHidden/>
    <w:pPr>
      <w:tabs>
        <w:tab w:val="center" w:pos="4320"/>
        <w:tab w:val="right" w:pos="8640"/>
      </w:tabs>
    </w:pPr>
  </w:style>
  <w:style w:type="paragraph" w:styleId="Chntrang">
    <w:name w:val="footer"/>
    <w:basedOn w:val="Binhthng"/>
    <w:uiPriority w:val="1"/>
    <w:semiHidden/>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uiPriority w:val="1"/>
    <w:semiHidden/>
    <w:pPr>
      <w:ind w:left="600"/>
    </w:pPr>
  </w:style>
  <w:style w:type="paragraph" w:styleId="Mucluc5">
    <w:name w:val="toc 5"/>
    <w:basedOn w:val="Binhthng"/>
    <w:next w:val="Binhthng"/>
    <w:uiPriority w:val="1"/>
    <w:semiHidden/>
    <w:pPr>
      <w:ind w:left="800"/>
    </w:pPr>
  </w:style>
  <w:style w:type="paragraph" w:customStyle="1" w:styleId="Tabletext">
    <w:name w:val="Tabletext"/>
    <w:basedOn w:val="Binhthng"/>
    <w:uiPriority w:val="1"/>
    <w:rsid w:val="1C53B72B"/>
    <w:pPr>
      <w:spacing w:after="120"/>
    </w:pPr>
  </w:style>
  <w:style w:type="paragraph" w:styleId="ThnVnban">
    <w:name w:val="Body Text"/>
    <w:basedOn w:val="Binhthng"/>
    <w:uiPriority w:val="1"/>
    <w:semiHidden/>
    <w:rsid w:val="1C53B72B"/>
    <w:pPr>
      <w:spacing w:after="120"/>
      <w:ind w:left="720"/>
    </w:pPr>
  </w:style>
  <w:style w:type="paragraph" w:styleId="Mucluc6">
    <w:name w:val="toc 6"/>
    <w:basedOn w:val="Binhthng"/>
    <w:next w:val="Binhthng"/>
    <w:uiPriority w:val="1"/>
    <w:semiHidden/>
    <w:pPr>
      <w:ind w:left="1000"/>
    </w:pPr>
  </w:style>
  <w:style w:type="paragraph" w:styleId="Mucluc7">
    <w:name w:val="toc 7"/>
    <w:basedOn w:val="Binhthng"/>
    <w:next w:val="Binhthng"/>
    <w:uiPriority w:val="1"/>
    <w:semiHidden/>
    <w:pPr>
      <w:ind w:left="1200"/>
    </w:pPr>
  </w:style>
  <w:style w:type="paragraph" w:styleId="Mucluc8">
    <w:name w:val="toc 8"/>
    <w:basedOn w:val="Binhthng"/>
    <w:next w:val="Binhthng"/>
    <w:uiPriority w:val="1"/>
    <w:semiHidden/>
    <w:pPr>
      <w:ind w:left="1400"/>
    </w:pPr>
  </w:style>
  <w:style w:type="paragraph" w:styleId="Mucluc9">
    <w:name w:val="toc 9"/>
    <w:basedOn w:val="Binhthng"/>
    <w:next w:val="Binhthng"/>
    <w:uiPriority w:val="1"/>
    <w:semiHidden/>
    <w:pPr>
      <w:ind w:left="1600"/>
    </w:pPr>
  </w:style>
  <w:style w:type="paragraph" w:customStyle="1" w:styleId="Bullet1">
    <w:name w:val="Bullet1"/>
    <w:basedOn w:val="Binhthng"/>
    <w:uiPriority w:val="1"/>
    <w:pPr>
      <w:ind w:left="720" w:hanging="432"/>
    </w:pPr>
  </w:style>
  <w:style w:type="paragraph" w:customStyle="1" w:styleId="Bullet2">
    <w:name w:val="Bullet2"/>
    <w:basedOn w:val="Binhthng"/>
    <w:uiPriority w:val="1"/>
    <w:pPr>
      <w:ind w:left="1440" w:hanging="360"/>
    </w:pPr>
    <w:rPr>
      <w:color w:val="000080"/>
    </w:rPr>
  </w:style>
  <w:style w:type="paragraph" w:styleId="Bantailiu">
    <w:name w:val="Document Map"/>
    <w:basedOn w:val="Binhthng"/>
    <w:uiPriority w:val="1"/>
    <w:semiHidden/>
    <w:rsid w:val="1C53B72B"/>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uiPriority w:val="1"/>
    <w:semiHidden/>
    <w:rsid w:val="1C53B72B"/>
    <w:pPr>
      <w:keepNext/>
      <w:spacing w:before="40" w:after="40"/>
      <w:ind w:left="360" w:hanging="360"/>
    </w:pPr>
    <w:rPr>
      <w:rFonts w:ascii="Helvetica" w:hAnsi="Helvetica"/>
      <w:sz w:val="16"/>
      <w:szCs w:val="16"/>
    </w:rPr>
  </w:style>
  <w:style w:type="paragraph" w:customStyle="1" w:styleId="MainTitle">
    <w:name w:val="Main Title"/>
    <w:basedOn w:val="Binhthng"/>
    <w:uiPriority w:val="1"/>
    <w:rsid w:val="1C53B72B"/>
    <w:pPr>
      <w:spacing w:before="480" w:after="60"/>
      <w:jc w:val="center"/>
    </w:pPr>
    <w:rPr>
      <w:rFonts w:ascii="Arial" w:hAnsi="Arial"/>
      <w:b/>
      <w:bCs/>
      <w:sz w:val="32"/>
      <w:szCs w:val="32"/>
    </w:rPr>
  </w:style>
  <w:style w:type="paragraph" w:customStyle="1" w:styleId="Paragraph1">
    <w:name w:val="Paragraph1"/>
    <w:basedOn w:val="Binhthng"/>
    <w:uiPriority w:val="1"/>
    <w:rsid w:val="1C53B72B"/>
    <w:pPr>
      <w:spacing w:before="80"/>
      <w:jc w:val="both"/>
    </w:pPr>
  </w:style>
  <w:style w:type="paragraph" w:customStyle="1" w:styleId="Paragraph3">
    <w:name w:val="Paragraph3"/>
    <w:basedOn w:val="Binhthng"/>
    <w:uiPriority w:val="1"/>
    <w:rsid w:val="1C53B72B"/>
    <w:pPr>
      <w:spacing w:before="80"/>
      <w:ind w:left="1530"/>
      <w:jc w:val="both"/>
    </w:pPr>
  </w:style>
  <w:style w:type="paragraph" w:customStyle="1" w:styleId="Paragraph4">
    <w:name w:val="Paragraph4"/>
    <w:basedOn w:val="Binhthng"/>
    <w:uiPriority w:val="1"/>
    <w:rsid w:val="1C53B72B"/>
    <w:pPr>
      <w:spacing w:before="80"/>
      <w:ind w:left="2250"/>
      <w:jc w:val="both"/>
    </w:pPr>
  </w:style>
  <w:style w:type="paragraph" w:styleId="Chimuc1">
    <w:name w:val="index 1"/>
    <w:basedOn w:val="Binhthng"/>
    <w:next w:val="Binhthng"/>
    <w:uiPriority w:val="1"/>
    <w:semiHidden/>
    <w:pPr>
      <w:tabs>
        <w:tab w:val="right" w:leader="dot" w:pos="4320"/>
      </w:tabs>
      <w:ind w:left="200" w:hanging="200"/>
    </w:pPr>
  </w:style>
  <w:style w:type="paragraph" w:styleId="Chimuc2">
    <w:name w:val="index 2"/>
    <w:basedOn w:val="Binhthng"/>
    <w:next w:val="Binhthng"/>
    <w:uiPriority w:val="1"/>
    <w:semiHidden/>
    <w:pPr>
      <w:tabs>
        <w:tab w:val="right" w:leader="dot" w:pos="4320"/>
      </w:tabs>
      <w:ind w:left="400" w:hanging="200"/>
    </w:pPr>
  </w:style>
  <w:style w:type="paragraph" w:styleId="Chimuc3">
    <w:name w:val="index 3"/>
    <w:basedOn w:val="Binhthng"/>
    <w:next w:val="Binhthng"/>
    <w:uiPriority w:val="1"/>
    <w:semiHidden/>
    <w:pPr>
      <w:tabs>
        <w:tab w:val="right" w:leader="dot" w:pos="4320"/>
      </w:tabs>
      <w:ind w:left="600" w:hanging="200"/>
    </w:pPr>
  </w:style>
  <w:style w:type="paragraph" w:styleId="Chimuc4">
    <w:name w:val="index 4"/>
    <w:basedOn w:val="Binhthng"/>
    <w:next w:val="Binhthng"/>
    <w:uiPriority w:val="1"/>
    <w:semiHidden/>
    <w:pPr>
      <w:tabs>
        <w:tab w:val="right" w:leader="dot" w:pos="4320"/>
      </w:tabs>
      <w:ind w:left="800" w:hanging="200"/>
    </w:pPr>
  </w:style>
  <w:style w:type="paragraph" w:styleId="Chimuc5">
    <w:name w:val="index 5"/>
    <w:basedOn w:val="Binhthng"/>
    <w:next w:val="Binhthng"/>
    <w:uiPriority w:val="1"/>
    <w:semiHidden/>
    <w:pPr>
      <w:tabs>
        <w:tab w:val="right" w:leader="dot" w:pos="4320"/>
      </w:tabs>
      <w:ind w:left="1000" w:hanging="200"/>
    </w:pPr>
  </w:style>
  <w:style w:type="paragraph" w:styleId="Chimuc6">
    <w:name w:val="index 6"/>
    <w:basedOn w:val="Binhthng"/>
    <w:next w:val="Binhthng"/>
    <w:uiPriority w:val="1"/>
    <w:semiHidden/>
    <w:pPr>
      <w:tabs>
        <w:tab w:val="right" w:leader="dot" w:pos="4320"/>
      </w:tabs>
      <w:ind w:left="1200" w:hanging="200"/>
    </w:pPr>
  </w:style>
  <w:style w:type="paragraph" w:styleId="Chimuc7">
    <w:name w:val="index 7"/>
    <w:basedOn w:val="Binhthng"/>
    <w:next w:val="Binhthng"/>
    <w:uiPriority w:val="1"/>
    <w:semiHidden/>
    <w:pPr>
      <w:tabs>
        <w:tab w:val="right" w:leader="dot" w:pos="4320"/>
      </w:tabs>
      <w:ind w:left="1400" w:hanging="200"/>
    </w:pPr>
  </w:style>
  <w:style w:type="paragraph" w:styleId="Chimuc8">
    <w:name w:val="index 8"/>
    <w:basedOn w:val="Binhthng"/>
    <w:next w:val="Binhthng"/>
    <w:uiPriority w:val="1"/>
    <w:semiHidden/>
    <w:pPr>
      <w:tabs>
        <w:tab w:val="right" w:leader="dot" w:pos="4320"/>
      </w:tabs>
      <w:ind w:left="1600" w:hanging="200"/>
    </w:pPr>
  </w:style>
  <w:style w:type="paragraph" w:styleId="Chimuc9">
    <w:name w:val="index 9"/>
    <w:basedOn w:val="Binhthng"/>
    <w:next w:val="Binhthng"/>
    <w:uiPriority w:val="1"/>
    <w:semiHidden/>
    <w:pPr>
      <w:tabs>
        <w:tab w:val="right" w:leader="dot" w:pos="4320"/>
      </w:tabs>
      <w:ind w:left="1800" w:hanging="200"/>
    </w:pPr>
  </w:style>
  <w:style w:type="paragraph" w:styleId="uChimuc">
    <w:name w:val="index heading"/>
    <w:basedOn w:val="Binhthng"/>
    <w:next w:val="Chimuc1"/>
    <w:uiPriority w:val="1"/>
    <w:semiHidden/>
  </w:style>
  <w:style w:type="paragraph" w:styleId="Thnvnban2">
    <w:name w:val="Body Text 2"/>
    <w:basedOn w:val="Binhthng"/>
    <w:uiPriority w:val="1"/>
    <w:semiHidden/>
    <w:rPr>
      <w:i/>
      <w:color w:val="0000FF"/>
    </w:rPr>
  </w:style>
  <w:style w:type="paragraph" w:styleId="ThutlThnVnban">
    <w:name w:val="Body Text Indent"/>
    <w:basedOn w:val="Binhthng"/>
    <w:uiPriority w:val="1"/>
    <w:semiHidden/>
    <w:pPr>
      <w:ind w:left="720"/>
    </w:pPr>
    <w:rPr>
      <w:i/>
      <w:color w:val="0000FF"/>
      <w:u w:val="single"/>
    </w:rPr>
  </w:style>
  <w:style w:type="paragraph" w:customStyle="1" w:styleId="Body">
    <w:name w:val="Body"/>
    <w:basedOn w:val="Binhthng"/>
    <w:uiPriority w:val="1"/>
    <w:rsid w:val="1C53B72B"/>
    <w:pPr>
      <w:widowControl/>
      <w:spacing w:before="120"/>
      <w:jc w:val="both"/>
    </w:pPr>
    <w:rPr>
      <w:rFonts w:ascii="Book Antiqua" w:hAnsi="Book Antiqua"/>
    </w:rPr>
  </w:style>
  <w:style w:type="paragraph" w:customStyle="1" w:styleId="Bullet">
    <w:name w:val="Bullet"/>
    <w:basedOn w:val="Binhthng"/>
    <w:uiPriority w:val="1"/>
    <w:rsid w:val="1C53B72B"/>
    <w:pPr>
      <w:widowControl/>
      <w:numPr>
        <w:numId w:val="38"/>
      </w:numPr>
      <w:tabs>
        <w:tab w:val="left" w:pos="720"/>
        <w:tab w:val="num" w:pos="720"/>
      </w:tabs>
      <w:spacing w:before="120"/>
      <w:ind w:right="360"/>
      <w:jc w:val="both"/>
    </w:pPr>
    <w:rPr>
      <w:rFonts w:ascii="Book Antiqua" w:hAnsi="Book Antiqua"/>
    </w:rPr>
  </w:style>
  <w:style w:type="paragraph" w:customStyle="1" w:styleId="InfoBlue">
    <w:name w:val="InfoBlue"/>
    <w:basedOn w:val="Binhthng"/>
    <w:next w:val="ThnVnban"/>
    <w:uiPriority w:val="1"/>
    <w:rsid w:val="1C53B72B"/>
    <w:pPr>
      <w:spacing w:after="120"/>
      <w:ind w:left="720"/>
    </w:pPr>
    <w:rPr>
      <w:i/>
      <w:iCs/>
      <w:color w:val="0000FF"/>
    </w:rPr>
  </w:style>
  <w:style w:type="character" w:styleId="Siuktni">
    <w:name w:val="Hyperlink"/>
    <w:semiHidden/>
    <w:rPr>
      <w:color w:val="0000FF"/>
      <w:u w:val="single"/>
    </w:rPr>
  </w:style>
  <w:style w:type="paragraph" w:styleId="oancuaDanhsach">
    <w:name w:val="List Paragraph"/>
    <w:basedOn w:val="Binhthng"/>
    <w:uiPriority w:val="34"/>
    <w:qFormat/>
    <w:rsid w:val="0018417F"/>
    <w:pPr>
      <w:ind w:left="720"/>
    </w:pPr>
  </w:style>
  <w:style w:type="character" w:styleId="ThamchiuChuthich">
    <w:name w:val="annotation reference"/>
    <w:uiPriority w:val="99"/>
    <w:semiHidden/>
    <w:unhideWhenUsed/>
    <w:rsid w:val="00435470"/>
    <w:rPr>
      <w:sz w:val="16"/>
      <w:szCs w:val="16"/>
    </w:rPr>
  </w:style>
  <w:style w:type="paragraph" w:styleId="VnbanChuthich">
    <w:name w:val="annotation text"/>
    <w:basedOn w:val="Binhthng"/>
    <w:link w:val="VnbanChuthichChar"/>
    <w:uiPriority w:val="99"/>
    <w:semiHidden/>
    <w:unhideWhenUsed/>
    <w:rsid w:val="00435470"/>
  </w:style>
  <w:style w:type="character" w:customStyle="1" w:styleId="VnbanChuthichChar">
    <w:name w:val="Văn bản Chú thích Char"/>
    <w:basedOn w:val="Phngmcinhcuaoanvn"/>
    <w:link w:val="VnbanChuthich"/>
    <w:uiPriority w:val="99"/>
    <w:semiHidden/>
    <w:rsid w:val="00435470"/>
  </w:style>
  <w:style w:type="paragraph" w:styleId="ChuChuthich">
    <w:name w:val="annotation subject"/>
    <w:basedOn w:val="VnbanChuthich"/>
    <w:next w:val="VnbanChuthich"/>
    <w:link w:val="ChuChuthichChar"/>
    <w:uiPriority w:val="99"/>
    <w:semiHidden/>
    <w:unhideWhenUsed/>
    <w:rsid w:val="00435470"/>
    <w:rPr>
      <w:b/>
      <w:bCs/>
    </w:rPr>
  </w:style>
  <w:style w:type="character" w:customStyle="1" w:styleId="ChuChuthichChar">
    <w:name w:val="Chủ đề Chú thích Char"/>
    <w:link w:val="ChuChuthich"/>
    <w:uiPriority w:val="99"/>
    <w:semiHidden/>
    <w:rsid w:val="00435470"/>
    <w:rPr>
      <w:b/>
      <w:bCs/>
    </w:rPr>
  </w:style>
  <w:style w:type="paragraph" w:styleId="Litrichdn">
    <w:name w:val="Quote"/>
    <w:basedOn w:val="Binhthng"/>
    <w:next w:val="Binhthng"/>
    <w:link w:val="LitrichdnChar"/>
    <w:uiPriority w:val="29"/>
    <w:qFormat/>
    <w:rsid w:val="00EB6491"/>
    <w:pPr>
      <w:spacing w:before="200"/>
      <w:ind w:left="864" w:right="864"/>
      <w:jc w:val="center"/>
    </w:pPr>
    <w:rPr>
      <w:i/>
      <w:iCs/>
      <w:color w:val="404040"/>
    </w:rPr>
  </w:style>
  <w:style w:type="character" w:customStyle="1" w:styleId="LitrichdnChar">
    <w:name w:val="Lời trích dẫn Char"/>
    <w:link w:val="Litrichdn"/>
    <w:uiPriority w:val="29"/>
    <w:rsid w:val="00EB6491"/>
    <w:rPr>
      <w:i/>
      <w:iCs/>
      <w:noProof/>
      <w:color w:val="404040"/>
      <w:lang w:val="en-US" w:eastAsia="en-US"/>
    </w:rPr>
  </w:style>
  <w:style w:type="paragraph" w:styleId="Nhaykepm">
    <w:name w:val="Intense Quote"/>
    <w:basedOn w:val="Binhthng"/>
    <w:next w:val="Binhthng"/>
    <w:link w:val="NhaykepmChar"/>
    <w:uiPriority w:val="30"/>
    <w:qFormat/>
    <w:rsid w:val="00EB6491"/>
    <w:pPr>
      <w:spacing w:before="360" w:after="360"/>
      <w:ind w:left="864" w:right="864"/>
      <w:jc w:val="center"/>
    </w:pPr>
    <w:rPr>
      <w:i/>
      <w:iCs/>
      <w:color w:val="4472C4"/>
    </w:rPr>
  </w:style>
  <w:style w:type="character" w:customStyle="1" w:styleId="NhaykepmChar">
    <w:name w:val="Nháy kép Đậm Char"/>
    <w:link w:val="Nhaykepm"/>
    <w:uiPriority w:val="30"/>
    <w:rsid w:val="00EB6491"/>
    <w:rPr>
      <w:i/>
      <w:iCs/>
      <w:noProof/>
      <w:color w:val="4472C4"/>
      <w:lang w:val="en-US" w:eastAsia="en-US"/>
    </w:rPr>
  </w:style>
  <w:style w:type="paragraph" w:styleId="VnbanChuthichcui">
    <w:name w:val="endnote text"/>
    <w:basedOn w:val="Binhthng"/>
    <w:link w:val="VnbanChuthichcuiChar"/>
    <w:uiPriority w:val="99"/>
    <w:semiHidden/>
    <w:unhideWhenUsed/>
    <w:rsid w:val="00EB6491"/>
  </w:style>
  <w:style w:type="character" w:customStyle="1" w:styleId="VnbanChuthichcuiChar">
    <w:name w:val="Văn bản Chú thích cuối Char"/>
    <w:link w:val="VnbanChuthichcui"/>
    <w:uiPriority w:val="99"/>
    <w:semiHidden/>
    <w:rsid w:val="00EB6491"/>
    <w:rPr>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Nam%203\PTQLYCPM\Do%20an%20mon%20hoc\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153</TotalTime>
  <Pages>8</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Stakeholder Requests</vt:lpstr>
    </vt:vector>
  </TitlesOfParts>
  <Company>HCMUS.CQ.PTQLYCPM.E</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Ứng dụng hỗ trợ tìm kiếm gia sư Seeker</dc:subject>
  <dc:creator>ASUS</dc:creator>
  <cp:keywords/>
  <dc:description/>
  <cp:lastModifiedBy>PHAN ĐẶNG DIỄM UYÊN</cp:lastModifiedBy>
  <cp:revision>211</cp:revision>
  <cp:lastPrinted>2022-04-25T07:33:00Z</cp:lastPrinted>
  <dcterms:created xsi:type="dcterms:W3CDTF">2022-04-20T07:18:00Z</dcterms:created>
  <dcterms:modified xsi:type="dcterms:W3CDTF">2022-04-25T07:33:00Z</dcterms:modified>
</cp:coreProperties>
</file>