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0EC9" w14:textId="21F06B68" w:rsidR="00B1181D" w:rsidRDefault="00CB6807">
      <w:pPr>
        <w:pStyle w:val="Tiu"/>
        <w:jc w:val="right"/>
      </w:pPr>
      <w:r>
        <w:fldChar w:fldCharType="begin"/>
      </w:r>
      <w:r>
        <w:instrText xml:space="preserve"> SUBJECT  \* MERGEFORMAT </w:instrText>
      </w:r>
      <w:r>
        <w:fldChar w:fldCharType="separate"/>
      </w:r>
      <w:r w:rsidR="00D70DD0">
        <w:t>Ứng dụng hỗ trợ tìm kiếm gia sư Seeker</w:t>
      </w:r>
      <w:r>
        <w:fldChar w:fldCharType="end"/>
      </w:r>
    </w:p>
    <w:p w14:paraId="157E0532" w14:textId="77777777" w:rsidR="00B1181D" w:rsidRDefault="00CB6807">
      <w:pPr>
        <w:pStyle w:val="Tiu"/>
        <w:jc w:val="right"/>
      </w:pPr>
      <w:r>
        <w:fldChar w:fldCharType="begin"/>
      </w:r>
      <w:r>
        <w:instrText xml:space="preserve">title  \* Mergeformat </w:instrText>
      </w:r>
      <w:r>
        <w:fldChar w:fldCharType="separate"/>
      </w:r>
      <w:r w:rsidR="009C548B">
        <w:t>Stakeholder Requests</w:t>
      </w:r>
      <w:r>
        <w:fldChar w:fldCharType="end"/>
      </w:r>
    </w:p>
    <w:p w14:paraId="1E9A1047" w14:textId="77777777" w:rsidR="00B1181D" w:rsidRDefault="00B1181D">
      <w:pPr>
        <w:pStyle w:val="Tiu"/>
        <w:jc w:val="right"/>
      </w:pPr>
    </w:p>
    <w:p w14:paraId="176F47B7" w14:textId="45BE5913" w:rsidR="00B1181D" w:rsidRDefault="0008435E" w:rsidP="128E5363">
      <w:pPr>
        <w:pStyle w:val="Tiu"/>
        <w:jc w:val="right"/>
        <w:rPr>
          <w:sz w:val="28"/>
          <w:szCs w:val="28"/>
        </w:rPr>
      </w:pPr>
      <w:r w:rsidRPr="128E5363">
        <w:rPr>
          <w:sz w:val="28"/>
          <w:szCs w:val="28"/>
        </w:rPr>
        <w:t>Version 1.0</w:t>
      </w:r>
    </w:p>
    <w:p w14:paraId="231EFBBE" w14:textId="77777777" w:rsidR="00B1181D" w:rsidRDefault="00B1181D">
      <w:pPr>
        <w:pStyle w:val="Tiu"/>
        <w:rPr>
          <w:sz w:val="28"/>
        </w:rPr>
      </w:pPr>
    </w:p>
    <w:p w14:paraId="76AC6DB4" w14:textId="77777777" w:rsidR="00B1181D" w:rsidRDefault="00B1181D"/>
    <w:p w14:paraId="5AFA063E" w14:textId="77777777" w:rsidR="00B1181D" w:rsidRDefault="00B1181D">
      <w:pPr>
        <w:sectPr w:rsidR="00B1181D">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4CE5AC1" w14:textId="77777777" w:rsidR="00B1181D" w:rsidRDefault="0008435E">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1D" w14:paraId="59CDC69F" w14:textId="77777777" w:rsidTr="128E5363">
        <w:tc>
          <w:tcPr>
            <w:tcW w:w="2304" w:type="dxa"/>
          </w:tcPr>
          <w:p w14:paraId="3B7C7CF9" w14:textId="77777777" w:rsidR="00B1181D" w:rsidRDefault="0008435E">
            <w:pPr>
              <w:pStyle w:val="Tabletext"/>
              <w:jc w:val="center"/>
              <w:rPr>
                <w:b/>
              </w:rPr>
            </w:pPr>
            <w:r w:rsidRPr="128E5363">
              <w:rPr>
                <w:b/>
                <w:bCs/>
              </w:rPr>
              <w:t>Date</w:t>
            </w:r>
          </w:p>
        </w:tc>
        <w:tc>
          <w:tcPr>
            <w:tcW w:w="1152" w:type="dxa"/>
          </w:tcPr>
          <w:p w14:paraId="31D334A6" w14:textId="77777777" w:rsidR="00B1181D" w:rsidRDefault="0008435E">
            <w:pPr>
              <w:pStyle w:val="Tabletext"/>
              <w:jc w:val="center"/>
              <w:rPr>
                <w:b/>
              </w:rPr>
            </w:pPr>
            <w:r w:rsidRPr="128E5363">
              <w:rPr>
                <w:b/>
                <w:bCs/>
              </w:rPr>
              <w:t>Version</w:t>
            </w:r>
          </w:p>
        </w:tc>
        <w:tc>
          <w:tcPr>
            <w:tcW w:w="3744" w:type="dxa"/>
          </w:tcPr>
          <w:p w14:paraId="0E979621" w14:textId="77777777" w:rsidR="00B1181D" w:rsidRDefault="0008435E">
            <w:pPr>
              <w:pStyle w:val="Tabletext"/>
              <w:jc w:val="center"/>
              <w:rPr>
                <w:b/>
              </w:rPr>
            </w:pPr>
            <w:r w:rsidRPr="128E5363">
              <w:rPr>
                <w:b/>
                <w:bCs/>
              </w:rPr>
              <w:t>Description</w:t>
            </w:r>
          </w:p>
        </w:tc>
        <w:tc>
          <w:tcPr>
            <w:tcW w:w="2304" w:type="dxa"/>
          </w:tcPr>
          <w:p w14:paraId="686730F3" w14:textId="77777777" w:rsidR="00B1181D" w:rsidRDefault="0008435E">
            <w:pPr>
              <w:pStyle w:val="Tabletext"/>
              <w:jc w:val="center"/>
              <w:rPr>
                <w:b/>
              </w:rPr>
            </w:pPr>
            <w:r w:rsidRPr="128E5363">
              <w:rPr>
                <w:b/>
                <w:bCs/>
              </w:rPr>
              <w:t>Author</w:t>
            </w:r>
          </w:p>
        </w:tc>
      </w:tr>
      <w:tr w:rsidR="00B1181D" w14:paraId="76204AAA" w14:textId="77777777" w:rsidTr="128E5363">
        <w:tc>
          <w:tcPr>
            <w:tcW w:w="2304" w:type="dxa"/>
          </w:tcPr>
          <w:p w14:paraId="4649B4A0" w14:textId="7A3C1D3B" w:rsidR="00B1181D" w:rsidRDefault="00C3018F">
            <w:pPr>
              <w:pStyle w:val="Tabletext"/>
            </w:pPr>
            <w:r>
              <w:t>20 Apr, 22</w:t>
            </w:r>
          </w:p>
        </w:tc>
        <w:tc>
          <w:tcPr>
            <w:tcW w:w="1152" w:type="dxa"/>
          </w:tcPr>
          <w:p w14:paraId="14A3496D" w14:textId="559CBB04" w:rsidR="00B1181D" w:rsidRDefault="00A421A7">
            <w:pPr>
              <w:pStyle w:val="Tabletext"/>
            </w:pPr>
            <w:r>
              <w:t>1.0</w:t>
            </w:r>
          </w:p>
        </w:tc>
        <w:tc>
          <w:tcPr>
            <w:tcW w:w="3744" w:type="dxa"/>
          </w:tcPr>
          <w:p w14:paraId="57449245" w14:textId="02E60888" w:rsidR="00B1181D" w:rsidRDefault="006F7012">
            <w:pPr>
              <w:pStyle w:val="Tabletext"/>
            </w:pPr>
            <w:r>
              <w:t>Hoàn thiện nội dung các phần</w:t>
            </w:r>
          </w:p>
        </w:tc>
        <w:tc>
          <w:tcPr>
            <w:tcW w:w="2304" w:type="dxa"/>
          </w:tcPr>
          <w:p w14:paraId="7CAC3954" w14:textId="47444B23" w:rsidR="00B1181D" w:rsidRDefault="00BA60A9">
            <w:pPr>
              <w:pStyle w:val="Tabletext"/>
            </w:pPr>
            <w:r>
              <w:t>Trần Vũ Việt Cường</w:t>
            </w:r>
          </w:p>
        </w:tc>
      </w:tr>
      <w:tr w:rsidR="00B1181D" w14:paraId="3442AD3B" w14:textId="77777777" w:rsidTr="128E5363">
        <w:tc>
          <w:tcPr>
            <w:tcW w:w="2304" w:type="dxa"/>
          </w:tcPr>
          <w:p w14:paraId="4FDD6567" w14:textId="77777777" w:rsidR="00B1181D" w:rsidRDefault="00B1181D">
            <w:pPr>
              <w:pStyle w:val="Tabletext"/>
            </w:pPr>
          </w:p>
        </w:tc>
        <w:tc>
          <w:tcPr>
            <w:tcW w:w="1152" w:type="dxa"/>
          </w:tcPr>
          <w:p w14:paraId="7B87EDD1" w14:textId="77777777" w:rsidR="00B1181D" w:rsidRDefault="00B1181D">
            <w:pPr>
              <w:pStyle w:val="Tabletext"/>
            </w:pPr>
          </w:p>
        </w:tc>
        <w:tc>
          <w:tcPr>
            <w:tcW w:w="3744" w:type="dxa"/>
          </w:tcPr>
          <w:p w14:paraId="28BB5D1E" w14:textId="77777777" w:rsidR="00B1181D" w:rsidRDefault="00B1181D">
            <w:pPr>
              <w:pStyle w:val="Tabletext"/>
            </w:pPr>
          </w:p>
        </w:tc>
        <w:tc>
          <w:tcPr>
            <w:tcW w:w="2304" w:type="dxa"/>
          </w:tcPr>
          <w:p w14:paraId="36F01AD8" w14:textId="77777777" w:rsidR="00B1181D" w:rsidRDefault="00B1181D">
            <w:pPr>
              <w:pStyle w:val="Tabletext"/>
            </w:pPr>
          </w:p>
        </w:tc>
      </w:tr>
      <w:tr w:rsidR="00B1181D" w14:paraId="0C6EB55E" w14:textId="77777777" w:rsidTr="128E5363">
        <w:tc>
          <w:tcPr>
            <w:tcW w:w="2304" w:type="dxa"/>
          </w:tcPr>
          <w:p w14:paraId="7CFC8553" w14:textId="77777777" w:rsidR="00B1181D" w:rsidRDefault="00B1181D">
            <w:pPr>
              <w:pStyle w:val="Tabletext"/>
            </w:pPr>
          </w:p>
        </w:tc>
        <w:tc>
          <w:tcPr>
            <w:tcW w:w="1152" w:type="dxa"/>
          </w:tcPr>
          <w:p w14:paraId="7E93B9A2" w14:textId="77777777" w:rsidR="00B1181D" w:rsidRDefault="00B1181D">
            <w:pPr>
              <w:pStyle w:val="Tabletext"/>
            </w:pPr>
          </w:p>
        </w:tc>
        <w:tc>
          <w:tcPr>
            <w:tcW w:w="3744" w:type="dxa"/>
          </w:tcPr>
          <w:p w14:paraId="04457F0E" w14:textId="77777777" w:rsidR="00B1181D" w:rsidRDefault="00B1181D">
            <w:pPr>
              <w:pStyle w:val="Tabletext"/>
            </w:pPr>
          </w:p>
        </w:tc>
        <w:tc>
          <w:tcPr>
            <w:tcW w:w="2304" w:type="dxa"/>
          </w:tcPr>
          <w:p w14:paraId="7927F1A8" w14:textId="77777777" w:rsidR="00B1181D" w:rsidRDefault="00B1181D">
            <w:pPr>
              <w:pStyle w:val="Tabletext"/>
            </w:pPr>
          </w:p>
        </w:tc>
      </w:tr>
      <w:tr w:rsidR="00B1181D" w14:paraId="2CB80051" w14:textId="77777777" w:rsidTr="128E5363">
        <w:tc>
          <w:tcPr>
            <w:tcW w:w="2304" w:type="dxa"/>
          </w:tcPr>
          <w:p w14:paraId="0E308A07" w14:textId="77777777" w:rsidR="00B1181D" w:rsidRDefault="00B1181D">
            <w:pPr>
              <w:pStyle w:val="Tabletext"/>
            </w:pPr>
          </w:p>
        </w:tc>
        <w:tc>
          <w:tcPr>
            <w:tcW w:w="1152" w:type="dxa"/>
          </w:tcPr>
          <w:p w14:paraId="772BEED4" w14:textId="77777777" w:rsidR="00B1181D" w:rsidRDefault="00B1181D">
            <w:pPr>
              <w:pStyle w:val="Tabletext"/>
            </w:pPr>
          </w:p>
        </w:tc>
        <w:tc>
          <w:tcPr>
            <w:tcW w:w="3744" w:type="dxa"/>
          </w:tcPr>
          <w:p w14:paraId="6B76355F" w14:textId="77777777" w:rsidR="00B1181D" w:rsidRDefault="00B1181D">
            <w:pPr>
              <w:pStyle w:val="Tabletext"/>
            </w:pPr>
          </w:p>
        </w:tc>
        <w:tc>
          <w:tcPr>
            <w:tcW w:w="2304" w:type="dxa"/>
          </w:tcPr>
          <w:p w14:paraId="30EA6F2E" w14:textId="77777777" w:rsidR="00B1181D" w:rsidRDefault="00B1181D">
            <w:pPr>
              <w:pStyle w:val="Tabletext"/>
            </w:pPr>
          </w:p>
        </w:tc>
      </w:tr>
    </w:tbl>
    <w:p w14:paraId="29F0FDA4" w14:textId="77777777" w:rsidR="00B1181D" w:rsidRDefault="00B1181D"/>
    <w:p w14:paraId="1D3F4ABB" w14:textId="77777777" w:rsidR="00B1181D" w:rsidRDefault="0008435E">
      <w:pPr>
        <w:pStyle w:val="Tiu"/>
      </w:pPr>
      <w:r>
        <w:br w:type="page"/>
      </w:r>
      <w:r>
        <w:lastRenderedPageBreak/>
        <w:t>Table of Contents</w:t>
      </w:r>
    </w:p>
    <w:p w14:paraId="4A0D0F3E" w14:textId="04519A81" w:rsidR="00BC08D3" w:rsidRPr="0008435E" w:rsidRDefault="0008435E">
      <w:pPr>
        <w:pStyle w:val="Mucluc1"/>
        <w:tabs>
          <w:tab w:val="left" w:pos="432"/>
        </w:tabs>
        <w:rPr>
          <w:rFonts w:ascii="Calibri" w:hAnsi="Calibri"/>
          <w:sz w:val="22"/>
          <w:szCs w:val="22"/>
        </w:rPr>
      </w:pPr>
      <w:r w:rsidRPr="128E5363">
        <w:rPr>
          <w:b/>
          <w:bCs/>
        </w:rPr>
        <w:fldChar w:fldCharType="begin"/>
      </w:r>
      <w:r w:rsidRPr="128E5363">
        <w:rPr>
          <w:b/>
          <w:bCs/>
        </w:rPr>
        <w:instrText xml:space="preserve"> TOC \o "1-3" </w:instrText>
      </w:r>
      <w:r w:rsidRPr="128E5363">
        <w:rPr>
          <w:b/>
          <w:bCs/>
        </w:rPr>
        <w:fldChar w:fldCharType="separate"/>
      </w:r>
      <w:r w:rsidR="00BC08D3">
        <w:t>1.</w:t>
      </w:r>
      <w:r w:rsidR="00BC08D3" w:rsidRPr="0008435E">
        <w:rPr>
          <w:rFonts w:ascii="Calibri" w:hAnsi="Calibri"/>
          <w:sz w:val="22"/>
          <w:szCs w:val="22"/>
        </w:rPr>
        <w:tab/>
      </w:r>
      <w:r w:rsidR="00BC08D3">
        <w:t>Introduction</w:t>
      </w:r>
      <w:r w:rsidR="00BC08D3">
        <w:tab/>
      </w:r>
      <w:r w:rsidR="00BC08D3">
        <w:fldChar w:fldCharType="begin"/>
      </w:r>
      <w:r w:rsidR="00BC08D3">
        <w:instrText xml:space="preserve"> PAGEREF _Toc101364899 \h </w:instrText>
      </w:r>
      <w:r w:rsidR="00BC08D3">
        <w:fldChar w:fldCharType="separate"/>
      </w:r>
      <w:r w:rsidR="009423F9">
        <w:t>4</w:t>
      </w:r>
      <w:r w:rsidR="00BC08D3">
        <w:fldChar w:fldCharType="end"/>
      </w:r>
    </w:p>
    <w:p w14:paraId="720E9DA8" w14:textId="40F57EAA" w:rsidR="00BC08D3" w:rsidRPr="0008435E" w:rsidRDefault="00BC08D3">
      <w:pPr>
        <w:pStyle w:val="Mucluc2"/>
        <w:tabs>
          <w:tab w:val="left" w:pos="1000"/>
        </w:tabs>
        <w:rPr>
          <w:rFonts w:ascii="Calibri" w:hAnsi="Calibri"/>
          <w:sz w:val="22"/>
          <w:szCs w:val="22"/>
        </w:rPr>
      </w:pPr>
      <w:r>
        <w:t>1.1</w:t>
      </w:r>
      <w:r w:rsidRPr="0008435E">
        <w:rPr>
          <w:rFonts w:ascii="Calibri" w:hAnsi="Calibri"/>
          <w:sz w:val="22"/>
          <w:szCs w:val="22"/>
        </w:rPr>
        <w:tab/>
      </w:r>
      <w:r>
        <w:t>Purpose</w:t>
      </w:r>
      <w:r>
        <w:tab/>
      </w:r>
      <w:r>
        <w:fldChar w:fldCharType="begin"/>
      </w:r>
      <w:r>
        <w:instrText xml:space="preserve"> PAGEREF _Toc101364900 \h </w:instrText>
      </w:r>
      <w:r>
        <w:fldChar w:fldCharType="separate"/>
      </w:r>
      <w:r w:rsidR="009423F9">
        <w:t>4</w:t>
      </w:r>
      <w:r>
        <w:fldChar w:fldCharType="end"/>
      </w:r>
    </w:p>
    <w:p w14:paraId="35C31D0F" w14:textId="684A7E36" w:rsidR="00BC08D3" w:rsidRPr="0008435E" w:rsidRDefault="00BC08D3">
      <w:pPr>
        <w:pStyle w:val="Mucluc2"/>
        <w:tabs>
          <w:tab w:val="left" w:pos="1000"/>
        </w:tabs>
        <w:rPr>
          <w:rFonts w:ascii="Calibri" w:hAnsi="Calibri"/>
          <w:sz w:val="22"/>
          <w:szCs w:val="22"/>
        </w:rPr>
      </w:pPr>
      <w:r>
        <w:t>1.2</w:t>
      </w:r>
      <w:r w:rsidRPr="0008435E">
        <w:rPr>
          <w:rFonts w:ascii="Calibri" w:hAnsi="Calibri"/>
          <w:sz w:val="22"/>
          <w:szCs w:val="22"/>
        </w:rPr>
        <w:tab/>
      </w:r>
      <w:r>
        <w:t>Scope</w:t>
      </w:r>
      <w:r>
        <w:tab/>
      </w:r>
      <w:r>
        <w:fldChar w:fldCharType="begin"/>
      </w:r>
      <w:r>
        <w:instrText xml:space="preserve"> PAGEREF _Toc101364901 \h </w:instrText>
      </w:r>
      <w:r>
        <w:fldChar w:fldCharType="separate"/>
      </w:r>
      <w:r w:rsidR="009423F9">
        <w:t>4</w:t>
      </w:r>
      <w:r>
        <w:fldChar w:fldCharType="end"/>
      </w:r>
    </w:p>
    <w:p w14:paraId="193E9900" w14:textId="728123F9" w:rsidR="00BC08D3" w:rsidRPr="0008435E" w:rsidRDefault="00BC08D3">
      <w:pPr>
        <w:pStyle w:val="Mucluc2"/>
        <w:tabs>
          <w:tab w:val="left" w:pos="1000"/>
        </w:tabs>
        <w:rPr>
          <w:rFonts w:ascii="Calibri" w:hAnsi="Calibri"/>
          <w:sz w:val="22"/>
          <w:szCs w:val="22"/>
        </w:rPr>
      </w:pPr>
      <w:r>
        <w:t>1.3</w:t>
      </w:r>
      <w:r w:rsidRPr="0008435E">
        <w:rPr>
          <w:rFonts w:ascii="Calibri" w:hAnsi="Calibri"/>
          <w:sz w:val="22"/>
          <w:szCs w:val="22"/>
        </w:rPr>
        <w:tab/>
      </w:r>
      <w:r>
        <w:t>Definitions, Acronyms, and Abbreviations</w:t>
      </w:r>
      <w:r>
        <w:tab/>
      </w:r>
      <w:r>
        <w:fldChar w:fldCharType="begin"/>
      </w:r>
      <w:r>
        <w:instrText xml:space="preserve"> PAGEREF _Toc101364902 \h </w:instrText>
      </w:r>
      <w:r>
        <w:fldChar w:fldCharType="separate"/>
      </w:r>
      <w:r w:rsidR="009423F9">
        <w:t>4</w:t>
      </w:r>
      <w:r>
        <w:fldChar w:fldCharType="end"/>
      </w:r>
    </w:p>
    <w:p w14:paraId="11805298" w14:textId="4DD0E401" w:rsidR="00BC08D3" w:rsidRPr="0008435E" w:rsidRDefault="00BC08D3">
      <w:pPr>
        <w:pStyle w:val="Mucluc2"/>
        <w:tabs>
          <w:tab w:val="left" w:pos="1000"/>
        </w:tabs>
        <w:rPr>
          <w:rFonts w:ascii="Calibri" w:hAnsi="Calibri"/>
          <w:sz w:val="22"/>
          <w:szCs w:val="22"/>
        </w:rPr>
      </w:pPr>
      <w:r>
        <w:t>1.4</w:t>
      </w:r>
      <w:r w:rsidRPr="0008435E">
        <w:rPr>
          <w:rFonts w:ascii="Calibri" w:hAnsi="Calibri"/>
          <w:sz w:val="22"/>
          <w:szCs w:val="22"/>
        </w:rPr>
        <w:tab/>
      </w:r>
      <w:r>
        <w:t>References</w:t>
      </w:r>
      <w:r>
        <w:tab/>
      </w:r>
      <w:r>
        <w:fldChar w:fldCharType="begin"/>
      </w:r>
      <w:r>
        <w:instrText xml:space="preserve"> PAGEREF _Toc101364903 \h </w:instrText>
      </w:r>
      <w:r>
        <w:fldChar w:fldCharType="separate"/>
      </w:r>
      <w:r w:rsidR="009423F9">
        <w:t>4</w:t>
      </w:r>
      <w:r>
        <w:fldChar w:fldCharType="end"/>
      </w:r>
    </w:p>
    <w:p w14:paraId="02ED508A" w14:textId="48EB4EA9" w:rsidR="00BC08D3" w:rsidRPr="0008435E" w:rsidRDefault="00BC08D3">
      <w:pPr>
        <w:pStyle w:val="Mucluc2"/>
        <w:tabs>
          <w:tab w:val="left" w:pos="1000"/>
        </w:tabs>
        <w:rPr>
          <w:rFonts w:ascii="Calibri" w:hAnsi="Calibri"/>
          <w:sz w:val="22"/>
          <w:szCs w:val="22"/>
        </w:rPr>
      </w:pPr>
      <w:r>
        <w:t>1.5</w:t>
      </w:r>
      <w:r w:rsidRPr="0008435E">
        <w:rPr>
          <w:rFonts w:ascii="Calibri" w:hAnsi="Calibri"/>
          <w:sz w:val="22"/>
          <w:szCs w:val="22"/>
        </w:rPr>
        <w:tab/>
      </w:r>
      <w:r>
        <w:t>Overview</w:t>
      </w:r>
      <w:r>
        <w:tab/>
      </w:r>
      <w:r>
        <w:fldChar w:fldCharType="begin"/>
      </w:r>
      <w:r>
        <w:instrText xml:space="preserve"> PAGEREF _Toc101364904 \h </w:instrText>
      </w:r>
      <w:r>
        <w:fldChar w:fldCharType="separate"/>
      </w:r>
      <w:r w:rsidR="009423F9">
        <w:t>4</w:t>
      </w:r>
      <w:r>
        <w:fldChar w:fldCharType="end"/>
      </w:r>
    </w:p>
    <w:p w14:paraId="65375DE7" w14:textId="4C3ADA84" w:rsidR="00BC08D3" w:rsidRPr="0008435E" w:rsidRDefault="00BC08D3">
      <w:pPr>
        <w:pStyle w:val="Mucluc1"/>
        <w:tabs>
          <w:tab w:val="left" w:pos="432"/>
        </w:tabs>
        <w:rPr>
          <w:rFonts w:ascii="Calibri" w:hAnsi="Calibri"/>
          <w:sz w:val="22"/>
          <w:szCs w:val="22"/>
        </w:rPr>
      </w:pPr>
      <w:r>
        <w:t>2.</w:t>
      </w:r>
      <w:r w:rsidRPr="0008435E">
        <w:rPr>
          <w:rFonts w:ascii="Calibri" w:hAnsi="Calibri"/>
          <w:sz w:val="22"/>
          <w:szCs w:val="22"/>
        </w:rPr>
        <w:tab/>
      </w:r>
      <w:r>
        <w:t>Establish Stakeholder or User Profile</w:t>
      </w:r>
      <w:r>
        <w:tab/>
      </w:r>
      <w:r>
        <w:fldChar w:fldCharType="begin"/>
      </w:r>
      <w:r>
        <w:instrText xml:space="preserve"> PAGEREF _Toc101364905 \h </w:instrText>
      </w:r>
      <w:r>
        <w:fldChar w:fldCharType="separate"/>
      </w:r>
      <w:r w:rsidR="009423F9">
        <w:t>4</w:t>
      </w:r>
      <w:r>
        <w:fldChar w:fldCharType="end"/>
      </w:r>
    </w:p>
    <w:p w14:paraId="181A415D" w14:textId="3EFF1C58" w:rsidR="00BC08D3" w:rsidRPr="0008435E" w:rsidRDefault="00BC08D3">
      <w:pPr>
        <w:pStyle w:val="Mucluc1"/>
        <w:tabs>
          <w:tab w:val="left" w:pos="432"/>
        </w:tabs>
        <w:rPr>
          <w:rFonts w:ascii="Calibri" w:hAnsi="Calibri"/>
          <w:sz w:val="22"/>
          <w:szCs w:val="22"/>
        </w:rPr>
      </w:pPr>
      <w:r>
        <w:t>3.</w:t>
      </w:r>
      <w:r w:rsidRPr="0008435E">
        <w:rPr>
          <w:rFonts w:ascii="Calibri" w:hAnsi="Calibri"/>
          <w:sz w:val="22"/>
          <w:szCs w:val="22"/>
        </w:rPr>
        <w:tab/>
      </w:r>
      <w:r>
        <w:t>Assessing the Problem</w:t>
      </w:r>
      <w:r>
        <w:tab/>
      </w:r>
      <w:r>
        <w:fldChar w:fldCharType="begin"/>
      </w:r>
      <w:r>
        <w:instrText xml:space="preserve"> PAGEREF _Toc101364906 \h </w:instrText>
      </w:r>
      <w:r>
        <w:fldChar w:fldCharType="separate"/>
      </w:r>
      <w:r w:rsidR="009423F9">
        <w:t>5</w:t>
      </w:r>
      <w:r>
        <w:fldChar w:fldCharType="end"/>
      </w:r>
    </w:p>
    <w:p w14:paraId="424A3A1E" w14:textId="0224010F" w:rsidR="00BC08D3" w:rsidRPr="0008435E" w:rsidRDefault="00BC08D3">
      <w:pPr>
        <w:pStyle w:val="Mucluc1"/>
        <w:tabs>
          <w:tab w:val="left" w:pos="432"/>
        </w:tabs>
        <w:rPr>
          <w:rFonts w:ascii="Calibri" w:hAnsi="Calibri"/>
          <w:sz w:val="22"/>
          <w:szCs w:val="22"/>
        </w:rPr>
      </w:pPr>
      <w:r>
        <w:t>4.</w:t>
      </w:r>
      <w:r w:rsidRPr="0008435E">
        <w:rPr>
          <w:rFonts w:ascii="Calibri" w:hAnsi="Calibri"/>
          <w:sz w:val="22"/>
          <w:szCs w:val="22"/>
        </w:rPr>
        <w:tab/>
      </w:r>
      <w:r>
        <w:t>Understanding the User Environment</w:t>
      </w:r>
      <w:r>
        <w:tab/>
      </w:r>
      <w:r>
        <w:fldChar w:fldCharType="begin"/>
      </w:r>
      <w:r>
        <w:instrText xml:space="preserve"> PAGEREF _Toc101364907 \h </w:instrText>
      </w:r>
      <w:r>
        <w:fldChar w:fldCharType="separate"/>
      </w:r>
      <w:r w:rsidR="009423F9">
        <w:t>5</w:t>
      </w:r>
      <w:r>
        <w:fldChar w:fldCharType="end"/>
      </w:r>
    </w:p>
    <w:p w14:paraId="34A4669E" w14:textId="2755C240" w:rsidR="00BC08D3" w:rsidRPr="0008435E" w:rsidRDefault="00BC08D3">
      <w:pPr>
        <w:pStyle w:val="Mucluc1"/>
        <w:tabs>
          <w:tab w:val="left" w:pos="432"/>
        </w:tabs>
        <w:rPr>
          <w:rFonts w:ascii="Calibri" w:hAnsi="Calibri"/>
          <w:sz w:val="22"/>
          <w:szCs w:val="22"/>
        </w:rPr>
      </w:pPr>
      <w:r>
        <w:t>5.</w:t>
      </w:r>
      <w:r w:rsidRPr="0008435E">
        <w:rPr>
          <w:rFonts w:ascii="Calibri" w:hAnsi="Calibri"/>
          <w:sz w:val="22"/>
          <w:szCs w:val="22"/>
        </w:rPr>
        <w:tab/>
      </w:r>
      <w:r>
        <w:t>Recap for Understanding</w:t>
      </w:r>
      <w:r>
        <w:tab/>
      </w:r>
      <w:r>
        <w:fldChar w:fldCharType="begin"/>
      </w:r>
      <w:r>
        <w:instrText xml:space="preserve"> PAGEREF _Toc101364908 \h </w:instrText>
      </w:r>
      <w:r>
        <w:fldChar w:fldCharType="separate"/>
      </w:r>
      <w:r w:rsidR="009423F9">
        <w:t>6</w:t>
      </w:r>
      <w:r>
        <w:fldChar w:fldCharType="end"/>
      </w:r>
    </w:p>
    <w:p w14:paraId="22018D72" w14:textId="361CB395" w:rsidR="00BC08D3" w:rsidRPr="0008435E" w:rsidRDefault="00BC08D3">
      <w:pPr>
        <w:pStyle w:val="Mucluc1"/>
        <w:tabs>
          <w:tab w:val="left" w:pos="432"/>
        </w:tabs>
        <w:rPr>
          <w:rFonts w:ascii="Calibri" w:hAnsi="Calibri"/>
          <w:sz w:val="22"/>
          <w:szCs w:val="22"/>
        </w:rPr>
      </w:pPr>
      <w:r>
        <w:t>6.</w:t>
      </w:r>
      <w:r w:rsidRPr="0008435E">
        <w:rPr>
          <w:rFonts w:ascii="Calibri" w:hAnsi="Calibri"/>
          <w:sz w:val="22"/>
          <w:szCs w:val="22"/>
        </w:rPr>
        <w:tab/>
      </w:r>
      <w:r>
        <w:t>Analyst’s Inputs on Stakeholder’s Problem (validate or invalidate assumptions)</w:t>
      </w:r>
      <w:r>
        <w:tab/>
      </w:r>
      <w:r>
        <w:fldChar w:fldCharType="begin"/>
      </w:r>
      <w:r>
        <w:instrText xml:space="preserve"> PAGEREF _Toc101364909 \h </w:instrText>
      </w:r>
      <w:r>
        <w:fldChar w:fldCharType="separate"/>
      </w:r>
      <w:r w:rsidR="009423F9">
        <w:t>6</w:t>
      </w:r>
      <w:r>
        <w:fldChar w:fldCharType="end"/>
      </w:r>
    </w:p>
    <w:p w14:paraId="309C2448" w14:textId="67D5B118" w:rsidR="00BC08D3" w:rsidRPr="0008435E" w:rsidRDefault="00BC08D3">
      <w:pPr>
        <w:pStyle w:val="Mucluc1"/>
        <w:tabs>
          <w:tab w:val="left" w:pos="432"/>
        </w:tabs>
        <w:rPr>
          <w:rFonts w:ascii="Calibri" w:hAnsi="Calibri"/>
          <w:sz w:val="22"/>
          <w:szCs w:val="22"/>
        </w:rPr>
      </w:pPr>
      <w:r>
        <w:t>7.</w:t>
      </w:r>
      <w:r w:rsidRPr="0008435E">
        <w:rPr>
          <w:rFonts w:ascii="Calibri" w:hAnsi="Calibri"/>
          <w:sz w:val="22"/>
          <w:szCs w:val="22"/>
        </w:rPr>
        <w:tab/>
      </w:r>
      <w:r>
        <w:t>Assessing Your Solution (if applicable)</w:t>
      </w:r>
      <w:r>
        <w:tab/>
      </w:r>
      <w:r>
        <w:fldChar w:fldCharType="begin"/>
      </w:r>
      <w:r>
        <w:instrText xml:space="preserve"> PAGEREF _Toc101364910 \h </w:instrText>
      </w:r>
      <w:r>
        <w:fldChar w:fldCharType="separate"/>
      </w:r>
      <w:r w:rsidR="009423F9">
        <w:t>7</w:t>
      </w:r>
      <w:r>
        <w:fldChar w:fldCharType="end"/>
      </w:r>
    </w:p>
    <w:p w14:paraId="7128BE23" w14:textId="3CB00946" w:rsidR="00BC08D3" w:rsidRPr="0008435E" w:rsidRDefault="00BC08D3">
      <w:pPr>
        <w:pStyle w:val="Mucluc1"/>
        <w:tabs>
          <w:tab w:val="left" w:pos="432"/>
        </w:tabs>
        <w:rPr>
          <w:rFonts w:ascii="Calibri" w:hAnsi="Calibri"/>
          <w:sz w:val="22"/>
          <w:szCs w:val="22"/>
        </w:rPr>
      </w:pPr>
      <w:r>
        <w:t>8.</w:t>
      </w:r>
      <w:r w:rsidRPr="0008435E">
        <w:rPr>
          <w:rFonts w:ascii="Calibri" w:hAnsi="Calibri"/>
          <w:sz w:val="22"/>
          <w:szCs w:val="22"/>
        </w:rPr>
        <w:tab/>
      </w:r>
      <w:r>
        <w:t>Assessing the Opportunity</w:t>
      </w:r>
      <w:r>
        <w:tab/>
      </w:r>
      <w:r>
        <w:fldChar w:fldCharType="begin"/>
      </w:r>
      <w:r>
        <w:instrText xml:space="preserve"> PAGEREF _Toc101364911 \h </w:instrText>
      </w:r>
      <w:r>
        <w:fldChar w:fldCharType="separate"/>
      </w:r>
      <w:r w:rsidR="009423F9">
        <w:t>7</w:t>
      </w:r>
      <w:r>
        <w:fldChar w:fldCharType="end"/>
      </w:r>
    </w:p>
    <w:p w14:paraId="431338B4" w14:textId="3CF61923" w:rsidR="00BC08D3" w:rsidRPr="0008435E" w:rsidRDefault="00BC08D3">
      <w:pPr>
        <w:pStyle w:val="Mucluc1"/>
        <w:tabs>
          <w:tab w:val="left" w:pos="432"/>
        </w:tabs>
        <w:rPr>
          <w:rFonts w:ascii="Calibri" w:hAnsi="Calibri"/>
          <w:sz w:val="22"/>
          <w:szCs w:val="22"/>
        </w:rPr>
      </w:pPr>
      <w:r>
        <w:t>9.</w:t>
      </w:r>
      <w:r w:rsidRPr="0008435E">
        <w:rPr>
          <w:rFonts w:ascii="Calibri" w:hAnsi="Calibri"/>
          <w:sz w:val="22"/>
          <w:szCs w:val="22"/>
        </w:rPr>
        <w:tab/>
      </w:r>
      <w:r>
        <w:t>Assessing Reliability, Performance, and Support Needs</w:t>
      </w:r>
      <w:r>
        <w:tab/>
      </w:r>
      <w:r>
        <w:fldChar w:fldCharType="begin"/>
      </w:r>
      <w:r>
        <w:instrText xml:space="preserve"> PAGEREF _Toc101364912 \h </w:instrText>
      </w:r>
      <w:r>
        <w:fldChar w:fldCharType="separate"/>
      </w:r>
      <w:r w:rsidR="009423F9">
        <w:t>7</w:t>
      </w:r>
      <w:r>
        <w:fldChar w:fldCharType="end"/>
      </w:r>
    </w:p>
    <w:p w14:paraId="5373321F" w14:textId="52E28A0E" w:rsidR="00BC08D3" w:rsidRPr="0008435E" w:rsidRDefault="00BC08D3">
      <w:pPr>
        <w:pStyle w:val="Mucluc1"/>
        <w:tabs>
          <w:tab w:val="left" w:pos="864"/>
        </w:tabs>
        <w:rPr>
          <w:rFonts w:ascii="Calibri" w:hAnsi="Calibri"/>
          <w:sz w:val="22"/>
          <w:szCs w:val="22"/>
        </w:rPr>
      </w:pPr>
      <w:r>
        <w:t>10.</w:t>
      </w:r>
      <w:r w:rsidRPr="0008435E">
        <w:rPr>
          <w:rFonts w:ascii="Calibri" w:hAnsi="Calibri"/>
          <w:sz w:val="22"/>
          <w:szCs w:val="22"/>
        </w:rPr>
        <w:tab/>
      </w:r>
      <w:r>
        <w:t>Wrap-Up</w:t>
      </w:r>
      <w:r>
        <w:tab/>
      </w:r>
      <w:r>
        <w:fldChar w:fldCharType="begin"/>
      </w:r>
      <w:r>
        <w:instrText xml:space="preserve"> PAGEREF _Toc101364913 \h </w:instrText>
      </w:r>
      <w:r>
        <w:fldChar w:fldCharType="separate"/>
      </w:r>
      <w:r w:rsidR="009423F9">
        <w:t>8</w:t>
      </w:r>
      <w:r>
        <w:fldChar w:fldCharType="end"/>
      </w:r>
    </w:p>
    <w:p w14:paraId="0556BC36" w14:textId="6FE06A10" w:rsidR="00BC08D3" w:rsidRPr="0008435E" w:rsidRDefault="00BC08D3">
      <w:pPr>
        <w:pStyle w:val="Mucluc1"/>
        <w:tabs>
          <w:tab w:val="left" w:pos="864"/>
        </w:tabs>
        <w:rPr>
          <w:rFonts w:ascii="Calibri" w:hAnsi="Calibri"/>
          <w:sz w:val="22"/>
          <w:szCs w:val="22"/>
        </w:rPr>
      </w:pPr>
      <w:r>
        <w:t>11.</w:t>
      </w:r>
      <w:r w:rsidRPr="0008435E">
        <w:rPr>
          <w:rFonts w:ascii="Calibri" w:hAnsi="Calibri"/>
          <w:sz w:val="22"/>
          <w:szCs w:val="22"/>
        </w:rPr>
        <w:tab/>
      </w:r>
      <w:r>
        <w:t>Analyst’s Summary</w:t>
      </w:r>
      <w:r>
        <w:tab/>
      </w:r>
      <w:r>
        <w:fldChar w:fldCharType="begin"/>
      </w:r>
      <w:r>
        <w:instrText xml:space="preserve"> PAGEREF _Toc101364914 \h </w:instrText>
      </w:r>
      <w:r>
        <w:fldChar w:fldCharType="separate"/>
      </w:r>
      <w:r w:rsidR="009423F9">
        <w:t>8</w:t>
      </w:r>
      <w:r>
        <w:fldChar w:fldCharType="end"/>
      </w:r>
    </w:p>
    <w:p w14:paraId="193BF440" w14:textId="6B7F1B23" w:rsidR="00B1181D" w:rsidRDefault="0008435E">
      <w:pPr>
        <w:pStyle w:val="Tiu"/>
      </w:pPr>
      <w:r w:rsidRPr="128E5363">
        <w:rPr>
          <w:rFonts w:ascii="Times New Roman" w:hAnsi="Times New Roman"/>
          <w:b w:val="0"/>
          <w:bCs w:val="0"/>
          <w:sz w:val="20"/>
          <w:szCs w:val="20"/>
        </w:rPr>
        <w:fldChar w:fldCharType="end"/>
      </w:r>
      <w:r>
        <w:br w:type="page"/>
      </w:r>
      <w:r w:rsidR="00CB6807">
        <w:lastRenderedPageBreak/>
        <w:fldChar w:fldCharType="begin"/>
      </w:r>
      <w:r w:rsidR="00CB6807">
        <w:instrText xml:space="preserve">title  \* Mergeformat </w:instrText>
      </w:r>
      <w:r w:rsidR="00CB6807">
        <w:fldChar w:fldCharType="separate"/>
      </w:r>
      <w:r w:rsidR="009C548B">
        <w:t>Stakeholder Requests</w:t>
      </w:r>
      <w:r w:rsidR="00CB6807">
        <w:fldChar w:fldCharType="end"/>
      </w:r>
    </w:p>
    <w:p w14:paraId="2C15F6E5" w14:textId="77777777" w:rsidR="00B1181D" w:rsidRDefault="0008435E">
      <w:pPr>
        <w:pStyle w:val="u1"/>
      </w:pPr>
      <w:bookmarkStart w:id="0" w:name="_Toc456598586"/>
      <w:bookmarkStart w:id="1" w:name="_Toc456600917"/>
      <w:bookmarkStart w:id="2" w:name="_Toc101364899"/>
      <w:bookmarkStart w:id="3" w:name="_Toc431207015"/>
      <w:r>
        <w:t>Introduction</w:t>
      </w:r>
      <w:bookmarkEnd w:id="0"/>
      <w:bookmarkEnd w:id="1"/>
      <w:bookmarkEnd w:id="2"/>
    </w:p>
    <w:p w14:paraId="0C488FC6" w14:textId="1CB65789" w:rsidR="00946E5D" w:rsidRPr="00946E5D" w:rsidRDefault="00946E5D" w:rsidP="00946E5D">
      <w:pPr>
        <w:pStyle w:val="ThnVnban"/>
      </w:pPr>
      <w:bookmarkStart w:id="4" w:name="_Toc456598587"/>
      <w:bookmarkStart w:id="5" w:name="_Toc456600918"/>
      <w:r>
        <w:t>Phần mở đầu của tài liệu Stakeholder Request cung cấp cái nhìn tổng quan cho toàn bộ tài liệu. Nó cung cấp các thông tin về mục đích, phạm vi sử dụng, các định nghĩa, tài liệu tham khảo và giới thiệu sơ lược nội dung trong tài liệu.</w:t>
      </w:r>
    </w:p>
    <w:p w14:paraId="6804BDC5" w14:textId="77777777" w:rsidR="00B1181D" w:rsidRDefault="0008435E">
      <w:pPr>
        <w:pStyle w:val="u2"/>
      </w:pPr>
      <w:bookmarkStart w:id="6" w:name="_Toc101364900"/>
      <w:r>
        <w:t>Purpose</w:t>
      </w:r>
      <w:bookmarkEnd w:id="4"/>
      <w:bookmarkEnd w:id="5"/>
      <w:bookmarkEnd w:id="6"/>
    </w:p>
    <w:p w14:paraId="489C24B2" w14:textId="50B5AE41" w:rsidR="00750B72" w:rsidRDefault="00F705E8" w:rsidP="00826E8A">
      <w:pPr>
        <w:pStyle w:val="ThnVnban"/>
        <w:numPr>
          <w:ilvl w:val="0"/>
          <w:numId w:val="34"/>
        </w:numPr>
        <w:tabs>
          <w:tab w:val="clear" w:pos="1440"/>
        </w:tabs>
        <w:spacing w:line="276" w:lineRule="auto"/>
        <w:ind w:left="1080"/>
      </w:pPr>
      <w:r>
        <w:t xml:space="preserve">Mục đích của tài liệu này là </w:t>
      </w:r>
      <w:r w:rsidR="00933925">
        <w:t xml:space="preserve">nhằm </w:t>
      </w:r>
      <w:r w:rsidR="00D73B8A">
        <w:t xml:space="preserve">mô tả quá trình thu thập yêu cầu từ các </w:t>
      </w:r>
      <w:r w:rsidR="00BA60A9">
        <w:t>“Đội ngũ bảo trì hệ thống” – các đối tượng được xem là một trong những stakeholder của dự án</w:t>
      </w:r>
      <w:r w:rsidR="00D73B8A">
        <w:t xml:space="preserve">, </w:t>
      </w:r>
      <w:r w:rsidR="00933925">
        <w:t xml:space="preserve">ghi nhận </w:t>
      </w:r>
      <w:r w:rsidR="001A349A">
        <w:t>những</w:t>
      </w:r>
      <w:r w:rsidR="00933925">
        <w:t xml:space="preserve"> yêu cầu của </w:t>
      </w:r>
      <w:r w:rsidR="00D73B8A">
        <w:t xml:space="preserve">họ </w:t>
      </w:r>
      <w:r w:rsidR="000A6F33">
        <w:t>dành cho dự án</w:t>
      </w:r>
      <w:r w:rsidR="00BA60A9">
        <w:t>.</w:t>
      </w:r>
    </w:p>
    <w:p w14:paraId="5924329A" w14:textId="43E8D74A" w:rsidR="004D5102" w:rsidRPr="00F705E8" w:rsidRDefault="00750B72" w:rsidP="001A1C9F">
      <w:pPr>
        <w:pStyle w:val="ThnVnban"/>
        <w:numPr>
          <w:ilvl w:val="0"/>
          <w:numId w:val="34"/>
        </w:numPr>
        <w:tabs>
          <w:tab w:val="clear" w:pos="1440"/>
        </w:tabs>
        <w:spacing w:line="276" w:lineRule="auto"/>
        <w:ind w:left="1080"/>
      </w:pPr>
      <w:r>
        <w:t>Tài liệu này cũng được sử dụng để t</w:t>
      </w:r>
      <w:r w:rsidR="006C7F3D">
        <w:t xml:space="preserve">hảo luận hoặc đề xuất </w:t>
      </w:r>
      <w:r w:rsidR="004D5102">
        <w:t xml:space="preserve">cách thức giải quyết các yêu cầu đã </w:t>
      </w:r>
      <w:r w:rsidR="000A4D69">
        <w:t xml:space="preserve">thu thập được từ </w:t>
      </w:r>
      <w:r w:rsidR="00BA60A9">
        <w:t>“Đội ngũ bảo trì hệ thống”</w:t>
      </w:r>
      <w:r w:rsidR="004D5102">
        <w:t>.</w:t>
      </w:r>
    </w:p>
    <w:p w14:paraId="3CDF399E" w14:textId="77777777" w:rsidR="00B1181D" w:rsidRDefault="0008435E">
      <w:pPr>
        <w:pStyle w:val="u2"/>
      </w:pPr>
      <w:bookmarkStart w:id="7" w:name="_Toc456598588"/>
      <w:bookmarkStart w:id="8" w:name="_Toc456600919"/>
      <w:bookmarkStart w:id="9" w:name="_Toc101364901"/>
      <w:r>
        <w:t>Scope</w:t>
      </w:r>
      <w:bookmarkEnd w:id="7"/>
      <w:bookmarkEnd w:id="8"/>
      <w:bookmarkEnd w:id="9"/>
    </w:p>
    <w:p w14:paraId="5DB4F320" w14:textId="1F64B0A2" w:rsidR="00A14E5B" w:rsidRDefault="001161C9" w:rsidP="00826E8A">
      <w:pPr>
        <w:pStyle w:val="ThnVnban"/>
        <w:numPr>
          <w:ilvl w:val="0"/>
          <w:numId w:val="35"/>
        </w:numPr>
        <w:spacing w:line="276" w:lineRule="auto"/>
        <w:ind w:left="1080"/>
      </w:pPr>
      <w:r>
        <w:t xml:space="preserve">Tài liệu Stakeholder Requests này được sử dụng trong phạm vi của dự án </w:t>
      </w:r>
      <w:r w:rsidR="009D1DD8">
        <w:t>Ứng dụng hỗ trợ tìm kiếm gia sư Seeker.</w:t>
      </w:r>
    </w:p>
    <w:p w14:paraId="74D907FF" w14:textId="4B16DE1F" w:rsidR="009D1DD8" w:rsidRPr="00A14E5B" w:rsidRDefault="009D1DD8" w:rsidP="00826E8A">
      <w:pPr>
        <w:pStyle w:val="ThnVnban"/>
        <w:numPr>
          <w:ilvl w:val="0"/>
          <w:numId w:val="35"/>
        </w:numPr>
        <w:spacing w:line="276" w:lineRule="auto"/>
        <w:ind w:left="1080"/>
      </w:pPr>
      <w:r>
        <w:t xml:space="preserve">Các phân tích, giải pháp được đưa ra có thể </w:t>
      </w:r>
      <w:r w:rsidR="001F49F2">
        <w:t xml:space="preserve">làm </w:t>
      </w:r>
      <w:r>
        <w:t>ảnh hưởng</w:t>
      </w:r>
      <w:r w:rsidR="004270FC">
        <w:t xml:space="preserve">, thay đổi nội dung của một số tài liệu khác như Tài liệu </w:t>
      </w:r>
      <w:r w:rsidR="00946E5D">
        <w:t>Vision</w:t>
      </w:r>
      <w:r w:rsidR="004270FC">
        <w:t>, Tài liệu Đặc tả Use-Case</w:t>
      </w:r>
      <w:r w:rsidR="00E113E0">
        <w:t>,</w:t>
      </w:r>
      <w:r w:rsidR="00BA60A9">
        <w:t xml:space="preserve"> </w:t>
      </w:r>
      <w:r w:rsidR="00E113E0">
        <w:t>…</w:t>
      </w:r>
      <w:r w:rsidR="00BA60A9">
        <w:t>.</w:t>
      </w:r>
    </w:p>
    <w:p w14:paraId="7F90466D" w14:textId="77777777" w:rsidR="00B1181D" w:rsidRDefault="0008435E">
      <w:pPr>
        <w:pStyle w:val="u2"/>
      </w:pPr>
      <w:bookmarkStart w:id="10" w:name="_Toc456598589"/>
      <w:bookmarkStart w:id="11" w:name="_Toc456600920"/>
      <w:bookmarkStart w:id="12" w:name="_Toc101364902"/>
      <w:r>
        <w:t>Definitions, Acronyms, and Abbreviations</w:t>
      </w:r>
      <w:bookmarkEnd w:id="10"/>
      <w:bookmarkEnd w:id="11"/>
      <w:bookmarkEnd w:id="12"/>
    </w:p>
    <w:p w14:paraId="37A2678F" w14:textId="77777777" w:rsidR="00B1181D" w:rsidRDefault="0008435E">
      <w:pPr>
        <w:pStyle w:val="u2"/>
      </w:pPr>
      <w:bookmarkStart w:id="13" w:name="_Toc456598590"/>
      <w:bookmarkStart w:id="14" w:name="_Toc456600921"/>
      <w:bookmarkStart w:id="15" w:name="_Toc101364903"/>
      <w:r>
        <w:t>References</w:t>
      </w:r>
      <w:bookmarkEnd w:id="13"/>
      <w:bookmarkEnd w:id="14"/>
      <w:bookmarkEnd w:id="15"/>
    </w:p>
    <w:p w14:paraId="7A9162BC" w14:textId="77777777" w:rsidR="00B1181D" w:rsidRDefault="0008435E">
      <w:pPr>
        <w:pStyle w:val="u2"/>
      </w:pPr>
      <w:bookmarkStart w:id="16" w:name="_Toc456598591"/>
      <w:bookmarkStart w:id="17" w:name="_Toc456600922"/>
      <w:bookmarkStart w:id="18" w:name="_Toc101364904"/>
      <w:r>
        <w:t>Overview</w:t>
      </w:r>
      <w:bookmarkEnd w:id="16"/>
      <w:bookmarkEnd w:id="17"/>
      <w:bookmarkEnd w:id="18"/>
    </w:p>
    <w:p w14:paraId="37E00A8C" w14:textId="5A261A55" w:rsidR="004D13F9" w:rsidRDefault="00FC6C7A" w:rsidP="00FA0961">
      <w:pPr>
        <w:pStyle w:val="ThnVnban"/>
        <w:spacing w:line="276" w:lineRule="auto"/>
        <w:ind w:left="0"/>
      </w:pPr>
      <w:r>
        <w:tab/>
        <w:t>Tài liệu Stakeholder Requests bao gồm các mục sau</w:t>
      </w:r>
      <w:r w:rsidR="00946E5D">
        <w:t xml:space="preserve"> (ngoài mục Introduction hiện thời)</w:t>
      </w:r>
      <w:r>
        <w:t>:</w:t>
      </w:r>
    </w:p>
    <w:p w14:paraId="75B5A828" w14:textId="7EB25C2A" w:rsidR="00FC6C7A" w:rsidRDefault="00FD6949" w:rsidP="00FA0961">
      <w:pPr>
        <w:numPr>
          <w:ilvl w:val="0"/>
          <w:numId w:val="37"/>
        </w:numPr>
        <w:spacing w:line="276" w:lineRule="auto"/>
      </w:pPr>
      <w:r w:rsidRPr="00FD6949">
        <w:t>Establish Stakeholder or User Profile</w:t>
      </w:r>
      <w:r w:rsidR="005670E9">
        <w:t>: giới thiệu sơ lược về stakeholder hoặc người dùng.</w:t>
      </w:r>
    </w:p>
    <w:p w14:paraId="6AB22B5F" w14:textId="63FF9AC4" w:rsidR="00FD6949" w:rsidRPr="00FD6949" w:rsidRDefault="00FD6949" w:rsidP="00FA0961">
      <w:pPr>
        <w:numPr>
          <w:ilvl w:val="0"/>
          <w:numId w:val="37"/>
        </w:numPr>
        <w:spacing w:line="276" w:lineRule="auto"/>
      </w:pPr>
      <w:r w:rsidRPr="00FD6949">
        <w:t>Assessing the Problem</w:t>
      </w:r>
      <w:r w:rsidR="00B06FFA">
        <w:t>: đánh giá vấn đề mà họ gặp phải</w:t>
      </w:r>
    </w:p>
    <w:p w14:paraId="1B0C9AF1" w14:textId="676DC842" w:rsidR="00FD6949" w:rsidRPr="00FD6949" w:rsidRDefault="00FD6949" w:rsidP="00FA0961">
      <w:pPr>
        <w:numPr>
          <w:ilvl w:val="0"/>
          <w:numId w:val="37"/>
        </w:numPr>
        <w:spacing w:line="276" w:lineRule="auto"/>
      </w:pPr>
      <w:r w:rsidRPr="00FD6949">
        <w:t>Understanding the User Environment</w:t>
      </w:r>
      <w:r w:rsidR="00B06FFA">
        <w:t xml:space="preserve">: </w:t>
      </w:r>
      <w:r w:rsidR="00673B47">
        <w:t xml:space="preserve">tìm </w:t>
      </w:r>
      <w:r w:rsidR="00B06FFA">
        <w:t>hiểu môi trường người dùng</w:t>
      </w:r>
    </w:p>
    <w:p w14:paraId="4E5C32DE" w14:textId="7595478D" w:rsidR="00FD6949" w:rsidRPr="00FD6949" w:rsidRDefault="00FD6949" w:rsidP="00FA0961">
      <w:pPr>
        <w:numPr>
          <w:ilvl w:val="0"/>
          <w:numId w:val="37"/>
        </w:numPr>
        <w:spacing w:line="276" w:lineRule="auto"/>
      </w:pPr>
      <w:r w:rsidRPr="00FD6949">
        <w:t>Recap for Understanding</w:t>
      </w:r>
      <w:r w:rsidR="00DB7D33">
        <w:t>: tóm tắt thông tin thu thập được</w:t>
      </w:r>
    </w:p>
    <w:p w14:paraId="23A17EE4" w14:textId="237B1752" w:rsidR="00FD6949" w:rsidRDefault="00FD6949" w:rsidP="00FA0961">
      <w:pPr>
        <w:numPr>
          <w:ilvl w:val="0"/>
          <w:numId w:val="37"/>
        </w:numPr>
        <w:spacing w:line="276" w:lineRule="auto"/>
      </w:pPr>
      <w:r w:rsidRPr="00FD6949">
        <w:t>Analyst’s Inputs on Stakeholder’s Problem</w:t>
      </w:r>
      <w:r w:rsidR="00A8273F">
        <w:t>: thẩm định lại vấn đề stakeholder gặp phải</w:t>
      </w:r>
    </w:p>
    <w:p w14:paraId="7DB47D55" w14:textId="576729FE" w:rsidR="00FD6949" w:rsidRDefault="00353B08" w:rsidP="00FA0961">
      <w:pPr>
        <w:numPr>
          <w:ilvl w:val="0"/>
          <w:numId w:val="37"/>
        </w:numPr>
        <w:spacing w:line="276" w:lineRule="auto"/>
      </w:pPr>
      <w:r w:rsidRPr="00353B08">
        <w:t>Assessing Your Solution</w:t>
      </w:r>
      <w:r w:rsidR="00846188">
        <w:t xml:space="preserve">: </w:t>
      </w:r>
      <w:r w:rsidR="00074568">
        <w:t xml:space="preserve">đưa ra và </w:t>
      </w:r>
      <w:r w:rsidR="00846188">
        <w:t>đánh giá</w:t>
      </w:r>
      <w:r w:rsidR="00AB78E6">
        <w:t xml:space="preserve"> các</w:t>
      </w:r>
      <w:r w:rsidR="00846188">
        <w:t xml:space="preserve"> giải phá</w:t>
      </w:r>
      <w:r w:rsidR="00074568">
        <w:t>p</w:t>
      </w:r>
    </w:p>
    <w:p w14:paraId="7B886C6A" w14:textId="7A6B54A7" w:rsidR="00C3251D" w:rsidRPr="00C3251D" w:rsidRDefault="00C3251D" w:rsidP="00FA0961">
      <w:pPr>
        <w:numPr>
          <w:ilvl w:val="0"/>
          <w:numId w:val="37"/>
        </w:numPr>
        <w:spacing w:line="276" w:lineRule="auto"/>
      </w:pPr>
      <w:r w:rsidRPr="00C3251D">
        <w:t>Assessing the Opportunity</w:t>
      </w:r>
      <w:r w:rsidR="00846188">
        <w:t>: đánh giá cơ hội</w:t>
      </w:r>
      <w:r w:rsidR="00655C5A">
        <w:t>, tiềm năng sử dụng</w:t>
      </w:r>
    </w:p>
    <w:p w14:paraId="525E0C2B" w14:textId="18B86D06" w:rsidR="00DC227E" w:rsidRPr="00DC227E" w:rsidRDefault="00DC227E" w:rsidP="00FA0961">
      <w:pPr>
        <w:numPr>
          <w:ilvl w:val="0"/>
          <w:numId w:val="37"/>
        </w:numPr>
        <w:spacing w:line="276" w:lineRule="auto"/>
      </w:pPr>
      <w:r w:rsidRPr="00DC227E">
        <w:t>Assessing Reliability, Performance, and Support Needs</w:t>
      </w:r>
      <w:r w:rsidR="00C77446">
        <w:t>: đánh giá độ tin cậy, hiệu năng,</w:t>
      </w:r>
      <w:r w:rsidR="00190F44">
        <w:t xml:space="preserve"> </w:t>
      </w:r>
      <w:r w:rsidR="00C77446">
        <w:t>…</w:t>
      </w:r>
    </w:p>
    <w:p w14:paraId="006B197B" w14:textId="736AA858" w:rsidR="00DC227E" w:rsidRPr="00DC227E" w:rsidRDefault="00DC227E" w:rsidP="00FA0961">
      <w:pPr>
        <w:numPr>
          <w:ilvl w:val="0"/>
          <w:numId w:val="37"/>
        </w:numPr>
        <w:spacing w:line="276" w:lineRule="auto"/>
      </w:pPr>
      <w:r w:rsidRPr="00DC227E">
        <w:t>Wrap-Up</w:t>
      </w:r>
      <w:r w:rsidR="00C80A5A">
        <w:t>: kết luận và trao đổi thông tin liên lạc</w:t>
      </w:r>
    </w:p>
    <w:p w14:paraId="4C0A9DD5" w14:textId="5552AA0E" w:rsidR="00353B08" w:rsidRDefault="00DC227E" w:rsidP="00FA0961">
      <w:pPr>
        <w:numPr>
          <w:ilvl w:val="0"/>
          <w:numId w:val="37"/>
        </w:numPr>
        <w:spacing w:line="276" w:lineRule="auto"/>
      </w:pPr>
      <w:r w:rsidRPr="00DC227E">
        <w:t>Analyst’s Summary</w:t>
      </w:r>
      <w:r w:rsidR="00C31EBF">
        <w:t>: tóm tắt và đánh giá độ ưu tiên cho các yêu cầu</w:t>
      </w:r>
    </w:p>
    <w:p w14:paraId="29481C71" w14:textId="77777777" w:rsidR="00DC227E" w:rsidRPr="004D13F9" w:rsidRDefault="00DC227E" w:rsidP="00DC227E"/>
    <w:p w14:paraId="419656DB" w14:textId="77777777" w:rsidR="00B1181D" w:rsidRDefault="0008435E">
      <w:pPr>
        <w:pStyle w:val="u1"/>
      </w:pPr>
      <w:bookmarkStart w:id="19" w:name="_Toc379183599"/>
      <w:bookmarkStart w:id="20" w:name="_Toc101364905"/>
      <w:bookmarkEnd w:id="3"/>
      <w:r>
        <w:t>Establish Stakeholder or User Profile</w:t>
      </w:r>
      <w:bookmarkEnd w:id="19"/>
      <w:bookmarkEnd w:id="20"/>
    </w:p>
    <w:p w14:paraId="278E3EEF" w14:textId="1D4C4AE6" w:rsidR="00A84BC2" w:rsidRPr="00946E5D" w:rsidRDefault="00946E5D" w:rsidP="00946E5D">
      <w:pPr>
        <w:pStyle w:val="Paragraph2"/>
        <w:numPr>
          <w:ilvl w:val="0"/>
          <w:numId w:val="40"/>
        </w:numPr>
        <w:spacing w:line="276" w:lineRule="auto"/>
        <w:rPr>
          <w:rStyle w:val="normaltextrun"/>
        </w:rPr>
      </w:pPr>
      <w:r>
        <w:t xml:space="preserve">Name: </w:t>
      </w:r>
      <w:r>
        <w:rPr>
          <w:rStyle w:val="normaltextrun"/>
          <w:bdr w:val="none" w:sz="0" w:space="0" w:color="auto" w:frame="1"/>
        </w:rPr>
        <w:t>HCMUS.CQ.PTQLYCPM.E</w:t>
      </w:r>
    </w:p>
    <w:p w14:paraId="12E22370" w14:textId="031133A2" w:rsidR="00946E5D" w:rsidRPr="00946E5D" w:rsidRDefault="00946E5D" w:rsidP="00946E5D">
      <w:pPr>
        <w:pStyle w:val="Paragraph2"/>
        <w:numPr>
          <w:ilvl w:val="0"/>
          <w:numId w:val="40"/>
        </w:numPr>
        <w:spacing w:line="276" w:lineRule="auto"/>
        <w:rPr>
          <w:rStyle w:val="normaltextrun"/>
        </w:rPr>
      </w:pPr>
      <w:r>
        <w:rPr>
          <w:rStyle w:val="normaltextrun"/>
          <w:bdr w:val="none" w:sz="0" w:space="0" w:color="auto" w:frame="1"/>
        </w:rPr>
        <w:t xml:space="preserve">Company: </w:t>
      </w:r>
      <w:r>
        <w:rPr>
          <w:rStyle w:val="normaltextrun"/>
          <w:shd w:val="clear" w:color="auto" w:fill="FFFFFF"/>
        </w:rPr>
        <w:t>HCMUS.CQ.PTQLYCPM.E</w:t>
      </w:r>
    </w:p>
    <w:p w14:paraId="45F68E24" w14:textId="00D73D9F" w:rsidR="00946E5D" w:rsidRPr="00FF700D" w:rsidRDefault="00946E5D" w:rsidP="00946E5D">
      <w:pPr>
        <w:pStyle w:val="Paragraph2"/>
        <w:numPr>
          <w:ilvl w:val="0"/>
          <w:numId w:val="40"/>
        </w:numPr>
        <w:spacing w:line="276" w:lineRule="auto"/>
        <w:rPr>
          <w:rStyle w:val="normaltextrun"/>
        </w:rPr>
      </w:pPr>
      <w:r>
        <w:rPr>
          <w:rStyle w:val="normaltextrun"/>
          <w:shd w:val="clear" w:color="auto" w:fill="FFFFFF"/>
        </w:rPr>
        <w:t>Job Title: Nhân viên bảo trì hệ thống</w:t>
      </w:r>
    </w:p>
    <w:p w14:paraId="5C63B5A2" w14:textId="66CEA127" w:rsidR="00FF700D" w:rsidRPr="00FF700D" w:rsidRDefault="00FF700D" w:rsidP="00946E5D">
      <w:pPr>
        <w:pStyle w:val="Paragraph2"/>
        <w:numPr>
          <w:ilvl w:val="0"/>
          <w:numId w:val="40"/>
        </w:numPr>
        <w:spacing w:line="276" w:lineRule="auto"/>
        <w:rPr>
          <w:rStyle w:val="normaltextrun"/>
        </w:rPr>
      </w:pPr>
      <w:r>
        <w:rPr>
          <w:rStyle w:val="normaltextrun"/>
          <w:shd w:val="clear" w:color="auto" w:fill="FFFFFF"/>
        </w:rPr>
        <w:t xml:space="preserve">Key </w:t>
      </w:r>
      <w:r>
        <w:rPr>
          <w:rStyle w:val="normaltextrun"/>
          <w:bdr w:val="none" w:sz="0" w:space="0" w:color="auto" w:frame="1"/>
        </w:rPr>
        <w:t>responsibilities: Bảo trì hệ thống, sửa lỗi và nâng cấp hệ thống. Đảm bảo hệ thống vận hành trơn tru.</w:t>
      </w:r>
    </w:p>
    <w:p w14:paraId="200933CE" w14:textId="6603BE23" w:rsidR="00FF700D" w:rsidRPr="00FF700D" w:rsidRDefault="00FF700D" w:rsidP="00946E5D">
      <w:pPr>
        <w:pStyle w:val="Paragraph2"/>
        <w:numPr>
          <w:ilvl w:val="0"/>
          <w:numId w:val="40"/>
        </w:numPr>
        <w:spacing w:line="276" w:lineRule="auto"/>
        <w:rPr>
          <w:rStyle w:val="normaltextrun"/>
        </w:rPr>
      </w:pPr>
      <w:r>
        <w:rPr>
          <w:rStyle w:val="normaltextrun"/>
          <w:bdr w:val="none" w:sz="0" w:space="0" w:color="auto" w:frame="1"/>
        </w:rPr>
        <w:lastRenderedPageBreak/>
        <w:t>Đội ngũ bảo trì được đánh giá là thành công khi: hệ thống vận hành trơn tru, ít lỗi; nếu phát hiện lỗi phải sửa lỗi kịp thời trong thời gian nhỏ nhất; bảo trì theo lịch cố định và bảo đảm việc nâng cấp tốt hơn.</w:t>
      </w:r>
    </w:p>
    <w:p w14:paraId="38A21F27" w14:textId="391DC810" w:rsidR="00FF700D" w:rsidRDefault="00FF700D" w:rsidP="128E5363">
      <w:pPr>
        <w:pStyle w:val="Paragraph2"/>
        <w:numPr>
          <w:ilvl w:val="0"/>
          <w:numId w:val="40"/>
        </w:numPr>
        <w:spacing w:line="276" w:lineRule="auto"/>
        <w:rPr>
          <w:rStyle w:val="normaltextrun"/>
        </w:rPr>
      </w:pPr>
      <w:r>
        <w:rPr>
          <w:rStyle w:val="normaltextrun"/>
          <w:bdr w:val="none" w:sz="0" w:space="0" w:color="auto" w:frame="1"/>
        </w:rPr>
        <w:t xml:space="preserve">Một số vấn đề ảnh hưởng đến sự thành công của “Đội ngũ bảo trì hệ thống” là: các chi phí về việc bảo trì, việc hư hại không lường trước được, sự mất mát về nhân lực, gặp lỗi chưa bao giờ gặp, </w:t>
      </w:r>
      <w:r w:rsidR="00857641">
        <w:rPr>
          <w:rStyle w:val="normaltextrun"/>
          <w:bdr w:val="none" w:sz="0" w:space="0" w:color="auto" w:frame="1"/>
        </w:rPr>
        <w:t xml:space="preserve">hoặc vấn đề khi không có sự giao tiếp tốt với đội ngũ phát triển, </w:t>
      </w:r>
      <w:r>
        <w:rPr>
          <w:rStyle w:val="normaltextrun"/>
          <w:bdr w:val="none" w:sz="0" w:space="0" w:color="auto" w:frame="1"/>
        </w:rPr>
        <w:t>…</w:t>
      </w:r>
    </w:p>
    <w:p w14:paraId="7BC6FDBE" w14:textId="7E31A549" w:rsidR="128E5363" w:rsidRDefault="128E5363" w:rsidP="128E5363">
      <w:pPr>
        <w:pStyle w:val="Paragraph2"/>
        <w:spacing w:line="276" w:lineRule="auto"/>
        <w:ind w:left="0"/>
        <w:rPr>
          <w:rStyle w:val="normaltextrun"/>
        </w:rPr>
      </w:pPr>
    </w:p>
    <w:p w14:paraId="3F9059B2" w14:textId="77777777" w:rsidR="00B1181D" w:rsidRDefault="0008435E">
      <w:pPr>
        <w:pStyle w:val="u1"/>
      </w:pPr>
      <w:bookmarkStart w:id="21" w:name="_Toc101364906"/>
      <w:r>
        <w:t>Assessing the Problem</w:t>
      </w:r>
      <w:bookmarkEnd w:id="21"/>
    </w:p>
    <w:p w14:paraId="55E729AA" w14:textId="3DDDDD6E" w:rsidR="0054279B" w:rsidRDefault="00857641">
      <w:pPr>
        <w:pStyle w:val="Paragraph2"/>
        <w:numPr>
          <w:ilvl w:val="0"/>
          <w:numId w:val="28"/>
        </w:numPr>
      </w:pPr>
      <w:bookmarkStart w:id="22" w:name="_Toc431207017"/>
      <w:r>
        <w:t>Thời gian được yêu cầu để bảo trì, cũng như sửa lỗi quá ngắn.</w:t>
      </w:r>
    </w:p>
    <w:p w14:paraId="285E6B58" w14:textId="66F6FEE9" w:rsidR="00560976" w:rsidRDefault="00857641" w:rsidP="00F12E5A">
      <w:pPr>
        <w:pStyle w:val="Paragraph2"/>
        <w:numPr>
          <w:ilvl w:val="1"/>
          <w:numId w:val="28"/>
        </w:numPr>
        <w:tabs>
          <w:tab w:val="clear" w:pos="1800"/>
        </w:tabs>
        <w:ind w:left="1440"/>
      </w:pPr>
      <w:r>
        <w:t>Nguyên do của vấn đề này là do yêu cầu của khách hàng quá cao, hoặc bản thân đội ngũ chưa có sự thống nhất về thời gian hoặc sự phân bổ thời gian không hợp lý.</w:t>
      </w:r>
    </w:p>
    <w:p w14:paraId="73454640" w14:textId="09190803" w:rsidR="00AA4580" w:rsidRDefault="00857641" w:rsidP="00F12E5A">
      <w:pPr>
        <w:pStyle w:val="Paragraph2"/>
        <w:numPr>
          <w:ilvl w:val="1"/>
          <w:numId w:val="28"/>
        </w:numPr>
        <w:tabs>
          <w:tab w:val="clear" w:pos="1800"/>
        </w:tabs>
        <w:ind w:left="1440"/>
      </w:pPr>
      <w:r>
        <w:t>Cách giải quyết là cố gắng lên kế hoạch cụ thể, phân bổ lại thời gian. Làm các công việc trong danh sách theo độ ưu tiên.</w:t>
      </w:r>
    </w:p>
    <w:p w14:paraId="5E5F1223" w14:textId="7E6C8FDF" w:rsidR="0054279B" w:rsidRDefault="00857641">
      <w:pPr>
        <w:pStyle w:val="Paragraph2"/>
        <w:numPr>
          <w:ilvl w:val="0"/>
          <w:numId w:val="28"/>
        </w:numPr>
      </w:pPr>
      <w:r>
        <w:t>Các chi phí về việc bảo trì</w:t>
      </w:r>
    </w:p>
    <w:p w14:paraId="638CF3A6" w14:textId="25B2F25B" w:rsidR="000675F9" w:rsidRDefault="00857641" w:rsidP="000675F9">
      <w:pPr>
        <w:pStyle w:val="Paragraph2"/>
        <w:numPr>
          <w:ilvl w:val="1"/>
          <w:numId w:val="28"/>
        </w:numPr>
        <w:tabs>
          <w:tab w:val="clear" w:pos="1800"/>
        </w:tabs>
        <w:ind w:left="1440"/>
      </w:pPr>
      <w:r>
        <w:t>Các khó khăn về chi phí có thể kể đến như: chi phí về phần cứng như máy server, chi phí về nhân sự, chi phí về bản quyền phần mềm bảo trì, …</w:t>
      </w:r>
    </w:p>
    <w:p w14:paraId="2E82DC0E" w14:textId="4E36B2C5" w:rsidR="00902EA4" w:rsidRDefault="00857641" w:rsidP="00857641">
      <w:pPr>
        <w:pStyle w:val="Paragraph2"/>
        <w:numPr>
          <w:ilvl w:val="1"/>
          <w:numId w:val="28"/>
        </w:numPr>
        <w:tabs>
          <w:tab w:val="clear" w:pos="1800"/>
        </w:tabs>
        <w:ind w:left="1440"/>
      </w:pPr>
      <w:r>
        <w:t>Cách giải quyết có thể là luôn có một quỹ dự phòng dành cho team. Khi cần thiết hoặc trong tình trạng cấp bách có thể lấy ra dùng trước</w:t>
      </w:r>
      <w:r w:rsidR="00E01478">
        <w:t>.</w:t>
      </w:r>
    </w:p>
    <w:p w14:paraId="482A9F02" w14:textId="2FDF1BF8" w:rsidR="00F71DD9" w:rsidRDefault="00E01478" w:rsidP="00F71DD9">
      <w:pPr>
        <w:pStyle w:val="Paragraph2"/>
        <w:numPr>
          <w:ilvl w:val="0"/>
          <w:numId w:val="28"/>
        </w:numPr>
      </w:pPr>
      <w:r>
        <w:t>Việc hư hại hay hệ thống gặp lỗi vào thời điểm không lường trước được.</w:t>
      </w:r>
    </w:p>
    <w:p w14:paraId="2622EC44" w14:textId="70045666" w:rsidR="00F71DD9" w:rsidRDefault="00F71DD9" w:rsidP="00F71DD9">
      <w:pPr>
        <w:pStyle w:val="Paragraph2"/>
        <w:numPr>
          <w:ilvl w:val="1"/>
          <w:numId w:val="28"/>
        </w:numPr>
        <w:tabs>
          <w:tab w:val="clear" w:pos="1800"/>
        </w:tabs>
        <w:ind w:left="1440"/>
      </w:pPr>
      <w:r>
        <w:t xml:space="preserve">Vấn đề xảy ra </w:t>
      </w:r>
      <w:r w:rsidR="00E01478">
        <w:t>trong trường hợp hệ thống bất ngờ gặp lỗi vào các thời điểm như: vừa tan làm, nửa đêm, …</w:t>
      </w:r>
    </w:p>
    <w:p w14:paraId="27C3E0CA" w14:textId="38BA951C" w:rsidR="00F71DD9" w:rsidRDefault="00E01478" w:rsidP="00E01478">
      <w:pPr>
        <w:pStyle w:val="Paragraph2"/>
        <w:numPr>
          <w:ilvl w:val="1"/>
          <w:numId w:val="28"/>
        </w:numPr>
        <w:tabs>
          <w:tab w:val="clear" w:pos="1800"/>
        </w:tabs>
        <w:ind w:left="1440"/>
      </w:pPr>
      <w:r>
        <w:t>Cách giải quyết là luôn có server dự phòng, cũng như luôn có nhân viên túc trực để đảm bảo là hệ thống hoạt động trơn tru, cũng có thể giữ liên lạc ngay cả thời điểm nửa đêm để phòng trường hợp xấu nhất xảy ra.</w:t>
      </w:r>
    </w:p>
    <w:p w14:paraId="545473C1" w14:textId="18AEC4BE" w:rsidR="001D2BDC" w:rsidRDefault="00E01478" w:rsidP="001D2BDC">
      <w:pPr>
        <w:pStyle w:val="Paragraph2"/>
        <w:numPr>
          <w:ilvl w:val="0"/>
          <w:numId w:val="28"/>
        </w:numPr>
      </w:pPr>
      <w:r>
        <w:t>Sự mất mát về nhân lực trong team</w:t>
      </w:r>
    </w:p>
    <w:p w14:paraId="46E986F5" w14:textId="38378EA4" w:rsidR="001D2BDC" w:rsidRDefault="001D2BDC" w:rsidP="001D2BDC">
      <w:pPr>
        <w:pStyle w:val="Paragraph2"/>
        <w:numPr>
          <w:ilvl w:val="1"/>
          <w:numId w:val="28"/>
        </w:numPr>
        <w:tabs>
          <w:tab w:val="clear" w:pos="1800"/>
        </w:tabs>
        <w:ind w:left="1440"/>
      </w:pPr>
      <w:r>
        <w:t xml:space="preserve">Vấn đề xảy ra khi </w:t>
      </w:r>
      <w:r w:rsidR="00E01478">
        <w:t>có một hoặc một vài thành viên bỏ công việc giữa chừng.</w:t>
      </w:r>
    </w:p>
    <w:p w14:paraId="684F4532" w14:textId="4407DED7" w:rsidR="001D2BDC" w:rsidRDefault="002D457D" w:rsidP="00E01478">
      <w:pPr>
        <w:pStyle w:val="Paragraph2"/>
        <w:numPr>
          <w:ilvl w:val="1"/>
          <w:numId w:val="28"/>
        </w:numPr>
        <w:tabs>
          <w:tab w:val="clear" w:pos="1800"/>
        </w:tabs>
        <w:ind w:left="1440"/>
      </w:pPr>
      <w:r>
        <w:t xml:space="preserve">Vấn </w:t>
      </w:r>
      <w:r w:rsidR="00E01478">
        <w:t>đề này rất khó để lường trước, tuy nhiên có thể phòng hờ bằng cách: tạo động lực cho các bạn trong team, lương thưởng cho các bạn một cách xứng đáng.</w:t>
      </w:r>
    </w:p>
    <w:p w14:paraId="4952EDBF" w14:textId="5723B004" w:rsidR="00FC5B39" w:rsidRDefault="00E01478" w:rsidP="00FC5B39">
      <w:pPr>
        <w:pStyle w:val="Paragraph2"/>
        <w:numPr>
          <w:ilvl w:val="0"/>
          <w:numId w:val="28"/>
        </w:numPr>
      </w:pPr>
      <w:r>
        <w:t>Sự giao tiếp không tốt đối với đội ngũ lập trình viên</w:t>
      </w:r>
    </w:p>
    <w:p w14:paraId="0D77A004" w14:textId="04C51713" w:rsidR="00FC5B39" w:rsidRDefault="00E01478" w:rsidP="00FC5B39">
      <w:pPr>
        <w:pStyle w:val="Paragraph2"/>
        <w:numPr>
          <w:ilvl w:val="1"/>
          <w:numId w:val="28"/>
        </w:numPr>
        <w:tabs>
          <w:tab w:val="clear" w:pos="1800"/>
        </w:tabs>
        <w:ind w:left="1440"/>
      </w:pPr>
      <w:r>
        <w:t>Có một vài lỗi xảy ra có nguyên nhân từ mã nguồn của các lập trình viên. Nếu không có sự giao tiếp giữa hai đội ngũ này thì vấn đề sẽ rất khó giải quyết.</w:t>
      </w:r>
    </w:p>
    <w:p w14:paraId="153B1F57" w14:textId="0577840E" w:rsidR="005763BF" w:rsidRDefault="00E01478" w:rsidP="00E01478">
      <w:pPr>
        <w:pStyle w:val="Paragraph2"/>
        <w:numPr>
          <w:ilvl w:val="1"/>
          <w:numId w:val="28"/>
        </w:numPr>
        <w:tabs>
          <w:tab w:val="clear" w:pos="1800"/>
        </w:tabs>
        <w:ind w:left="1440"/>
      </w:pPr>
      <w:r>
        <w:t>Cách xử lý vấn đề này có thể nằm ở cả hai đội ngũ. Nếu xét trên phương diện là “bảo trì hệ thống”, thì phải luôn có một kênh liên lạc với đội ngũ lập trình viên cũng như cố gắng hiểu mã nguồn của đội cung cấp.</w:t>
      </w:r>
    </w:p>
    <w:p w14:paraId="7B32CD7B" w14:textId="77777777" w:rsidR="00857641" w:rsidRDefault="00857641" w:rsidP="00857641">
      <w:pPr>
        <w:pStyle w:val="Paragraph2"/>
      </w:pPr>
    </w:p>
    <w:p w14:paraId="22D9388A" w14:textId="77777777" w:rsidR="00B1181D" w:rsidRDefault="0008435E">
      <w:pPr>
        <w:pStyle w:val="u1"/>
      </w:pPr>
      <w:bookmarkStart w:id="23" w:name="_Toc101364907"/>
      <w:bookmarkEnd w:id="22"/>
      <w:r>
        <w:t>Understanding the User Environment</w:t>
      </w:r>
      <w:bookmarkEnd w:id="23"/>
    </w:p>
    <w:p w14:paraId="29790216" w14:textId="6B9EFFAD" w:rsidR="00D92D8C" w:rsidRDefault="0034367C" w:rsidP="0034367C">
      <w:pPr>
        <w:pStyle w:val="Paragraph2"/>
        <w:numPr>
          <w:ilvl w:val="0"/>
          <w:numId w:val="29"/>
        </w:numPr>
        <w:spacing w:line="276" w:lineRule="auto"/>
      </w:pPr>
      <w:bookmarkStart w:id="24" w:name="_Toc431207020"/>
      <w:r>
        <w:t>Người dùng là những đối tượng: có nhu cầu tìm gia sư (học sinh, sinh viên, phụ huynh tìm cho con, …), có nhu cầu tìm công việc gia sư (sinh viên, giảng viên, trợ giảng, giáo viên, …)</w:t>
      </w:r>
    </w:p>
    <w:p w14:paraId="4DC37005" w14:textId="11925400" w:rsidR="0034367C" w:rsidRDefault="0034367C" w:rsidP="0034367C">
      <w:pPr>
        <w:pStyle w:val="Paragraph2"/>
        <w:numPr>
          <w:ilvl w:val="0"/>
          <w:numId w:val="29"/>
        </w:numPr>
        <w:spacing w:line="276" w:lineRule="auto"/>
      </w:pPr>
      <w:r>
        <w:t>Người sử dụng không yêu cầu bằng cấp, tuy nhiên nếu thuộc đối tượng là muốn tìm công việc gia sư, ít nhất phải có một vài bằng cấp cơ bản như bằng cấp ba, bảng điểm đại học để gây ấn tượng cũng như tạo lòng tin với đối tượng còn lại là đối tượng có nhu cầu tìm gia sư.</w:t>
      </w:r>
    </w:p>
    <w:p w14:paraId="35AD318F" w14:textId="2915A132" w:rsidR="0034367C" w:rsidRDefault="0034367C" w:rsidP="0034367C">
      <w:pPr>
        <w:pStyle w:val="Paragraph2"/>
        <w:numPr>
          <w:ilvl w:val="0"/>
          <w:numId w:val="29"/>
        </w:numPr>
        <w:spacing w:line="276" w:lineRule="auto"/>
      </w:pPr>
      <w:r>
        <w:lastRenderedPageBreak/>
        <w:t>Không có yêu cầu nào về chứng chỉ tin học, tuy nhiên nên cần biết dùng smartphone.</w:t>
      </w:r>
    </w:p>
    <w:p w14:paraId="3DD5CA4A" w14:textId="43AE463D" w:rsidR="0034367C" w:rsidRDefault="0034367C" w:rsidP="0034367C">
      <w:pPr>
        <w:pStyle w:val="Paragraph2"/>
        <w:numPr>
          <w:ilvl w:val="0"/>
          <w:numId w:val="29"/>
        </w:numPr>
        <w:spacing w:line="276" w:lineRule="auto"/>
      </w:pPr>
      <w:r>
        <w:t>Không có yêu cầu nào về kinh nghiệm sử dụng các ứng dụng tương tự.</w:t>
      </w:r>
    </w:p>
    <w:p w14:paraId="0FC95D77" w14:textId="21732CC9" w:rsidR="0034367C" w:rsidRDefault="0034367C" w:rsidP="0034367C">
      <w:pPr>
        <w:pStyle w:val="Paragraph2"/>
        <w:numPr>
          <w:ilvl w:val="0"/>
          <w:numId w:val="29"/>
        </w:numPr>
        <w:spacing w:line="276" w:lineRule="auto"/>
      </w:pPr>
      <w:r>
        <w:t>Nền tảng hiện tại là mobile (Androind và iOS)</w:t>
      </w:r>
    </w:p>
    <w:p w14:paraId="5A89E0A0" w14:textId="33712FD4" w:rsidR="0034367C" w:rsidRDefault="0034367C" w:rsidP="0034367C">
      <w:pPr>
        <w:pStyle w:val="Paragraph2"/>
        <w:numPr>
          <w:ilvl w:val="0"/>
          <w:numId w:val="29"/>
        </w:numPr>
        <w:spacing w:line="276" w:lineRule="auto"/>
      </w:pPr>
      <w:r>
        <w:t>Trong tương lai, ứng dụng có thể phát triển trên nền tảng web.</w:t>
      </w:r>
    </w:p>
    <w:p w14:paraId="1844B827" w14:textId="2FC56721" w:rsidR="0034367C" w:rsidRDefault="0034367C" w:rsidP="0034367C">
      <w:pPr>
        <w:pStyle w:val="Paragraph2"/>
        <w:numPr>
          <w:ilvl w:val="0"/>
          <w:numId w:val="29"/>
        </w:numPr>
        <w:spacing w:line="276" w:lineRule="auto"/>
      </w:pPr>
      <w:r>
        <w:t>Không có ứng dụng hỗ trợ hoặc liên kết</w:t>
      </w:r>
    </w:p>
    <w:p w14:paraId="4312376D" w14:textId="6A7CE362" w:rsidR="000764CC" w:rsidRDefault="000764CC" w:rsidP="0034367C">
      <w:pPr>
        <w:pStyle w:val="Paragraph2"/>
        <w:numPr>
          <w:ilvl w:val="0"/>
          <w:numId w:val="29"/>
        </w:numPr>
        <w:spacing w:line="276" w:lineRule="auto"/>
      </w:pPr>
      <w:r>
        <w:t>Ứng dụng sẽ có hướng dẫn sử dụng nếu bạn tải ứng dụng lần đầu, kèm theo đó là tài liệu hướng dẫn sử dụng ứng dụng.</w:t>
      </w:r>
    </w:p>
    <w:p w14:paraId="572B3B8C" w14:textId="4BA2CABC" w:rsidR="128E5363" w:rsidRDefault="128E5363" w:rsidP="128E5363">
      <w:pPr>
        <w:pStyle w:val="Paragraph2"/>
        <w:spacing w:line="276" w:lineRule="auto"/>
        <w:ind w:left="0"/>
      </w:pPr>
    </w:p>
    <w:p w14:paraId="29071141" w14:textId="77777777" w:rsidR="00B1181D" w:rsidRDefault="0008435E">
      <w:pPr>
        <w:pStyle w:val="u1"/>
      </w:pPr>
      <w:bookmarkStart w:id="25" w:name="_Toc101364908"/>
      <w:bookmarkEnd w:id="24"/>
      <w:r>
        <w:t>Recap for Understanding</w:t>
      </w:r>
      <w:bookmarkEnd w:id="25"/>
    </w:p>
    <w:p w14:paraId="0F2DA270" w14:textId="63ABC68F" w:rsidR="00B1181D" w:rsidRDefault="00D62487" w:rsidP="00274263">
      <w:pPr>
        <w:pStyle w:val="Paragraph2"/>
        <w:numPr>
          <w:ilvl w:val="0"/>
          <w:numId w:val="30"/>
        </w:numPr>
        <w:spacing w:line="276" w:lineRule="auto"/>
      </w:pPr>
      <w:bookmarkStart w:id="26" w:name="_Toc431207022"/>
      <w:r>
        <w:t xml:space="preserve">Các vấn đề mà </w:t>
      </w:r>
      <w:r w:rsidR="000764CC">
        <w:t xml:space="preserve">“Đội ngũ bảo trì” </w:t>
      </w:r>
      <w:r>
        <w:t>gặp phải:</w:t>
      </w:r>
    </w:p>
    <w:p w14:paraId="2D9CC198" w14:textId="797DAF1E" w:rsidR="00612D51" w:rsidRDefault="000764CC" w:rsidP="00274263">
      <w:pPr>
        <w:pStyle w:val="Paragraph2"/>
        <w:numPr>
          <w:ilvl w:val="1"/>
          <w:numId w:val="30"/>
        </w:numPr>
        <w:spacing w:line="276" w:lineRule="auto"/>
      </w:pPr>
      <w:r>
        <w:t>Thời gian được yêu cầu quá ngắn</w:t>
      </w:r>
    </w:p>
    <w:p w14:paraId="453D50F9" w14:textId="5975C306" w:rsidR="00612D51" w:rsidRDefault="000764CC" w:rsidP="00274263">
      <w:pPr>
        <w:pStyle w:val="Paragraph2"/>
        <w:numPr>
          <w:ilvl w:val="1"/>
          <w:numId w:val="30"/>
        </w:numPr>
        <w:spacing w:line="276" w:lineRule="auto"/>
      </w:pPr>
      <w:r>
        <w:t>Vấn đề về chi phí</w:t>
      </w:r>
    </w:p>
    <w:p w14:paraId="37767E6B" w14:textId="79073315" w:rsidR="00612D51" w:rsidRDefault="000764CC" w:rsidP="00274263">
      <w:pPr>
        <w:pStyle w:val="Paragraph2"/>
        <w:numPr>
          <w:ilvl w:val="1"/>
          <w:numId w:val="30"/>
        </w:numPr>
        <w:spacing w:line="276" w:lineRule="auto"/>
      </w:pPr>
      <w:r>
        <w:t>Thời điểm xảy ra lỗi không lường trước được.</w:t>
      </w:r>
    </w:p>
    <w:p w14:paraId="1B5AD38E" w14:textId="531FE84C" w:rsidR="00612D51" w:rsidRDefault="000764CC" w:rsidP="00274263">
      <w:pPr>
        <w:pStyle w:val="Paragraph2"/>
        <w:numPr>
          <w:ilvl w:val="1"/>
          <w:numId w:val="30"/>
        </w:numPr>
        <w:spacing w:line="276" w:lineRule="auto"/>
      </w:pPr>
      <w:r>
        <w:t>Sự mất mát về nhân lực</w:t>
      </w:r>
    </w:p>
    <w:p w14:paraId="65D275CF" w14:textId="04EFA01D" w:rsidR="00B1181D" w:rsidRDefault="000764CC" w:rsidP="00274263">
      <w:pPr>
        <w:pStyle w:val="Paragraph2"/>
        <w:numPr>
          <w:ilvl w:val="1"/>
          <w:numId w:val="30"/>
        </w:numPr>
        <w:spacing w:line="276" w:lineRule="auto"/>
      </w:pPr>
      <w:r>
        <w:t>Vấn đề giao tiếp với các team khác đặc biệt là đội ngũ lập trình viên</w:t>
      </w:r>
    </w:p>
    <w:p w14:paraId="39083D85" w14:textId="5102DEAE" w:rsidR="00D03CE2" w:rsidRDefault="00D03CE2" w:rsidP="00274263">
      <w:pPr>
        <w:pStyle w:val="Paragraph2"/>
        <w:numPr>
          <w:ilvl w:val="0"/>
          <w:numId w:val="30"/>
        </w:numPr>
        <w:spacing w:line="276" w:lineRule="auto"/>
      </w:pPr>
      <w:r>
        <w:t xml:space="preserve">Một số vấn đề </w:t>
      </w:r>
      <w:r w:rsidR="00C14C8F">
        <w:t xml:space="preserve">nhỏ </w:t>
      </w:r>
      <w:r>
        <w:t>khác</w:t>
      </w:r>
    </w:p>
    <w:p w14:paraId="63D65A66" w14:textId="270045E4" w:rsidR="00926638" w:rsidRDefault="000764CC" w:rsidP="000764CC">
      <w:pPr>
        <w:pStyle w:val="Paragraph2"/>
        <w:numPr>
          <w:ilvl w:val="1"/>
          <w:numId w:val="30"/>
        </w:numPr>
        <w:spacing w:line="276" w:lineRule="auto"/>
      </w:pPr>
      <w:r>
        <w:t>Gặp lỗi chưa bao giờ gặp</w:t>
      </w:r>
    </w:p>
    <w:p w14:paraId="6F03FE54" w14:textId="1176DA68" w:rsidR="128E5363" w:rsidRDefault="128E5363" w:rsidP="128E5363">
      <w:pPr>
        <w:pStyle w:val="Paragraph2"/>
        <w:spacing w:line="276" w:lineRule="auto"/>
        <w:ind w:left="0"/>
      </w:pPr>
    </w:p>
    <w:p w14:paraId="1060B174" w14:textId="77777777" w:rsidR="00B1181D" w:rsidRDefault="0008435E">
      <w:pPr>
        <w:pStyle w:val="u1"/>
      </w:pPr>
      <w:bookmarkStart w:id="27" w:name="_Toc379183603"/>
      <w:bookmarkStart w:id="28" w:name="_Toc101364909"/>
      <w:bookmarkEnd w:id="26"/>
      <w:r>
        <w:t>Analyst’s Inputs on Stakeholder’s Problem (validate or invalidate assumptions)</w:t>
      </w:r>
      <w:bookmarkEnd w:id="27"/>
      <w:bookmarkEnd w:id="28"/>
    </w:p>
    <w:p w14:paraId="207358CE" w14:textId="5401BC33" w:rsidR="00C83A76" w:rsidRDefault="00BC0C76" w:rsidP="007B5D61">
      <w:pPr>
        <w:pStyle w:val="Paragraph2"/>
        <w:numPr>
          <w:ilvl w:val="0"/>
          <w:numId w:val="28"/>
        </w:numPr>
        <w:spacing w:line="276" w:lineRule="auto"/>
      </w:pPr>
      <w:bookmarkStart w:id="29" w:name="_Toc431207024"/>
      <w:bookmarkStart w:id="30" w:name="_Toc438353131"/>
      <w:r>
        <w:t>Thời gian được yêu cầu cho công việc quá ngắn</w:t>
      </w:r>
    </w:p>
    <w:p w14:paraId="04229F25" w14:textId="033C1722" w:rsidR="00C83A76" w:rsidRDefault="00C83A76" w:rsidP="007B5D61">
      <w:pPr>
        <w:pStyle w:val="Paragraph2"/>
        <w:numPr>
          <w:ilvl w:val="1"/>
          <w:numId w:val="28"/>
        </w:numPr>
        <w:tabs>
          <w:tab w:val="clear" w:pos="1800"/>
        </w:tabs>
        <w:spacing w:line="276" w:lineRule="auto"/>
        <w:ind w:left="1440"/>
      </w:pPr>
      <w:r>
        <w:t xml:space="preserve">Nguyên nhân: </w:t>
      </w:r>
      <w:r w:rsidR="00BC0C76">
        <w:t>người dùng yêu cầu cao hoặc kế hoạch làm việc chưa hợp lý</w:t>
      </w:r>
    </w:p>
    <w:p w14:paraId="55575D56" w14:textId="77777777" w:rsidR="002C37F3" w:rsidRDefault="009D3A35" w:rsidP="007B5D61">
      <w:pPr>
        <w:pStyle w:val="Paragraph2"/>
        <w:numPr>
          <w:ilvl w:val="1"/>
          <w:numId w:val="28"/>
        </w:numPr>
        <w:tabs>
          <w:tab w:val="clear" w:pos="1800"/>
        </w:tabs>
        <w:spacing w:line="276" w:lineRule="auto"/>
        <w:ind w:left="1440"/>
      </w:pPr>
      <w:r>
        <w:t xml:space="preserve">Đây là vấn đề thực tế mà stakeholder gặp phải. </w:t>
      </w:r>
    </w:p>
    <w:p w14:paraId="536AD912" w14:textId="06C5E68E" w:rsidR="009D3A35" w:rsidRDefault="00BC0C76" w:rsidP="007B5D61">
      <w:pPr>
        <w:pStyle w:val="Paragraph2"/>
        <w:numPr>
          <w:ilvl w:val="1"/>
          <w:numId w:val="28"/>
        </w:numPr>
        <w:tabs>
          <w:tab w:val="clear" w:pos="1800"/>
        </w:tabs>
        <w:spacing w:line="276" w:lineRule="auto"/>
        <w:ind w:left="1440"/>
      </w:pPr>
      <w:r>
        <w:t>Hiện tại, stakeholder giải quyết vấn đề này bằng cách lập kế hoạch làm việc hợp lý, cụ thể và làm các đầu việc theo thứ tự ưu tiên.</w:t>
      </w:r>
    </w:p>
    <w:p w14:paraId="3F400CC8" w14:textId="0B8C28B1" w:rsidR="00C83A76" w:rsidRDefault="00BC0C76" w:rsidP="007B5D61">
      <w:pPr>
        <w:pStyle w:val="Paragraph2"/>
        <w:numPr>
          <w:ilvl w:val="1"/>
          <w:numId w:val="28"/>
        </w:numPr>
        <w:tabs>
          <w:tab w:val="clear" w:pos="1800"/>
        </w:tabs>
        <w:spacing w:line="276" w:lineRule="auto"/>
        <w:ind w:left="1440"/>
      </w:pPr>
      <w:r>
        <w:t>Trong tương lai, đây là cách tối ưu nhất để nâng cao hiệu quả công việc và xử lý vấn đề này.</w:t>
      </w:r>
    </w:p>
    <w:p w14:paraId="1737334B" w14:textId="4AFD863A" w:rsidR="00C83A76" w:rsidRDefault="00BC0C76" w:rsidP="007B5D61">
      <w:pPr>
        <w:pStyle w:val="Paragraph2"/>
        <w:numPr>
          <w:ilvl w:val="0"/>
          <w:numId w:val="28"/>
        </w:numPr>
        <w:spacing w:line="276" w:lineRule="auto"/>
      </w:pPr>
      <w:r>
        <w:t>Vấn đề về chi phí</w:t>
      </w:r>
    </w:p>
    <w:p w14:paraId="3BB78788" w14:textId="602E0C9A" w:rsidR="00C83A76" w:rsidRDefault="00B30B84" w:rsidP="007B5D61">
      <w:pPr>
        <w:pStyle w:val="Paragraph2"/>
        <w:numPr>
          <w:ilvl w:val="1"/>
          <w:numId w:val="28"/>
        </w:numPr>
        <w:tabs>
          <w:tab w:val="clear" w:pos="1800"/>
        </w:tabs>
        <w:spacing w:line="276" w:lineRule="auto"/>
        <w:ind w:left="1440"/>
      </w:pPr>
      <w:r>
        <w:t xml:space="preserve">Nguyên nhân: </w:t>
      </w:r>
      <w:r w:rsidR="00BC0C76">
        <w:t>đội ngũ không bảo đảm được chi phí khi xử lý vấn đề gặp phải</w:t>
      </w:r>
      <w:r w:rsidR="00C83A76">
        <w:t>.</w:t>
      </w:r>
    </w:p>
    <w:p w14:paraId="7101C1A3" w14:textId="3720E116" w:rsidR="004D618A" w:rsidRDefault="004D618A" w:rsidP="004D618A">
      <w:pPr>
        <w:pStyle w:val="Paragraph2"/>
        <w:numPr>
          <w:ilvl w:val="1"/>
          <w:numId w:val="28"/>
        </w:numPr>
        <w:tabs>
          <w:tab w:val="clear" w:pos="1800"/>
        </w:tabs>
        <w:spacing w:line="276" w:lineRule="auto"/>
        <w:ind w:left="1440"/>
      </w:pPr>
      <w:r>
        <w:t>Đây là vấn đề thực tế mà stakeholder gặp phải.</w:t>
      </w:r>
    </w:p>
    <w:p w14:paraId="0AD74A98" w14:textId="094A5C95" w:rsidR="00C83A76" w:rsidRDefault="004D618A" w:rsidP="007B5D61">
      <w:pPr>
        <w:pStyle w:val="Paragraph2"/>
        <w:numPr>
          <w:ilvl w:val="1"/>
          <w:numId w:val="28"/>
        </w:numPr>
        <w:tabs>
          <w:tab w:val="clear" w:pos="1800"/>
        </w:tabs>
        <w:spacing w:line="276" w:lineRule="auto"/>
        <w:ind w:left="1440"/>
      </w:pPr>
      <w:r>
        <w:t>Stakeholder giải quyết vấn đề bằng cách</w:t>
      </w:r>
      <w:r w:rsidR="00BC0C76">
        <w:t xml:space="preserve"> tạo một quỹ dự phòng để khi cần có thể dùng đến</w:t>
      </w:r>
    </w:p>
    <w:p w14:paraId="00556910" w14:textId="2EA38908" w:rsidR="00C83A76" w:rsidRDefault="00BC2B86" w:rsidP="007B5D61">
      <w:pPr>
        <w:pStyle w:val="Paragraph2"/>
        <w:numPr>
          <w:ilvl w:val="1"/>
          <w:numId w:val="28"/>
        </w:numPr>
        <w:tabs>
          <w:tab w:val="clear" w:pos="1800"/>
        </w:tabs>
        <w:spacing w:line="276" w:lineRule="auto"/>
        <w:ind w:left="1440"/>
      </w:pPr>
      <w:r>
        <w:t>Stakeholder m</w:t>
      </w:r>
      <w:r w:rsidR="00C83A76">
        <w:t xml:space="preserve">ong muốn </w:t>
      </w:r>
      <w:r w:rsidR="00BC0C76">
        <w:t>trưởng dự án có thể quan tâm và cấp kinh phí kịp thời để làm việc.</w:t>
      </w:r>
    </w:p>
    <w:p w14:paraId="67AC34FF" w14:textId="0E0C2C14" w:rsidR="00C83A76" w:rsidRDefault="00BC0C76" w:rsidP="007B5D61">
      <w:pPr>
        <w:pStyle w:val="Paragraph2"/>
        <w:numPr>
          <w:ilvl w:val="0"/>
          <w:numId w:val="28"/>
        </w:numPr>
        <w:spacing w:line="276" w:lineRule="auto"/>
      </w:pPr>
      <w:r>
        <w:t>Vấn đề về thời điểm xảy ra lỗi không lường trước được</w:t>
      </w:r>
    </w:p>
    <w:p w14:paraId="5479FE97" w14:textId="0B2F3F03" w:rsidR="00C83A76" w:rsidRDefault="00A74B5C" w:rsidP="007B5D61">
      <w:pPr>
        <w:pStyle w:val="Paragraph2"/>
        <w:numPr>
          <w:ilvl w:val="1"/>
          <w:numId w:val="28"/>
        </w:numPr>
        <w:tabs>
          <w:tab w:val="clear" w:pos="1800"/>
        </w:tabs>
        <w:spacing w:line="276" w:lineRule="auto"/>
        <w:ind w:left="1440"/>
      </w:pPr>
      <w:r>
        <w:t>Nguyên nhân:</w:t>
      </w:r>
      <w:r w:rsidR="00C83A76">
        <w:t xml:space="preserve"> </w:t>
      </w:r>
      <w:r w:rsidR="00BC0C76">
        <w:t xml:space="preserve">Lỗi xảy ra bất chợt vào các thời điểm </w:t>
      </w:r>
      <w:r w:rsidR="00C82E02">
        <w:t>ngoài giờ hành chính, nửa đêm, …</w:t>
      </w:r>
    </w:p>
    <w:p w14:paraId="435DA617" w14:textId="48953D26" w:rsidR="009010DA" w:rsidRDefault="009010DA" w:rsidP="009010DA">
      <w:pPr>
        <w:pStyle w:val="Paragraph2"/>
        <w:numPr>
          <w:ilvl w:val="1"/>
          <w:numId w:val="28"/>
        </w:numPr>
        <w:tabs>
          <w:tab w:val="clear" w:pos="1800"/>
        </w:tabs>
        <w:spacing w:line="276" w:lineRule="auto"/>
        <w:ind w:left="1440"/>
      </w:pPr>
      <w:r>
        <w:t>Đây là vấn đề thực tế mà stakeholder gặp phải.</w:t>
      </w:r>
    </w:p>
    <w:p w14:paraId="6728DAEB" w14:textId="4705B5E8" w:rsidR="00C83A76" w:rsidRDefault="00E21A2B" w:rsidP="007B5D61">
      <w:pPr>
        <w:pStyle w:val="Paragraph2"/>
        <w:numPr>
          <w:ilvl w:val="1"/>
          <w:numId w:val="28"/>
        </w:numPr>
        <w:tabs>
          <w:tab w:val="clear" w:pos="1800"/>
        </w:tabs>
        <w:spacing w:line="276" w:lineRule="auto"/>
        <w:ind w:left="1440"/>
      </w:pPr>
      <w:r>
        <w:t xml:space="preserve">Stakeholder giải quyết vấn đề bằng cách </w:t>
      </w:r>
      <w:r w:rsidR="00C82E02">
        <w:t>luôn có một người trực ca để đảm bảo cũng như kiểm tra hệ thống.</w:t>
      </w:r>
    </w:p>
    <w:p w14:paraId="25635113" w14:textId="0182E8F3" w:rsidR="00C83A76" w:rsidRDefault="007F13EC" w:rsidP="007B5D61">
      <w:pPr>
        <w:pStyle w:val="Paragraph2"/>
        <w:numPr>
          <w:ilvl w:val="1"/>
          <w:numId w:val="28"/>
        </w:numPr>
        <w:tabs>
          <w:tab w:val="clear" w:pos="1800"/>
        </w:tabs>
        <w:spacing w:line="276" w:lineRule="auto"/>
        <w:ind w:left="1440"/>
      </w:pPr>
      <w:r>
        <w:lastRenderedPageBreak/>
        <w:t>Stakeholder m</w:t>
      </w:r>
      <w:r w:rsidR="00C83A76">
        <w:t>ong muốn</w:t>
      </w:r>
      <w:r w:rsidR="00C82E02">
        <w:t xml:space="preserve"> ứng dụng ít xảy ra lỗi vào các trường hợp như đã đề cập</w:t>
      </w:r>
    </w:p>
    <w:p w14:paraId="6E2A085C" w14:textId="62ED53B7" w:rsidR="00C83A76" w:rsidRDefault="00C82E02" w:rsidP="007B5D61">
      <w:pPr>
        <w:pStyle w:val="Paragraph2"/>
        <w:numPr>
          <w:ilvl w:val="0"/>
          <w:numId w:val="28"/>
        </w:numPr>
        <w:spacing w:line="276" w:lineRule="auto"/>
      </w:pPr>
      <w:r>
        <w:t>Sự mất mát về nhân lực</w:t>
      </w:r>
    </w:p>
    <w:p w14:paraId="5D8FB60B" w14:textId="1B87A47E" w:rsidR="00C83A76" w:rsidRDefault="00DA3BF0" w:rsidP="007B5D61">
      <w:pPr>
        <w:pStyle w:val="Paragraph2"/>
        <w:numPr>
          <w:ilvl w:val="1"/>
          <w:numId w:val="28"/>
        </w:numPr>
        <w:tabs>
          <w:tab w:val="clear" w:pos="1800"/>
        </w:tabs>
        <w:spacing w:line="276" w:lineRule="auto"/>
        <w:ind w:left="1440"/>
      </w:pPr>
      <w:r>
        <w:t xml:space="preserve">Nguyên nhân: </w:t>
      </w:r>
      <w:r w:rsidR="00C82E02">
        <w:t>nhân sự trong team bỏ cuộc giữa chừng</w:t>
      </w:r>
    </w:p>
    <w:p w14:paraId="0F4D26EC" w14:textId="528BE2D0" w:rsidR="00DE2561" w:rsidRDefault="00DE2561" w:rsidP="00DE2561">
      <w:pPr>
        <w:pStyle w:val="Paragraph2"/>
        <w:numPr>
          <w:ilvl w:val="1"/>
          <w:numId w:val="28"/>
        </w:numPr>
        <w:tabs>
          <w:tab w:val="clear" w:pos="1800"/>
        </w:tabs>
        <w:spacing w:line="276" w:lineRule="auto"/>
        <w:ind w:left="1440"/>
      </w:pPr>
      <w:r>
        <w:t>Đây là vấn đề thực tế mà stakeholder gặp phải</w:t>
      </w:r>
      <w:r w:rsidR="00C82E02">
        <w:t>, tuy nhiên ít xảy ra</w:t>
      </w:r>
      <w:r>
        <w:t>.</w:t>
      </w:r>
    </w:p>
    <w:p w14:paraId="1DDAE582" w14:textId="744479D1" w:rsidR="00DE2561" w:rsidRDefault="00DE2561" w:rsidP="00DE2561">
      <w:pPr>
        <w:pStyle w:val="Paragraph2"/>
        <w:numPr>
          <w:ilvl w:val="1"/>
          <w:numId w:val="28"/>
        </w:numPr>
        <w:tabs>
          <w:tab w:val="clear" w:pos="1800"/>
        </w:tabs>
        <w:spacing w:line="276" w:lineRule="auto"/>
        <w:ind w:left="1440"/>
      </w:pPr>
      <w:r>
        <w:t>Hiện tại,</w:t>
      </w:r>
      <w:r w:rsidR="00C82E02">
        <w:t xml:space="preserve"> hướng giải quyết là tạo thêm động lực cho thành viên trong team, cũng như tăng phúc lợi cho họ. Trong trường hợp xấu nhất, luôn luôn có kế hoạch tuyển nhân sự.</w:t>
      </w:r>
    </w:p>
    <w:p w14:paraId="726A4AC9" w14:textId="04DABD69" w:rsidR="00C83A76" w:rsidRDefault="00AD7904" w:rsidP="007B5D61">
      <w:pPr>
        <w:pStyle w:val="Paragraph2"/>
        <w:numPr>
          <w:ilvl w:val="1"/>
          <w:numId w:val="28"/>
        </w:numPr>
        <w:tabs>
          <w:tab w:val="clear" w:pos="1800"/>
        </w:tabs>
        <w:spacing w:line="276" w:lineRule="auto"/>
        <w:ind w:left="1440"/>
      </w:pPr>
      <w:r>
        <w:t>Stakeholder m</w:t>
      </w:r>
      <w:r w:rsidR="00C83A76">
        <w:t>ong muốn</w:t>
      </w:r>
      <w:r w:rsidR="00C82E02">
        <w:t xml:space="preserve"> trưởng dự án có thể quan tâm đến team và có những phúc lợi tốt để tạo động lực cho các bạn trong team.</w:t>
      </w:r>
    </w:p>
    <w:p w14:paraId="72C4039E" w14:textId="1763D153" w:rsidR="00C83A76" w:rsidRDefault="00C82E02" w:rsidP="007B5D61">
      <w:pPr>
        <w:pStyle w:val="Paragraph2"/>
        <w:numPr>
          <w:ilvl w:val="0"/>
          <w:numId w:val="28"/>
        </w:numPr>
        <w:spacing w:line="276" w:lineRule="auto"/>
      </w:pPr>
      <w:r>
        <w:t>Vấn đề về giao tiếp giữa các team</w:t>
      </w:r>
    </w:p>
    <w:p w14:paraId="64CBB550" w14:textId="0F4F627B" w:rsidR="00C83A76" w:rsidRDefault="005710B9" w:rsidP="007B5D61">
      <w:pPr>
        <w:pStyle w:val="Paragraph2"/>
        <w:numPr>
          <w:ilvl w:val="1"/>
          <w:numId w:val="28"/>
        </w:numPr>
        <w:tabs>
          <w:tab w:val="clear" w:pos="1800"/>
        </w:tabs>
        <w:spacing w:line="276" w:lineRule="auto"/>
        <w:ind w:left="1440"/>
      </w:pPr>
      <w:r>
        <w:t>Nguyên nhân:</w:t>
      </w:r>
      <w:r w:rsidR="00C83A76">
        <w:t xml:space="preserve"> </w:t>
      </w:r>
      <w:r w:rsidR="00C82E02">
        <w:t>lỗi bắt nguồn từ team khác tuy nhiên việc giao tiếp không tốt dẫn đến vấn đề không được giải quyết</w:t>
      </w:r>
      <w:r w:rsidR="00C83A76">
        <w:t>.</w:t>
      </w:r>
    </w:p>
    <w:p w14:paraId="0D2864C4" w14:textId="73BBC21C" w:rsidR="005710B9" w:rsidRDefault="00C82E02" w:rsidP="007B5D61">
      <w:pPr>
        <w:pStyle w:val="Paragraph2"/>
        <w:numPr>
          <w:ilvl w:val="1"/>
          <w:numId w:val="28"/>
        </w:numPr>
        <w:tabs>
          <w:tab w:val="clear" w:pos="1800"/>
        </w:tabs>
        <w:spacing w:line="276" w:lineRule="auto"/>
        <w:ind w:left="1440"/>
      </w:pPr>
      <w:r>
        <w:t>Đây là vấn đề thực tế mà stakeholder gặp phải</w:t>
      </w:r>
      <w:r w:rsidR="005710B9">
        <w:t xml:space="preserve">. </w:t>
      </w:r>
    </w:p>
    <w:p w14:paraId="4CD45723" w14:textId="08897C85" w:rsidR="00C83A76" w:rsidRPr="00C83A76" w:rsidRDefault="005710B9" w:rsidP="00C82E02">
      <w:pPr>
        <w:pStyle w:val="Paragraph2"/>
        <w:numPr>
          <w:ilvl w:val="1"/>
          <w:numId w:val="28"/>
        </w:numPr>
        <w:tabs>
          <w:tab w:val="clear" w:pos="1800"/>
        </w:tabs>
        <w:spacing w:line="276" w:lineRule="auto"/>
        <w:ind w:left="1440"/>
      </w:pPr>
      <w:r>
        <w:t xml:space="preserve">Stakeholder </w:t>
      </w:r>
      <w:r w:rsidR="00C82E02">
        <w:t>chưa có cách giải quyết</w:t>
      </w:r>
    </w:p>
    <w:p w14:paraId="3A0D3B37" w14:textId="3B3801BA" w:rsidR="00B1181D" w:rsidRDefault="00B1181D" w:rsidP="00C82E02">
      <w:pPr>
        <w:pStyle w:val="Paragraph2"/>
        <w:spacing w:line="276" w:lineRule="auto"/>
        <w:ind w:left="1080"/>
      </w:pPr>
    </w:p>
    <w:p w14:paraId="28A573F0" w14:textId="77777777" w:rsidR="00B1181D" w:rsidRDefault="0008435E">
      <w:pPr>
        <w:pStyle w:val="u1"/>
      </w:pPr>
      <w:bookmarkStart w:id="31" w:name="_Toc379183604"/>
      <w:bookmarkStart w:id="32" w:name="_Toc101364910"/>
      <w:bookmarkEnd w:id="29"/>
      <w:bookmarkEnd w:id="30"/>
      <w:r>
        <w:t>Assessing Your Solution (if applicable)</w:t>
      </w:r>
      <w:bookmarkEnd w:id="31"/>
      <w:bookmarkEnd w:id="32"/>
    </w:p>
    <w:p w14:paraId="3C4C314C" w14:textId="02609C73" w:rsidR="00807E13" w:rsidRDefault="00444AF3">
      <w:pPr>
        <w:pStyle w:val="Paragraph2"/>
        <w:numPr>
          <w:ilvl w:val="0"/>
          <w:numId w:val="30"/>
        </w:numPr>
      </w:pPr>
      <w:bookmarkStart w:id="33" w:name="_Toc431207026"/>
      <w:r>
        <w:t>Ngân sách cho stakeholder được quan tâm và bảo đảm</w:t>
      </w:r>
    </w:p>
    <w:p w14:paraId="7C8CAA1E" w14:textId="0B94124E" w:rsidR="00807E13" w:rsidRDefault="00807E13" w:rsidP="00807E13">
      <w:pPr>
        <w:pStyle w:val="Paragraph2"/>
        <w:numPr>
          <w:ilvl w:val="1"/>
          <w:numId w:val="30"/>
        </w:numPr>
      </w:pPr>
      <w:r>
        <w:t xml:space="preserve">Giài quyết cho vấn đề: </w:t>
      </w:r>
      <w:r w:rsidR="00444AF3">
        <w:t>vấn đề về chi phí cũng như vấn đề về nhân sự (tăng phúc lợi thì ít mất mát nhân sự)</w:t>
      </w:r>
    </w:p>
    <w:p w14:paraId="6B802323" w14:textId="0498D449" w:rsidR="00807E13" w:rsidRDefault="00807E13" w:rsidP="00807E13">
      <w:pPr>
        <w:pStyle w:val="Paragraph2"/>
        <w:numPr>
          <w:ilvl w:val="1"/>
          <w:numId w:val="30"/>
        </w:numPr>
      </w:pPr>
      <w:r>
        <w:t>Stakeholder đánh giá vấn đề này là quan trọng</w:t>
      </w:r>
      <w:r w:rsidR="000E68D7">
        <w:t>, giải pháp đưa ra là hợp lý</w:t>
      </w:r>
      <w:r>
        <w:t>.</w:t>
      </w:r>
    </w:p>
    <w:p w14:paraId="2BF48AE3" w14:textId="577F4A27" w:rsidR="00B1181D" w:rsidRDefault="00B1181D" w:rsidP="00444AF3">
      <w:pPr>
        <w:pStyle w:val="Paragraph2"/>
        <w:ind w:left="1080"/>
      </w:pPr>
    </w:p>
    <w:p w14:paraId="5F80FC08" w14:textId="7170715A" w:rsidR="00B1181D" w:rsidRDefault="0008435E">
      <w:pPr>
        <w:pStyle w:val="u1"/>
      </w:pPr>
      <w:bookmarkStart w:id="34" w:name="_Toc379183605"/>
      <w:bookmarkStart w:id="35" w:name="_Toc101364911"/>
      <w:bookmarkEnd w:id="33"/>
      <w:r>
        <w:t>Assessing the Opportunity</w:t>
      </w:r>
      <w:bookmarkEnd w:id="34"/>
      <w:bookmarkEnd w:id="35"/>
    </w:p>
    <w:p w14:paraId="7251A960" w14:textId="0D5AE9EB" w:rsidR="00B1181D" w:rsidRDefault="00444AF3">
      <w:pPr>
        <w:pStyle w:val="Paragraph2"/>
        <w:numPr>
          <w:ilvl w:val="0"/>
          <w:numId w:val="30"/>
        </w:numPr>
      </w:pPr>
      <w:bookmarkStart w:id="36" w:name="_Toc431207028"/>
      <w:r>
        <w:t>Người có nhu cầu tìm gia sư và tìm công việc gia sư sẽ cần ứng dụng này, tuy nhiên tổ chức mong muốn ứng dụng được biế</w:t>
      </w:r>
      <w:r w:rsidR="009D6C74">
        <w:t>t</w:t>
      </w:r>
      <w:r>
        <w:t xml:space="preserve"> đến rộng rãi.</w:t>
      </w:r>
    </w:p>
    <w:p w14:paraId="41DBCC59" w14:textId="3193D1C9" w:rsidR="00B1181D" w:rsidRDefault="00444AF3">
      <w:pPr>
        <w:pStyle w:val="Paragraph2"/>
        <w:numPr>
          <w:ilvl w:val="0"/>
          <w:numId w:val="30"/>
        </w:numPr>
      </w:pPr>
      <w:r>
        <w:t>Chủ yếu vào hai nhóm đối tượng chính đã đề cập, mong muốn số lượng sẽ khoảng 10000 đến 15000 người</w:t>
      </w:r>
    </w:p>
    <w:p w14:paraId="283B5191" w14:textId="5F7B2247" w:rsidR="00B1181D" w:rsidRDefault="00444AF3">
      <w:pPr>
        <w:pStyle w:val="Paragraph2"/>
        <w:numPr>
          <w:ilvl w:val="0"/>
          <w:numId w:val="30"/>
        </w:numPr>
      </w:pPr>
      <w:r>
        <w:t>Những tiêu chí sau để đánh giá một ứng dụng thành công:</w:t>
      </w:r>
    </w:p>
    <w:p w14:paraId="11DEE50C" w14:textId="7EE7C0AD" w:rsidR="00444AF3" w:rsidRDefault="00A02875" w:rsidP="00444AF3">
      <w:pPr>
        <w:pStyle w:val="Paragraph2"/>
        <w:numPr>
          <w:ilvl w:val="1"/>
          <w:numId w:val="30"/>
        </w:numPr>
      </w:pPr>
      <w:r>
        <w:t>Hoạt động ổn định</w:t>
      </w:r>
    </w:p>
    <w:p w14:paraId="1BD79F31" w14:textId="597DE251" w:rsidR="00A02875" w:rsidRDefault="00A02875" w:rsidP="00444AF3">
      <w:pPr>
        <w:pStyle w:val="Paragraph2"/>
        <w:numPr>
          <w:ilvl w:val="1"/>
          <w:numId w:val="30"/>
        </w:numPr>
      </w:pPr>
      <w:r>
        <w:t>UX/UI tương thích và bắt mắt, hỗ trợ người dùng.</w:t>
      </w:r>
    </w:p>
    <w:p w14:paraId="4D601FE2" w14:textId="4DB88095" w:rsidR="00A02875" w:rsidRDefault="00A02875" w:rsidP="00444AF3">
      <w:pPr>
        <w:pStyle w:val="Paragraph2"/>
        <w:numPr>
          <w:ilvl w:val="1"/>
          <w:numId w:val="30"/>
        </w:numPr>
      </w:pPr>
      <w:r>
        <w:t>Đáp ứng được các nhu cầu mà người dùng mong muốn</w:t>
      </w:r>
    </w:p>
    <w:p w14:paraId="4138BDA0" w14:textId="383D2A1B" w:rsidR="00310D73" w:rsidRDefault="00A02875" w:rsidP="00A02875">
      <w:pPr>
        <w:pStyle w:val="Paragraph2"/>
        <w:numPr>
          <w:ilvl w:val="1"/>
          <w:numId w:val="30"/>
        </w:numPr>
      </w:pPr>
      <w:r>
        <w:t>Giải quyết được vấn đề trong thực tế.</w:t>
      </w:r>
    </w:p>
    <w:p w14:paraId="06B4FC59" w14:textId="77777777" w:rsidR="00B1181D" w:rsidRDefault="0008435E">
      <w:pPr>
        <w:pStyle w:val="u1"/>
      </w:pPr>
      <w:bookmarkStart w:id="37" w:name="_Toc379183606"/>
      <w:bookmarkStart w:id="38" w:name="_Toc101364912"/>
      <w:bookmarkEnd w:id="36"/>
      <w:r>
        <w:t>Assessing Reliability, Performance, and Support Needs</w:t>
      </w:r>
      <w:bookmarkEnd w:id="37"/>
      <w:bookmarkEnd w:id="38"/>
    </w:p>
    <w:p w14:paraId="12BC5A87" w14:textId="68A175F7" w:rsidR="00866139" w:rsidRDefault="00FD50E2">
      <w:pPr>
        <w:pStyle w:val="Paragraph2"/>
        <w:numPr>
          <w:ilvl w:val="0"/>
          <w:numId w:val="32"/>
        </w:numPr>
      </w:pPr>
      <w:r>
        <w:t xml:space="preserve">Ứng dụng có thể chạy ổn định </w:t>
      </w:r>
      <w:r w:rsidR="00D94930">
        <w:t>ít nhất</w:t>
      </w:r>
      <w:r>
        <w:t xml:space="preserve"> 2 năm kể từ lúc phát hành</w:t>
      </w:r>
      <w:r w:rsidR="00B531C1">
        <w:t>.</w:t>
      </w:r>
    </w:p>
    <w:p w14:paraId="42D9EA56" w14:textId="37355CBD" w:rsidR="00866139" w:rsidRDefault="00B531C1">
      <w:pPr>
        <w:pStyle w:val="Paragraph2"/>
        <w:numPr>
          <w:ilvl w:val="0"/>
          <w:numId w:val="32"/>
        </w:numPr>
      </w:pPr>
      <w:r>
        <w:t>Khi sử dụng, ứng dụng không chiếm quá 500 MB bộ nhớ điện thoại.</w:t>
      </w:r>
    </w:p>
    <w:p w14:paraId="15339EA5" w14:textId="0381E82B" w:rsidR="001B1264" w:rsidRDefault="001B1264">
      <w:pPr>
        <w:pStyle w:val="Paragraph2"/>
        <w:numPr>
          <w:ilvl w:val="0"/>
          <w:numId w:val="32"/>
        </w:numPr>
      </w:pPr>
      <w:r>
        <w:t>Ứng dụng cung cấp các thông tin của đội ngũ chăm sóc khách hàng, giúp người dùng liên lạc khi cần hỗ trợ.</w:t>
      </w:r>
    </w:p>
    <w:p w14:paraId="29B46D8C" w14:textId="37D014F2" w:rsidR="00BD6F77" w:rsidRDefault="00BD6F77">
      <w:pPr>
        <w:pStyle w:val="Paragraph2"/>
        <w:numPr>
          <w:ilvl w:val="0"/>
          <w:numId w:val="32"/>
        </w:numPr>
      </w:pPr>
      <w:r>
        <w:t xml:space="preserve">Ứng dụng không để lộ </w:t>
      </w:r>
      <w:r w:rsidR="00B905A3">
        <w:t xml:space="preserve">tài khoản, </w:t>
      </w:r>
      <w:r>
        <w:t>thông tin khách hàng cho bên thứ ba</w:t>
      </w:r>
      <w:r w:rsidR="00925D90">
        <w:t>.</w:t>
      </w:r>
    </w:p>
    <w:p w14:paraId="44C05C35" w14:textId="5DAEEAE9" w:rsidR="00B5127A" w:rsidRDefault="00B5127A">
      <w:pPr>
        <w:pStyle w:val="Paragraph2"/>
        <w:numPr>
          <w:ilvl w:val="0"/>
          <w:numId w:val="32"/>
        </w:numPr>
      </w:pPr>
      <w:r>
        <w:t>Ứng dụng được phát hành trên Google Play và App Store.</w:t>
      </w:r>
    </w:p>
    <w:p w14:paraId="1A76C5D0" w14:textId="2B1DA487" w:rsidR="004A410A" w:rsidRDefault="004A410A">
      <w:pPr>
        <w:pStyle w:val="Paragraph2"/>
        <w:numPr>
          <w:ilvl w:val="0"/>
          <w:numId w:val="32"/>
        </w:numPr>
      </w:pPr>
      <w:r>
        <w:t>Giao diện ứng dụng thân thiện với người dùng, dễ nhìn</w:t>
      </w:r>
      <w:r w:rsidR="002E516B">
        <w:t>, dễ làm quen</w:t>
      </w:r>
      <w:r>
        <w:t>, không được quá sơ sài.</w:t>
      </w:r>
    </w:p>
    <w:p w14:paraId="44ACF323" w14:textId="77777777" w:rsidR="008B1292" w:rsidRDefault="008B1292" w:rsidP="008B1292">
      <w:pPr>
        <w:pStyle w:val="Paragraph2"/>
        <w:ind w:left="0"/>
      </w:pPr>
    </w:p>
    <w:p w14:paraId="786519D1" w14:textId="77777777" w:rsidR="00B1181D" w:rsidRDefault="0008435E">
      <w:pPr>
        <w:pStyle w:val="u1"/>
      </w:pPr>
      <w:bookmarkStart w:id="39" w:name="_Toc101364913"/>
      <w:r>
        <w:t>Wrap-Up</w:t>
      </w:r>
      <w:bookmarkEnd w:id="39"/>
    </w:p>
    <w:p w14:paraId="1AEBC184" w14:textId="46136F8E" w:rsidR="00C627B2" w:rsidRDefault="00A02875">
      <w:pPr>
        <w:pStyle w:val="Paragraph2"/>
        <w:numPr>
          <w:ilvl w:val="0"/>
          <w:numId w:val="33"/>
        </w:numPr>
      </w:pPr>
      <w:r>
        <w:t>“Đội ngũ bảo trì hệ thống” luôn sẵn sàng để tham gia buổi họp đánh giá, phân tích, và xác nhận yêu cầu</w:t>
      </w:r>
    </w:p>
    <w:p w14:paraId="760FDF19" w14:textId="77777777" w:rsidR="00B1181D" w:rsidRDefault="00B1181D">
      <w:pPr>
        <w:pStyle w:val="Paragraph2"/>
        <w:rPr>
          <w:sz w:val="22"/>
        </w:rPr>
      </w:pPr>
    </w:p>
    <w:p w14:paraId="59EEB193" w14:textId="77777777" w:rsidR="00B1181D" w:rsidRDefault="0008435E">
      <w:pPr>
        <w:pStyle w:val="u1"/>
      </w:pPr>
      <w:bookmarkStart w:id="40" w:name="_Toc101364914"/>
      <w:r>
        <w:t>Analyst’s Summary</w:t>
      </w:r>
      <w:bookmarkEnd w:id="40"/>
    </w:p>
    <w:p w14:paraId="09DBBF93" w14:textId="1A0E7A00" w:rsidR="00B1181D" w:rsidRDefault="5506B61F">
      <w:pPr>
        <w:pStyle w:val="Paragraph2"/>
        <w:rPr>
          <w:sz w:val="22"/>
          <w:szCs w:val="22"/>
        </w:rPr>
      </w:pPr>
      <w:r w:rsidRPr="5506B61F">
        <w:rPr>
          <w:sz w:val="22"/>
          <w:szCs w:val="22"/>
        </w:rPr>
        <w:t xml:space="preserve">1. </w:t>
      </w:r>
      <w:r w:rsidRPr="5506B61F">
        <w:t>Thời điểm xảy ra lỗi không lường trước được</w:t>
      </w:r>
    </w:p>
    <w:p w14:paraId="4E5131CF" w14:textId="3FEA76E7" w:rsidR="00B1181D" w:rsidRDefault="5506B61F">
      <w:pPr>
        <w:pStyle w:val="Paragraph2"/>
        <w:rPr>
          <w:sz w:val="22"/>
          <w:szCs w:val="22"/>
        </w:rPr>
      </w:pPr>
      <w:r w:rsidRPr="5506B61F">
        <w:rPr>
          <w:sz w:val="22"/>
          <w:szCs w:val="22"/>
        </w:rPr>
        <w:t xml:space="preserve">2. </w:t>
      </w:r>
      <w:r w:rsidRPr="5506B61F">
        <w:t>Thời gian được yêu cầu cho công việc quá ngắn</w:t>
      </w:r>
    </w:p>
    <w:p w14:paraId="1BF0B003" w14:textId="0EF30D31" w:rsidR="00B1181D" w:rsidRDefault="5506B61F">
      <w:pPr>
        <w:pStyle w:val="Paragraph2"/>
        <w:rPr>
          <w:sz w:val="22"/>
          <w:szCs w:val="22"/>
        </w:rPr>
      </w:pPr>
      <w:r w:rsidRPr="5506B61F">
        <w:rPr>
          <w:sz w:val="22"/>
          <w:szCs w:val="22"/>
        </w:rPr>
        <w:t>3.</w:t>
      </w:r>
      <w:r>
        <w:t xml:space="preserve"> Sự mất mát về nhân lực</w:t>
      </w:r>
    </w:p>
    <w:p w14:paraId="7B9D2672" w14:textId="77777777" w:rsidR="009C548B" w:rsidRDefault="009C548B"/>
    <w:sectPr w:rsidR="009C548B">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4316" w14:textId="77777777" w:rsidR="00CB6807" w:rsidRDefault="00CB6807">
      <w:pPr>
        <w:spacing w:line="240" w:lineRule="auto"/>
      </w:pPr>
      <w:r>
        <w:separator/>
      </w:r>
    </w:p>
  </w:endnote>
  <w:endnote w:type="continuationSeparator" w:id="0">
    <w:p w14:paraId="0E4EF4AD" w14:textId="77777777" w:rsidR="00CB6807" w:rsidRDefault="00CB6807">
      <w:pPr>
        <w:spacing w:line="240" w:lineRule="auto"/>
      </w:pPr>
      <w:r>
        <w:continuationSeparator/>
      </w:r>
    </w:p>
  </w:endnote>
  <w:endnote w:type="continuationNotice" w:id="1">
    <w:p w14:paraId="48C8F5E1" w14:textId="77777777" w:rsidR="00CB6807" w:rsidRDefault="00CB68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085E" w14:textId="77777777" w:rsidR="00B1181D" w:rsidRDefault="0008435E">
    <w:pPr>
      <w:pStyle w:val="Chntrang"/>
      <w:framePr w:wrap="auto" w:vAnchor="text" w:hAnchor="margin" w:xAlign="right" w:y="1"/>
      <w:rPr>
        <w:rStyle w:val="Strang"/>
      </w:rPr>
    </w:pPr>
    <w:r w:rsidRPr="128E5363">
      <w:rPr>
        <w:rStyle w:val="Strang"/>
      </w:rPr>
      <w:fldChar w:fldCharType="begin"/>
    </w:r>
    <w:r w:rsidRPr="128E5363">
      <w:rPr>
        <w:rStyle w:val="Strang"/>
      </w:rPr>
      <w:instrText xml:space="preserve">page  </w:instrText>
    </w:r>
    <w:r w:rsidRPr="128E5363">
      <w:rPr>
        <w:rStyle w:val="Strang"/>
      </w:rPr>
      <w:fldChar w:fldCharType="end"/>
    </w:r>
  </w:p>
  <w:p w14:paraId="7BCBBA76" w14:textId="77777777" w:rsidR="00B1181D" w:rsidRDefault="00B1181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43DB" w14:textId="77777777" w:rsidR="00D630C8" w:rsidRDefault="00D630C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ED10" w14:textId="77777777" w:rsidR="00D630C8" w:rsidRDefault="00D630C8">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1D" w14:paraId="380186EE" w14:textId="77777777">
      <w:tc>
        <w:tcPr>
          <w:tcW w:w="3162" w:type="dxa"/>
          <w:tcBorders>
            <w:top w:val="nil"/>
            <w:left w:val="nil"/>
            <w:bottom w:val="nil"/>
            <w:right w:val="nil"/>
          </w:tcBorders>
        </w:tcPr>
        <w:p w14:paraId="735C0E19" w14:textId="77777777" w:rsidR="00B1181D" w:rsidRDefault="0008435E">
          <w:pPr>
            <w:ind w:right="360"/>
            <w:rPr>
              <w:sz w:val="24"/>
            </w:rPr>
          </w:pPr>
          <w:r>
            <w:t>Confidential</w:t>
          </w:r>
        </w:p>
      </w:tc>
      <w:tc>
        <w:tcPr>
          <w:tcW w:w="3162" w:type="dxa"/>
          <w:tcBorders>
            <w:top w:val="nil"/>
            <w:left w:val="nil"/>
            <w:bottom w:val="nil"/>
            <w:right w:val="nil"/>
          </w:tcBorders>
        </w:tcPr>
        <w:p w14:paraId="2D95CB18" w14:textId="0C230868" w:rsidR="00B1181D" w:rsidRDefault="0008435E">
          <w:pPr>
            <w:jc w:val="center"/>
          </w:pPr>
          <w:r>
            <w:fldChar w:fldCharType="begin"/>
          </w:r>
          <w:r>
            <w:instrText>symbol 211 \f "Symbol" \s 10</w:instrText>
          </w:r>
          <w:r>
            <w:fldChar w:fldCharType="separate"/>
          </w:r>
          <w:r>
            <w:rPr>
              <w:rFonts w:ascii="Symbol" w:hAnsi="Symbol"/>
            </w:rPr>
            <w:t>Ó</w:t>
          </w:r>
          <w:r>
            <w:fldChar w:fldCharType="end"/>
          </w:r>
          <w:r w:rsidR="00CB6807">
            <w:fldChar w:fldCharType="begin"/>
          </w:r>
          <w:r w:rsidR="00CB6807">
            <w:instrText xml:space="preserve"> DOCPROPERTY "Company"  \* MERGEFORMAT </w:instrText>
          </w:r>
          <w:r w:rsidR="00CB6807">
            <w:fldChar w:fldCharType="separate"/>
          </w:r>
          <w:r w:rsidR="009423F9">
            <w:t>HCMUS.CQ.PTQLYCPM.E</w:t>
          </w:r>
          <w:r w:rsidR="00CB6807">
            <w:fldChar w:fldCharType="end"/>
          </w:r>
          <w:r>
            <w:t xml:space="preserve">, </w:t>
          </w:r>
          <w:r>
            <w:fldChar w:fldCharType="begin"/>
          </w:r>
          <w:r>
            <w:instrText xml:space="preserve"> DATE \@ "yyyy" </w:instrText>
          </w:r>
          <w:r>
            <w:fldChar w:fldCharType="separate"/>
          </w:r>
          <w:r w:rsidR="009423F9">
            <w:t>2022</w:t>
          </w:r>
          <w:r>
            <w:fldChar w:fldCharType="end"/>
          </w:r>
        </w:p>
      </w:tc>
      <w:tc>
        <w:tcPr>
          <w:tcW w:w="3162" w:type="dxa"/>
          <w:tcBorders>
            <w:top w:val="nil"/>
            <w:left w:val="nil"/>
            <w:bottom w:val="nil"/>
            <w:right w:val="nil"/>
          </w:tcBorders>
        </w:tcPr>
        <w:p w14:paraId="669D34DA" w14:textId="77777777" w:rsidR="00B1181D" w:rsidRDefault="0008435E">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rPr>
            <w:t>7</w:t>
          </w:r>
          <w:r>
            <w:rPr>
              <w:rStyle w:val="Strang"/>
            </w:rPr>
            <w:fldChar w:fldCharType="end"/>
          </w:r>
        </w:p>
      </w:tc>
    </w:tr>
  </w:tbl>
  <w:p w14:paraId="2DA23C57" w14:textId="77777777" w:rsidR="00B1181D" w:rsidRDefault="00B1181D">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1602" w14:textId="77777777" w:rsidR="00B1181D" w:rsidRDefault="00B1181D">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7ABE" w14:textId="77777777" w:rsidR="00CB6807" w:rsidRDefault="00CB6807">
      <w:pPr>
        <w:spacing w:line="240" w:lineRule="auto"/>
      </w:pPr>
      <w:r>
        <w:separator/>
      </w:r>
    </w:p>
  </w:footnote>
  <w:footnote w:type="continuationSeparator" w:id="0">
    <w:p w14:paraId="2077EC83" w14:textId="77777777" w:rsidR="00CB6807" w:rsidRDefault="00CB6807">
      <w:pPr>
        <w:spacing w:line="240" w:lineRule="auto"/>
      </w:pPr>
      <w:r>
        <w:continuationSeparator/>
      </w:r>
    </w:p>
  </w:footnote>
  <w:footnote w:type="continuationNotice" w:id="1">
    <w:p w14:paraId="5F435A2A" w14:textId="77777777" w:rsidR="00CB6807" w:rsidRDefault="00CB68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8994" w14:textId="77777777" w:rsidR="00D630C8" w:rsidRDefault="00D630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0A8B" w14:textId="77777777" w:rsidR="00B1181D" w:rsidRDefault="00B1181D">
    <w:pPr>
      <w:rPr>
        <w:sz w:val="24"/>
      </w:rPr>
    </w:pPr>
  </w:p>
  <w:p w14:paraId="1A734D57" w14:textId="77777777" w:rsidR="00B1181D" w:rsidRDefault="00B1181D">
    <w:pPr>
      <w:pBdr>
        <w:top w:val="single" w:sz="6" w:space="1" w:color="auto"/>
      </w:pBdr>
      <w:rPr>
        <w:sz w:val="24"/>
      </w:rPr>
    </w:pPr>
  </w:p>
  <w:p w14:paraId="546ACA16" w14:textId="63F51069" w:rsidR="00B1181D" w:rsidRDefault="000843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423F9">
      <w:rPr>
        <w:rFonts w:ascii="Arial" w:hAnsi="Arial"/>
        <w:b/>
        <w:sz w:val="36"/>
      </w:rPr>
      <w:t>HCMUS.CQ.PTQLYCPM.E</w:t>
    </w:r>
    <w:r>
      <w:rPr>
        <w:rFonts w:ascii="Arial" w:hAnsi="Arial"/>
        <w:b/>
        <w:sz w:val="36"/>
      </w:rPr>
      <w:fldChar w:fldCharType="end"/>
    </w:r>
  </w:p>
  <w:p w14:paraId="1FD792C6" w14:textId="77777777" w:rsidR="00B1181D" w:rsidRDefault="00B1181D">
    <w:pPr>
      <w:pBdr>
        <w:bottom w:val="single" w:sz="6" w:space="1" w:color="auto"/>
      </w:pBdr>
      <w:jc w:val="right"/>
      <w:rPr>
        <w:sz w:val="24"/>
      </w:rPr>
    </w:pPr>
  </w:p>
  <w:p w14:paraId="2C26752C" w14:textId="77777777" w:rsidR="00B1181D" w:rsidRDefault="00B1181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24B0" w14:textId="77777777" w:rsidR="00D630C8" w:rsidRDefault="00D630C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1D" w14:paraId="383AF7DD" w14:textId="77777777" w:rsidTr="00D630C8">
      <w:trPr>
        <w:trHeight w:val="285"/>
      </w:trPr>
      <w:tc>
        <w:tcPr>
          <w:tcW w:w="6379" w:type="dxa"/>
        </w:tcPr>
        <w:p w14:paraId="65BAF298" w14:textId="0EE8B850" w:rsidR="00B1181D" w:rsidRDefault="00CB6807">
          <w:r>
            <w:fldChar w:fldCharType="begin"/>
          </w:r>
          <w:r>
            <w:instrText>s</w:instrText>
          </w:r>
          <w:r>
            <w:instrText xml:space="preserve">ubject  \* Mergeformat </w:instrText>
          </w:r>
          <w:r>
            <w:fldChar w:fldCharType="separate"/>
          </w:r>
          <w:r w:rsidR="009423F9">
            <w:t>Ứng dụng hỗ trợ tìm kiếm gia sư Seeker</w:t>
          </w:r>
          <w:r>
            <w:fldChar w:fldCharType="end"/>
          </w:r>
        </w:p>
      </w:tc>
      <w:tc>
        <w:tcPr>
          <w:tcW w:w="3179" w:type="dxa"/>
        </w:tcPr>
        <w:p w14:paraId="4FF9ABA7" w14:textId="38851FD3" w:rsidR="00B1181D" w:rsidRDefault="0008435E">
          <w:pPr>
            <w:tabs>
              <w:tab w:val="left" w:pos="1135"/>
            </w:tabs>
            <w:spacing w:before="40"/>
            <w:ind w:right="68"/>
          </w:pPr>
          <w:r>
            <w:t xml:space="preserve">  Version:           </w:t>
          </w:r>
          <w:r w:rsidR="00F05F03">
            <w:t>1.0</w:t>
          </w:r>
        </w:p>
      </w:tc>
    </w:tr>
    <w:tr w:rsidR="00B1181D" w14:paraId="66AFD474" w14:textId="77777777" w:rsidTr="00D630C8">
      <w:trPr>
        <w:trHeight w:val="285"/>
      </w:trPr>
      <w:tc>
        <w:tcPr>
          <w:tcW w:w="6379" w:type="dxa"/>
        </w:tcPr>
        <w:p w14:paraId="4943BD17" w14:textId="68F25180" w:rsidR="00B1181D" w:rsidRDefault="00CB6807">
          <w:r>
            <w:fldChar w:fldCharType="begin"/>
          </w:r>
          <w:r>
            <w:instrText xml:space="preserve">title  \* Mergeformat </w:instrText>
          </w:r>
          <w:r>
            <w:fldChar w:fldCharType="separate"/>
          </w:r>
          <w:r w:rsidR="009423F9">
            <w:t>Stakeholder Requests</w:t>
          </w:r>
          <w:r>
            <w:fldChar w:fldCharType="end"/>
          </w:r>
        </w:p>
      </w:tc>
      <w:tc>
        <w:tcPr>
          <w:tcW w:w="3179" w:type="dxa"/>
        </w:tcPr>
        <w:p w14:paraId="46B9F319" w14:textId="7D8D4249" w:rsidR="00B1181D" w:rsidRDefault="0008435E">
          <w:r>
            <w:t xml:space="preserve">  Date:  </w:t>
          </w:r>
          <w:r w:rsidR="00F05F03">
            <w:t>20 Apr, 22</w:t>
          </w:r>
        </w:p>
      </w:tc>
    </w:tr>
    <w:tr w:rsidR="00B1181D" w14:paraId="133B4FE7" w14:textId="77777777" w:rsidTr="00D630C8">
      <w:trPr>
        <w:trHeight w:val="285"/>
      </w:trPr>
      <w:tc>
        <w:tcPr>
          <w:tcW w:w="9558" w:type="dxa"/>
          <w:gridSpan w:val="2"/>
        </w:tcPr>
        <w:p w14:paraId="02766632" w14:textId="2720C301" w:rsidR="00D630C8" w:rsidRDefault="00D630C8">
          <w:r>
            <w:t>STKREQ_01</w:t>
          </w:r>
        </w:p>
      </w:tc>
    </w:tr>
  </w:tbl>
  <w:p w14:paraId="65750C30" w14:textId="77777777" w:rsidR="00B1181D" w:rsidRDefault="00B1181D">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1AE" w14:textId="77777777" w:rsidR="00B1181D" w:rsidRDefault="00B1181D">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12D64"/>
    <w:multiLevelType w:val="hybridMultilevel"/>
    <w:tmpl w:val="3D98753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2EF1F57"/>
    <w:multiLevelType w:val="hybridMultilevel"/>
    <w:tmpl w:val="8724D0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31197"/>
    <w:multiLevelType w:val="hybridMultilevel"/>
    <w:tmpl w:val="02A24F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D66779F"/>
    <w:multiLevelType w:val="hybridMultilevel"/>
    <w:tmpl w:val="B266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E42082"/>
    <w:multiLevelType w:val="hybridMultilevel"/>
    <w:tmpl w:val="91447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2944FF"/>
    <w:multiLevelType w:val="hybridMultilevel"/>
    <w:tmpl w:val="9DB6E65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D30A82"/>
    <w:multiLevelType w:val="multilevel"/>
    <w:tmpl w:val="989E82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57820672">
    <w:abstractNumId w:val="0"/>
  </w:num>
  <w:num w:numId="2" w16cid:durableId="194788235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0325293">
    <w:abstractNumId w:val="18"/>
  </w:num>
  <w:num w:numId="4" w16cid:durableId="1316690704">
    <w:abstractNumId w:val="34"/>
  </w:num>
  <w:num w:numId="5" w16cid:durableId="1951812290">
    <w:abstractNumId w:val="26"/>
  </w:num>
  <w:num w:numId="6" w16cid:durableId="1096440955">
    <w:abstractNumId w:val="25"/>
  </w:num>
  <w:num w:numId="7" w16cid:durableId="7962163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29768643">
    <w:abstractNumId w:val="3"/>
  </w:num>
  <w:num w:numId="9" w16cid:durableId="192967168">
    <w:abstractNumId w:val="33"/>
  </w:num>
  <w:num w:numId="10" w16cid:durableId="1180967578">
    <w:abstractNumId w:val="5"/>
  </w:num>
  <w:num w:numId="11" w16cid:durableId="359867195">
    <w:abstractNumId w:val="19"/>
  </w:num>
  <w:num w:numId="12" w16cid:durableId="1379432753">
    <w:abstractNumId w:val="17"/>
  </w:num>
  <w:num w:numId="13" w16cid:durableId="501088712">
    <w:abstractNumId w:val="32"/>
  </w:num>
  <w:num w:numId="14" w16cid:durableId="255787943">
    <w:abstractNumId w:val="16"/>
  </w:num>
  <w:num w:numId="15" w16cid:durableId="1398362389">
    <w:abstractNumId w:val="9"/>
  </w:num>
  <w:num w:numId="16" w16cid:durableId="1700622832">
    <w:abstractNumId w:val="31"/>
  </w:num>
  <w:num w:numId="17" w16cid:durableId="1402827554">
    <w:abstractNumId w:val="24"/>
  </w:num>
  <w:num w:numId="18" w16cid:durableId="920407772">
    <w:abstractNumId w:val="13"/>
  </w:num>
  <w:num w:numId="19" w16cid:durableId="362873706">
    <w:abstractNumId w:val="20"/>
  </w:num>
  <w:num w:numId="20" w16cid:durableId="930773171">
    <w:abstractNumId w:val="15"/>
  </w:num>
  <w:num w:numId="21" w16cid:durableId="829907407">
    <w:abstractNumId w:val="30"/>
  </w:num>
  <w:num w:numId="22" w16cid:durableId="35981646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591500020">
    <w:abstractNumId w:val="7"/>
  </w:num>
  <w:num w:numId="24" w16cid:durableId="1133790719">
    <w:abstractNumId w:val="0"/>
  </w:num>
  <w:num w:numId="25" w16cid:durableId="449514101">
    <w:abstractNumId w:val="0"/>
  </w:num>
  <w:num w:numId="26" w16cid:durableId="1310132715">
    <w:abstractNumId w:val="0"/>
  </w:num>
  <w:num w:numId="27" w16cid:durableId="525170726">
    <w:abstractNumId w:val="27"/>
  </w:num>
  <w:num w:numId="28" w16cid:durableId="786433011">
    <w:abstractNumId w:val="21"/>
  </w:num>
  <w:num w:numId="29" w16cid:durableId="697238059">
    <w:abstractNumId w:val="23"/>
  </w:num>
  <w:num w:numId="30" w16cid:durableId="1432972634">
    <w:abstractNumId w:val="6"/>
  </w:num>
  <w:num w:numId="31" w16cid:durableId="1728992617">
    <w:abstractNumId w:val="14"/>
  </w:num>
  <w:num w:numId="32" w16cid:durableId="1849099977">
    <w:abstractNumId w:val="4"/>
  </w:num>
  <w:num w:numId="33" w16cid:durableId="1868368408">
    <w:abstractNumId w:val="28"/>
  </w:num>
  <w:num w:numId="34" w16cid:durableId="1881934412">
    <w:abstractNumId w:val="29"/>
  </w:num>
  <w:num w:numId="35" w16cid:durableId="2131703778">
    <w:abstractNumId w:val="8"/>
  </w:num>
  <w:num w:numId="36" w16cid:durableId="1425565820">
    <w:abstractNumId w:val="11"/>
  </w:num>
  <w:num w:numId="37" w16cid:durableId="2098817758">
    <w:abstractNumId w:val="12"/>
  </w:num>
  <w:num w:numId="38" w16cid:durableId="1282688560">
    <w:abstractNumId w:val="22"/>
  </w:num>
  <w:num w:numId="39" w16cid:durableId="188421100">
    <w:abstractNumId w:val="2"/>
  </w:num>
  <w:num w:numId="40" w16cid:durableId="1198932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48B"/>
    <w:rsid w:val="00003D20"/>
    <w:rsid w:val="000346B3"/>
    <w:rsid w:val="000357DD"/>
    <w:rsid w:val="00037F01"/>
    <w:rsid w:val="000675F9"/>
    <w:rsid w:val="00074568"/>
    <w:rsid w:val="000764CC"/>
    <w:rsid w:val="0008435E"/>
    <w:rsid w:val="0009235D"/>
    <w:rsid w:val="000970BF"/>
    <w:rsid w:val="000A4D69"/>
    <w:rsid w:val="000A6F33"/>
    <w:rsid w:val="000C36E6"/>
    <w:rsid w:val="000E4D37"/>
    <w:rsid w:val="000E68D7"/>
    <w:rsid w:val="00112816"/>
    <w:rsid w:val="001161C9"/>
    <w:rsid w:val="00136A45"/>
    <w:rsid w:val="001444C0"/>
    <w:rsid w:val="00167517"/>
    <w:rsid w:val="00173F1D"/>
    <w:rsid w:val="001752A5"/>
    <w:rsid w:val="0018417F"/>
    <w:rsid w:val="00190F44"/>
    <w:rsid w:val="001A1C9F"/>
    <w:rsid w:val="001A349A"/>
    <w:rsid w:val="001B1264"/>
    <w:rsid w:val="001C41FB"/>
    <w:rsid w:val="001D06A0"/>
    <w:rsid w:val="001D1A4C"/>
    <w:rsid w:val="001D2BDC"/>
    <w:rsid w:val="001D569D"/>
    <w:rsid w:val="001D72CD"/>
    <w:rsid w:val="001E4E26"/>
    <w:rsid w:val="001F49F2"/>
    <w:rsid w:val="002005ED"/>
    <w:rsid w:val="00274263"/>
    <w:rsid w:val="002B7D77"/>
    <w:rsid w:val="002C37F3"/>
    <w:rsid w:val="002D457D"/>
    <w:rsid w:val="002E2D45"/>
    <w:rsid w:val="002E516B"/>
    <w:rsid w:val="00310D73"/>
    <w:rsid w:val="00311A19"/>
    <w:rsid w:val="0034367C"/>
    <w:rsid w:val="00353B08"/>
    <w:rsid w:val="003554E6"/>
    <w:rsid w:val="0037077A"/>
    <w:rsid w:val="003D3CC5"/>
    <w:rsid w:val="003E6C09"/>
    <w:rsid w:val="004146BF"/>
    <w:rsid w:val="004270FC"/>
    <w:rsid w:val="004350FC"/>
    <w:rsid w:val="004401C9"/>
    <w:rsid w:val="00444866"/>
    <w:rsid w:val="00444AF3"/>
    <w:rsid w:val="00453191"/>
    <w:rsid w:val="00457615"/>
    <w:rsid w:val="004A410A"/>
    <w:rsid w:val="004B3D58"/>
    <w:rsid w:val="004D13F9"/>
    <w:rsid w:val="004D5102"/>
    <w:rsid w:val="004D618A"/>
    <w:rsid w:val="004E090F"/>
    <w:rsid w:val="004E3010"/>
    <w:rsid w:val="004E7FA7"/>
    <w:rsid w:val="004F2195"/>
    <w:rsid w:val="005336D9"/>
    <w:rsid w:val="0054279B"/>
    <w:rsid w:val="00560976"/>
    <w:rsid w:val="005670E9"/>
    <w:rsid w:val="005710B9"/>
    <w:rsid w:val="005763BF"/>
    <w:rsid w:val="005B4026"/>
    <w:rsid w:val="005C7276"/>
    <w:rsid w:val="00602190"/>
    <w:rsid w:val="00612D51"/>
    <w:rsid w:val="00645FD0"/>
    <w:rsid w:val="00655C5A"/>
    <w:rsid w:val="006677F8"/>
    <w:rsid w:val="00673B47"/>
    <w:rsid w:val="006C7F3D"/>
    <w:rsid w:val="006D2DBE"/>
    <w:rsid w:val="006E1493"/>
    <w:rsid w:val="006F7012"/>
    <w:rsid w:val="007173A2"/>
    <w:rsid w:val="00720466"/>
    <w:rsid w:val="0073743F"/>
    <w:rsid w:val="00750B72"/>
    <w:rsid w:val="007554FB"/>
    <w:rsid w:val="00785A36"/>
    <w:rsid w:val="007B5D61"/>
    <w:rsid w:val="007C6255"/>
    <w:rsid w:val="007D3881"/>
    <w:rsid w:val="007F13EC"/>
    <w:rsid w:val="00801BE7"/>
    <w:rsid w:val="0080280A"/>
    <w:rsid w:val="00807E13"/>
    <w:rsid w:val="00811F6C"/>
    <w:rsid w:val="00817D38"/>
    <w:rsid w:val="00820ECB"/>
    <w:rsid w:val="00826E8A"/>
    <w:rsid w:val="00830405"/>
    <w:rsid w:val="00846188"/>
    <w:rsid w:val="00857641"/>
    <w:rsid w:val="0086137E"/>
    <w:rsid w:val="00866139"/>
    <w:rsid w:val="0086782E"/>
    <w:rsid w:val="008830D3"/>
    <w:rsid w:val="008A2AA5"/>
    <w:rsid w:val="008B1292"/>
    <w:rsid w:val="008B7E1A"/>
    <w:rsid w:val="008C3892"/>
    <w:rsid w:val="008D24D7"/>
    <w:rsid w:val="008F60EA"/>
    <w:rsid w:val="00900CB3"/>
    <w:rsid w:val="009010DA"/>
    <w:rsid w:val="00902EA4"/>
    <w:rsid w:val="0091142D"/>
    <w:rsid w:val="00923877"/>
    <w:rsid w:val="00925D90"/>
    <w:rsid w:val="00926638"/>
    <w:rsid w:val="00933925"/>
    <w:rsid w:val="009423F9"/>
    <w:rsid w:val="00946E5D"/>
    <w:rsid w:val="009528BE"/>
    <w:rsid w:val="00966880"/>
    <w:rsid w:val="00997E25"/>
    <w:rsid w:val="009A0E1F"/>
    <w:rsid w:val="009C548B"/>
    <w:rsid w:val="009D1DD8"/>
    <w:rsid w:val="009D3A35"/>
    <w:rsid w:val="009D508B"/>
    <w:rsid w:val="009D6C74"/>
    <w:rsid w:val="009F3074"/>
    <w:rsid w:val="00A02875"/>
    <w:rsid w:val="00A13977"/>
    <w:rsid w:val="00A14E5B"/>
    <w:rsid w:val="00A421A7"/>
    <w:rsid w:val="00A6595A"/>
    <w:rsid w:val="00A73274"/>
    <w:rsid w:val="00A74B5C"/>
    <w:rsid w:val="00A8273F"/>
    <w:rsid w:val="00A84BC2"/>
    <w:rsid w:val="00A9017D"/>
    <w:rsid w:val="00A95AF9"/>
    <w:rsid w:val="00AA4580"/>
    <w:rsid w:val="00AB78E6"/>
    <w:rsid w:val="00AD7904"/>
    <w:rsid w:val="00AE0200"/>
    <w:rsid w:val="00B06FFA"/>
    <w:rsid w:val="00B1181D"/>
    <w:rsid w:val="00B30B84"/>
    <w:rsid w:val="00B30BC9"/>
    <w:rsid w:val="00B5127A"/>
    <w:rsid w:val="00B531C1"/>
    <w:rsid w:val="00B55953"/>
    <w:rsid w:val="00B905A3"/>
    <w:rsid w:val="00BA60A9"/>
    <w:rsid w:val="00BA6EB8"/>
    <w:rsid w:val="00BC08D3"/>
    <w:rsid w:val="00BC0C76"/>
    <w:rsid w:val="00BC2B86"/>
    <w:rsid w:val="00BC77E1"/>
    <w:rsid w:val="00BD6F77"/>
    <w:rsid w:val="00BF1AB3"/>
    <w:rsid w:val="00C02EB4"/>
    <w:rsid w:val="00C14C8F"/>
    <w:rsid w:val="00C3018F"/>
    <w:rsid w:val="00C3156B"/>
    <w:rsid w:val="00C31EBF"/>
    <w:rsid w:val="00C3251D"/>
    <w:rsid w:val="00C44D4D"/>
    <w:rsid w:val="00C627B2"/>
    <w:rsid w:val="00C733E6"/>
    <w:rsid w:val="00C77446"/>
    <w:rsid w:val="00C77503"/>
    <w:rsid w:val="00C80A5A"/>
    <w:rsid w:val="00C82E02"/>
    <w:rsid w:val="00C83A76"/>
    <w:rsid w:val="00CB5FF3"/>
    <w:rsid w:val="00CB6807"/>
    <w:rsid w:val="00CC1D03"/>
    <w:rsid w:val="00CE35E2"/>
    <w:rsid w:val="00D03CE2"/>
    <w:rsid w:val="00D04EED"/>
    <w:rsid w:val="00D135C7"/>
    <w:rsid w:val="00D14364"/>
    <w:rsid w:val="00D15856"/>
    <w:rsid w:val="00D16461"/>
    <w:rsid w:val="00D34678"/>
    <w:rsid w:val="00D41EC1"/>
    <w:rsid w:val="00D62487"/>
    <w:rsid w:val="00D630C8"/>
    <w:rsid w:val="00D70DD0"/>
    <w:rsid w:val="00D7296B"/>
    <w:rsid w:val="00D73B8A"/>
    <w:rsid w:val="00D90396"/>
    <w:rsid w:val="00D92D8C"/>
    <w:rsid w:val="00D94818"/>
    <w:rsid w:val="00D94930"/>
    <w:rsid w:val="00DA3BF0"/>
    <w:rsid w:val="00DB7D33"/>
    <w:rsid w:val="00DC1F73"/>
    <w:rsid w:val="00DC227E"/>
    <w:rsid w:val="00DC6F69"/>
    <w:rsid w:val="00DD6D34"/>
    <w:rsid w:val="00DE2561"/>
    <w:rsid w:val="00E01478"/>
    <w:rsid w:val="00E113E0"/>
    <w:rsid w:val="00E21A2B"/>
    <w:rsid w:val="00E26B69"/>
    <w:rsid w:val="00E62936"/>
    <w:rsid w:val="00E748C4"/>
    <w:rsid w:val="00E82CC4"/>
    <w:rsid w:val="00EC6158"/>
    <w:rsid w:val="00EC65F7"/>
    <w:rsid w:val="00F05F03"/>
    <w:rsid w:val="00F12E5A"/>
    <w:rsid w:val="00F20CE8"/>
    <w:rsid w:val="00F62EA6"/>
    <w:rsid w:val="00F705E8"/>
    <w:rsid w:val="00F71DD9"/>
    <w:rsid w:val="00F77D3D"/>
    <w:rsid w:val="00F917DF"/>
    <w:rsid w:val="00FA0961"/>
    <w:rsid w:val="00FC5B39"/>
    <w:rsid w:val="00FC6C7A"/>
    <w:rsid w:val="00FD2EFA"/>
    <w:rsid w:val="00FD50E2"/>
    <w:rsid w:val="00FD6949"/>
    <w:rsid w:val="00FF55A4"/>
    <w:rsid w:val="00FF700D"/>
    <w:rsid w:val="00FF7E99"/>
    <w:rsid w:val="05214FF1"/>
    <w:rsid w:val="128E5363"/>
    <w:rsid w:val="5506B61F"/>
    <w:rsid w:val="5B1B98EE"/>
    <w:rsid w:val="6A89A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A7C3"/>
  <w15:chartTrackingRefBased/>
  <w15:docId w15:val="{1CF78533-AF20-4FE4-B860-B79B323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128E5363"/>
    <w:pPr>
      <w:widowControl w:val="0"/>
      <w:spacing w:line="240" w:lineRule="atLeast"/>
    </w:pPr>
    <w:rPr>
      <w:noProof/>
      <w:lang w:val="en-AU" w:eastAsia="en-US"/>
    </w:rPr>
  </w:style>
  <w:style w:type="paragraph" w:styleId="u1">
    <w:name w:val="heading 1"/>
    <w:basedOn w:val="Binhthng"/>
    <w:next w:val="Binhthng"/>
    <w:uiPriority w:val="1"/>
    <w:qFormat/>
    <w:rsid w:val="128E5363"/>
    <w:pPr>
      <w:keepNext/>
      <w:numPr>
        <w:numId w:val="1"/>
      </w:numPr>
      <w:spacing w:before="120" w:after="60"/>
      <w:outlineLvl w:val="0"/>
    </w:pPr>
    <w:rPr>
      <w:rFonts w:ascii="Arial" w:hAnsi="Arial"/>
      <w:b/>
      <w:bCs/>
      <w:sz w:val="24"/>
      <w:szCs w:val="24"/>
    </w:rPr>
  </w:style>
  <w:style w:type="paragraph" w:styleId="u2">
    <w:name w:val="heading 2"/>
    <w:basedOn w:val="u1"/>
    <w:next w:val="Binhthng"/>
    <w:uiPriority w:val="1"/>
    <w:qFormat/>
    <w:rsid w:val="128E5363"/>
    <w:pPr>
      <w:outlineLvl w:val="1"/>
    </w:pPr>
    <w:rPr>
      <w:sz w:val="20"/>
      <w:szCs w:val="20"/>
    </w:rPr>
  </w:style>
  <w:style w:type="paragraph" w:styleId="u3">
    <w:name w:val="heading 3"/>
    <w:basedOn w:val="u1"/>
    <w:next w:val="Binhthng"/>
    <w:uiPriority w:val="1"/>
    <w:qFormat/>
    <w:rsid w:val="128E5363"/>
    <w:pPr>
      <w:outlineLvl w:val="2"/>
    </w:pPr>
    <w:rPr>
      <w:b w:val="0"/>
      <w:bCs w:val="0"/>
      <w:i/>
      <w:iCs/>
      <w:sz w:val="20"/>
      <w:szCs w:val="20"/>
    </w:rPr>
  </w:style>
  <w:style w:type="paragraph" w:styleId="u4">
    <w:name w:val="heading 4"/>
    <w:basedOn w:val="u1"/>
    <w:next w:val="Binhthng"/>
    <w:uiPriority w:val="1"/>
    <w:qFormat/>
    <w:rsid w:val="128E5363"/>
    <w:pPr>
      <w:outlineLvl w:val="3"/>
    </w:pPr>
    <w:rPr>
      <w:b w:val="0"/>
      <w:bCs w:val="0"/>
      <w:sz w:val="20"/>
      <w:szCs w:val="20"/>
    </w:rPr>
  </w:style>
  <w:style w:type="paragraph" w:styleId="u5">
    <w:name w:val="heading 5"/>
    <w:basedOn w:val="Binhthng"/>
    <w:next w:val="Binhthng"/>
    <w:uiPriority w:val="1"/>
    <w:qFormat/>
    <w:rsid w:val="128E5363"/>
    <w:pPr>
      <w:spacing w:before="240" w:after="60"/>
      <w:ind w:left="2880"/>
      <w:outlineLvl w:val="4"/>
    </w:pPr>
    <w:rPr>
      <w:sz w:val="22"/>
      <w:szCs w:val="22"/>
    </w:rPr>
  </w:style>
  <w:style w:type="paragraph" w:styleId="u6">
    <w:name w:val="heading 6"/>
    <w:basedOn w:val="Binhthng"/>
    <w:next w:val="Binhthng"/>
    <w:uiPriority w:val="1"/>
    <w:qFormat/>
    <w:rsid w:val="128E5363"/>
    <w:pPr>
      <w:spacing w:before="240" w:after="60"/>
      <w:ind w:left="2880"/>
      <w:outlineLvl w:val="5"/>
    </w:pPr>
    <w:rPr>
      <w:i/>
      <w:iCs/>
      <w:sz w:val="22"/>
      <w:szCs w:val="22"/>
    </w:rPr>
  </w:style>
  <w:style w:type="paragraph" w:styleId="u7">
    <w:name w:val="heading 7"/>
    <w:basedOn w:val="Binhthng"/>
    <w:next w:val="Binhthng"/>
    <w:uiPriority w:val="1"/>
    <w:qFormat/>
    <w:rsid w:val="128E5363"/>
    <w:pPr>
      <w:spacing w:before="240" w:after="60"/>
      <w:ind w:left="2880"/>
      <w:outlineLvl w:val="6"/>
    </w:pPr>
  </w:style>
  <w:style w:type="paragraph" w:styleId="u8">
    <w:name w:val="heading 8"/>
    <w:basedOn w:val="Binhthng"/>
    <w:next w:val="Binhthng"/>
    <w:uiPriority w:val="1"/>
    <w:qFormat/>
    <w:rsid w:val="128E5363"/>
    <w:pPr>
      <w:spacing w:before="240" w:after="60"/>
      <w:ind w:left="2880"/>
      <w:outlineLvl w:val="7"/>
    </w:pPr>
    <w:rPr>
      <w:i/>
      <w:iCs/>
    </w:rPr>
  </w:style>
  <w:style w:type="paragraph" w:styleId="u9">
    <w:name w:val="heading 9"/>
    <w:basedOn w:val="Binhthng"/>
    <w:next w:val="Binhthng"/>
    <w:uiPriority w:val="1"/>
    <w:qFormat/>
    <w:rsid w:val="128E5363"/>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128E5363"/>
    <w:pPr>
      <w:spacing w:before="80"/>
      <w:ind w:left="720"/>
      <w:jc w:val="both"/>
    </w:pPr>
    <w:rPr>
      <w:color w:val="000000"/>
    </w:rPr>
  </w:style>
  <w:style w:type="paragraph" w:styleId="Tiu">
    <w:name w:val="Title"/>
    <w:basedOn w:val="Binhthng"/>
    <w:next w:val="Binhthng"/>
    <w:uiPriority w:val="1"/>
    <w:qFormat/>
    <w:rsid w:val="128E5363"/>
    <w:pPr>
      <w:jc w:val="center"/>
    </w:pPr>
    <w:rPr>
      <w:rFonts w:ascii="Arial" w:hAnsi="Arial"/>
      <w:b/>
      <w:bCs/>
      <w:sz w:val="36"/>
      <w:szCs w:val="36"/>
    </w:rPr>
  </w:style>
  <w:style w:type="paragraph" w:styleId="Tiuphu">
    <w:name w:val="Subtitle"/>
    <w:basedOn w:val="Binhthng"/>
    <w:uiPriority w:val="1"/>
    <w:qFormat/>
    <w:rsid w:val="128E5363"/>
    <w:pPr>
      <w:spacing w:after="60"/>
      <w:jc w:val="center"/>
    </w:pPr>
    <w:rPr>
      <w:rFonts w:ascii="Arial" w:hAnsi="Arial"/>
      <w:i/>
      <w:iCs/>
      <w:sz w:val="36"/>
      <w:szCs w:val="36"/>
    </w:rPr>
  </w:style>
  <w:style w:type="paragraph" w:styleId="ThutlBinhthng">
    <w:name w:val="Normal Indent"/>
    <w:basedOn w:val="Binhthng"/>
    <w:uiPriority w:val="1"/>
    <w:semiHidden/>
    <w:rsid w:val="128E5363"/>
    <w:pPr>
      <w:ind w:left="900" w:hanging="900"/>
    </w:pPr>
  </w:style>
  <w:style w:type="paragraph" w:styleId="Mucluc1">
    <w:name w:val="toc 1"/>
    <w:basedOn w:val="Binhthng"/>
    <w:next w:val="Binhthng"/>
    <w:uiPriority w:val="39"/>
    <w:rsid w:val="128E5363"/>
    <w:pPr>
      <w:tabs>
        <w:tab w:val="right" w:pos="9360"/>
      </w:tabs>
      <w:spacing w:before="240" w:after="60"/>
      <w:ind w:right="720"/>
    </w:pPr>
  </w:style>
  <w:style w:type="paragraph" w:styleId="Mucluc2">
    <w:name w:val="toc 2"/>
    <w:basedOn w:val="Binhthng"/>
    <w:next w:val="Binhthng"/>
    <w:uiPriority w:val="39"/>
    <w:rsid w:val="128E5363"/>
    <w:pPr>
      <w:tabs>
        <w:tab w:val="right" w:pos="9360"/>
      </w:tabs>
      <w:ind w:left="432" w:right="720"/>
    </w:pPr>
  </w:style>
  <w:style w:type="paragraph" w:styleId="Mucluc3">
    <w:name w:val="toc 3"/>
    <w:basedOn w:val="Binhthng"/>
    <w:next w:val="Binhthng"/>
    <w:uiPriority w:val="1"/>
    <w:semiHidden/>
    <w:rsid w:val="128E5363"/>
    <w:pPr>
      <w:tabs>
        <w:tab w:val="left" w:pos="1440"/>
        <w:tab w:val="right" w:pos="9360"/>
      </w:tabs>
      <w:ind w:left="864"/>
    </w:pPr>
  </w:style>
  <w:style w:type="paragraph" w:styleId="utrang">
    <w:name w:val="header"/>
    <w:basedOn w:val="Binhthng"/>
    <w:uiPriority w:val="1"/>
    <w:semiHidden/>
    <w:rsid w:val="128E5363"/>
    <w:pPr>
      <w:tabs>
        <w:tab w:val="center" w:pos="4320"/>
        <w:tab w:val="right" w:pos="8640"/>
      </w:tabs>
    </w:pPr>
  </w:style>
  <w:style w:type="paragraph" w:styleId="Chntrang">
    <w:name w:val="footer"/>
    <w:basedOn w:val="Binhthng"/>
    <w:uiPriority w:val="1"/>
    <w:semiHidden/>
    <w:rsid w:val="128E5363"/>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uiPriority w:val="1"/>
    <w:semiHidden/>
    <w:rsid w:val="128E5363"/>
    <w:pPr>
      <w:ind w:left="600"/>
    </w:pPr>
  </w:style>
  <w:style w:type="paragraph" w:styleId="Mucluc5">
    <w:name w:val="toc 5"/>
    <w:basedOn w:val="Binhthng"/>
    <w:next w:val="Binhthng"/>
    <w:uiPriority w:val="1"/>
    <w:semiHidden/>
    <w:rsid w:val="128E5363"/>
    <w:pPr>
      <w:ind w:left="800"/>
    </w:pPr>
  </w:style>
  <w:style w:type="paragraph" w:customStyle="1" w:styleId="Tabletext">
    <w:name w:val="Tabletext"/>
    <w:basedOn w:val="Binhthng"/>
    <w:uiPriority w:val="1"/>
    <w:rsid w:val="128E5363"/>
    <w:pPr>
      <w:spacing w:after="120"/>
    </w:pPr>
  </w:style>
  <w:style w:type="paragraph" w:styleId="ThnVnban">
    <w:name w:val="Body Text"/>
    <w:basedOn w:val="Binhthng"/>
    <w:uiPriority w:val="1"/>
    <w:semiHidden/>
    <w:rsid w:val="128E5363"/>
    <w:pPr>
      <w:spacing w:after="120"/>
      <w:ind w:left="720"/>
    </w:pPr>
  </w:style>
  <w:style w:type="paragraph" w:styleId="Mucluc6">
    <w:name w:val="toc 6"/>
    <w:basedOn w:val="Binhthng"/>
    <w:next w:val="Binhthng"/>
    <w:uiPriority w:val="1"/>
    <w:semiHidden/>
    <w:rsid w:val="128E5363"/>
    <w:pPr>
      <w:ind w:left="1000"/>
    </w:pPr>
  </w:style>
  <w:style w:type="paragraph" w:styleId="Mucluc7">
    <w:name w:val="toc 7"/>
    <w:basedOn w:val="Binhthng"/>
    <w:next w:val="Binhthng"/>
    <w:uiPriority w:val="1"/>
    <w:semiHidden/>
    <w:rsid w:val="128E5363"/>
    <w:pPr>
      <w:ind w:left="1200"/>
    </w:pPr>
  </w:style>
  <w:style w:type="paragraph" w:styleId="Mucluc8">
    <w:name w:val="toc 8"/>
    <w:basedOn w:val="Binhthng"/>
    <w:next w:val="Binhthng"/>
    <w:uiPriority w:val="1"/>
    <w:semiHidden/>
    <w:rsid w:val="128E5363"/>
    <w:pPr>
      <w:ind w:left="1400"/>
    </w:pPr>
  </w:style>
  <w:style w:type="paragraph" w:styleId="Mucluc9">
    <w:name w:val="toc 9"/>
    <w:basedOn w:val="Binhthng"/>
    <w:next w:val="Binhthng"/>
    <w:uiPriority w:val="1"/>
    <w:semiHidden/>
    <w:rsid w:val="128E5363"/>
    <w:pPr>
      <w:ind w:left="1600"/>
    </w:pPr>
  </w:style>
  <w:style w:type="paragraph" w:customStyle="1" w:styleId="Bullet1">
    <w:name w:val="Bullet1"/>
    <w:basedOn w:val="Binhthng"/>
    <w:uiPriority w:val="1"/>
    <w:rsid w:val="128E5363"/>
    <w:pPr>
      <w:ind w:left="720" w:hanging="432"/>
    </w:pPr>
  </w:style>
  <w:style w:type="paragraph" w:customStyle="1" w:styleId="Bullet2">
    <w:name w:val="Bullet2"/>
    <w:basedOn w:val="Binhthng"/>
    <w:uiPriority w:val="1"/>
    <w:rsid w:val="128E5363"/>
    <w:pPr>
      <w:ind w:left="1440" w:hanging="360"/>
    </w:pPr>
    <w:rPr>
      <w:color w:val="000080"/>
    </w:rPr>
  </w:style>
  <w:style w:type="paragraph" w:styleId="Bantailiu">
    <w:name w:val="Document Map"/>
    <w:basedOn w:val="Binhthng"/>
    <w:uiPriority w:val="1"/>
    <w:semiHidden/>
    <w:rsid w:val="128E5363"/>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uiPriority w:val="1"/>
    <w:semiHidden/>
    <w:rsid w:val="128E5363"/>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128E5363"/>
    <w:pPr>
      <w:spacing w:before="480" w:after="60"/>
      <w:jc w:val="center"/>
    </w:pPr>
    <w:rPr>
      <w:rFonts w:ascii="Arial" w:hAnsi="Arial"/>
      <w:b/>
      <w:bCs/>
      <w:sz w:val="32"/>
      <w:szCs w:val="32"/>
    </w:rPr>
  </w:style>
  <w:style w:type="paragraph" w:customStyle="1" w:styleId="Paragraph1">
    <w:name w:val="Paragraph1"/>
    <w:basedOn w:val="Binhthng"/>
    <w:uiPriority w:val="1"/>
    <w:rsid w:val="128E5363"/>
    <w:pPr>
      <w:spacing w:before="80"/>
      <w:jc w:val="both"/>
    </w:pPr>
  </w:style>
  <w:style w:type="paragraph" w:customStyle="1" w:styleId="Paragraph3">
    <w:name w:val="Paragraph3"/>
    <w:basedOn w:val="Binhthng"/>
    <w:uiPriority w:val="1"/>
    <w:rsid w:val="128E5363"/>
    <w:pPr>
      <w:spacing w:before="80"/>
      <w:ind w:left="1530"/>
      <w:jc w:val="both"/>
    </w:pPr>
  </w:style>
  <w:style w:type="paragraph" w:customStyle="1" w:styleId="Paragraph4">
    <w:name w:val="Paragraph4"/>
    <w:basedOn w:val="Binhthng"/>
    <w:uiPriority w:val="1"/>
    <w:rsid w:val="128E5363"/>
    <w:pPr>
      <w:spacing w:before="80"/>
      <w:ind w:left="2250"/>
      <w:jc w:val="both"/>
    </w:pPr>
  </w:style>
  <w:style w:type="paragraph" w:styleId="Chimuc1">
    <w:name w:val="index 1"/>
    <w:basedOn w:val="Binhthng"/>
    <w:next w:val="Binhthng"/>
    <w:uiPriority w:val="1"/>
    <w:semiHidden/>
    <w:rsid w:val="128E5363"/>
    <w:pPr>
      <w:tabs>
        <w:tab w:val="right" w:leader="dot" w:pos="4320"/>
      </w:tabs>
      <w:ind w:left="200" w:hanging="200"/>
    </w:pPr>
  </w:style>
  <w:style w:type="paragraph" w:styleId="Chimuc2">
    <w:name w:val="index 2"/>
    <w:basedOn w:val="Binhthng"/>
    <w:next w:val="Binhthng"/>
    <w:uiPriority w:val="1"/>
    <w:semiHidden/>
    <w:rsid w:val="128E5363"/>
    <w:pPr>
      <w:tabs>
        <w:tab w:val="right" w:leader="dot" w:pos="4320"/>
      </w:tabs>
      <w:ind w:left="400" w:hanging="200"/>
    </w:pPr>
  </w:style>
  <w:style w:type="paragraph" w:styleId="Chimuc3">
    <w:name w:val="index 3"/>
    <w:basedOn w:val="Binhthng"/>
    <w:next w:val="Binhthng"/>
    <w:uiPriority w:val="1"/>
    <w:semiHidden/>
    <w:rsid w:val="128E5363"/>
    <w:pPr>
      <w:tabs>
        <w:tab w:val="right" w:leader="dot" w:pos="4320"/>
      </w:tabs>
      <w:ind w:left="600" w:hanging="200"/>
    </w:pPr>
  </w:style>
  <w:style w:type="paragraph" w:styleId="Chimuc4">
    <w:name w:val="index 4"/>
    <w:basedOn w:val="Binhthng"/>
    <w:next w:val="Binhthng"/>
    <w:uiPriority w:val="1"/>
    <w:semiHidden/>
    <w:rsid w:val="128E5363"/>
    <w:pPr>
      <w:tabs>
        <w:tab w:val="right" w:leader="dot" w:pos="4320"/>
      </w:tabs>
      <w:ind w:left="800" w:hanging="200"/>
    </w:pPr>
  </w:style>
  <w:style w:type="paragraph" w:styleId="Chimuc5">
    <w:name w:val="index 5"/>
    <w:basedOn w:val="Binhthng"/>
    <w:next w:val="Binhthng"/>
    <w:uiPriority w:val="1"/>
    <w:semiHidden/>
    <w:rsid w:val="128E5363"/>
    <w:pPr>
      <w:tabs>
        <w:tab w:val="right" w:leader="dot" w:pos="4320"/>
      </w:tabs>
      <w:ind w:left="1000" w:hanging="200"/>
    </w:pPr>
  </w:style>
  <w:style w:type="paragraph" w:styleId="Chimuc6">
    <w:name w:val="index 6"/>
    <w:basedOn w:val="Binhthng"/>
    <w:next w:val="Binhthng"/>
    <w:uiPriority w:val="1"/>
    <w:semiHidden/>
    <w:rsid w:val="128E5363"/>
    <w:pPr>
      <w:tabs>
        <w:tab w:val="right" w:leader="dot" w:pos="4320"/>
      </w:tabs>
      <w:ind w:left="1200" w:hanging="200"/>
    </w:pPr>
  </w:style>
  <w:style w:type="paragraph" w:styleId="Chimuc7">
    <w:name w:val="index 7"/>
    <w:basedOn w:val="Binhthng"/>
    <w:next w:val="Binhthng"/>
    <w:uiPriority w:val="1"/>
    <w:semiHidden/>
    <w:rsid w:val="128E5363"/>
    <w:pPr>
      <w:tabs>
        <w:tab w:val="right" w:leader="dot" w:pos="4320"/>
      </w:tabs>
      <w:ind w:left="1400" w:hanging="200"/>
    </w:pPr>
  </w:style>
  <w:style w:type="paragraph" w:styleId="Chimuc8">
    <w:name w:val="index 8"/>
    <w:basedOn w:val="Binhthng"/>
    <w:next w:val="Binhthng"/>
    <w:uiPriority w:val="1"/>
    <w:semiHidden/>
    <w:rsid w:val="128E5363"/>
    <w:pPr>
      <w:tabs>
        <w:tab w:val="right" w:leader="dot" w:pos="4320"/>
      </w:tabs>
      <w:ind w:left="1600" w:hanging="200"/>
    </w:pPr>
  </w:style>
  <w:style w:type="paragraph" w:styleId="Chimuc9">
    <w:name w:val="index 9"/>
    <w:basedOn w:val="Binhthng"/>
    <w:next w:val="Binhthng"/>
    <w:uiPriority w:val="1"/>
    <w:semiHidden/>
    <w:rsid w:val="128E5363"/>
    <w:pPr>
      <w:tabs>
        <w:tab w:val="right" w:leader="dot" w:pos="4320"/>
      </w:tabs>
      <w:ind w:left="1800" w:hanging="200"/>
    </w:pPr>
  </w:style>
  <w:style w:type="paragraph" w:styleId="uChimuc">
    <w:name w:val="index heading"/>
    <w:basedOn w:val="Binhthng"/>
    <w:next w:val="Chimuc1"/>
    <w:uiPriority w:val="1"/>
    <w:semiHidden/>
    <w:rsid w:val="128E5363"/>
  </w:style>
  <w:style w:type="paragraph" w:styleId="Thnvnban2">
    <w:name w:val="Body Text 2"/>
    <w:basedOn w:val="Binhthng"/>
    <w:uiPriority w:val="1"/>
    <w:semiHidden/>
    <w:rsid w:val="128E5363"/>
    <w:rPr>
      <w:i/>
      <w:iCs/>
      <w:color w:val="0000FF"/>
    </w:rPr>
  </w:style>
  <w:style w:type="paragraph" w:styleId="ThutlThnVnban">
    <w:name w:val="Body Text Indent"/>
    <w:basedOn w:val="Binhthng"/>
    <w:uiPriority w:val="1"/>
    <w:semiHidden/>
    <w:rsid w:val="128E5363"/>
    <w:pPr>
      <w:ind w:left="720"/>
    </w:pPr>
    <w:rPr>
      <w:i/>
      <w:iCs/>
      <w:color w:val="0000FF"/>
      <w:u w:val="single"/>
    </w:rPr>
  </w:style>
  <w:style w:type="paragraph" w:customStyle="1" w:styleId="Body">
    <w:name w:val="Body"/>
    <w:basedOn w:val="Binhthng"/>
    <w:uiPriority w:val="1"/>
    <w:rsid w:val="128E5363"/>
    <w:pPr>
      <w:widowControl/>
      <w:spacing w:before="120"/>
      <w:jc w:val="both"/>
    </w:pPr>
    <w:rPr>
      <w:rFonts w:ascii="Book Antiqua" w:hAnsi="Book Antiqua"/>
    </w:rPr>
  </w:style>
  <w:style w:type="paragraph" w:customStyle="1" w:styleId="Bullet">
    <w:name w:val="Bullet"/>
    <w:basedOn w:val="Binhthng"/>
    <w:uiPriority w:val="1"/>
    <w:rsid w:val="128E5363"/>
    <w:pPr>
      <w:widowControl/>
      <w:numPr>
        <w:numId w:val="38"/>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128E5363"/>
    <w:pPr>
      <w:spacing w:after="120"/>
      <w:ind w:left="720"/>
    </w:pPr>
    <w:rPr>
      <w:i/>
      <w:iCs/>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128E5363"/>
    <w:pPr>
      <w:ind w:left="720"/>
    </w:pPr>
  </w:style>
  <w:style w:type="character" w:customStyle="1" w:styleId="normaltextrun">
    <w:name w:val="normaltextrun"/>
    <w:basedOn w:val="Phngmcinhcuaoanvn"/>
    <w:rsid w:val="00946E5D"/>
  </w:style>
  <w:style w:type="paragraph" w:styleId="Litrichdn">
    <w:name w:val="Quote"/>
    <w:basedOn w:val="Binhthng"/>
    <w:next w:val="Binhthng"/>
    <w:link w:val="LitrichdnChar"/>
    <w:uiPriority w:val="29"/>
    <w:qFormat/>
    <w:rsid w:val="128E5363"/>
    <w:pPr>
      <w:spacing w:before="200"/>
      <w:ind w:left="864" w:right="864"/>
      <w:jc w:val="center"/>
    </w:pPr>
    <w:rPr>
      <w:i/>
      <w:iCs/>
      <w:color w:val="404040"/>
    </w:rPr>
  </w:style>
  <w:style w:type="paragraph" w:styleId="Nhaykepm">
    <w:name w:val="Intense Quote"/>
    <w:basedOn w:val="Binhthng"/>
    <w:next w:val="Binhthng"/>
    <w:link w:val="NhaykepmChar"/>
    <w:uiPriority w:val="30"/>
    <w:qFormat/>
    <w:rsid w:val="128E5363"/>
    <w:pPr>
      <w:spacing w:before="360" w:after="360"/>
      <w:ind w:left="864" w:right="864"/>
      <w:jc w:val="center"/>
    </w:pPr>
    <w:rPr>
      <w:i/>
      <w:iCs/>
      <w:color w:val="4472C4"/>
    </w:rPr>
  </w:style>
  <w:style w:type="character" w:customStyle="1" w:styleId="LitrichdnChar">
    <w:name w:val="Lời trích dẫn Char"/>
    <w:link w:val="Litrichdn"/>
    <w:uiPriority w:val="29"/>
    <w:rsid w:val="128E5363"/>
    <w:rPr>
      <w:i/>
      <w:iCs/>
      <w:noProof/>
      <w:color w:val="404040"/>
      <w:lang w:val="en-AU"/>
    </w:rPr>
  </w:style>
  <w:style w:type="character" w:customStyle="1" w:styleId="NhaykepmChar">
    <w:name w:val="Nháy kép Đậm Char"/>
    <w:link w:val="Nhaykepm"/>
    <w:uiPriority w:val="30"/>
    <w:rsid w:val="128E5363"/>
    <w:rPr>
      <w:i/>
      <w:iCs/>
      <w:noProof/>
      <w:color w:val="4472C4"/>
      <w:lang w:val="en-AU"/>
    </w:rPr>
  </w:style>
  <w:style w:type="paragraph" w:styleId="VnbanChuthichcui">
    <w:name w:val="endnote text"/>
    <w:basedOn w:val="Binhthng"/>
    <w:link w:val="VnbanChuthichcuiChar"/>
    <w:uiPriority w:val="99"/>
    <w:semiHidden/>
    <w:unhideWhenUsed/>
    <w:rsid w:val="128E5363"/>
  </w:style>
  <w:style w:type="character" w:customStyle="1" w:styleId="VnbanChuthichcuiChar">
    <w:name w:val="Văn bản Chú thích cuối Char"/>
    <w:link w:val="VnbanChuthichcui"/>
    <w:uiPriority w:val="99"/>
    <w:semiHidden/>
    <w:rsid w:val="128E5363"/>
    <w:rPr>
      <w:noProo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Do%20an%20mon%20hoc\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0</TotalTime>
  <Pages>8</Pages>
  <Words>1494</Words>
  <Characters>8522</Characters>
  <Application>Microsoft Office Word</Application>
  <DocSecurity>0</DocSecurity>
  <Lines>71</Lines>
  <Paragraphs>19</Paragraphs>
  <ScaleCrop>false</ScaleCrop>
  <Company>HCMUS.CQ.PTQLYCPM.E</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ASUS</dc:creator>
  <cp:keywords/>
  <dc:description/>
  <cp:lastModifiedBy>PHAN ĐẶNG DIỄM UYÊN</cp:lastModifiedBy>
  <cp:revision>211</cp:revision>
  <cp:lastPrinted>2022-04-25T07:20:00Z</cp:lastPrinted>
  <dcterms:created xsi:type="dcterms:W3CDTF">2022-04-20T07:18:00Z</dcterms:created>
  <dcterms:modified xsi:type="dcterms:W3CDTF">2022-04-25T07:20:00Z</dcterms:modified>
</cp:coreProperties>
</file>