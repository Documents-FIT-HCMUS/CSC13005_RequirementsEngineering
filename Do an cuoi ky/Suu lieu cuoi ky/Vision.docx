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8E95" w14:textId="6D433762" w:rsidR="001D423C" w:rsidRDefault="00B81D5D">
      <w:pPr>
        <w:pStyle w:val="Tiu"/>
        <w:jc w:val="right"/>
      </w:pPr>
      <w:fldSimple w:instr="SUBJECT  \* MERGEFORMAT">
        <w:r w:rsidR="00D35FB9">
          <w:t>Ứng dụng hỗ trợ tìm kiếm gia sư Seeker</w:t>
        </w:r>
      </w:fldSimple>
    </w:p>
    <w:p w14:paraId="7D85B641" w14:textId="77777777" w:rsidR="001D423C" w:rsidRDefault="00B81D5D">
      <w:pPr>
        <w:pStyle w:val="Tiu"/>
        <w:jc w:val="right"/>
      </w:pPr>
      <w:fldSimple w:instr="TITLE  \* MERGEFORMAT">
        <w:r w:rsidR="00903371">
          <w:t>Vision</w:t>
        </w:r>
      </w:fldSimple>
    </w:p>
    <w:p w14:paraId="0DADCA70" w14:textId="77777777" w:rsidR="001D423C" w:rsidRDefault="001D423C">
      <w:pPr>
        <w:pStyle w:val="Tiu"/>
        <w:jc w:val="right"/>
      </w:pPr>
    </w:p>
    <w:p w14:paraId="5F3BD0AD" w14:textId="0B9A2782" w:rsidR="001D423C" w:rsidRDefault="000D2289">
      <w:pPr>
        <w:pStyle w:val="Tiu"/>
        <w:jc w:val="right"/>
        <w:rPr>
          <w:sz w:val="28"/>
        </w:rPr>
      </w:pPr>
      <w:r>
        <w:rPr>
          <w:sz w:val="28"/>
        </w:rPr>
        <w:t xml:space="preserve">Version </w:t>
      </w:r>
      <w:r w:rsidR="005D7C5C">
        <w:rPr>
          <w:sz w:val="28"/>
        </w:rPr>
        <w:t>1.0</w:t>
      </w:r>
    </w:p>
    <w:p w14:paraId="14C15A36" w14:textId="77777777" w:rsidR="001D423C" w:rsidRDefault="001D423C">
      <w:pPr>
        <w:pStyle w:val="Tiu"/>
        <w:rPr>
          <w:sz w:val="28"/>
        </w:rPr>
      </w:pPr>
    </w:p>
    <w:p w14:paraId="58AE8988" w14:textId="77777777" w:rsidR="001D423C" w:rsidRDefault="001D423C"/>
    <w:p w14:paraId="41946EBA" w14:textId="77777777" w:rsidR="001D423C" w:rsidRDefault="001D423C">
      <w:pPr>
        <w:sectPr w:rsidR="001D423C">
          <w:headerReference w:type="default" r:id="rId8"/>
          <w:pgSz w:w="12240" w:h="15840" w:code="1"/>
          <w:pgMar w:top="1440" w:right="1440" w:bottom="1440" w:left="1440" w:header="720" w:footer="720" w:gutter="0"/>
          <w:cols w:space="720"/>
          <w:vAlign w:val="center"/>
        </w:sectPr>
      </w:pPr>
    </w:p>
    <w:p w14:paraId="7668BE8B" w14:textId="77777777" w:rsidR="001D423C" w:rsidRDefault="000D2289">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D423C" w14:paraId="60264050" w14:textId="77777777">
        <w:tc>
          <w:tcPr>
            <w:tcW w:w="2304" w:type="dxa"/>
          </w:tcPr>
          <w:p w14:paraId="2B62C6B2" w14:textId="77777777" w:rsidR="001D423C" w:rsidRDefault="000D2289">
            <w:pPr>
              <w:pStyle w:val="Tabletext"/>
              <w:jc w:val="center"/>
              <w:rPr>
                <w:b/>
              </w:rPr>
            </w:pPr>
            <w:r>
              <w:rPr>
                <w:b/>
              </w:rPr>
              <w:t>Date</w:t>
            </w:r>
          </w:p>
        </w:tc>
        <w:tc>
          <w:tcPr>
            <w:tcW w:w="1152" w:type="dxa"/>
          </w:tcPr>
          <w:p w14:paraId="076D593C" w14:textId="77777777" w:rsidR="001D423C" w:rsidRDefault="000D2289">
            <w:pPr>
              <w:pStyle w:val="Tabletext"/>
              <w:jc w:val="center"/>
              <w:rPr>
                <w:b/>
              </w:rPr>
            </w:pPr>
            <w:r>
              <w:rPr>
                <w:b/>
              </w:rPr>
              <w:t>Version</w:t>
            </w:r>
          </w:p>
        </w:tc>
        <w:tc>
          <w:tcPr>
            <w:tcW w:w="3744" w:type="dxa"/>
          </w:tcPr>
          <w:p w14:paraId="0904F99D" w14:textId="77777777" w:rsidR="001D423C" w:rsidRDefault="000D2289">
            <w:pPr>
              <w:pStyle w:val="Tabletext"/>
              <w:jc w:val="center"/>
              <w:rPr>
                <w:b/>
              </w:rPr>
            </w:pPr>
            <w:r>
              <w:rPr>
                <w:b/>
              </w:rPr>
              <w:t>Description</w:t>
            </w:r>
          </w:p>
        </w:tc>
        <w:tc>
          <w:tcPr>
            <w:tcW w:w="2304" w:type="dxa"/>
          </w:tcPr>
          <w:p w14:paraId="1EE8B2F6" w14:textId="77777777" w:rsidR="001D423C" w:rsidRDefault="000D2289">
            <w:pPr>
              <w:pStyle w:val="Tabletext"/>
              <w:jc w:val="center"/>
              <w:rPr>
                <w:b/>
              </w:rPr>
            </w:pPr>
            <w:r>
              <w:rPr>
                <w:b/>
              </w:rPr>
              <w:t>Author</w:t>
            </w:r>
          </w:p>
        </w:tc>
      </w:tr>
      <w:tr w:rsidR="001D423C" w14:paraId="6FF02324" w14:textId="77777777" w:rsidTr="00FE7D22">
        <w:tc>
          <w:tcPr>
            <w:tcW w:w="2304" w:type="dxa"/>
            <w:vAlign w:val="center"/>
          </w:tcPr>
          <w:p w14:paraId="367E18B3" w14:textId="16B8E7C2" w:rsidR="001D423C" w:rsidRDefault="00470170" w:rsidP="00FE7D22">
            <w:pPr>
              <w:pStyle w:val="Tabletext"/>
            </w:pPr>
            <w:r>
              <w:t>2</w:t>
            </w:r>
            <w:r w:rsidR="00F81880">
              <w:t>8</w:t>
            </w:r>
            <w:r>
              <w:t xml:space="preserve"> May, 22</w:t>
            </w:r>
          </w:p>
        </w:tc>
        <w:tc>
          <w:tcPr>
            <w:tcW w:w="1152" w:type="dxa"/>
            <w:vAlign w:val="center"/>
          </w:tcPr>
          <w:p w14:paraId="1E866A7D" w14:textId="3B32C753" w:rsidR="001D423C" w:rsidRDefault="00470170" w:rsidP="00FE7D22">
            <w:pPr>
              <w:pStyle w:val="Tabletext"/>
            </w:pPr>
            <w:r>
              <w:t>0.1</w:t>
            </w:r>
          </w:p>
        </w:tc>
        <w:tc>
          <w:tcPr>
            <w:tcW w:w="3744" w:type="dxa"/>
            <w:vAlign w:val="center"/>
          </w:tcPr>
          <w:p w14:paraId="25B0009F" w14:textId="1562189A" w:rsidR="001D423C" w:rsidRDefault="00470170" w:rsidP="00FE7D22">
            <w:pPr>
              <w:pStyle w:val="Tabletext"/>
            </w:pPr>
            <w:r>
              <w:t>Điền nội dung phần</w:t>
            </w:r>
            <w:r w:rsidR="00DA022D">
              <w:t xml:space="preserve"> 5. Product Features và </w:t>
            </w:r>
            <w:r w:rsidR="00507384">
              <w:t>9. Other Product Requirements</w:t>
            </w:r>
          </w:p>
        </w:tc>
        <w:tc>
          <w:tcPr>
            <w:tcW w:w="2304" w:type="dxa"/>
            <w:vAlign w:val="center"/>
          </w:tcPr>
          <w:p w14:paraId="6C14AAFA" w14:textId="5B8EF4A7" w:rsidR="001D423C" w:rsidRDefault="00A82AD6" w:rsidP="00FE7D22">
            <w:pPr>
              <w:pStyle w:val="Tabletext"/>
            </w:pPr>
            <w:r>
              <w:t>Phan Đặng Diễm Uyên</w:t>
            </w:r>
          </w:p>
        </w:tc>
      </w:tr>
      <w:tr w:rsidR="001D423C" w14:paraId="2603BE32" w14:textId="77777777" w:rsidTr="00FE7D22">
        <w:tc>
          <w:tcPr>
            <w:tcW w:w="2304" w:type="dxa"/>
            <w:vAlign w:val="center"/>
          </w:tcPr>
          <w:p w14:paraId="6A8112B0" w14:textId="67C38CD7" w:rsidR="001D423C" w:rsidRDefault="00A82AD6" w:rsidP="00FE7D22">
            <w:pPr>
              <w:pStyle w:val="Tabletext"/>
            </w:pPr>
            <w:r>
              <w:t>2</w:t>
            </w:r>
            <w:r w:rsidR="00FA2431">
              <w:t>8</w:t>
            </w:r>
            <w:r>
              <w:t xml:space="preserve"> May, 22</w:t>
            </w:r>
          </w:p>
        </w:tc>
        <w:tc>
          <w:tcPr>
            <w:tcW w:w="1152" w:type="dxa"/>
            <w:vAlign w:val="center"/>
          </w:tcPr>
          <w:p w14:paraId="74B6D874" w14:textId="404FFDEA" w:rsidR="001D423C" w:rsidRDefault="00A82AD6" w:rsidP="00FE7D22">
            <w:pPr>
              <w:pStyle w:val="Tabletext"/>
            </w:pPr>
            <w:r>
              <w:t>0.2</w:t>
            </w:r>
          </w:p>
        </w:tc>
        <w:tc>
          <w:tcPr>
            <w:tcW w:w="3744" w:type="dxa"/>
            <w:vAlign w:val="center"/>
          </w:tcPr>
          <w:p w14:paraId="259AD746" w14:textId="48251CEE" w:rsidR="001D423C" w:rsidRDefault="0049322A" w:rsidP="00FE7D22">
            <w:pPr>
              <w:pStyle w:val="Tabletext"/>
            </w:pPr>
            <w:r>
              <w:t>Điền nội dung phần 7. Quality Ranges và 8. Precedence Priority</w:t>
            </w:r>
          </w:p>
        </w:tc>
        <w:tc>
          <w:tcPr>
            <w:tcW w:w="2304" w:type="dxa"/>
            <w:vAlign w:val="center"/>
          </w:tcPr>
          <w:p w14:paraId="40415918" w14:textId="5371BBE3" w:rsidR="001D423C" w:rsidRDefault="00131E7B" w:rsidP="00FE7D22">
            <w:pPr>
              <w:pStyle w:val="Tabletext"/>
            </w:pPr>
            <w:r>
              <w:t>Trần Vũ Việt Cường</w:t>
            </w:r>
          </w:p>
        </w:tc>
      </w:tr>
      <w:tr w:rsidR="001D423C" w14:paraId="6DAC0D15" w14:textId="77777777" w:rsidTr="00FE7D22">
        <w:tc>
          <w:tcPr>
            <w:tcW w:w="2304" w:type="dxa"/>
            <w:vAlign w:val="center"/>
          </w:tcPr>
          <w:p w14:paraId="78A43AC9" w14:textId="78DDED59" w:rsidR="001D423C" w:rsidRDefault="009D1434" w:rsidP="00FE7D22">
            <w:pPr>
              <w:pStyle w:val="Tabletext"/>
            </w:pPr>
            <w:r>
              <w:t>2</w:t>
            </w:r>
            <w:r w:rsidR="00FA2431">
              <w:t>8</w:t>
            </w:r>
            <w:r>
              <w:t xml:space="preserve"> May, 22</w:t>
            </w:r>
          </w:p>
        </w:tc>
        <w:tc>
          <w:tcPr>
            <w:tcW w:w="1152" w:type="dxa"/>
            <w:vAlign w:val="center"/>
          </w:tcPr>
          <w:p w14:paraId="4F701AD1" w14:textId="3A772040" w:rsidR="001D423C" w:rsidRDefault="009D1434" w:rsidP="00FE7D22">
            <w:pPr>
              <w:pStyle w:val="Tabletext"/>
            </w:pPr>
            <w:r>
              <w:t>0.3</w:t>
            </w:r>
          </w:p>
        </w:tc>
        <w:tc>
          <w:tcPr>
            <w:tcW w:w="3744" w:type="dxa"/>
            <w:vAlign w:val="center"/>
          </w:tcPr>
          <w:p w14:paraId="1AC1B00D" w14:textId="699D3362" w:rsidR="001D423C" w:rsidRDefault="00EA7F8B" w:rsidP="00FE7D22">
            <w:pPr>
              <w:pStyle w:val="Tabletext"/>
            </w:pPr>
            <w:r>
              <w:t>Điền nội dung phần 3. Stakeholder and User Description</w:t>
            </w:r>
            <w:r w:rsidR="009045BE">
              <w:t>s</w:t>
            </w:r>
            <w:r w:rsidR="00A95269">
              <w:t xml:space="preserve"> và 10.</w:t>
            </w:r>
            <w:r w:rsidR="00A95269">
              <w:rPr>
                <w:noProof/>
              </w:rPr>
              <w:t xml:space="preserve"> Documentation Requirements</w:t>
            </w:r>
          </w:p>
        </w:tc>
        <w:tc>
          <w:tcPr>
            <w:tcW w:w="2304" w:type="dxa"/>
            <w:vAlign w:val="center"/>
          </w:tcPr>
          <w:p w14:paraId="138B9A53" w14:textId="69FFB9E8" w:rsidR="001D423C" w:rsidRDefault="007D4E05" w:rsidP="00FE7D22">
            <w:pPr>
              <w:pStyle w:val="Tabletext"/>
            </w:pPr>
            <w:r>
              <w:t>Đoàn Thu Ngân</w:t>
            </w:r>
          </w:p>
        </w:tc>
      </w:tr>
      <w:tr w:rsidR="001D423C" w14:paraId="0AB8D59E" w14:textId="77777777" w:rsidTr="00FE7D22">
        <w:tc>
          <w:tcPr>
            <w:tcW w:w="2304" w:type="dxa"/>
            <w:vAlign w:val="center"/>
          </w:tcPr>
          <w:p w14:paraId="7C7EE1E6" w14:textId="6A1F7596" w:rsidR="001D423C" w:rsidRDefault="007D4E05" w:rsidP="00FE7D22">
            <w:pPr>
              <w:pStyle w:val="Tabletext"/>
            </w:pPr>
            <w:r>
              <w:t>2</w:t>
            </w:r>
            <w:r w:rsidR="00FA2431">
              <w:t>8</w:t>
            </w:r>
            <w:r>
              <w:t xml:space="preserve"> May, 22</w:t>
            </w:r>
          </w:p>
        </w:tc>
        <w:tc>
          <w:tcPr>
            <w:tcW w:w="1152" w:type="dxa"/>
            <w:vAlign w:val="center"/>
          </w:tcPr>
          <w:p w14:paraId="2AAD3DC0" w14:textId="0859023C" w:rsidR="001D423C" w:rsidRDefault="007D4E05" w:rsidP="00FE7D22">
            <w:pPr>
              <w:pStyle w:val="Tabletext"/>
            </w:pPr>
            <w:r>
              <w:t>0.4</w:t>
            </w:r>
          </w:p>
        </w:tc>
        <w:tc>
          <w:tcPr>
            <w:tcW w:w="3744" w:type="dxa"/>
            <w:vAlign w:val="center"/>
          </w:tcPr>
          <w:p w14:paraId="5326B8B4" w14:textId="4E127AB2" w:rsidR="001D423C" w:rsidRDefault="005F3612" w:rsidP="00FE7D22">
            <w:pPr>
              <w:pStyle w:val="Tabletext"/>
            </w:pPr>
            <w:r>
              <w:t>Điền nội dung phần</w:t>
            </w:r>
            <w:r w:rsidR="003D5772">
              <w:t xml:space="preserve"> 1. Introduction,</w:t>
            </w:r>
            <w:r>
              <w:t xml:space="preserve"> 2. Positioning và A. Feature Attributes</w:t>
            </w:r>
          </w:p>
        </w:tc>
        <w:tc>
          <w:tcPr>
            <w:tcW w:w="2304" w:type="dxa"/>
            <w:vAlign w:val="center"/>
          </w:tcPr>
          <w:p w14:paraId="0F88B5F3" w14:textId="7147A7EB" w:rsidR="001D423C" w:rsidRDefault="00634375" w:rsidP="00FE7D22">
            <w:pPr>
              <w:pStyle w:val="Tabletext"/>
            </w:pPr>
            <w:r>
              <w:t>Huỳnh Tấn Thọ</w:t>
            </w:r>
          </w:p>
        </w:tc>
      </w:tr>
      <w:tr w:rsidR="007D4E05" w14:paraId="6BB30341" w14:textId="77777777" w:rsidTr="00FE7D22">
        <w:tc>
          <w:tcPr>
            <w:tcW w:w="2304" w:type="dxa"/>
            <w:vAlign w:val="center"/>
          </w:tcPr>
          <w:p w14:paraId="7C03AB19" w14:textId="0F96E46F" w:rsidR="007D4E05" w:rsidRDefault="00A95269" w:rsidP="00FE7D22">
            <w:pPr>
              <w:pStyle w:val="Tabletext"/>
            </w:pPr>
            <w:r>
              <w:t xml:space="preserve">30 May, </w:t>
            </w:r>
            <w:r w:rsidR="001435CC">
              <w:t>22</w:t>
            </w:r>
          </w:p>
        </w:tc>
        <w:tc>
          <w:tcPr>
            <w:tcW w:w="1152" w:type="dxa"/>
            <w:vAlign w:val="center"/>
          </w:tcPr>
          <w:p w14:paraId="33C7D1D9" w14:textId="20DFF8E1" w:rsidR="007D4E05" w:rsidRDefault="00A95269" w:rsidP="00FE7D22">
            <w:pPr>
              <w:pStyle w:val="Tabletext"/>
            </w:pPr>
            <w:r>
              <w:t>0.5</w:t>
            </w:r>
          </w:p>
        </w:tc>
        <w:tc>
          <w:tcPr>
            <w:tcW w:w="3744" w:type="dxa"/>
            <w:vAlign w:val="center"/>
          </w:tcPr>
          <w:p w14:paraId="13CA3DBD" w14:textId="4B0AC3BB" w:rsidR="007D4E05" w:rsidRDefault="00A95269" w:rsidP="00FE7D22">
            <w:pPr>
              <w:pStyle w:val="Tabletext"/>
            </w:pPr>
            <w:r>
              <w:t>Chính sửa nội dung phần 3. Stakeholder and User Descriptions</w:t>
            </w:r>
          </w:p>
        </w:tc>
        <w:tc>
          <w:tcPr>
            <w:tcW w:w="2304" w:type="dxa"/>
            <w:vAlign w:val="center"/>
          </w:tcPr>
          <w:p w14:paraId="50AF2F36" w14:textId="26CCAE06" w:rsidR="007D4E05" w:rsidRDefault="00A95269" w:rsidP="00FE7D22">
            <w:pPr>
              <w:pStyle w:val="Tabletext"/>
            </w:pPr>
            <w:r>
              <w:t>Đoàn Thu Ngân</w:t>
            </w:r>
          </w:p>
        </w:tc>
      </w:tr>
      <w:tr w:rsidR="007D4E05" w14:paraId="7D568C0A" w14:textId="77777777" w:rsidTr="00FE7D22">
        <w:tc>
          <w:tcPr>
            <w:tcW w:w="2304" w:type="dxa"/>
            <w:vAlign w:val="center"/>
          </w:tcPr>
          <w:p w14:paraId="46177339" w14:textId="1B77665E" w:rsidR="007D4E05" w:rsidRDefault="00366921" w:rsidP="00FE7D22">
            <w:pPr>
              <w:pStyle w:val="Tabletext"/>
            </w:pPr>
            <w:r>
              <w:t>02 Jun, 22</w:t>
            </w:r>
          </w:p>
        </w:tc>
        <w:tc>
          <w:tcPr>
            <w:tcW w:w="1152" w:type="dxa"/>
            <w:vAlign w:val="center"/>
          </w:tcPr>
          <w:p w14:paraId="0CAC33F1" w14:textId="7D9C280E" w:rsidR="007D4E05" w:rsidRDefault="00366921" w:rsidP="00FE7D22">
            <w:pPr>
              <w:pStyle w:val="Tabletext"/>
            </w:pPr>
            <w:r>
              <w:t>0.6</w:t>
            </w:r>
          </w:p>
        </w:tc>
        <w:tc>
          <w:tcPr>
            <w:tcW w:w="3744" w:type="dxa"/>
            <w:vAlign w:val="center"/>
          </w:tcPr>
          <w:p w14:paraId="45515D0C" w14:textId="48A93000" w:rsidR="007D4E05" w:rsidRDefault="00366921" w:rsidP="00FE7D22">
            <w:pPr>
              <w:pStyle w:val="Tabletext"/>
            </w:pPr>
            <w:r>
              <w:t>Cập nhật nội dung phần 5. Product Features</w:t>
            </w:r>
          </w:p>
        </w:tc>
        <w:tc>
          <w:tcPr>
            <w:tcW w:w="2304" w:type="dxa"/>
            <w:vAlign w:val="center"/>
          </w:tcPr>
          <w:p w14:paraId="5D6B6D8C" w14:textId="6E1572C1" w:rsidR="007D4E05" w:rsidRDefault="00366921" w:rsidP="00FE7D22">
            <w:pPr>
              <w:pStyle w:val="Tabletext"/>
            </w:pPr>
            <w:r>
              <w:t>Phan Đặng Diễm Uyên</w:t>
            </w:r>
          </w:p>
        </w:tc>
      </w:tr>
    </w:tbl>
    <w:p w14:paraId="6FE7B38F" w14:textId="77777777" w:rsidR="001D423C" w:rsidRDefault="001D423C"/>
    <w:p w14:paraId="26E078C0" w14:textId="77777777" w:rsidR="001D423C" w:rsidRDefault="000D2289">
      <w:pPr>
        <w:pStyle w:val="Tiu"/>
      </w:pPr>
      <w:r>
        <w:br w:type="page"/>
      </w:r>
      <w:r>
        <w:lastRenderedPageBreak/>
        <w:t>Table of Contents</w:t>
      </w:r>
    </w:p>
    <w:p w14:paraId="1E2C7463" w14:textId="20BE4652" w:rsidR="00C36A7C" w:rsidRDefault="000D2289">
      <w:pPr>
        <w:pStyle w:val="Mucluc1"/>
        <w:tabs>
          <w:tab w:val="left" w:pos="432"/>
        </w:tabs>
        <w:rPr>
          <w:rFonts w:asciiTheme="minorHAnsi" w:eastAsiaTheme="minorEastAsia" w:hAnsiTheme="minorHAnsi" w:cstheme="minorBidi"/>
          <w:noProof/>
          <w:sz w:val="22"/>
          <w:szCs w:val="22"/>
          <w:lang w:val="vi-VN" w:eastAsia="zh-CN"/>
        </w:rPr>
      </w:pPr>
      <w:r>
        <w:fldChar w:fldCharType="begin"/>
      </w:r>
      <w:r>
        <w:instrText xml:space="preserve"> TOC \o "1-3" </w:instrText>
      </w:r>
      <w:r>
        <w:fldChar w:fldCharType="separate"/>
      </w:r>
      <w:r w:rsidR="00C36A7C">
        <w:rPr>
          <w:noProof/>
        </w:rPr>
        <w:t>1.</w:t>
      </w:r>
      <w:r w:rsidR="00C36A7C">
        <w:rPr>
          <w:rFonts w:asciiTheme="minorHAnsi" w:eastAsiaTheme="minorEastAsia" w:hAnsiTheme="minorHAnsi" w:cstheme="minorBidi"/>
          <w:noProof/>
          <w:sz w:val="22"/>
          <w:szCs w:val="22"/>
          <w:lang w:val="vi-VN" w:eastAsia="zh-CN"/>
        </w:rPr>
        <w:tab/>
      </w:r>
      <w:r w:rsidR="00C36A7C">
        <w:rPr>
          <w:noProof/>
        </w:rPr>
        <w:t>Introduction</w:t>
      </w:r>
      <w:r w:rsidR="00C36A7C">
        <w:rPr>
          <w:noProof/>
        </w:rPr>
        <w:tab/>
      </w:r>
      <w:r w:rsidR="00C36A7C">
        <w:rPr>
          <w:noProof/>
        </w:rPr>
        <w:fldChar w:fldCharType="begin"/>
      </w:r>
      <w:r w:rsidR="00C36A7C">
        <w:rPr>
          <w:noProof/>
        </w:rPr>
        <w:instrText xml:space="preserve"> PAGEREF _Toc105137639 \h </w:instrText>
      </w:r>
      <w:r w:rsidR="00C36A7C">
        <w:rPr>
          <w:noProof/>
        </w:rPr>
      </w:r>
      <w:r w:rsidR="00C36A7C">
        <w:rPr>
          <w:noProof/>
        </w:rPr>
        <w:fldChar w:fldCharType="separate"/>
      </w:r>
      <w:r w:rsidR="008D759E">
        <w:rPr>
          <w:noProof/>
        </w:rPr>
        <w:t>5</w:t>
      </w:r>
      <w:r w:rsidR="00C36A7C">
        <w:rPr>
          <w:noProof/>
        </w:rPr>
        <w:fldChar w:fldCharType="end"/>
      </w:r>
    </w:p>
    <w:p w14:paraId="2A79BDC7" w14:textId="13081327"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1.1</w:t>
      </w:r>
      <w:r>
        <w:rPr>
          <w:rFonts w:asciiTheme="minorHAnsi" w:eastAsiaTheme="minorEastAsia" w:hAnsiTheme="minorHAnsi" w:cstheme="minorBidi"/>
          <w:noProof/>
          <w:sz w:val="22"/>
          <w:szCs w:val="22"/>
          <w:lang w:val="vi-VN" w:eastAsia="zh-CN"/>
        </w:rPr>
        <w:tab/>
      </w:r>
      <w:r>
        <w:rPr>
          <w:noProof/>
        </w:rPr>
        <w:t>Purpose</w:t>
      </w:r>
      <w:r>
        <w:rPr>
          <w:noProof/>
        </w:rPr>
        <w:tab/>
      </w:r>
      <w:r>
        <w:rPr>
          <w:noProof/>
        </w:rPr>
        <w:fldChar w:fldCharType="begin"/>
      </w:r>
      <w:r>
        <w:rPr>
          <w:noProof/>
        </w:rPr>
        <w:instrText xml:space="preserve"> PAGEREF _Toc105137640 \h </w:instrText>
      </w:r>
      <w:r>
        <w:rPr>
          <w:noProof/>
        </w:rPr>
      </w:r>
      <w:r>
        <w:rPr>
          <w:noProof/>
        </w:rPr>
        <w:fldChar w:fldCharType="separate"/>
      </w:r>
      <w:r w:rsidR="008D759E">
        <w:rPr>
          <w:noProof/>
        </w:rPr>
        <w:t>5</w:t>
      </w:r>
      <w:r>
        <w:rPr>
          <w:noProof/>
        </w:rPr>
        <w:fldChar w:fldCharType="end"/>
      </w:r>
    </w:p>
    <w:p w14:paraId="1B723D88" w14:textId="46DEEA3C"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1.2</w:t>
      </w:r>
      <w:r>
        <w:rPr>
          <w:rFonts w:asciiTheme="minorHAnsi" w:eastAsiaTheme="minorEastAsia" w:hAnsiTheme="minorHAnsi" w:cstheme="minorBidi"/>
          <w:noProof/>
          <w:sz w:val="22"/>
          <w:szCs w:val="22"/>
          <w:lang w:val="vi-VN" w:eastAsia="zh-CN"/>
        </w:rPr>
        <w:tab/>
      </w:r>
      <w:r>
        <w:rPr>
          <w:noProof/>
        </w:rPr>
        <w:t>Scope</w:t>
      </w:r>
      <w:r>
        <w:rPr>
          <w:noProof/>
        </w:rPr>
        <w:tab/>
      </w:r>
      <w:r>
        <w:rPr>
          <w:noProof/>
        </w:rPr>
        <w:fldChar w:fldCharType="begin"/>
      </w:r>
      <w:r>
        <w:rPr>
          <w:noProof/>
        </w:rPr>
        <w:instrText xml:space="preserve"> PAGEREF _Toc105137641 \h </w:instrText>
      </w:r>
      <w:r>
        <w:rPr>
          <w:noProof/>
        </w:rPr>
      </w:r>
      <w:r>
        <w:rPr>
          <w:noProof/>
        </w:rPr>
        <w:fldChar w:fldCharType="separate"/>
      </w:r>
      <w:r w:rsidR="008D759E">
        <w:rPr>
          <w:noProof/>
        </w:rPr>
        <w:t>5</w:t>
      </w:r>
      <w:r>
        <w:rPr>
          <w:noProof/>
        </w:rPr>
        <w:fldChar w:fldCharType="end"/>
      </w:r>
    </w:p>
    <w:p w14:paraId="08AF53C4" w14:textId="7B19F2AA"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1.3</w:t>
      </w:r>
      <w:r>
        <w:rPr>
          <w:rFonts w:asciiTheme="minorHAnsi" w:eastAsiaTheme="minorEastAsia" w:hAnsiTheme="minorHAnsi" w:cstheme="minorBidi"/>
          <w:noProof/>
          <w:sz w:val="22"/>
          <w:szCs w:val="22"/>
          <w:lang w:val="vi-VN" w:eastAsia="zh-CN"/>
        </w:rPr>
        <w:tab/>
      </w:r>
      <w:r>
        <w:rPr>
          <w:noProof/>
        </w:rPr>
        <w:t>Definitions, Acronyms, and Abbreviations</w:t>
      </w:r>
      <w:r>
        <w:rPr>
          <w:noProof/>
        </w:rPr>
        <w:tab/>
      </w:r>
      <w:r>
        <w:rPr>
          <w:noProof/>
        </w:rPr>
        <w:fldChar w:fldCharType="begin"/>
      </w:r>
      <w:r>
        <w:rPr>
          <w:noProof/>
        </w:rPr>
        <w:instrText xml:space="preserve"> PAGEREF _Toc105137642 \h </w:instrText>
      </w:r>
      <w:r>
        <w:rPr>
          <w:noProof/>
        </w:rPr>
      </w:r>
      <w:r>
        <w:rPr>
          <w:noProof/>
        </w:rPr>
        <w:fldChar w:fldCharType="separate"/>
      </w:r>
      <w:r w:rsidR="008D759E">
        <w:rPr>
          <w:noProof/>
        </w:rPr>
        <w:t>5</w:t>
      </w:r>
      <w:r>
        <w:rPr>
          <w:noProof/>
        </w:rPr>
        <w:fldChar w:fldCharType="end"/>
      </w:r>
    </w:p>
    <w:p w14:paraId="492D3303" w14:textId="089B439B"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1.4</w:t>
      </w:r>
      <w:r>
        <w:rPr>
          <w:rFonts w:asciiTheme="minorHAnsi" w:eastAsiaTheme="minorEastAsia" w:hAnsiTheme="minorHAnsi" w:cstheme="minorBidi"/>
          <w:noProof/>
          <w:sz w:val="22"/>
          <w:szCs w:val="22"/>
          <w:lang w:val="vi-VN" w:eastAsia="zh-CN"/>
        </w:rPr>
        <w:tab/>
      </w:r>
      <w:r>
        <w:rPr>
          <w:noProof/>
        </w:rPr>
        <w:t>References</w:t>
      </w:r>
      <w:r>
        <w:rPr>
          <w:noProof/>
        </w:rPr>
        <w:tab/>
      </w:r>
      <w:r>
        <w:rPr>
          <w:noProof/>
        </w:rPr>
        <w:fldChar w:fldCharType="begin"/>
      </w:r>
      <w:r>
        <w:rPr>
          <w:noProof/>
        </w:rPr>
        <w:instrText xml:space="preserve"> PAGEREF _Toc105137643 \h </w:instrText>
      </w:r>
      <w:r>
        <w:rPr>
          <w:noProof/>
        </w:rPr>
      </w:r>
      <w:r>
        <w:rPr>
          <w:noProof/>
        </w:rPr>
        <w:fldChar w:fldCharType="separate"/>
      </w:r>
      <w:r w:rsidR="008D759E">
        <w:rPr>
          <w:noProof/>
        </w:rPr>
        <w:t>5</w:t>
      </w:r>
      <w:r>
        <w:rPr>
          <w:noProof/>
        </w:rPr>
        <w:fldChar w:fldCharType="end"/>
      </w:r>
    </w:p>
    <w:p w14:paraId="660AC564" w14:textId="29D35B11"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1.5</w:t>
      </w:r>
      <w:r>
        <w:rPr>
          <w:rFonts w:asciiTheme="minorHAnsi" w:eastAsiaTheme="minorEastAsia" w:hAnsiTheme="minorHAnsi" w:cstheme="minorBidi"/>
          <w:noProof/>
          <w:sz w:val="22"/>
          <w:szCs w:val="22"/>
          <w:lang w:val="vi-VN" w:eastAsia="zh-CN"/>
        </w:rPr>
        <w:tab/>
      </w:r>
      <w:r>
        <w:rPr>
          <w:noProof/>
        </w:rPr>
        <w:t>Overview</w:t>
      </w:r>
      <w:r>
        <w:rPr>
          <w:noProof/>
        </w:rPr>
        <w:tab/>
      </w:r>
      <w:r>
        <w:rPr>
          <w:noProof/>
        </w:rPr>
        <w:fldChar w:fldCharType="begin"/>
      </w:r>
      <w:r>
        <w:rPr>
          <w:noProof/>
        </w:rPr>
        <w:instrText xml:space="preserve"> PAGEREF _Toc105137644 \h </w:instrText>
      </w:r>
      <w:r>
        <w:rPr>
          <w:noProof/>
        </w:rPr>
      </w:r>
      <w:r>
        <w:rPr>
          <w:noProof/>
        </w:rPr>
        <w:fldChar w:fldCharType="separate"/>
      </w:r>
      <w:r w:rsidR="008D759E">
        <w:rPr>
          <w:noProof/>
        </w:rPr>
        <w:t>5</w:t>
      </w:r>
      <w:r>
        <w:rPr>
          <w:noProof/>
        </w:rPr>
        <w:fldChar w:fldCharType="end"/>
      </w:r>
    </w:p>
    <w:p w14:paraId="46437C39" w14:textId="7C756872" w:rsidR="00C36A7C" w:rsidRDefault="00C36A7C">
      <w:pPr>
        <w:pStyle w:val="Mucluc1"/>
        <w:tabs>
          <w:tab w:val="left" w:pos="432"/>
        </w:tabs>
        <w:rPr>
          <w:rFonts w:asciiTheme="minorHAnsi" w:eastAsiaTheme="minorEastAsia" w:hAnsiTheme="minorHAnsi" w:cstheme="minorBidi"/>
          <w:noProof/>
          <w:sz w:val="22"/>
          <w:szCs w:val="22"/>
          <w:lang w:val="vi-VN" w:eastAsia="zh-CN"/>
        </w:rPr>
      </w:pPr>
      <w:r>
        <w:rPr>
          <w:noProof/>
        </w:rPr>
        <w:t>2.</w:t>
      </w:r>
      <w:r>
        <w:rPr>
          <w:rFonts w:asciiTheme="minorHAnsi" w:eastAsiaTheme="minorEastAsia" w:hAnsiTheme="minorHAnsi" w:cstheme="minorBidi"/>
          <w:noProof/>
          <w:sz w:val="22"/>
          <w:szCs w:val="22"/>
          <w:lang w:val="vi-VN" w:eastAsia="zh-CN"/>
        </w:rPr>
        <w:tab/>
      </w:r>
      <w:r>
        <w:rPr>
          <w:noProof/>
        </w:rPr>
        <w:t>Positioning</w:t>
      </w:r>
      <w:r>
        <w:rPr>
          <w:noProof/>
        </w:rPr>
        <w:tab/>
      </w:r>
      <w:r>
        <w:rPr>
          <w:noProof/>
        </w:rPr>
        <w:fldChar w:fldCharType="begin"/>
      </w:r>
      <w:r>
        <w:rPr>
          <w:noProof/>
        </w:rPr>
        <w:instrText xml:space="preserve"> PAGEREF _Toc105137645 \h </w:instrText>
      </w:r>
      <w:r>
        <w:rPr>
          <w:noProof/>
        </w:rPr>
      </w:r>
      <w:r>
        <w:rPr>
          <w:noProof/>
        </w:rPr>
        <w:fldChar w:fldCharType="separate"/>
      </w:r>
      <w:r w:rsidR="008D759E">
        <w:rPr>
          <w:noProof/>
        </w:rPr>
        <w:t>6</w:t>
      </w:r>
      <w:r>
        <w:rPr>
          <w:noProof/>
        </w:rPr>
        <w:fldChar w:fldCharType="end"/>
      </w:r>
    </w:p>
    <w:p w14:paraId="260169F4" w14:textId="675B086C"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2.1</w:t>
      </w:r>
      <w:r>
        <w:rPr>
          <w:rFonts w:asciiTheme="minorHAnsi" w:eastAsiaTheme="minorEastAsia" w:hAnsiTheme="minorHAnsi" w:cstheme="minorBidi"/>
          <w:noProof/>
          <w:sz w:val="22"/>
          <w:szCs w:val="22"/>
          <w:lang w:val="vi-VN" w:eastAsia="zh-CN"/>
        </w:rPr>
        <w:tab/>
      </w:r>
      <w:r>
        <w:rPr>
          <w:noProof/>
        </w:rPr>
        <w:t>Business Opportunity</w:t>
      </w:r>
      <w:r>
        <w:rPr>
          <w:noProof/>
        </w:rPr>
        <w:tab/>
      </w:r>
      <w:r>
        <w:rPr>
          <w:noProof/>
        </w:rPr>
        <w:fldChar w:fldCharType="begin"/>
      </w:r>
      <w:r>
        <w:rPr>
          <w:noProof/>
        </w:rPr>
        <w:instrText xml:space="preserve"> PAGEREF _Toc105137646 \h </w:instrText>
      </w:r>
      <w:r>
        <w:rPr>
          <w:noProof/>
        </w:rPr>
      </w:r>
      <w:r>
        <w:rPr>
          <w:noProof/>
        </w:rPr>
        <w:fldChar w:fldCharType="separate"/>
      </w:r>
      <w:r w:rsidR="008D759E">
        <w:rPr>
          <w:noProof/>
        </w:rPr>
        <w:t>6</w:t>
      </w:r>
      <w:r>
        <w:rPr>
          <w:noProof/>
        </w:rPr>
        <w:fldChar w:fldCharType="end"/>
      </w:r>
    </w:p>
    <w:p w14:paraId="1F4A87EA" w14:textId="17E5D0FB"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2.2</w:t>
      </w:r>
      <w:r>
        <w:rPr>
          <w:rFonts w:asciiTheme="minorHAnsi" w:eastAsiaTheme="minorEastAsia" w:hAnsiTheme="minorHAnsi" w:cstheme="minorBidi"/>
          <w:noProof/>
          <w:sz w:val="22"/>
          <w:szCs w:val="22"/>
          <w:lang w:val="vi-VN" w:eastAsia="zh-CN"/>
        </w:rPr>
        <w:tab/>
      </w:r>
      <w:r>
        <w:rPr>
          <w:noProof/>
        </w:rPr>
        <w:t>Problem Statement</w:t>
      </w:r>
      <w:r>
        <w:rPr>
          <w:noProof/>
        </w:rPr>
        <w:tab/>
      </w:r>
      <w:r>
        <w:rPr>
          <w:noProof/>
        </w:rPr>
        <w:fldChar w:fldCharType="begin"/>
      </w:r>
      <w:r>
        <w:rPr>
          <w:noProof/>
        </w:rPr>
        <w:instrText xml:space="preserve"> PAGEREF _Toc105137647 \h </w:instrText>
      </w:r>
      <w:r>
        <w:rPr>
          <w:noProof/>
        </w:rPr>
      </w:r>
      <w:r>
        <w:rPr>
          <w:noProof/>
        </w:rPr>
        <w:fldChar w:fldCharType="separate"/>
      </w:r>
      <w:r w:rsidR="008D759E">
        <w:rPr>
          <w:noProof/>
        </w:rPr>
        <w:t>6</w:t>
      </w:r>
      <w:r>
        <w:rPr>
          <w:noProof/>
        </w:rPr>
        <w:fldChar w:fldCharType="end"/>
      </w:r>
    </w:p>
    <w:p w14:paraId="094CE06C" w14:textId="153BC351"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2.3</w:t>
      </w:r>
      <w:r>
        <w:rPr>
          <w:rFonts w:asciiTheme="minorHAnsi" w:eastAsiaTheme="minorEastAsia" w:hAnsiTheme="minorHAnsi" w:cstheme="minorBidi"/>
          <w:noProof/>
          <w:sz w:val="22"/>
          <w:szCs w:val="22"/>
          <w:lang w:val="vi-VN" w:eastAsia="zh-CN"/>
        </w:rPr>
        <w:tab/>
      </w:r>
      <w:r>
        <w:rPr>
          <w:noProof/>
        </w:rPr>
        <w:t>Product Position Statement</w:t>
      </w:r>
      <w:r>
        <w:rPr>
          <w:noProof/>
        </w:rPr>
        <w:tab/>
      </w:r>
      <w:r>
        <w:rPr>
          <w:noProof/>
        </w:rPr>
        <w:fldChar w:fldCharType="begin"/>
      </w:r>
      <w:r>
        <w:rPr>
          <w:noProof/>
        </w:rPr>
        <w:instrText xml:space="preserve"> PAGEREF _Toc105137648 \h </w:instrText>
      </w:r>
      <w:r>
        <w:rPr>
          <w:noProof/>
        </w:rPr>
      </w:r>
      <w:r>
        <w:rPr>
          <w:noProof/>
        </w:rPr>
        <w:fldChar w:fldCharType="separate"/>
      </w:r>
      <w:r w:rsidR="008D759E">
        <w:rPr>
          <w:noProof/>
        </w:rPr>
        <w:t>6</w:t>
      </w:r>
      <w:r>
        <w:rPr>
          <w:noProof/>
        </w:rPr>
        <w:fldChar w:fldCharType="end"/>
      </w:r>
    </w:p>
    <w:p w14:paraId="654A3C7D" w14:textId="6A946BD2" w:rsidR="00C36A7C" w:rsidRDefault="00C36A7C">
      <w:pPr>
        <w:pStyle w:val="Mucluc1"/>
        <w:tabs>
          <w:tab w:val="left" w:pos="432"/>
        </w:tabs>
        <w:rPr>
          <w:rFonts w:asciiTheme="minorHAnsi" w:eastAsiaTheme="minorEastAsia" w:hAnsiTheme="minorHAnsi" w:cstheme="minorBidi"/>
          <w:noProof/>
          <w:sz w:val="22"/>
          <w:szCs w:val="22"/>
          <w:lang w:val="vi-VN" w:eastAsia="zh-CN"/>
        </w:rPr>
      </w:pPr>
      <w:r>
        <w:rPr>
          <w:noProof/>
        </w:rPr>
        <w:t>3.</w:t>
      </w:r>
      <w:r>
        <w:rPr>
          <w:rFonts w:asciiTheme="minorHAnsi" w:eastAsiaTheme="minorEastAsia" w:hAnsiTheme="minorHAnsi" w:cstheme="minorBidi"/>
          <w:noProof/>
          <w:sz w:val="22"/>
          <w:szCs w:val="22"/>
          <w:lang w:val="vi-VN" w:eastAsia="zh-CN"/>
        </w:rPr>
        <w:tab/>
      </w:r>
      <w:r>
        <w:rPr>
          <w:noProof/>
        </w:rPr>
        <w:t>Stakeholder and User Descriptions</w:t>
      </w:r>
      <w:r>
        <w:rPr>
          <w:noProof/>
        </w:rPr>
        <w:tab/>
      </w:r>
      <w:r>
        <w:rPr>
          <w:noProof/>
        </w:rPr>
        <w:fldChar w:fldCharType="begin"/>
      </w:r>
      <w:r>
        <w:rPr>
          <w:noProof/>
        </w:rPr>
        <w:instrText xml:space="preserve"> PAGEREF _Toc105137649 \h </w:instrText>
      </w:r>
      <w:r>
        <w:rPr>
          <w:noProof/>
        </w:rPr>
      </w:r>
      <w:r>
        <w:rPr>
          <w:noProof/>
        </w:rPr>
        <w:fldChar w:fldCharType="separate"/>
      </w:r>
      <w:r w:rsidR="008D759E">
        <w:rPr>
          <w:noProof/>
        </w:rPr>
        <w:t>7</w:t>
      </w:r>
      <w:r>
        <w:rPr>
          <w:noProof/>
        </w:rPr>
        <w:fldChar w:fldCharType="end"/>
      </w:r>
    </w:p>
    <w:p w14:paraId="6BFF7C85" w14:textId="28BE440B"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3.1</w:t>
      </w:r>
      <w:r>
        <w:rPr>
          <w:rFonts w:asciiTheme="minorHAnsi" w:eastAsiaTheme="minorEastAsia" w:hAnsiTheme="minorHAnsi" w:cstheme="minorBidi"/>
          <w:noProof/>
          <w:sz w:val="22"/>
          <w:szCs w:val="22"/>
          <w:lang w:val="vi-VN" w:eastAsia="zh-CN"/>
        </w:rPr>
        <w:tab/>
      </w:r>
      <w:r>
        <w:rPr>
          <w:noProof/>
        </w:rPr>
        <w:t>Market Demographics</w:t>
      </w:r>
      <w:r>
        <w:rPr>
          <w:noProof/>
        </w:rPr>
        <w:tab/>
      </w:r>
      <w:r>
        <w:rPr>
          <w:noProof/>
        </w:rPr>
        <w:fldChar w:fldCharType="begin"/>
      </w:r>
      <w:r>
        <w:rPr>
          <w:noProof/>
        </w:rPr>
        <w:instrText xml:space="preserve"> PAGEREF _Toc105137650 \h </w:instrText>
      </w:r>
      <w:r>
        <w:rPr>
          <w:noProof/>
        </w:rPr>
      </w:r>
      <w:r>
        <w:rPr>
          <w:noProof/>
        </w:rPr>
        <w:fldChar w:fldCharType="separate"/>
      </w:r>
      <w:r w:rsidR="008D759E">
        <w:rPr>
          <w:noProof/>
        </w:rPr>
        <w:t>7</w:t>
      </w:r>
      <w:r>
        <w:rPr>
          <w:noProof/>
        </w:rPr>
        <w:fldChar w:fldCharType="end"/>
      </w:r>
    </w:p>
    <w:p w14:paraId="4358F6D9" w14:textId="47780F33"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3.2</w:t>
      </w:r>
      <w:r>
        <w:rPr>
          <w:rFonts w:asciiTheme="minorHAnsi" w:eastAsiaTheme="minorEastAsia" w:hAnsiTheme="minorHAnsi" w:cstheme="minorBidi"/>
          <w:noProof/>
          <w:sz w:val="22"/>
          <w:szCs w:val="22"/>
          <w:lang w:val="vi-VN" w:eastAsia="zh-CN"/>
        </w:rPr>
        <w:tab/>
      </w:r>
      <w:r>
        <w:rPr>
          <w:noProof/>
        </w:rPr>
        <w:t>Stakeholder Summary</w:t>
      </w:r>
      <w:r>
        <w:rPr>
          <w:noProof/>
        </w:rPr>
        <w:tab/>
      </w:r>
      <w:r>
        <w:rPr>
          <w:noProof/>
        </w:rPr>
        <w:fldChar w:fldCharType="begin"/>
      </w:r>
      <w:r>
        <w:rPr>
          <w:noProof/>
        </w:rPr>
        <w:instrText xml:space="preserve"> PAGEREF _Toc105137651 \h </w:instrText>
      </w:r>
      <w:r>
        <w:rPr>
          <w:noProof/>
        </w:rPr>
      </w:r>
      <w:r>
        <w:rPr>
          <w:noProof/>
        </w:rPr>
        <w:fldChar w:fldCharType="separate"/>
      </w:r>
      <w:r w:rsidR="008D759E">
        <w:rPr>
          <w:noProof/>
        </w:rPr>
        <w:t>8</w:t>
      </w:r>
      <w:r>
        <w:rPr>
          <w:noProof/>
        </w:rPr>
        <w:fldChar w:fldCharType="end"/>
      </w:r>
    </w:p>
    <w:p w14:paraId="4702B87A" w14:textId="6D60D746"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3.3</w:t>
      </w:r>
      <w:r>
        <w:rPr>
          <w:rFonts w:asciiTheme="minorHAnsi" w:eastAsiaTheme="minorEastAsia" w:hAnsiTheme="minorHAnsi" w:cstheme="minorBidi"/>
          <w:noProof/>
          <w:sz w:val="22"/>
          <w:szCs w:val="22"/>
          <w:lang w:val="vi-VN" w:eastAsia="zh-CN"/>
        </w:rPr>
        <w:tab/>
      </w:r>
      <w:r>
        <w:rPr>
          <w:noProof/>
        </w:rPr>
        <w:t>User Summary</w:t>
      </w:r>
      <w:r>
        <w:rPr>
          <w:noProof/>
        </w:rPr>
        <w:tab/>
      </w:r>
      <w:r>
        <w:rPr>
          <w:noProof/>
        </w:rPr>
        <w:fldChar w:fldCharType="begin"/>
      </w:r>
      <w:r>
        <w:rPr>
          <w:noProof/>
        </w:rPr>
        <w:instrText xml:space="preserve"> PAGEREF _Toc105137652 \h </w:instrText>
      </w:r>
      <w:r>
        <w:rPr>
          <w:noProof/>
        </w:rPr>
      </w:r>
      <w:r>
        <w:rPr>
          <w:noProof/>
        </w:rPr>
        <w:fldChar w:fldCharType="separate"/>
      </w:r>
      <w:r w:rsidR="008D759E">
        <w:rPr>
          <w:noProof/>
        </w:rPr>
        <w:t>9</w:t>
      </w:r>
      <w:r>
        <w:rPr>
          <w:noProof/>
        </w:rPr>
        <w:fldChar w:fldCharType="end"/>
      </w:r>
    </w:p>
    <w:p w14:paraId="4E6BEB66" w14:textId="382A6EBC"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3.4</w:t>
      </w:r>
      <w:r>
        <w:rPr>
          <w:rFonts w:asciiTheme="minorHAnsi" w:eastAsiaTheme="minorEastAsia" w:hAnsiTheme="minorHAnsi" w:cstheme="minorBidi"/>
          <w:noProof/>
          <w:sz w:val="22"/>
          <w:szCs w:val="22"/>
          <w:lang w:val="vi-VN" w:eastAsia="zh-CN"/>
        </w:rPr>
        <w:tab/>
      </w:r>
      <w:r>
        <w:rPr>
          <w:noProof/>
        </w:rPr>
        <w:t>User Environment</w:t>
      </w:r>
      <w:r>
        <w:rPr>
          <w:noProof/>
        </w:rPr>
        <w:tab/>
      </w:r>
      <w:r>
        <w:rPr>
          <w:noProof/>
        </w:rPr>
        <w:fldChar w:fldCharType="begin"/>
      </w:r>
      <w:r>
        <w:rPr>
          <w:noProof/>
        </w:rPr>
        <w:instrText xml:space="preserve"> PAGEREF _Toc105137653 \h </w:instrText>
      </w:r>
      <w:r>
        <w:rPr>
          <w:noProof/>
        </w:rPr>
      </w:r>
      <w:r>
        <w:rPr>
          <w:noProof/>
        </w:rPr>
        <w:fldChar w:fldCharType="separate"/>
      </w:r>
      <w:r w:rsidR="008D759E">
        <w:rPr>
          <w:noProof/>
        </w:rPr>
        <w:t>9</w:t>
      </w:r>
      <w:r>
        <w:rPr>
          <w:noProof/>
        </w:rPr>
        <w:fldChar w:fldCharType="end"/>
      </w:r>
    </w:p>
    <w:p w14:paraId="1D32820C" w14:textId="0CE54D97"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3.5</w:t>
      </w:r>
      <w:r>
        <w:rPr>
          <w:rFonts w:asciiTheme="minorHAnsi" w:eastAsiaTheme="minorEastAsia" w:hAnsiTheme="minorHAnsi" w:cstheme="minorBidi"/>
          <w:noProof/>
          <w:sz w:val="22"/>
          <w:szCs w:val="22"/>
          <w:lang w:val="vi-VN" w:eastAsia="zh-CN"/>
        </w:rPr>
        <w:tab/>
      </w:r>
      <w:r>
        <w:rPr>
          <w:noProof/>
        </w:rPr>
        <w:t>Stakeholder Profiles</w:t>
      </w:r>
      <w:r>
        <w:rPr>
          <w:noProof/>
        </w:rPr>
        <w:tab/>
      </w:r>
      <w:r>
        <w:rPr>
          <w:noProof/>
        </w:rPr>
        <w:fldChar w:fldCharType="begin"/>
      </w:r>
      <w:r>
        <w:rPr>
          <w:noProof/>
        </w:rPr>
        <w:instrText xml:space="preserve"> PAGEREF _Toc105137654 \h </w:instrText>
      </w:r>
      <w:r>
        <w:rPr>
          <w:noProof/>
        </w:rPr>
      </w:r>
      <w:r>
        <w:rPr>
          <w:noProof/>
        </w:rPr>
        <w:fldChar w:fldCharType="separate"/>
      </w:r>
      <w:r w:rsidR="008D759E">
        <w:rPr>
          <w:noProof/>
        </w:rPr>
        <w:t>9</w:t>
      </w:r>
      <w:r>
        <w:rPr>
          <w:noProof/>
        </w:rPr>
        <w:fldChar w:fldCharType="end"/>
      </w:r>
    </w:p>
    <w:p w14:paraId="35B3BF9B" w14:textId="13DED552" w:rsidR="00C36A7C" w:rsidRDefault="00C36A7C">
      <w:pPr>
        <w:pStyle w:val="Mucluc3"/>
        <w:rPr>
          <w:rFonts w:asciiTheme="minorHAnsi" w:eastAsiaTheme="minorEastAsia" w:hAnsiTheme="minorHAnsi" w:cstheme="minorBidi"/>
          <w:noProof/>
          <w:sz w:val="22"/>
          <w:szCs w:val="22"/>
          <w:lang w:val="vi-VN" w:eastAsia="zh-CN"/>
        </w:rPr>
      </w:pPr>
      <w:r>
        <w:rPr>
          <w:noProof/>
        </w:rPr>
        <w:t>3.5.1</w:t>
      </w:r>
      <w:r>
        <w:rPr>
          <w:rFonts w:asciiTheme="minorHAnsi" w:eastAsiaTheme="minorEastAsia" w:hAnsiTheme="minorHAnsi" w:cstheme="minorBidi"/>
          <w:noProof/>
          <w:sz w:val="22"/>
          <w:szCs w:val="22"/>
          <w:lang w:val="vi-VN" w:eastAsia="zh-CN"/>
        </w:rPr>
        <w:tab/>
      </w:r>
      <w:r w:rsidRPr="00B25DEC">
        <w:rPr>
          <w:rFonts w:cs="Arial"/>
          <w:noProof/>
        </w:rPr>
        <w:t>Đội ngũ quản trị viên hệ thống</w:t>
      </w:r>
      <w:r>
        <w:rPr>
          <w:noProof/>
        </w:rPr>
        <w:tab/>
      </w:r>
      <w:r>
        <w:rPr>
          <w:noProof/>
        </w:rPr>
        <w:fldChar w:fldCharType="begin"/>
      </w:r>
      <w:r>
        <w:rPr>
          <w:noProof/>
        </w:rPr>
        <w:instrText xml:space="preserve"> PAGEREF _Toc105137655 \h </w:instrText>
      </w:r>
      <w:r>
        <w:rPr>
          <w:noProof/>
        </w:rPr>
      </w:r>
      <w:r>
        <w:rPr>
          <w:noProof/>
        </w:rPr>
        <w:fldChar w:fldCharType="separate"/>
      </w:r>
      <w:r w:rsidR="008D759E">
        <w:rPr>
          <w:noProof/>
        </w:rPr>
        <w:t>9</w:t>
      </w:r>
      <w:r>
        <w:rPr>
          <w:noProof/>
        </w:rPr>
        <w:fldChar w:fldCharType="end"/>
      </w:r>
    </w:p>
    <w:p w14:paraId="4BCA6E75" w14:textId="300652DA" w:rsidR="00C36A7C" w:rsidRDefault="00C36A7C">
      <w:pPr>
        <w:pStyle w:val="Mucluc3"/>
        <w:rPr>
          <w:rFonts w:asciiTheme="minorHAnsi" w:eastAsiaTheme="minorEastAsia" w:hAnsiTheme="minorHAnsi" w:cstheme="minorBidi"/>
          <w:noProof/>
          <w:sz w:val="22"/>
          <w:szCs w:val="22"/>
          <w:lang w:val="vi-VN" w:eastAsia="zh-CN"/>
        </w:rPr>
      </w:pPr>
      <w:r>
        <w:rPr>
          <w:noProof/>
        </w:rPr>
        <w:t>3.5.2</w:t>
      </w:r>
      <w:r>
        <w:rPr>
          <w:rFonts w:asciiTheme="minorHAnsi" w:eastAsiaTheme="minorEastAsia" w:hAnsiTheme="minorHAnsi" w:cstheme="minorBidi"/>
          <w:noProof/>
          <w:sz w:val="22"/>
          <w:szCs w:val="22"/>
          <w:lang w:val="vi-VN" w:eastAsia="zh-CN"/>
        </w:rPr>
        <w:tab/>
      </w:r>
      <w:r w:rsidRPr="00B25DEC">
        <w:rPr>
          <w:rFonts w:cs="Arial"/>
          <w:noProof/>
        </w:rPr>
        <w:t>Đội ngũ marketing</w:t>
      </w:r>
      <w:r>
        <w:rPr>
          <w:noProof/>
        </w:rPr>
        <w:tab/>
      </w:r>
      <w:r>
        <w:rPr>
          <w:noProof/>
        </w:rPr>
        <w:fldChar w:fldCharType="begin"/>
      </w:r>
      <w:r>
        <w:rPr>
          <w:noProof/>
        </w:rPr>
        <w:instrText xml:space="preserve"> PAGEREF _Toc105137656 \h </w:instrText>
      </w:r>
      <w:r>
        <w:rPr>
          <w:noProof/>
        </w:rPr>
      </w:r>
      <w:r>
        <w:rPr>
          <w:noProof/>
        </w:rPr>
        <w:fldChar w:fldCharType="separate"/>
      </w:r>
      <w:r w:rsidR="008D759E">
        <w:rPr>
          <w:noProof/>
        </w:rPr>
        <w:t>10</w:t>
      </w:r>
      <w:r>
        <w:rPr>
          <w:noProof/>
        </w:rPr>
        <w:fldChar w:fldCharType="end"/>
      </w:r>
    </w:p>
    <w:p w14:paraId="2FFC4D7B" w14:textId="480CD281" w:rsidR="00C36A7C" w:rsidRDefault="00C36A7C">
      <w:pPr>
        <w:pStyle w:val="Mucluc3"/>
        <w:rPr>
          <w:rFonts w:asciiTheme="minorHAnsi" w:eastAsiaTheme="minorEastAsia" w:hAnsiTheme="minorHAnsi" w:cstheme="minorBidi"/>
          <w:noProof/>
          <w:sz w:val="22"/>
          <w:szCs w:val="22"/>
          <w:lang w:val="vi-VN" w:eastAsia="zh-CN"/>
        </w:rPr>
      </w:pPr>
      <w:r>
        <w:rPr>
          <w:noProof/>
        </w:rPr>
        <w:t>3.5.3</w:t>
      </w:r>
      <w:r>
        <w:rPr>
          <w:rFonts w:asciiTheme="minorHAnsi" w:eastAsiaTheme="minorEastAsia" w:hAnsiTheme="minorHAnsi" w:cstheme="minorBidi"/>
          <w:noProof/>
          <w:sz w:val="22"/>
          <w:szCs w:val="22"/>
          <w:lang w:val="vi-VN" w:eastAsia="zh-CN"/>
        </w:rPr>
        <w:tab/>
      </w:r>
      <w:r w:rsidRPr="00B25DEC">
        <w:rPr>
          <w:rFonts w:cs="Arial"/>
          <w:noProof/>
        </w:rPr>
        <w:t>Đội ngũ quản lý tài chính</w:t>
      </w:r>
      <w:r>
        <w:rPr>
          <w:noProof/>
        </w:rPr>
        <w:tab/>
      </w:r>
      <w:r>
        <w:rPr>
          <w:noProof/>
        </w:rPr>
        <w:fldChar w:fldCharType="begin"/>
      </w:r>
      <w:r>
        <w:rPr>
          <w:noProof/>
        </w:rPr>
        <w:instrText xml:space="preserve"> PAGEREF _Toc105137657 \h </w:instrText>
      </w:r>
      <w:r>
        <w:rPr>
          <w:noProof/>
        </w:rPr>
      </w:r>
      <w:r>
        <w:rPr>
          <w:noProof/>
        </w:rPr>
        <w:fldChar w:fldCharType="separate"/>
      </w:r>
      <w:r w:rsidR="008D759E">
        <w:rPr>
          <w:noProof/>
        </w:rPr>
        <w:t>10</w:t>
      </w:r>
      <w:r>
        <w:rPr>
          <w:noProof/>
        </w:rPr>
        <w:fldChar w:fldCharType="end"/>
      </w:r>
    </w:p>
    <w:p w14:paraId="7D352C64" w14:textId="742EDE67" w:rsidR="00C36A7C" w:rsidRDefault="00C36A7C">
      <w:pPr>
        <w:pStyle w:val="Mucluc3"/>
        <w:rPr>
          <w:rFonts w:asciiTheme="minorHAnsi" w:eastAsiaTheme="minorEastAsia" w:hAnsiTheme="minorHAnsi" w:cstheme="minorBidi"/>
          <w:noProof/>
          <w:sz w:val="22"/>
          <w:szCs w:val="22"/>
          <w:lang w:val="vi-VN" w:eastAsia="zh-CN"/>
        </w:rPr>
      </w:pPr>
      <w:r>
        <w:rPr>
          <w:noProof/>
        </w:rPr>
        <w:t>3.5.4</w:t>
      </w:r>
      <w:r>
        <w:rPr>
          <w:rFonts w:asciiTheme="minorHAnsi" w:eastAsiaTheme="minorEastAsia" w:hAnsiTheme="minorHAnsi" w:cstheme="minorBidi"/>
          <w:noProof/>
          <w:sz w:val="22"/>
          <w:szCs w:val="22"/>
          <w:lang w:val="vi-VN" w:eastAsia="zh-CN"/>
        </w:rPr>
        <w:tab/>
      </w:r>
      <w:r w:rsidRPr="00B25DEC">
        <w:rPr>
          <w:rFonts w:cs="Arial"/>
          <w:noProof/>
        </w:rPr>
        <w:t>Đội ngũ chăm sóc khách hàng</w:t>
      </w:r>
      <w:r>
        <w:rPr>
          <w:noProof/>
        </w:rPr>
        <w:tab/>
      </w:r>
      <w:r>
        <w:rPr>
          <w:noProof/>
        </w:rPr>
        <w:fldChar w:fldCharType="begin"/>
      </w:r>
      <w:r>
        <w:rPr>
          <w:noProof/>
        </w:rPr>
        <w:instrText xml:space="preserve"> PAGEREF _Toc105137658 \h </w:instrText>
      </w:r>
      <w:r>
        <w:rPr>
          <w:noProof/>
        </w:rPr>
      </w:r>
      <w:r>
        <w:rPr>
          <w:noProof/>
        </w:rPr>
        <w:fldChar w:fldCharType="separate"/>
      </w:r>
      <w:r w:rsidR="008D759E">
        <w:rPr>
          <w:noProof/>
        </w:rPr>
        <w:t>11</w:t>
      </w:r>
      <w:r>
        <w:rPr>
          <w:noProof/>
        </w:rPr>
        <w:fldChar w:fldCharType="end"/>
      </w:r>
    </w:p>
    <w:p w14:paraId="7BF4E7D1" w14:textId="22577E7E" w:rsidR="00C36A7C" w:rsidRDefault="00C36A7C">
      <w:pPr>
        <w:pStyle w:val="Mucluc3"/>
        <w:rPr>
          <w:rFonts w:asciiTheme="minorHAnsi" w:eastAsiaTheme="minorEastAsia" w:hAnsiTheme="minorHAnsi" w:cstheme="minorBidi"/>
          <w:noProof/>
          <w:sz w:val="22"/>
          <w:szCs w:val="22"/>
          <w:lang w:val="vi-VN" w:eastAsia="zh-CN"/>
        </w:rPr>
      </w:pPr>
      <w:r>
        <w:rPr>
          <w:noProof/>
        </w:rPr>
        <w:t>3.5.5</w:t>
      </w:r>
      <w:r>
        <w:rPr>
          <w:rFonts w:asciiTheme="minorHAnsi" w:eastAsiaTheme="minorEastAsia" w:hAnsiTheme="minorHAnsi" w:cstheme="minorBidi"/>
          <w:noProof/>
          <w:sz w:val="22"/>
          <w:szCs w:val="22"/>
          <w:lang w:val="vi-VN" w:eastAsia="zh-CN"/>
        </w:rPr>
        <w:tab/>
      </w:r>
      <w:r w:rsidRPr="00B25DEC">
        <w:rPr>
          <w:rFonts w:cs="Arial"/>
          <w:noProof/>
        </w:rPr>
        <w:t>Quản lý dự án</w:t>
      </w:r>
      <w:r>
        <w:rPr>
          <w:noProof/>
        </w:rPr>
        <w:tab/>
      </w:r>
      <w:r>
        <w:rPr>
          <w:noProof/>
        </w:rPr>
        <w:fldChar w:fldCharType="begin"/>
      </w:r>
      <w:r>
        <w:rPr>
          <w:noProof/>
        </w:rPr>
        <w:instrText xml:space="preserve"> PAGEREF _Toc105137659 \h </w:instrText>
      </w:r>
      <w:r>
        <w:rPr>
          <w:noProof/>
        </w:rPr>
      </w:r>
      <w:r>
        <w:rPr>
          <w:noProof/>
        </w:rPr>
        <w:fldChar w:fldCharType="separate"/>
      </w:r>
      <w:r w:rsidR="008D759E">
        <w:rPr>
          <w:noProof/>
        </w:rPr>
        <w:t>11</w:t>
      </w:r>
      <w:r>
        <w:rPr>
          <w:noProof/>
        </w:rPr>
        <w:fldChar w:fldCharType="end"/>
      </w:r>
    </w:p>
    <w:p w14:paraId="7D6E47EA" w14:textId="3953B62B" w:rsidR="00C36A7C" w:rsidRDefault="00C36A7C">
      <w:pPr>
        <w:pStyle w:val="Mucluc3"/>
        <w:rPr>
          <w:rFonts w:asciiTheme="minorHAnsi" w:eastAsiaTheme="minorEastAsia" w:hAnsiTheme="minorHAnsi" w:cstheme="minorBidi"/>
          <w:noProof/>
          <w:sz w:val="22"/>
          <w:szCs w:val="22"/>
          <w:lang w:val="vi-VN" w:eastAsia="zh-CN"/>
        </w:rPr>
      </w:pPr>
      <w:r>
        <w:rPr>
          <w:noProof/>
        </w:rPr>
        <w:t>3.5.6</w:t>
      </w:r>
      <w:r>
        <w:rPr>
          <w:rFonts w:asciiTheme="minorHAnsi" w:eastAsiaTheme="minorEastAsia" w:hAnsiTheme="minorHAnsi" w:cstheme="minorBidi"/>
          <w:noProof/>
          <w:sz w:val="22"/>
          <w:szCs w:val="22"/>
          <w:lang w:val="vi-VN" w:eastAsia="zh-CN"/>
        </w:rPr>
        <w:tab/>
      </w:r>
      <w:r w:rsidRPr="00B25DEC">
        <w:rPr>
          <w:rFonts w:cs="Arial"/>
          <w:noProof/>
        </w:rPr>
        <w:t>Chuyên viên thiết kế giao diện</w:t>
      </w:r>
      <w:r>
        <w:rPr>
          <w:noProof/>
        </w:rPr>
        <w:tab/>
      </w:r>
      <w:r>
        <w:rPr>
          <w:noProof/>
        </w:rPr>
        <w:fldChar w:fldCharType="begin"/>
      </w:r>
      <w:r>
        <w:rPr>
          <w:noProof/>
        </w:rPr>
        <w:instrText xml:space="preserve"> PAGEREF _Toc105137660 \h </w:instrText>
      </w:r>
      <w:r>
        <w:rPr>
          <w:noProof/>
        </w:rPr>
      </w:r>
      <w:r>
        <w:rPr>
          <w:noProof/>
        </w:rPr>
        <w:fldChar w:fldCharType="separate"/>
      </w:r>
      <w:r w:rsidR="008D759E">
        <w:rPr>
          <w:noProof/>
        </w:rPr>
        <w:t>12</w:t>
      </w:r>
      <w:r>
        <w:rPr>
          <w:noProof/>
        </w:rPr>
        <w:fldChar w:fldCharType="end"/>
      </w:r>
    </w:p>
    <w:p w14:paraId="0AC9DA1E" w14:textId="6812C8C5" w:rsidR="00C36A7C" w:rsidRDefault="00C36A7C">
      <w:pPr>
        <w:pStyle w:val="Mucluc3"/>
        <w:rPr>
          <w:rFonts w:asciiTheme="minorHAnsi" w:eastAsiaTheme="minorEastAsia" w:hAnsiTheme="minorHAnsi" w:cstheme="minorBidi"/>
          <w:noProof/>
          <w:sz w:val="22"/>
          <w:szCs w:val="22"/>
          <w:lang w:val="vi-VN" w:eastAsia="zh-CN"/>
        </w:rPr>
      </w:pPr>
      <w:r>
        <w:rPr>
          <w:noProof/>
        </w:rPr>
        <w:t>3.5.7</w:t>
      </w:r>
      <w:r>
        <w:rPr>
          <w:rFonts w:asciiTheme="minorHAnsi" w:eastAsiaTheme="minorEastAsia" w:hAnsiTheme="minorHAnsi" w:cstheme="minorBidi"/>
          <w:noProof/>
          <w:sz w:val="22"/>
          <w:szCs w:val="22"/>
          <w:lang w:val="vi-VN" w:eastAsia="zh-CN"/>
        </w:rPr>
        <w:tab/>
      </w:r>
      <w:r w:rsidRPr="00B25DEC">
        <w:rPr>
          <w:rFonts w:cs="Arial"/>
          <w:noProof/>
        </w:rPr>
        <w:t>Đội ngũ lập trình viên</w:t>
      </w:r>
      <w:r>
        <w:rPr>
          <w:noProof/>
        </w:rPr>
        <w:tab/>
      </w:r>
      <w:r>
        <w:rPr>
          <w:noProof/>
        </w:rPr>
        <w:fldChar w:fldCharType="begin"/>
      </w:r>
      <w:r>
        <w:rPr>
          <w:noProof/>
        </w:rPr>
        <w:instrText xml:space="preserve"> PAGEREF _Toc105137661 \h </w:instrText>
      </w:r>
      <w:r>
        <w:rPr>
          <w:noProof/>
        </w:rPr>
      </w:r>
      <w:r>
        <w:rPr>
          <w:noProof/>
        </w:rPr>
        <w:fldChar w:fldCharType="separate"/>
      </w:r>
      <w:r w:rsidR="008D759E">
        <w:rPr>
          <w:noProof/>
        </w:rPr>
        <w:t>12</w:t>
      </w:r>
      <w:r>
        <w:rPr>
          <w:noProof/>
        </w:rPr>
        <w:fldChar w:fldCharType="end"/>
      </w:r>
    </w:p>
    <w:p w14:paraId="7CC158FB" w14:textId="13E1A5D7" w:rsidR="00C36A7C" w:rsidRDefault="00C36A7C">
      <w:pPr>
        <w:pStyle w:val="Mucluc3"/>
        <w:rPr>
          <w:rFonts w:asciiTheme="minorHAnsi" w:eastAsiaTheme="minorEastAsia" w:hAnsiTheme="minorHAnsi" w:cstheme="minorBidi"/>
          <w:noProof/>
          <w:sz w:val="22"/>
          <w:szCs w:val="22"/>
          <w:lang w:val="vi-VN" w:eastAsia="zh-CN"/>
        </w:rPr>
      </w:pPr>
      <w:r>
        <w:rPr>
          <w:noProof/>
        </w:rPr>
        <w:t>3.5.8</w:t>
      </w:r>
      <w:r>
        <w:rPr>
          <w:rFonts w:asciiTheme="minorHAnsi" w:eastAsiaTheme="minorEastAsia" w:hAnsiTheme="minorHAnsi" w:cstheme="minorBidi"/>
          <w:noProof/>
          <w:sz w:val="22"/>
          <w:szCs w:val="22"/>
          <w:lang w:val="vi-VN" w:eastAsia="zh-CN"/>
        </w:rPr>
        <w:tab/>
      </w:r>
      <w:r w:rsidRPr="00B25DEC">
        <w:rPr>
          <w:rFonts w:cs="Arial"/>
          <w:noProof/>
        </w:rPr>
        <w:t>Đội ngũ kiểm thử</w:t>
      </w:r>
      <w:r>
        <w:rPr>
          <w:noProof/>
        </w:rPr>
        <w:tab/>
      </w:r>
      <w:r>
        <w:rPr>
          <w:noProof/>
        </w:rPr>
        <w:fldChar w:fldCharType="begin"/>
      </w:r>
      <w:r>
        <w:rPr>
          <w:noProof/>
        </w:rPr>
        <w:instrText xml:space="preserve"> PAGEREF _Toc105137662 \h </w:instrText>
      </w:r>
      <w:r>
        <w:rPr>
          <w:noProof/>
        </w:rPr>
      </w:r>
      <w:r>
        <w:rPr>
          <w:noProof/>
        </w:rPr>
        <w:fldChar w:fldCharType="separate"/>
      </w:r>
      <w:r w:rsidR="008D759E">
        <w:rPr>
          <w:noProof/>
        </w:rPr>
        <w:t>13</w:t>
      </w:r>
      <w:r>
        <w:rPr>
          <w:noProof/>
        </w:rPr>
        <w:fldChar w:fldCharType="end"/>
      </w:r>
    </w:p>
    <w:p w14:paraId="207F9C35" w14:textId="72E7B695" w:rsidR="00C36A7C" w:rsidRDefault="00C36A7C">
      <w:pPr>
        <w:pStyle w:val="Mucluc3"/>
        <w:rPr>
          <w:rFonts w:asciiTheme="minorHAnsi" w:eastAsiaTheme="minorEastAsia" w:hAnsiTheme="minorHAnsi" w:cstheme="minorBidi"/>
          <w:noProof/>
          <w:sz w:val="22"/>
          <w:szCs w:val="22"/>
          <w:lang w:val="vi-VN" w:eastAsia="zh-CN"/>
        </w:rPr>
      </w:pPr>
      <w:r>
        <w:rPr>
          <w:noProof/>
        </w:rPr>
        <w:t>3.5.9</w:t>
      </w:r>
      <w:r>
        <w:rPr>
          <w:rFonts w:asciiTheme="minorHAnsi" w:eastAsiaTheme="minorEastAsia" w:hAnsiTheme="minorHAnsi" w:cstheme="minorBidi"/>
          <w:noProof/>
          <w:sz w:val="22"/>
          <w:szCs w:val="22"/>
          <w:lang w:val="vi-VN" w:eastAsia="zh-CN"/>
        </w:rPr>
        <w:tab/>
      </w:r>
      <w:r w:rsidRPr="00B25DEC">
        <w:rPr>
          <w:rFonts w:cs="Arial"/>
          <w:noProof/>
        </w:rPr>
        <w:t>Đội ngũ bảo trì hệ thống</w:t>
      </w:r>
      <w:r>
        <w:rPr>
          <w:noProof/>
        </w:rPr>
        <w:tab/>
      </w:r>
      <w:r>
        <w:rPr>
          <w:noProof/>
        </w:rPr>
        <w:fldChar w:fldCharType="begin"/>
      </w:r>
      <w:r>
        <w:rPr>
          <w:noProof/>
        </w:rPr>
        <w:instrText xml:space="preserve"> PAGEREF _Toc105137663 \h </w:instrText>
      </w:r>
      <w:r>
        <w:rPr>
          <w:noProof/>
        </w:rPr>
      </w:r>
      <w:r>
        <w:rPr>
          <w:noProof/>
        </w:rPr>
        <w:fldChar w:fldCharType="separate"/>
      </w:r>
      <w:r w:rsidR="008D759E">
        <w:rPr>
          <w:noProof/>
        </w:rPr>
        <w:t>13</w:t>
      </w:r>
      <w:r>
        <w:rPr>
          <w:noProof/>
        </w:rPr>
        <w:fldChar w:fldCharType="end"/>
      </w:r>
    </w:p>
    <w:p w14:paraId="5A985D04" w14:textId="487C5B02"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3.6</w:t>
      </w:r>
      <w:r>
        <w:rPr>
          <w:rFonts w:asciiTheme="minorHAnsi" w:eastAsiaTheme="minorEastAsia" w:hAnsiTheme="minorHAnsi" w:cstheme="minorBidi"/>
          <w:noProof/>
          <w:sz w:val="22"/>
          <w:szCs w:val="22"/>
          <w:lang w:val="vi-VN" w:eastAsia="zh-CN"/>
        </w:rPr>
        <w:tab/>
      </w:r>
      <w:r>
        <w:rPr>
          <w:noProof/>
        </w:rPr>
        <w:t>User Profiles</w:t>
      </w:r>
      <w:r>
        <w:rPr>
          <w:noProof/>
        </w:rPr>
        <w:tab/>
      </w:r>
      <w:r>
        <w:rPr>
          <w:noProof/>
        </w:rPr>
        <w:fldChar w:fldCharType="begin"/>
      </w:r>
      <w:r>
        <w:rPr>
          <w:noProof/>
        </w:rPr>
        <w:instrText xml:space="preserve"> PAGEREF _Toc105137664 \h </w:instrText>
      </w:r>
      <w:r>
        <w:rPr>
          <w:noProof/>
        </w:rPr>
      </w:r>
      <w:r>
        <w:rPr>
          <w:noProof/>
        </w:rPr>
        <w:fldChar w:fldCharType="separate"/>
      </w:r>
      <w:r w:rsidR="008D759E">
        <w:rPr>
          <w:noProof/>
        </w:rPr>
        <w:t>14</w:t>
      </w:r>
      <w:r>
        <w:rPr>
          <w:noProof/>
        </w:rPr>
        <w:fldChar w:fldCharType="end"/>
      </w:r>
    </w:p>
    <w:p w14:paraId="22355266" w14:textId="008AEB69" w:rsidR="00C36A7C" w:rsidRDefault="00C36A7C">
      <w:pPr>
        <w:pStyle w:val="Mucluc3"/>
        <w:rPr>
          <w:rFonts w:asciiTheme="minorHAnsi" w:eastAsiaTheme="minorEastAsia" w:hAnsiTheme="minorHAnsi" w:cstheme="minorBidi"/>
          <w:noProof/>
          <w:sz w:val="22"/>
          <w:szCs w:val="22"/>
          <w:lang w:val="vi-VN" w:eastAsia="zh-CN"/>
        </w:rPr>
      </w:pPr>
      <w:r>
        <w:rPr>
          <w:noProof/>
        </w:rPr>
        <w:t>3.6.1</w:t>
      </w:r>
      <w:r>
        <w:rPr>
          <w:rFonts w:asciiTheme="minorHAnsi" w:eastAsiaTheme="minorEastAsia" w:hAnsiTheme="minorHAnsi" w:cstheme="minorBidi"/>
          <w:noProof/>
          <w:sz w:val="22"/>
          <w:szCs w:val="22"/>
          <w:lang w:val="vi-VN" w:eastAsia="zh-CN"/>
        </w:rPr>
        <w:tab/>
      </w:r>
      <w:r>
        <w:rPr>
          <w:noProof/>
        </w:rPr>
        <w:t>Người sử dụng để tìm công việc gia sư</w:t>
      </w:r>
      <w:r>
        <w:rPr>
          <w:noProof/>
        </w:rPr>
        <w:tab/>
      </w:r>
      <w:r>
        <w:rPr>
          <w:noProof/>
        </w:rPr>
        <w:fldChar w:fldCharType="begin"/>
      </w:r>
      <w:r>
        <w:rPr>
          <w:noProof/>
        </w:rPr>
        <w:instrText xml:space="preserve"> PAGEREF _Toc105137665 \h </w:instrText>
      </w:r>
      <w:r>
        <w:rPr>
          <w:noProof/>
        </w:rPr>
      </w:r>
      <w:r>
        <w:rPr>
          <w:noProof/>
        </w:rPr>
        <w:fldChar w:fldCharType="separate"/>
      </w:r>
      <w:r w:rsidR="008D759E">
        <w:rPr>
          <w:noProof/>
        </w:rPr>
        <w:t>14</w:t>
      </w:r>
      <w:r>
        <w:rPr>
          <w:noProof/>
        </w:rPr>
        <w:fldChar w:fldCharType="end"/>
      </w:r>
    </w:p>
    <w:p w14:paraId="72A6D4C4" w14:textId="00AF427B" w:rsidR="00C36A7C" w:rsidRDefault="00C36A7C">
      <w:pPr>
        <w:pStyle w:val="Mucluc3"/>
        <w:rPr>
          <w:rFonts w:asciiTheme="minorHAnsi" w:eastAsiaTheme="minorEastAsia" w:hAnsiTheme="minorHAnsi" w:cstheme="minorBidi"/>
          <w:noProof/>
          <w:sz w:val="22"/>
          <w:szCs w:val="22"/>
          <w:lang w:val="vi-VN" w:eastAsia="zh-CN"/>
        </w:rPr>
      </w:pPr>
      <w:r>
        <w:rPr>
          <w:noProof/>
        </w:rPr>
        <w:t>3.6.2</w:t>
      </w:r>
      <w:r>
        <w:rPr>
          <w:rFonts w:asciiTheme="minorHAnsi" w:eastAsiaTheme="minorEastAsia" w:hAnsiTheme="minorHAnsi" w:cstheme="minorBidi"/>
          <w:noProof/>
          <w:sz w:val="22"/>
          <w:szCs w:val="22"/>
          <w:lang w:val="vi-VN" w:eastAsia="zh-CN"/>
        </w:rPr>
        <w:tab/>
      </w:r>
      <w:r>
        <w:rPr>
          <w:noProof/>
        </w:rPr>
        <w:t>Người sử dụng để tìm gia sư</w:t>
      </w:r>
      <w:r>
        <w:rPr>
          <w:noProof/>
        </w:rPr>
        <w:tab/>
      </w:r>
      <w:r>
        <w:rPr>
          <w:noProof/>
        </w:rPr>
        <w:fldChar w:fldCharType="begin"/>
      </w:r>
      <w:r>
        <w:rPr>
          <w:noProof/>
        </w:rPr>
        <w:instrText xml:space="preserve"> PAGEREF _Toc105137666 \h </w:instrText>
      </w:r>
      <w:r>
        <w:rPr>
          <w:noProof/>
        </w:rPr>
      </w:r>
      <w:r>
        <w:rPr>
          <w:noProof/>
        </w:rPr>
        <w:fldChar w:fldCharType="separate"/>
      </w:r>
      <w:r w:rsidR="008D759E">
        <w:rPr>
          <w:noProof/>
        </w:rPr>
        <w:t>14</w:t>
      </w:r>
      <w:r>
        <w:rPr>
          <w:noProof/>
        </w:rPr>
        <w:fldChar w:fldCharType="end"/>
      </w:r>
    </w:p>
    <w:p w14:paraId="053D4883" w14:textId="3D397FCC"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3.7</w:t>
      </w:r>
      <w:r>
        <w:rPr>
          <w:rFonts w:asciiTheme="minorHAnsi" w:eastAsiaTheme="minorEastAsia" w:hAnsiTheme="minorHAnsi" w:cstheme="minorBidi"/>
          <w:noProof/>
          <w:sz w:val="22"/>
          <w:szCs w:val="22"/>
          <w:lang w:val="vi-VN" w:eastAsia="zh-CN"/>
        </w:rPr>
        <w:tab/>
      </w:r>
      <w:r>
        <w:rPr>
          <w:noProof/>
        </w:rPr>
        <w:t>Key Stakeholder or User Needs</w:t>
      </w:r>
      <w:r>
        <w:rPr>
          <w:noProof/>
        </w:rPr>
        <w:tab/>
      </w:r>
      <w:r>
        <w:rPr>
          <w:noProof/>
        </w:rPr>
        <w:fldChar w:fldCharType="begin"/>
      </w:r>
      <w:r>
        <w:rPr>
          <w:noProof/>
        </w:rPr>
        <w:instrText xml:space="preserve"> PAGEREF _Toc105137667 \h </w:instrText>
      </w:r>
      <w:r>
        <w:rPr>
          <w:noProof/>
        </w:rPr>
      </w:r>
      <w:r>
        <w:rPr>
          <w:noProof/>
        </w:rPr>
        <w:fldChar w:fldCharType="separate"/>
      </w:r>
      <w:r w:rsidR="008D759E">
        <w:rPr>
          <w:noProof/>
        </w:rPr>
        <w:t>15</w:t>
      </w:r>
      <w:r>
        <w:rPr>
          <w:noProof/>
        </w:rPr>
        <w:fldChar w:fldCharType="end"/>
      </w:r>
    </w:p>
    <w:p w14:paraId="1B136CE2" w14:textId="2F3FCECA"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3.8</w:t>
      </w:r>
      <w:r>
        <w:rPr>
          <w:rFonts w:asciiTheme="minorHAnsi" w:eastAsiaTheme="minorEastAsia" w:hAnsiTheme="minorHAnsi" w:cstheme="minorBidi"/>
          <w:noProof/>
          <w:sz w:val="22"/>
          <w:szCs w:val="22"/>
          <w:lang w:val="vi-VN" w:eastAsia="zh-CN"/>
        </w:rPr>
        <w:tab/>
      </w:r>
      <w:r>
        <w:rPr>
          <w:noProof/>
        </w:rPr>
        <w:t>Alternatives and Competition</w:t>
      </w:r>
      <w:r>
        <w:rPr>
          <w:noProof/>
        </w:rPr>
        <w:tab/>
      </w:r>
      <w:r>
        <w:rPr>
          <w:noProof/>
        </w:rPr>
        <w:fldChar w:fldCharType="begin"/>
      </w:r>
      <w:r>
        <w:rPr>
          <w:noProof/>
        </w:rPr>
        <w:instrText xml:space="preserve"> PAGEREF _Toc105137668 \h </w:instrText>
      </w:r>
      <w:r>
        <w:rPr>
          <w:noProof/>
        </w:rPr>
      </w:r>
      <w:r>
        <w:rPr>
          <w:noProof/>
        </w:rPr>
        <w:fldChar w:fldCharType="separate"/>
      </w:r>
      <w:r w:rsidR="008D759E">
        <w:rPr>
          <w:noProof/>
        </w:rPr>
        <w:t>15</w:t>
      </w:r>
      <w:r>
        <w:rPr>
          <w:noProof/>
        </w:rPr>
        <w:fldChar w:fldCharType="end"/>
      </w:r>
    </w:p>
    <w:p w14:paraId="5344E2C8" w14:textId="46350121" w:rsidR="00C36A7C" w:rsidRDefault="00C36A7C">
      <w:pPr>
        <w:pStyle w:val="Mucluc3"/>
        <w:rPr>
          <w:rFonts w:asciiTheme="minorHAnsi" w:eastAsiaTheme="minorEastAsia" w:hAnsiTheme="minorHAnsi" w:cstheme="minorBidi"/>
          <w:noProof/>
          <w:sz w:val="22"/>
          <w:szCs w:val="22"/>
          <w:lang w:val="vi-VN" w:eastAsia="zh-CN"/>
        </w:rPr>
      </w:pPr>
      <w:r>
        <w:rPr>
          <w:noProof/>
        </w:rPr>
        <w:t>3.8.1</w:t>
      </w:r>
      <w:r>
        <w:rPr>
          <w:rFonts w:asciiTheme="minorHAnsi" w:eastAsiaTheme="minorEastAsia" w:hAnsiTheme="minorHAnsi" w:cstheme="minorBidi"/>
          <w:noProof/>
          <w:sz w:val="22"/>
          <w:szCs w:val="22"/>
          <w:lang w:val="vi-VN" w:eastAsia="zh-CN"/>
        </w:rPr>
        <w:tab/>
      </w:r>
      <w:r>
        <w:rPr>
          <w:noProof/>
        </w:rPr>
        <w:t>Edubox</w:t>
      </w:r>
      <w:r>
        <w:rPr>
          <w:noProof/>
        </w:rPr>
        <w:tab/>
      </w:r>
      <w:r>
        <w:rPr>
          <w:noProof/>
        </w:rPr>
        <w:fldChar w:fldCharType="begin"/>
      </w:r>
      <w:r>
        <w:rPr>
          <w:noProof/>
        </w:rPr>
        <w:instrText xml:space="preserve"> PAGEREF _Toc105137669 \h </w:instrText>
      </w:r>
      <w:r>
        <w:rPr>
          <w:noProof/>
        </w:rPr>
      </w:r>
      <w:r>
        <w:rPr>
          <w:noProof/>
        </w:rPr>
        <w:fldChar w:fldCharType="separate"/>
      </w:r>
      <w:r w:rsidR="008D759E">
        <w:rPr>
          <w:noProof/>
        </w:rPr>
        <w:t>15</w:t>
      </w:r>
      <w:r>
        <w:rPr>
          <w:noProof/>
        </w:rPr>
        <w:fldChar w:fldCharType="end"/>
      </w:r>
    </w:p>
    <w:p w14:paraId="14BCF3D7" w14:textId="15B877D6" w:rsidR="00C36A7C" w:rsidRDefault="00C36A7C">
      <w:pPr>
        <w:pStyle w:val="Mucluc3"/>
        <w:rPr>
          <w:rFonts w:asciiTheme="minorHAnsi" w:eastAsiaTheme="minorEastAsia" w:hAnsiTheme="minorHAnsi" w:cstheme="minorBidi"/>
          <w:noProof/>
          <w:sz w:val="22"/>
          <w:szCs w:val="22"/>
          <w:lang w:val="vi-VN" w:eastAsia="zh-CN"/>
        </w:rPr>
      </w:pPr>
      <w:r>
        <w:rPr>
          <w:noProof/>
        </w:rPr>
        <w:t>3.8.2</w:t>
      </w:r>
      <w:r>
        <w:rPr>
          <w:rFonts w:asciiTheme="minorHAnsi" w:eastAsiaTheme="minorEastAsia" w:hAnsiTheme="minorHAnsi" w:cstheme="minorBidi"/>
          <w:noProof/>
          <w:sz w:val="22"/>
          <w:szCs w:val="22"/>
          <w:lang w:val="vi-VN" w:eastAsia="zh-CN"/>
        </w:rPr>
        <w:tab/>
      </w:r>
      <w:r>
        <w:rPr>
          <w:noProof/>
        </w:rPr>
        <w:t>Gia sư Blacasa</w:t>
      </w:r>
      <w:r>
        <w:rPr>
          <w:noProof/>
        </w:rPr>
        <w:tab/>
      </w:r>
      <w:r>
        <w:rPr>
          <w:noProof/>
        </w:rPr>
        <w:fldChar w:fldCharType="begin"/>
      </w:r>
      <w:r>
        <w:rPr>
          <w:noProof/>
        </w:rPr>
        <w:instrText xml:space="preserve"> PAGEREF _Toc105137670 \h </w:instrText>
      </w:r>
      <w:r>
        <w:rPr>
          <w:noProof/>
        </w:rPr>
      </w:r>
      <w:r>
        <w:rPr>
          <w:noProof/>
        </w:rPr>
        <w:fldChar w:fldCharType="separate"/>
      </w:r>
      <w:r w:rsidR="008D759E">
        <w:rPr>
          <w:noProof/>
        </w:rPr>
        <w:t>16</w:t>
      </w:r>
      <w:r>
        <w:rPr>
          <w:noProof/>
        </w:rPr>
        <w:fldChar w:fldCharType="end"/>
      </w:r>
    </w:p>
    <w:p w14:paraId="2FE34923" w14:textId="27FC225C" w:rsidR="00C36A7C" w:rsidRDefault="00C36A7C">
      <w:pPr>
        <w:pStyle w:val="Mucluc3"/>
        <w:rPr>
          <w:rFonts w:asciiTheme="minorHAnsi" w:eastAsiaTheme="minorEastAsia" w:hAnsiTheme="minorHAnsi" w:cstheme="minorBidi"/>
          <w:noProof/>
          <w:sz w:val="22"/>
          <w:szCs w:val="22"/>
          <w:lang w:val="vi-VN" w:eastAsia="zh-CN"/>
        </w:rPr>
      </w:pPr>
      <w:r>
        <w:rPr>
          <w:noProof/>
        </w:rPr>
        <w:t>3.8.3</w:t>
      </w:r>
      <w:r>
        <w:rPr>
          <w:rFonts w:asciiTheme="minorHAnsi" w:eastAsiaTheme="minorEastAsia" w:hAnsiTheme="minorHAnsi" w:cstheme="minorBidi"/>
          <w:noProof/>
          <w:sz w:val="22"/>
          <w:szCs w:val="22"/>
          <w:lang w:val="vi-VN" w:eastAsia="zh-CN"/>
        </w:rPr>
        <w:tab/>
      </w:r>
      <w:r>
        <w:rPr>
          <w:noProof/>
        </w:rPr>
        <w:t>Gia sư nhân văn</w:t>
      </w:r>
      <w:r>
        <w:rPr>
          <w:noProof/>
        </w:rPr>
        <w:tab/>
      </w:r>
      <w:r>
        <w:rPr>
          <w:noProof/>
        </w:rPr>
        <w:fldChar w:fldCharType="begin"/>
      </w:r>
      <w:r>
        <w:rPr>
          <w:noProof/>
        </w:rPr>
        <w:instrText xml:space="preserve"> PAGEREF _Toc105137671 \h </w:instrText>
      </w:r>
      <w:r>
        <w:rPr>
          <w:noProof/>
        </w:rPr>
      </w:r>
      <w:r>
        <w:rPr>
          <w:noProof/>
        </w:rPr>
        <w:fldChar w:fldCharType="separate"/>
      </w:r>
      <w:r w:rsidR="008D759E">
        <w:rPr>
          <w:noProof/>
        </w:rPr>
        <w:t>16</w:t>
      </w:r>
      <w:r>
        <w:rPr>
          <w:noProof/>
        </w:rPr>
        <w:fldChar w:fldCharType="end"/>
      </w:r>
    </w:p>
    <w:p w14:paraId="3D7988E0" w14:textId="4E129B84" w:rsidR="00C36A7C" w:rsidRDefault="00C36A7C">
      <w:pPr>
        <w:pStyle w:val="Mucluc1"/>
        <w:tabs>
          <w:tab w:val="left" w:pos="432"/>
        </w:tabs>
        <w:rPr>
          <w:rFonts w:asciiTheme="minorHAnsi" w:eastAsiaTheme="minorEastAsia" w:hAnsiTheme="minorHAnsi" w:cstheme="minorBidi"/>
          <w:noProof/>
          <w:sz w:val="22"/>
          <w:szCs w:val="22"/>
          <w:lang w:val="vi-VN" w:eastAsia="zh-CN"/>
        </w:rPr>
      </w:pPr>
      <w:r>
        <w:rPr>
          <w:noProof/>
        </w:rPr>
        <w:t>4.</w:t>
      </w:r>
      <w:r>
        <w:rPr>
          <w:rFonts w:asciiTheme="minorHAnsi" w:eastAsiaTheme="minorEastAsia" w:hAnsiTheme="minorHAnsi" w:cstheme="minorBidi"/>
          <w:noProof/>
          <w:sz w:val="22"/>
          <w:szCs w:val="22"/>
          <w:lang w:val="vi-VN" w:eastAsia="zh-CN"/>
        </w:rPr>
        <w:tab/>
      </w:r>
      <w:r>
        <w:rPr>
          <w:noProof/>
        </w:rPr>
        <w:t>Product Overview</w:t>
      </w:r>
      <w:r>
        <w:rPr>
          <w:noProof/>
        </w:rPr>
        <w:tab/>
      </w:r>
      <w:r>
        <w:rPr>
          <w:noProof/>
        </w:rPr>
        <w:fldChar w:fldCharType="begin"/>
      </w:r>
      <w:r>
        <w:rPr>
          <w:noProof/>
        </w:rPr>
        <w:instrText xml:space="preserve"> PAGEREF _Toc105137672 \h </w:instrText>
      </w:r>
      <w:r>
        <w:rPr>
          <w:noProof/>
        </w:rPr>
      </w:r>
      <w:r>
        <w:rPr>
          <w:noProof/>
        </w:rPr>
        <w:fldChar w:fldCharType="separate"/>
      </w:r>
      <w:r w:rsidR="008D759E">
        <w:rPr>
          <w:noProof/>
        </w:rPr>
        <w:t>16</w:t>
      </w:r>
      <w:r>
        <w:rPr>
          <w:noProof/>
        </w:rPr>
        <w:fldChar w:fldCharType="end"/>
      </w:r>
    </w:p>
    <w:p w14:paraId="7A84C5F3" w14:textId="7A1F02A0"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4.1</w:t>
      </w:r>
      <w:r>
        <w:rPr>
          <w:rFonts w:asciiTheme="minorHAnsi" w:eastAsiaTheme="minorEastAsia" w:hAnsiTheme="minorHAnsi" w:cstheme="minorBidi"/>
          <w:noProof/>
          <w:sz w:val="22"/>
          <w:szCs w:val="22"/>
          <w:lang w:val="vi-VN" w:eastAsia="zh-CN"/>
        </w:rPr>
        <w:tab/>
      </w:r>
      <w:r>
        <w:rPr>
          <w:noProof/>
        </w:rPr>
        <w:t>Product Perspective</w:t>
      </w:r>
      <w:r>
        <w:rPr>
          <w:noProof/>
        </w:rPr>
        <w:tab/>
      </w:r>
      <w:r>
        <w:rPr>
          <w:noProof/>
        </w:rPr>
        <w:fldChar w:fldCharType="begin"/>
      </w:r>
      <w:r>
        <w:rPr>
          <w:noProof/>
        </w:rPr>
        <w:instrText xml:space="preserve"> PAGEREF _Toc105137673 \h </w:instrText>
      </w:r>
      <w:r>
        <w:rPr>
          <w:noProof/>
        </w:rPr>
      </w:r>
      <w:r>
        <w:rPr>
          <w:noProof/>
        </w:rPr>
        <w:fldChar w:fldCharType="separate"/>
      </w:r>
      <w:r w:rsidR="008D759E">
        <w:rPr>
          <w:noProof/>
        </w:rPr>
        <w:t>16</w:t>
      </w:r>
      <w:r>
        <w:rPr>
          <w:noProof/>
        </w:rPr>
        <w:fldChar w:fldCharType="end"/>
      </w:r>
    </w:p>
    <w:p w14:paraId="52AAED8B" w14:textId="37322663"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4.2</w:t>
      </w:r>
      <w:r>
        <w:rPr>
          <w:rFonts w:asciiTheme="minorHAnsi" w:eastAsiaTheme="minorEastAsia" w:hAnsiTheme="minorHAnsi" w:cstheme="minorBidi"/>
          <w:noProof/>
          <w:sz w:val="22"/>
          <w:szCs w:val="22"/>
          <w:lang w:val="vi-VN" w:eastAsia="zh-CN"/>
        </w:rPr>
        <w:tab/>
      </w:r>
      <w:r>
        <w:rPr>
          <w:noProof/>
        </w:rPr>
        <w:t>Summary of Capabilities</w:t>
      </w:r>
      <w:r>
        <w:rPr>
          <w:noProof/>
        </w:rPr>
        <w:tab/>
      </w:r>
      <w:r>
        <w:rPr>
          <w:noProof/>
        </w:rPr>
        <w:fldChar w:fldCharType="begin"/>
      </w:r>
      <w:r>
        <w:rPr>
          <w:noProof/>
        </w:rPr>
        <w:instrText xml:space="preserve"> PAGEREF _Toc105137674 \h </w:instrText>
      </w:r>
      <w:r>
        <w:rPr>
          <w:noProof/>
        </w:rPr>
      </w:r>
      <w:r>
        <w:rPr>
          <w:noProof/>
        </w:rPr>
        <w:fldChar w:fldCharType="separate"/>
      </w:r>
      <w:r w:rsidR="008D759E">
        <w:rPr>
          <w:noProof/>
        </w:rPr>
        <w:t>17</w:t>
      </w:r>
      <w:r>
        <w:rPr>
          <w:noProof/>
        </w:rPr>
        <w:fldChar w:fldCharType="end"/>
      </w:r>
    </w:p>
    <w:p w14:paraId="0267C77D" w14:textId="45E1822C"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4.3</w:t>
      </w:r>
      <w:r>
        <w:rPr>
          <w:rFonts w:asciiTheme="minorHAnsi" w:eastAsiaTheme="minorEastAsia" w:hAnsiTheme="minorHAnsi" w:cstheme="minorBidi"/>
          <w:noProof/>
          <w:sz w:val="22"/>
          <w:szCs w:val="22"/>
          <w:lang w:val="vi-VN" w:eastAsia="zh-CN"/>
        </w:rPr>
        <w:tab/>
      </w:r>
      <w:r>
        <w:rPr>
          <w:noProof/>
        </w:rPr>
        <w:t>Assumptions and Dependencies</w:t>
      </w:r>
      <w:r>
        <w:rPr>
          <w:noProof/>
        </w:rPr>
        <w:tab/>
      </w:r>
      <w:r>
        <w:rPr>
          <w:noProof/>
        </w:rPr>
        <w:fldChar w:fldCharType="begin"/>
      </w:r>
      <w:r>
        <w:rPr>
          <w:noProof/>
        </w:rPr>
        <w:instrText xml:space="preserve"> PAGEREF _Toc105137675 \h </w:instrText>
      </w:r>
      <w:r>
        <w:rPr>
          <w:noProof/>
        </w:rPr>
      </w:r>
      <w:r>
        <w:rPr>
          <w:noProof/>
        </w:rPr>
        <w:fldChar w:fldCharType="separate"/>
      </w:r>
      <w:r w:rsidR="008D759E">
        <w:rPr>
          <w:noProof/>
        </w:rPr>
        <w:t>17</w:t>
      </w:r>
      <w:r>
        <w:rPr>
          <w:noProof/>
        </w:rPr>
        <w:fldChar w:fldCharType="end"/>
      </w:r>
    </w:p>
    <w:p w14:paraId="625CBFA7" w14:textId="2E1CA30A"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4.4</w:t>
      </w:r>
      <w:r>
        <w:rPr>
          <w:rFonts w:asciiTheme="minorHAnsi" w:eastAsiaTheme="minorEastAsia" w:hAnsiTheme="minorHAnsi" w:cstheme="minorBidi"/>
          <w:noProof/>
          <w:sz w:val="22"/>
          <w:szCs w:val="22"/>
          <w:lang w:val="vi-VN" w:eastAsia="zh-CN"/>
        </w:rPr>
        <w:tab/>
      </w:r>
      <w:r>
        <w:rPr>
          <w:noProof/>
        </w:rPr>
        <w:t>Cost and Pricing</w:t>
      </w:r>
      <w:r>
        <w:rPr>
          <w:noProof/>
        </w:rPr>
        <w:tab/>
      </w:r>
      <w:r>
        <w:rPr>
          <w:noProof/>
        </w:rPr>
        <w:fldChar w:fldCharType="begin"/>
      </w:r>
      <w:r>
        <w:rPr>
          <w:noProof/>
        </w:rPr>
        <w:instrText xml:space="preserve"> PAGEREF _Toc105137676 \h </w:instrText>
      </w:r>
      <w:r>
        <w:rPr>
          <w:noProof/>
        </w:rPr>
      </w:r>
      <w:r>
        <w:rPr>
          <w:noProof/>
        </w:rPr>
        <w:fldChar w:fldCharType="separate"/>
      </w:r>
      <w:r w:rsidR="008D759E">
        <w:rPr>
          <w:noProof/>
        </w:rPr>
        <w:t>17</w:t>
      </w:r>
      <w:r>
        <w:rPr>
          <w:noProof/>
        </w:rPr>
        <w:fldChar w:fldCharType="end"/>
      </w:r>
    </w:p>
    <w:p w14:paraId="1B31612F" w14:textId="052211DC"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4.5</w:t>
      </w:r>
      <w:r>
        <w:rPr>
          <w:rFonts w:asciiTheme="minorHAnsi" w:eastAsiaTheme="minorEastAsia" w:hAnsiTheme="minorHAnsi" w:cstheme="minorBidi"/>
          <w:noProof/>
          <w:sz w:val="22"/>
          <w:szCs w:val="22"/>
          <w:lang w:val="vi-VN" w:eastAsia="zh-CN"/>
        </w:rPr>
        <w:tab/>
      </w:r>
      <w:r>
        <w:rPr>
          <w:noProof/>
        </w:rPr>
        <w:t>Licensing and Installation</w:t>
      </w:r>
      <w:r>
        <w:rPr>
          <w:noProof/>
        </w:rPr>
        <w:tab/>
      </w:r>
      <w:r>
        <w:rPr>
          <w:noProof/>
        </w:rPr>
        <w:fldChar w:fldCharType="begin"/>
      </w:r>
      <w:r>
        <w:rPr>
          <w:noProof/>
        </w:rPr>
        <w:instrText xml:space="preserve"> PAGEREF _Toc105137677 \h </w:instrText>
      </w:r>
      <w:r>
        <w:rPr>
          <w:noProof/>
        </w:rPr>
      </w:r>
      <w:r>
        <w:rPr>
          <w:noProof/>
        </w:rPr>
        <w:fldChar w:fldCharType="separate"/>
      </w:r>
      <w:r w:rsidR="008D759E">
        <w:rPr>
          <w:noProof/>
        </w:rPr>
        <w:t>17</w:t>
      </w:r>
      <w:r>
        <w:rPr>
          <w:noProof/>
        </w:rPr>
        <w:fldChar w:fldCharType="end"/>
      </w:r>
    </w:p>
    <w:p w14:paraId="506A07B0" w14:textId="1E421FA9" w:rsidR="00C36A7C" w:rsidRDefault="00C36A7C">
      <w:pPr>
        <w:pStyle w:val="Mucluc1"/>
        <w:tabs>
          <w:tab w:val="left" w:pos="432"/>
        </w:tabs>
        <w:rPr>
          <w:rFonts w:asciiTheme="minorHAnsi" w:eastAsiaTheme="minorEastAsia" w:hAnsiTheme="minorHAnsi" w:cstheme="minorBidi"/>
          <w:noProof/>
          <w:sz w:val="22"/>
          <w:szCs w:val="22"/>
          <w:lang w:val="vi-VN" w:eastAsia="zh-CN"/>
        </w:rPr>
      </w:pPr>
      <w:r>
        <w:rPr>
          <w:noProof/>
        </w:rPr>
        <w:t>5.</w:t>
      </w:r>
      <w:r>
        <w:rPr>
          <w:rFonts w:asciiTheme="minorHAnsi" w:eastAsiaTheme="minorEastAsia" w:hAnsiTheme="minorHAnsi" w:cstheme="minorBidi"/>
          <w:noProof/>
          <w:sz w:val="22"/>
          <w:szCs w:val="22"/>
          <w:lang w:val="vi-VN" w:eastAsia="zh-CN"/>
        </w:rPr>
        <w:tab/>
      </w:r>
      <w:r>
        <w:rPr>
          <w:noProof/>
        </w:rPr>
        <w:t>Product Features</w:t>
      </w:r>
      <w:r>
        <w:rPr>
          <w:noProof/>
        </w:rPr>
        <w:tab/>
      </w:r>
      <w:r>
        <w:rPr>
          <w:noProof/>
        </w:rPr>
        <w:fldChar w:fldCharType="begin"/>
      </w:r>
      <w:r>
        <w:rPr>
          <w:noProof/>
        </w:rPr>
        <w:instrText xml:space="preserve"> PAGEREF _Toc105137678 \h </w:instrText>
      </w:r>
      <w:r>
        <w:rPr>
          <w:noProof/>
        </w:rPr>
      </w:r>
      <w:r>
        <w:rPr>
          <w:noProof/>
        </w:rPr>
        <w:fldChar w:fldCharType="separate"/>
      </w:r>
      <w:r w:rsidR="008D759E">
        <w:rPr>
          <w:noProof/>
        </w:rPr>
        <w:t>17</w:t>
      </w:r>
      <w:r>
        <w:rPr>
          <w:noProof/>
        </w:rPr>
        <w:fldChar w:fldCharType="end"/>
      </w:r>
    </w:p>
    <w:p w14:paraId="0EB5CCF2" w14:textId="54E2D151"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5.1</w:t>
      </w:r>
      <w:r>
        <w:rPr>
          <w:rFonts w:asciiTheme="minorHAnsi" w:eastAsiaTheme="minorEastAsia" w:hAnsiTheme="minorHAnsi" w:cstheme="minorBidi"/>
          <w:noProof/>
          <w:sz w:val="22"/>
          <w:szCs w:val="22"/>
          <w:lang w:val="vi-VN" w:eastAsia="zh-CN"/>
        </w:rPr>
        <w:tab/>
      </w:r>
      <w:r>
        <w:rPr>
          <w:noProof/>
        </w:rPr>
        <w:t>Quản lý tài khoản cá nhân</w:t>
      </w:r>
      <w:r>
        <w:rPr>
          <w:noProof/>
        </w:rPr>
        <w:tab/>
      </w:r>
      <w:r>
        <w:rPr>
          <w:noProof/>
        </w:rPr>
        <w:fldChar w:fldCharType="begin"/>
      </w:r>
      <w:r>
        <w:rPr>
          <w:noProof/>
        </w:rPr>
        <w:instrText xml:space="preserve"> PAGEREF _Toc105137679 \h </w:instrText>
      </w:r>
      <w:r>
        <w:rPr>
          <w:noProof/>
        </w:rPr>
      </w:r>
      <w:r>
        <w:rPr>
          <w:noProof/>
        </w:rPr>
        <w:fldChar w:fldCharType="separate"/>
      </w:r>
      <w:r w:rsidR="008D759E">
        <w:rPr>
          <w:noProof/>
        </w:rPr>
        <w:t>17</w:t>
      </w:r>
      <w:r>
        <w:rPr>
          <w:noProof/>
        </w:rPr>
        <w:fldChar w:fldCharType="end"/>
      </w:r>
    </w:p>
    <w:p w14:paraId="6F8429DE" w14:textId="310810CB"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5.2</w:t>
      </w:r>
      <w:r>
        <w:rPr>
          <w:rFonts w:asciiTheme="minorHAnsi" w:eastAsiaTheme="minorEastAsia" w:hAnsiTheme="minorHAnsi" w:cstheme="minorBidi"/>
          <w:noProof/>
          <w:sz w:val="22"/>
          <w:szCs w:val="22"/>
          <w:lang w:val="vi-VN" w:eastAsia="zh-CN"/>
        </w:rPr>
        <w:tab/>
      </w:r>
      <w:r>
        <w:rPr>
          <w:noProof/>
        </w:rPr>
        <w:t>Quản lý thông tin cá nhân</w:t>
      </w:r>
      <w:r>
        <w:rPr>
          <w:noProof/>
        </w:rPr>
        <w:tab/>
      </w:r>
      <w:r>
        <w:rPr>
          <w:noProof/>
        </w:rPr>
        <w:fldChar w:fldCharType="begin"/>
      </w:r>
      <w:r>
        <w:rPr>
          <w:noProof/>
        </w:rPr>
        <w:instrText xml:space="preserve"> PAGEREF _Toc105137680 \h </w:instrText>
      </w:r>
      <w:r>
        <w:rPr>
          <w:noProof/>
        </w:rPr>
      </w:r>
      <w:r>
        <w:rPr>
          <w:noProof/>
        </w:rPr>
        <w:fldChar w:fldCharType="separate"/>
      </w:r>
      <w:r w:rsidR="008D759E">
        <w:rPr>
          <w:noProof/>
        </w:rPr>
        <w:t>17</w:t>
      </w:r>
      <w:r>
        <w:rPr>
          <w:noProof/>
        </w:rPr>
        <w:fldChar w:fldCharType="end"/>
      </w:r>
    </w:p>
    <w:p w14:paraId="3C470E34" w14:textId="4538DB76"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5.3</w:t>
      </w:r>
      <w:r>
        <w:rPr>
          <w:rFonts w:asciiTheme="minorHAnsi" w:eastAsiaTheme="minorEastAsia" w:hAnsiTheme="minorHAnsi" w:cstheme="minorBidi"/>
          <w:noProof/>
          <w:sz w:val="22"/>
          <w:szCs w:val="22"/>
          <w:lang w:val="vi-VN" w:eastAsia="zh-CN"/>
        </w:rPr>
        <w:tab/>
      </w:r>
      <w:r>
        <w:rPr>
          <w:noProof/>
        </w:rPr>
        <w:t>Xác nhận danh tính</w:t>
      </w:r>
      <w:r>
        <w:rPr>
          <w:noProof/>
        </w:rPr>
        <w:tab/>
      </w:r>
      <w:r>
        <w:rPr>
          <w:noProof/>
        </w:rPr>
        <w:fldChar w:fldCharType="begin"/>
      </w:r>
      <w:r>
        <w:rPr>
          <w:noProof/>
        </w:rPr>
        <w:instrText xml:space="preserve"> PAGEREF _Toc105137681 \h </w:instrText>
      </w:r>
      <w:r>
        <w:rPr>
          <w:noProof/>
        </w:rPr>
      </w:r>
      <w:r>
        <w:rPr>
          <w:noProof/>
        </w:rPr>
        <w:fldChar w:fldCharType="separate"/>
      </w:r>
      <w:r w:rsidR="008D759E">
        <w:rPr>
          <w:noProof/>
        </w:rPr>
        <w:t>17</w:t>
      </w:r>
      <w:r>
        <w:rPr>
          <w:noProof/>
        </w:rPr>
        <w:fldChar w:fldCharType="end"/>
      </w:r>
    </w:p>
    <w:p w14:paraId="0CF8B1BE" w14:textId="3851AEF1"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5.4</w:t>
      </w:r>
      <w:r>
        <w:rPr>
          <w:rFonts w:asciiTheme="minorHAnsi" w:eastAsiaTheme="minorEastAsia" w:hAnsiTheme="minorHAnsi" w:cstheme="minorBidi"/>
          <w:noProof/>
          <w:sz w:val="22"/>
          <w:szCs w:val="22"/>
          <w:lang w:val="vi-VN" w:eastAsia="zh-CN"/>
        </w:rPr>
        <w:tab/>
      </w:r>
      <w:r>
        <w:rPr>
          <w:noProof/>
        </w:rPr>
        <w:t>Tạo lớp học mới</w:t>
      </w:r>
      <w:r>
        <w:rPr>
          <w:noProof/>
        </w:rPr>
        <w:tab/>
      </w:r>
      <w:r>
        <w:rPr>
          <w:noProof/>
        </w:rPr>
        <w:fldChar w:fldCharType="begin"/>
      </w:r>
      <w:r>
        <w:rPr>
          <w:noProof/>
        </w:rPr>
        <w:instrText xml:space="preserve"> PAGEREF _Toc105137682 \h </w:instrText>
      </w:r>
      <w:r>
        <w:rPr>
          <w:noProof/>
        </w:rPr>
      </w:r>
      <w:r>
        <w:rPr>
          <w:noProof/>
        </w:rPr>
        <w:fldChar w:fldCharType="separate"/>
      </w:r>
      <w:r w:rsidR="008D759E">
        <w:rPr>
          <w:noProof/>
        </w:rPr>
        <w:t>18</w:t>
      </w:r>
      <w:r>
        <w:rPr>
          <w:noProof/>
        </w:rPr>
        <w:fldChar w:fldCharType="end"/>
      </w:r>
    </w:p>
    <w:p w14:paraId="3BC77920" w14:textId="1541885E"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lastRenderedPageBreak/>
        <w:t>5.5</w:t>
      </w:r>
      <w:r>
        <w:rPr>
          <w:rFonts w:asciiTheme="minorHAnsi" w:eastAsiaTheme="minorEastAsia" w:hAnsiTheme="minorHAnsi" w:cstheme="minorBidi"/>
          <w:noProof/>
          <w:sz w:val="22"/>
          <w:szCs w:val="22"/>
          <w:lang w:val="vi-VN" w:eastAsia="zh-CN"/>
        </w:rPr>
        <w:tab/>
      </w:r>
      <w:r>
        <w:rPr>
          <w:noProof/>
        </w:rPr>
        <w:t>Gửi yêu cầu tham gia lớp học</w:t>
      </w:r>
      <w:r>
        <w:rPr>
          <w:noProof/>
        </w:rPr>
        <w:tab/>
      </w:r>
      <w:r>
        <w:rPr>
          <w:noProof/>
        </w:rPr>
        <w:fldChar w:fldCharType="begin"/>
      </w:r>
      <w:r>
        <w:rPr>
          <w:noProof/>
        </w:rPr>
        <w:instrText xml:space="preserve"> PAGEREF _Toc105137683 \h </w:instrText>
      </w:r>
      <w:r>
        <w:rPr>
          <w:noProof/>
        </w:rPr>
      </w:r>
      <w:r>
        <w:rPr>
          <w:noProof/>
        </w:rPr>
        <w:fldChar w:fldCharType="separate"/>
      </w:r>
      <w:r w:rsidR="008D759E">
        <w:rPr>
          <w:noProof/>
        </w:rPr>
        <w:t>18</w:t>
      </w:r>
      <w:r>
        <w:rPr>
          <w:noProof/>
        </w:rPr>
        <w:fldChar w:fldCharType="end"/>
      </w:r>
    </w:p>
    <w:p w14:paraId="6E7E95D1" w14:textId="7B9C6A3C"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5.6</w:t>
      </w:r>
      <w:r>
        <w:rPr>
          <w:rFonts w:asciiTheme="minorHAnsi" w:eastAsiaTheme="minorEastAsia" w:hAnsiTheme="minorHAnsi" w:cstheme="minorBidi"/>
          <w:noProof/>
          <w:sz w:val="22"/>
          <w:szCs w:val="22"/>
          <w:lang w:val="vi-VN" w:eastAsia="zh-CN"/>
        </w:rPr>
        <w:tab/>
      </w:r>
      <w:r>
        <w:rPr>
          <w:noProof/>
        </w:rPr>
        <w:t>Xác nhận yêu cầu tham gia lớp học</w:t>
      </w:r>
      <w:r>
        <w:rPr>
          <w:noProof/>
        </w:rPr>
        <w:tab/>
      </w:r>
      <w:r>
        <w:rPr>
          <w:noProof/>
        </w:rPr>
        <w:fldChar w:fldCharType="begin"/>
      </w:r>
      <w:r>
        <w:rPr>
          <w:noProof/>
        </w:rPr>
        <w:instrText xml:space="preserve"> PAGEREF _Toc105137684 \h </w:instrText>
      </w:r>
      <w:r>
        <w:rPr>
          <w:noProof/>
        </w:rPr>
      </w:r>
      <w:r>
        <w:rPr>
          <w:noProof/>
        </w:rPr>
        <w:fldChar w:fldCharType="separate"/>
      </w:r>
      <w:r w:rsidR="008D759E">
        <w:rPr>
          <w:noProof/>
        </w:rPr>
        <w:t>18</w:t>
      </w:r>
      <w:r>
        <w:rPr>
          <w:noProof/>
        </w:rPr>
        <w:fldChar w:fldCharType="end"/>
      </w:r>
    </w:p>
    <w:p w14:paraId="094660ED" w14:textId="55A0FCCC"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5.7</w:t>
      </w:r>
      <w:r>
        <w:rPr>
          <w:rFonts w:asciiTheme="minorHAnsi" w:eastAsiaTheme="minorEastAsia" w:hAnsiTheme="minorHAnsi" w:cstheme="minorBidi"/>
          <w:noProof/>
          <w:sz w:val="22"/>
          <w:szCs w:val="22"/>
          <w:lang w:val="vi-VN" w:eastAsia="zh-CN"/>
        </w:rPr>
        <w:tab/>
      </w:r>
      <w:r>
        <w:rPr>
          <w:noProof/>
        </w:rPr>
        <w:t>Xem thông tin lớp học</w:t>
      </w:r>
      <w:r>
        <w:rPr>
          <w:noProof/>
        </w:rPr>
        <w:tab/>
      </w:r>
      <w:r>
        <w:rPr>
          <w:noProof/>
        </w:rPr>
        <w:fldChar w:fldCharType="begin"/>
      </w:r>
      <w:r>
        <w:rPr>
          <w:noProof/>
        </w:rPr>
        <w:instrText xml:space="preserve"> PAGEREF _Toc105137685 \h </w:instrText>
      </w:r>
      <w:r>
        <w:rPr>
          <w:noProof/>
        </w:rPr>
      </w:r>
      <w:r>
        <w:rPr>
          <w:noProof/>
        </w:rPr>
        <w:fldChar w:fldCharType="separate"/>
      </w:r>
      <w:r w:rsidR="008D759E">
        <w:rPr>
          <w:noProof/>
        </w:rPr>
        <w:t>18</w:t>
      </w:r>
      <w:r>
        <w:rPr>
          <w:noProof/>
        </w:rPr>
        <w:fldChar w:fldCharType="end"/>
      </w:r>
    </w:p>
    <w:p w14:paraId="6C010A15" w14:textId="03F4E658"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5.8</w:t>
      </w:r>
      <w:r>
        <w:rPr>
          <w:rFonts w:asciiTheme="minorHAnsi" w:eastAsiaTheme="minorEastAsia" w:hAnsiTheme="minorHAnsi" w:cstheme="minorBidi"/>
          <w:noProof/>
          <w:sz w:val="22"/>
          <w:szCs w:val="22"/>
          <w:lang w:val="vi-VN" w:eastAsia="zh-CN"/>
        </w:rPr>
        <w:tab/>
      </w:r>
      <w:r>
        <w:rPr>
          <w:noProof/>
        </w:rPr>
        <w:t>Cập nhật thông tin lớp học</w:t>
      </w:r>
      <w:r>
        <w:rPr>
          <w:noProof/>
        </w:rPr>
        <w:tab/>
      </w:r>
      <w:r>
        <w:rPr>
          <w:noProof/>
        </w:rPr>
        <w:fldChar w:fldCharType="begin"/>
      </w:r>
      <w:r>
        <w:rPr>
          <w:noProof/>
        </w:rPr>
        <w:instrText xml:space="preserve"> PAGEREF _Toc105137686 \h </w:instrText>
      </w:r>
      <w:r>
        <w:rPr>
          <w:noProof/>
        </w:rPr>
      </w:r>
      <w:r>
        <w:rPr>
          <w:noProof/>
        </w:rPr>
        <w:fldChar w:fldCharType="separate"/>
      </w:r>
      <w:r w:rsidR="008D759E">
        <w:rPr>
          <w:noProof/>
        </w:rPr>
        <w:t>18</w:t>
      </w:r>
      <w:r>
        <w:rPr>
          <w:noProof/>
        </w:rPr>
        <w:fldChar w:fldCharType="end"/>
      </w:r>
    </w:p>
    <w:p w14:paraId="7EECCB59" w14:textId="4CFDA337"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5.9</w:t>
      </w:r>
      <w:r>
        <w:rPr>
          <w:rFonts w:asciiTheme="minorHAnsi" w:eastAsiaTheme="minorEastAsia" w:hAnsiTheme="minorHAnsi" w:cstheme="minorBidi"/>
          <w:noProof/>
          <w:sz w:val="22"/>
          <w:szCs w:val="22"/>
          <w:lang w:val="vi-VN" w:eastAsia="zh-CN"/>
        </w:rPr>
        <w:tab/>
      </w:r>
      <w:r>
        <w:rPr>
          <w:noProof/>
        </w:rPr>
        <w:t>Đánh giá</w:t>
      </w:r>
      <w:r>
        <w:rPr>
          <w:noProof/>
        </w:rPr>
        <w:tab/>
      </w:r>
      <w:r>
        <w:rPr>
          <w:noProof/>
        </w:rPr>
        <w:fldChar w:fldCharType="begin"/>
      </w:r>
      <w:r>
        <w:rPr>
          <w:noProof/>
        </w:rPr>
        <w:instrText xml:space="preserve"> PAGEREF _Toc105137687 \h </w:instrText>
      </w:r>
      <w:r>
        <w:rPr>
          <w:noProof/>
        </w:rPr>
      </w:r>
      <w:r>
        <w:rPr>
          <w:noProof/>
        </w:rPr>
        <w:fldChar w:fldCharType="separate"/>
      </w:r>
      <w:r w:rsidR="008D759E">
        <w:rPr>
          <w:noProof/>
        </w:rPr>
        <w:t>18</w:t>
      </w:r>
      <w:r>
        <w:rPr>
          <w:noProof/>
        </w:rPr>
        <w:fldChar w:fldCharType="end"/>
      </w:r>
    </w:p>
    <w:p w14:paraId="5D42221F" w14:textId="67EEDB1A" w:rsidR="00C36A7C" w:rsidRDefault="00C36A7C">
      <w:pPr>
        <w:pStyle w:val="Mucluc2"/>
        <w:tabs>
          <w:tab w:val="left" w:pos="1200"/>
        </w:tabs>
        <w:rPr>
          <w:rFonts w:asciiTheme="minorHAnsi" w:eastAsiaTheme="minorEastAsia" w:hAnsiTheme="minorHAnsi" w:cstheme="minorBidi"/>
          <w:noProof/>
          <w:sz w:val="22"/>
          <w:szCs w:val="22"/>
          <w:lang w:val="vi-VN" w:eastAsia="zh-CN"/>
        </w:rPr>
      </w:pPr>
      <w:r>
        <w:rPr>
          <w:noProof/>
        </w:rPr>
        <w:t>5.10</w:t>
      </w:r>
      <w:r>
        <w:rPr>
          <w:rFonts w:asciiTheme="minorHAnsi" w:eastAsiaTheme="minorEastAsia" w:hAnsiTheme="minorHAnsi" w:cstheme="minorBidi"/>
          <w:noProof/>
          <w:sz w:val="22"/>
          <w:szCs w:val="22"/>
          <w:lang w:val="vi-VN" w:eastAsia="zh-CN"/>
        </w:rPr>
        <w:tab/>
      </w:r>
      <w:r>
        <w:rPr>
          <w:noProof/>
        </w:rPr>
        <w:t>Tìm kiếm</w:t>
      </w:r>
      <w:r>
        <w:rPr>
          <w:noProof/>
        </w:rPr>
        <w:tab/>
      </w:r>
      <w:r>
        <w:rPr>
          <w:noProof/>
        </w:rPr>
        <w:fldChar w:fldCharType="begin"/>
      </w:r>
      <w:r>
        <w:rPr>
          <w:noProof/>
        </w:rPr>
        <w:instrText xml:space="preserve"> PAGEREF _Toc105137688 \h </w:instrText>
      </w:r>
      <w:r>
        <w:rPr>
          <w:noProof/>
        </w:rPr>
      </w:r>
      <w:r>
        <w:rPr>
          <w:noProof/>
        </w:rPr>
        <w:fldChar w:fldCharType="separate"/>
      </w:r>
      <w:r w:rsidR="008D759E">
        <w:rPr>
          <w:noProof/>
        </w:rPr>
        <w:t>18</w:t>
      </w:r>
      <w:r>
        <w:rPr>
          <w:noProof/>
        </w:rPr>
        <w:fldChar w:fldCharType="end"/>
      </w:r>
    </w:p>
    <w:p w14:paraId="4D23E4CA" w14:textId="45E51F7D" w:rsidR="00C36A7C" w:rsidRDefault="00C36A7C">
      <w:pPr>
        <w:pStyle w:val="Mucluc2"/>
        <w:tabs>
          <w:tab w:val="left" w:pos="1200"/>
        </w:tabs>
        <w:rPr>
          <w:rFonts w:asciiTheme="minorHAnsi" w:eastAsiaTheme="minorEastAsia" w:hAnsiTheme="minorHAnsi" w:cstheme="minorBidi"/>
          <w:noProof/>
          <w:sz w:val="22"/>
          <w:szCs w:val="22"/>
          <w:lang w:val="vi-VN" w:eastAsia="zh-CN"/>
        </w:rPr>
      </w:pPr>
      <w:r>
        <w:rPr>
          <w:noProof/>
        </w:rPr>
        <w:t>5.11</w:t>
      </w:r>
      <w:r>
        <w:rPr>
          <w:rFonts w:asciiTheme="minorHAnsi" w:eastAsiaTheme="minorEastAsia" w:hAnsiTheme="minorHAnsi" w:cstheme="minorBidi"/>
          <w:noProof/>
          <w:sz w:val="22"/>
          <w:szCs w:val="22"/>
          <w:lang w:val="vi-VN" w:eastAsia="zh-CN"/>
        </w:rPr>
        <w:tab/>
      </w:r>
      <w:r>
        <w:rPr>
          <w:noProof/>
        </w:rPr>
        <w:t>Báo cáo người dùng</w:t>
      </w:r>
      <w:r>
        <w:rPr>
          <w:noProof/>
        </w:rPr>
        <w:tab/>
      </w:r>
      <w:r>
        <w:rPr>
          <w:noProof/>
        </w:rPr>
        <w:fldChar w:fldCharType="begin"/>
      </w:r>
      <w:r>
        <w:rPr>
          <w:noProof/>
        </w:rPr>
        <w:instrText xml:space="preserve"> PAGEREF _Toc105137689 \h </w:instrText>
      </w:r>
      <w:r>
        <w:rPr>
          <w:noProof/>
        </w:rPr>
      </w:r>
      <w:r>
        <w:rPr>
          <w:noProof/>
        </w:rPr>
        <w:fldChar w:fldCharType="separate"/>
      </w:r>
      <w:r w:rsidR="008D759E">
        <w:rPr>
          <w:noProof/>
        </w:rPr>
        <w:t>18</w:t>
      </w:r>
      <w:r>
        <w:rPr>
          <w:noProof/>
        </w:rPr>
        <w:fldChar w:fldCharType="end"/>
      </w:r>
    </w:p>
    <w:p w14:paraId="750CF7F0" w14:textId="522AA1C1" w:rsidR="00C36A7C" w:rsidRDefault="00C36A7C">
      <w:pPr>
        <w:pStyle w:val="Mucluc1"/>
        <w:tabs>
          <w:tab w:val="left" w:pos="432"/>
        </w:tabs>
        <w:rPr>
          <w:rFonts w:asciiTheme="minorHAnsi" w:eastAsiaTheme="minorEastAsia" w:hAnsiTheme="minorHAnsi" w:cstheme="minorBidi"/>
          <w:noProof/>
          <w:sz w:val="22"/>
          <w:szCs w:val="22"/>
          <w:lang w:val="vi-VN" w:eastAsia="zh-CN"/>
        </w:rPr>
      </w:pPr>
      <w:r>
        <w:rPr>
          <w:noProof/>
        </w:rPr>
        <w:t>6.</w:t>
      </w:r>
      <w:r>
        <w:rPr>
          <w:rFonts w:asciiTheme="minorHAnsi" w:eastAsiaTheme="minorEastAsia" w:hAnsiTheme="minorHAnsi" w:cstheme="minorBidi"/>
          <w:noProof/>
          <w:sz w:val="22"/>
          <w:szCs w:val="22"/>
          <w:lang w:val="vi-VN" w:eastAsia="zh-CN"/>
        </w:rPr>
        <w:tab/>
      </w:r>
      <w:r>
        <w:rPr>
          <w:noProof/>
        </w:rPr>
        <w:t>Constraints</w:t>
      </w:r>
      <w:r>
        <w:rPr>
          <w:noProof/>
        </w:rPr>
        <w:tab/>
      </w:r>
      <w:r>
        <w:rPr>
          <w:noProof/>
        </w:rPr>
        <w:fldChar w:fldCharType="begin"/>
      </w:r>
      <w:r>
        <w:rPr>
          <w:noProof/>
        </w:rPr>
        <w:instrText xml:space="preserve"> PAGEREF _Toc105137690 \h </w:instrText>
      </w:r>
      <w:r>
        <w:rPr>
          <w:noProof/>
        </w:rPr>
      </w:r>
      <w:r>
        <w:rPr>
          <w:noProof/>
        </w:rPr>
        <w:fldChar w:fldCharType="separate"/>
      </w:r>
      <w:r w:rsidR="008D759E">
        <w:rPr>
          <w:noProof/>
        </w:rPr>
        <w:t>18</w:t>
      </w:r>
      <w:r>
        <w:rPr>
          <w:noProof/>
        </w:rPr>
        <w:fldChar w:fldCharType="end"/>
      </w:r>
    </w:p>
    <w:p w14:paraId="0D90BB3C" w14:textId="48840CB8" w:rsidR="00C36A7C" w:rsidRDefault="00C36A7C">
      <w:pPr>
        <w:pStyle w:val="Mucluc1"/>
        <w:tabs>
          <w:tab w:val="left" w:pos="432"/>
        </w:tabs>
        <w:rPr>
          <w:rFonts w:asciiTheme="minorHAnsi" w:eastAsiaTheme="minorEastAsia" w:hAnsiTheme="minorHAnsi" w:cstheme="minorBidi"/>
          <w:noProof/>
          <w:sz w:val="22"/>
          <w:szCs w:val="22"/>
          <w:lang w:val="vi-VN" w:eastAsia="zh-CN"/>
        </w:rPr>
      </w:pPr>
      <w:r>
        <w:rPr>
          <w:noProof/>
        </w:rPr>
        <w:t>7.</w:t>
      </w:r>
      <w:r>
        <w:rPr>
          <w:rFonts w:asciiTheme="minorHAnsi" w:eastAsiaTheme="minorEastAsia" w:hAnsiTheme="minorHAnsi" w:cstheme="minorBidi"/>
          <w:noProof/>
          <w:sz w:val="22"/>
          <w:szCs w:val="22"/>
          <w:lang w:val="vi-VN" w:eastAsia="zh-CN"/>
        </w:rPr>
        <w:tab/>
      </w:r>
      <w:r>
        <w:rPr>
          <w:noProof/>
        </w:rPr>
        <w:t>Quality Ranges</w:t>
      </w:r>
      <w:r>
        <w:rPr>
          <w:noProof/>
        </w:rPr>
        <w:tab/>
      </w:r>
      <w:r>
        <w:rPr>
          <w:noProof/>
        </w:rPr>
        <w:fldChar w:fldCharType="begin"/>
      </w:r>
      <w:r>
        <w:rPr>
          <w:noProof/>
        </w:rPr>
        <w:instrText xml:space="preserve"> PAGEREF _Toc105137691 \h </w:instrText>
      </w:r>
      <w:r>
        <w:rPr>
          <w:noProof/>
        </w:rPr>
      </w:r>
      <w:r>
        <w:rPr>
          <w:noProof/>
        </w:rPr>
        <w:fldChar w:fldCharType="separate"/>
      </w:r>
      <w:r w:rsidR="008D759E">
        <w:rPr>
          <w:noProof/>
        </w:rPr>
        <w:t>18</w:t>
      </w:r>
      <w:r>
        <w:rPr>
          <w:noProof/>
        </w:rPr>
        <w:fldChar w:fldCharType="end"/>
      </w:r>
    </w:p>
    <w:p w14:paraId="046BA8D2" w14:textId="5AFA2124" w:rsidR="00C36A7C" w:rsidRDefault="00C36A7C">
      <w:pPr>
        <w:pStyle w:val="Mucluc1"/>
        <w:tabs>
          <w:tab w:val="left" w:pos="432"/>
        </w:tabs>
        <w:rPr>
          <w:rFonts w:asciiTheme="minorHAnsi" w:eastAsiaTheme="minorEastAsia" w:hAnsiTheme="minorHAnsi" w:cstheme="minorBidi"/>
          <w:noProof/>
          <w:sz w:val="22"/>
          <w:szCs w:val="22"/>
          <w:lang w:val="vi-VN" w:eastAsia="zh-CN"/>
        </w:rPr>
      </w:pPr>
      <w:r>
        <w:rPr>
          <w:noProof/>
        </w:rPr>
        <w:t>8.</w:t>
      </w:r>
      <w:r>
        <w:rPr>
          <w:rFonts w:asciiTheme="minorHAnsi" w:eastAsiaTheme="minorEastAsia" w:hAnsiTheme="minorHAnsi" w:cstheme="minorBidi"/>
          <w:noProof/>
          <w:sz w:val="22"/>
          <w:szCs w:val="22"/>
          <w:lang w:val="vi-VN" w:eastAsia="zh-CN"/>
        </w:rPr>
        <w:tab/>
      </w:r>
      <w:r>
        <w:rPr>
          <w:noProof/>
        </w:rPr>
        <w:t>Precedence and Priority</w:t>
      </w:r>
      <w:r>
        <w:rPr>
          <w:noProof/>
        </w:rPr>
        <w:tab/>
      </w:r>
      <w:r>
        <w:rPr>
          <w:noProof/>
        </w:rPr>
        <w:fldChar w:fldCharType="begin"/>
      </w:r>
      <w:r>
        <w:rPr>
          <w:noProof/>
        </w:rPr>
        <w:instrText xml:space="preserve"> PAGEREF _Toc105137692 \h </w:instrText>
      </w:r>
      <w:r>
        <w:rPr>
          <w:noProof/>
        </w:rPr>
      </w:r>
      <w:r>
        <w:rPr>
          <w:noProof/>
        </w:rPr>
        <w:fldChar w:fldCharType="separate"/>
      </w:r>
      <w:r w:rsidR="008D759E">
        <w:rPr>
          <w:noProof/>
        </w:rPr>
        <w:t>19</w:t>
      </w:r>
      <w:r>
        <w:rPr>
          <w:noProof/>
        </w:rPr>
        <w:fldChar w:fldCharType="end"/>
      </w:r>
    </w:p>
    <w:p w14:paraId="3138205C" w14:textId="5D7ABB67" w:rsidR="00C36A7C" w:rsidRDefault="00C36A7C">
      <w:pPr>
        <w:pStyle w:val="Mucluc1"/>
        <w:tabs>
          <w:tab w:val="left" w:pos="432"/>
        </w:tabs>
        <w:rPr>
          <w:rFonts w:asciiTheme="minorHAnsi" w:eastAsiaTheme="minorEastAsia" w:hAnsiTheme="minorHAnsi" w:cstheme="minorBidi"/>
          <w:noProof/>
          <w:sz w:val="22"/>
          <w:szCs w:val="22"/>
          <w:lang w:val="vi-VN" w:eastAsia="zh-CN"/>
        </w:rPr>
      </w:pPr>
      <w:r>
        <w:rPr>
          <w:noProof/>
        </w:rPr>
        <w:t>9.</w:t>
      </w:r>
      <w:r>
        <w:rPr>
          <w:rFonts w:asciiTheme="minorHAnsi" w:eastAsiaTheme="minorEastAsia" w:hAnsiTheme="minorHAnsi" w:cstheme="minorBidi"/>
          <w:noProof/>
          <w:sz w:val="22"/>
          <w:szCs w:val="22"/>
          <w:lang w:val="vi-VN" w:eastAsia="zh-CN"/>
        </w:rPr>
        <w:tab/>
      </w:r>
      <w:r>
        <w:rPr>
          <w:noProof/>
        </w:rPr>
        <w:t>Other Product Requirements</w:t>
      </w:r>
      <w:r>
        <w:rPr>
          <w:noProof/>
        </w:rPr>
        <w:tab/>
      </w:r>
      <w:r>
        <w:rPr>
          <w:noProof/>
        </w:rPr>
        <w:fldChar w:fldCharType="begin"/>
      </w:r>
      <w:r>
        <w:rPr>
          <w:noProof/>
        </w:rPr>
        <w:instrText xml:space="preserve"> PAGEREF _Toc105137693 \h </w:instrText>
      </w:r>
      <w:r>
        <w:rPr>
          <w:noProof/>
        </w:rPr>
      </w:r>
      <w:r>
        <w:rPr>
          <w:noProof/>
        </w:rPr>
        <w:fldChar w:fldCharType="separate"/>
      </w:r>
      <w:r w:rsidR="008D759E">
        <w:rPr>
          <w:noProof/>
        </w:rPr>
        <w:t>20</w:t>
      </w:r>
      <w:r>
        <w:rPr>
          <w:noProof/>
        </w:rPr>
        <w:fldChar w:fldCharType="end"/>
      </w:r>
    </w:p>
    <w:p w14:paraId="513E395F" w14:textId="321CD9EB"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9.1</w:t>
      </w:r>
      <w:r>
        <w:rPr>
          <w:rFonts w:asciiTheme="minorHAnsi" w:eastAsiaTheme="minorEastAsia" w:hAnsiTheme="minorHAnsi" w:cstheme="minorBidi"/>
          <w:noProof/>
          <w:sz w:val="22"/>
          <w:szCs w:val="22"/>
          <w:lang w:val="vi-VN" w:eastAsia="zh-CN"/>
        </w:rPr>
        <w:tab/>
      </w:r>
      <w:r>
        <w:rPr>
          <w:noProof/>
        </w:rPr>
        <w:t>Applicable Standards</w:t>
      </w:r>
      <w:r>
        <w:rPr>
          <w:noProof/>
        </w:rPr>
        <w:tab/>
      </w:r>
      <w:r>
        <w:rPr>
          <w:noProof/>
        </w:rPr>
        <w:fldChar w:fldCharType="begin"/>
      </w:r>
      <w:r>
        <w:rPr>
          <w:noProof/>
        </w:rPr>
        <w:instrText xml:space="preserve"> PAGEREF _Toc105137694 \h </w:instrText>
      </w:r>
      <w:r>
        <w:rPr>
          <w:noProof/>
        </w:rPr>
      </w:r>
      <w:r>
        <w:rPr>
          <w:noProof/>
        </w:rPr>
        <w:fldChar w:fldCharType="separate"/>
      </w:r>
      <w:r w:rsidR="008D759E">
        <w:rPr>
          <w:noProof/>
        </w:rPr>
        <w:t>20</w:t>
      </w:r>
      <w:r>
        <w:rPr>
          <w:noProof/>
        </w:rPr>
        <w:fldChar w:fldCharType="end"/>
      </w:r>
    </w:p>
    <w:p w14:paraId="5B2BC415" w14:textId="2A0935FF"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9.2</w:t>
      </w:r>
      <w:r>
        <w:rPr>
          <w:rFonts w:asciiTheme="minorHAnsi" w:eastAsiaTheme="minorEastAsia" w:hAnsiTheme="minorHAnsi" w:cstheme="minorBidi"/>
          <w:noProof/>
          <w:sz w:val="22"/>
          <w:szCs w:val="22"/>
          <w:lang w:val="vi-VN" w:eastAsia="zh-CN"/>
        </w:rPr>
        <w:tab/>
      </w:r>
      <w:r>
        <w:rPr>
          <w:noProof/>
        </w:rPr>
        <w:t>System Requirements</w:t>
      </w:r>
      <w:r>
        <w:rPr>
          <w:noProof/>
        </w:rPr>
        <w:tab/>
      </w:r>
      <w:r>
        <w:rPr>
          <w:noProof/>
        </w:rPr>
        <w:fldChar w:fldCharType="begin"/>
      </w:r>
      <w:r>
        <w:rPr>
          <w:noProof/>
        </w:rPr>
        <w:instrText xml:space="preserve"> PAGEREF _Toc105137695 \h </w:instrText>
      </w:r>
      <w:r>
        <w:rPr>
          <w:noProof/>
        </w:rPr>
      </w:r>
      <w:r>
        <w:rPr>
          <w:noProof/>
        </w:rPr>
        <w:fldChar w:fldCharType="separate"/>
      </w:r>
      <w:r w:rsidR="008D759E">
        <w:rPr>
          <w:noProof/>
        </w:rPr>
        <w:t>20</w:t>
      </w:r>
      <w:r>
        <w:rPr>
          <w:noProof/>
        </w:rPr>
        <w:fldChar w:fldCharType="end"/>
      </w:r>
    </w:p>
    <w:p w14:paraId="390E39EA" w14:textId="68E90CAE"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9.3</w:t>
      </w:r>
      <w:r>
        <w:rPr>
          <w:rFonts w:asciiTheme="minorHAnsi" w:eastAsiaTheme="minorEastAsia" w:hAnsiTheme="minorHAnsi" w:cstheme="minorBidi"/>
          <w:noProof/>
          <w:sz w:val="22"/>
          <w:szCs w:val="22"/>
          <w:lang w:val="vi-VN" w:eastAsia="zh-CN"/>
        </w:rPr>
        <w:tab/>
      </w:r>
      <w:r>
        <w:rPr>
          <w:noProof/>
        </w:rPr>
        <w:t>Performance Requirements</w:t>
      </w:r>
      <w:r>
        <w:rPr>
          <w:noProof/>
        </w:rPr>
        <w:tab/>
      </w:r>
      <w:r>
        <w:rPr>
          <w:noProof/>
        </w:rPr>
        <w:fldChar w:fldCharType="begin"/>
      </w:r>
      <w:r>
        <w:rPr>
          <w:noProof/>
        </w:rPr>
        <w:instrText xml:space="preserve"> PAGEREF _Toc105137696 \h </w:instrText>
      </w:r>
      <w:r>
        <w:rPr>
          <w:noProof/>
        </w:rPr>
      </w:r>
      <w:r>
        <w:rPr>
          <w:noProof/>
        </w:rPr>
        <w:fldChar w:fldCharType="separate"/>
      </w:r>
      <w:r w:rsidR="008D759E">
        <w:rPr>
          <w:noProof/>
        </w:rPr>
        <w:t>20</w:t>
      </w:r>
      <w:r>
        <w:rPr>
          <w:noProof/>
        </w:rPr>
        <w:fldChar w:fldCharType="end"/>
      </w:r>
    </w:p>
    <w:p w14:paraId="71D08924" w14:textId="24535A10"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9.4</w:t>
      </w:r>
      <w:r>
        <w:rPr>
          <w:rFonts w:asciiTheme="minorHAnsi" w:eastAsiaTheme="minorEastAsia" w:hAnsiTheme="minorHAnsi" w:cstheme="minorBidi"/>
          <w:noProof/>
          <w:sz w:val="22"/>
          <w:szCs w:val="22"/>
          <w:lang w:val="vi-VN" w:eastAsia="zh-CN"/>
        </w:rPr>
        <w:tab/>
      </w:r>
      <w:r>
        <w:rPr>
          <w:noProof/>
        </w:rPr>
        <w:t>Environmental Requirements</w:t>
      </w:r>
      <w:r>
        <w:rPr>
          <w:noProof/>
        </w:rPr>
        <w:tab/>
      </w:r>
      <w:r>
        <w:rPr>
          <w:noProof/>
        </w:rPr>
        <w:fldChar w:fldCharType="begin"/>
      </w:r>
      <w:r>
        <w:rPr>
          <w:noProof/>
        </w:rPr>
        <w:instrText xml:space="preserve"> PAGEREF _Toc105137697 \h </w:instrText>
      </w:r>
      <w:r>
        <w:rPr>
          <w:noProof/>
        </w:rPr>
      </w:r>
      <w:r>
        <w:rPr>
          <w:noProof/>
        </w:rPr>
        <w:fldChar w:fldCharType="separate"/>
      </w:r>
      <w:r w:rsidR="008D759E">
        <w:rPr>
          <w:noProof/>
        </w:rPr>
        <w:t>20</w:t>
      </w:r>
      <w:r>
        <w:rPr>
          <w:noProof/>
        </w:rPr>
        <w:fldChar w:fldCharType="end"/>
      </w:r>
    </w:p>
    <w:p w14:paraId="682A20B0" w14:textId="660A7B11" w:rsidR="00C36A7C" w:rsidRDefault="00C36A7C">
      <w:pPr>
        <w:pStyle w:val="Mucluc1"/>
        <w:tabs>
          <w:tab w:val="left" w:pos="864"/>
        </w:tabs>
        <w:rPr>
          <w:rFonts w:asciiTheme="minorHAnsi" w:eastAsiaTheme="minorEastAsia" w:hAnsiTheme="minorHAnsi" w:cstheme="minorBidi"/>
          <w:noProof/>
          <w:sz w:val="22"/>
          <w:szCs w:val="22"/>
          <w:lang w:val="vi-VN" w:eastAsia="zh-CN"/>
        </w:rPr>
      </w:pPr>
      <w:r>
        <w:rPr>
          <w:noProof/>
        </w:rPr>
        <w:t>10.</w:t>
      </w:r>
      <w:r>
        <w:rPr>
          <w:rFonts w:asciiTheme="minorHAnsi" w:eastAsiaTheme="minorEastAsia" w:hAnsiTheme="minorHAnsi" w:cstheme="minorBidi"/>
          <w:noProof/>
          <w:sz w:val="22"/>
          <w:szCs w:val="22"/>
          <w:lang w:val="vi-VN" w:eastAsia="zh-CN"/>
        </w:rPr>
        <w:tab/>
      </w:r>
      <w:r>
        <w:rPr>
          <w:noProof/>
        </w:rPr>
        <w:t>Documentation Requirements</w:t>
      </w:r>
      <w:r>
        <w:rPr>
          <w:noProof/>
        </w:rPr>
        <w:tab/>
      </w:r>
      <w:r>
        <w:rPr>
          <w:noProof/>
        </w:rPr>
        <w:fldChar w:fldCharType="begin"/>
      </w:r>
      <w:r>
        <w:rPr>
          <w:noProof/>
        </w:rPr>
        <w:instrText xml:space="preserve"> PAGEREF _Toc105137698 \h </w:instrText>
      </w:r>
      <w:r>
        <w:rPr>
          <w:noProof/>
        </w:rPr>
      </w:r>
      <w:r>
        <w:rPr>
          <w:noProof/>
        </w:rPr>
        <w:fldChar w:fldCharType="separate"/>
      </w:r>
      <w:r w:rsidR="008D759E">
        <w:rPr>
          <w:noProof/>
        </w:rPr>
        <w:t>21</w:t>
      </w:r>
      <w:r>
        <w:rPr>
          <w:noProof/>
        </w:rPr>
        <w:fldChar w:fldCharType="end"/>
      </w:r>
    </w:p>
    <w:p w14:paraId="3334EE75" w14:textId="5906C9CC" w:rsidR="00C36A7C" w:rsidRDefault="00C36A7C">
      <w:pPr>
        <w:pStyle w:val="Mucluc2"/>
        <w:tabs>
          <w:tab w:val="left" w:pos="1200"/>
        </w:tabs>
        <w:rPr>
          <w:rFonts w:asciiTheme="minorHAnsi" w:eastAsiaTheme="minorEastAsia" w:hAnsiTheme="minorHAnsi" w:cstheme="minorBidi"/>
          <w:noProof/>
          <w:sz w:val="22"/>
          <w:szCs w:val="22"/>
          <w:lang w:val="vi-VN" w:eastAsia="zh-CN"/>
        </w:rPr>
      </w:pPr>
      <w:r>
        <w:rPr>
          <w:noProof/>
        </w:rPr>
        <w:t>10.1</w:t>
      </w:r>
      <w:r>
        <w:rPr>
          <w:rFonts w:asciiTheme="minorHAnsi" w:eastAsiaTheme="minorEastAsia" w:hAnsiTheme="minorHAnsi" w:cstheme="minorBidi"/>
          <w:noProof/>
          <w:sz w:val="22"/>
          <w:szCs w:val="22"/>
          <w:lang w:val="vi-VN" w:eastAsia="zh-CN"/>
        </w:rPr>
        <w:tab/>
      </w:r>
      <w:r>
        <w:rPr>
          <w:noProof/>
        </w:rPr>
        <w:t>User Manual</w:t>
      </w:r>
      <w:r>
        <w:rPr>
          <w:noProof/>
        </w:rPr>
        <w:tab/>
      </w:r>
      <w:r>
        <w:rPr>
          <w:noProof/>
        </w:rPr>
        <w:fldChar w:fldCharType="begin"/>
      </w:r>
      <w:r>
        <w:rPr>
          <w:noProof/>
        </w:rPr>
        <w:instrText xml:space="preserve"> PAGEREF _Toc105137699 \h </w:instrText>
      </w:r>
      <w:r>
        <w:rPr>
          <w:noProof/>
        </w:rPr>
      </w:r>
      <w:r>
        <w:rPr>
          <w:noProof/>
        </w:rPr>
        <w:fldChar w:fldCharType="separate"/>
      </w:r>
      <w:r w:rsidR="008D759E">
        <w:rPr>
          <w:noProof/>
        </w:rPr>
        <w:t>21</w:t>
      </w:r>
      <w:r>
        <w:rPr>
          <w:noProof/>
        </w:rPr>
        <w:fldChar w:fldCharType="end"/>
      </w:r>
    </w:p>
    <w:p w14:paraId="10ACD546" w14:textId="4BE26854" w:rsidR="00C36A7C" w:rsidRDefault="00C36A7C">
      <w:pPr>
        <w:pStyle w:val="Mucluc2"/>
        <w:tabs>
          <w:tab w:val="left" w:pos="1200"/>
        </w:tabs>
        <w:rPr>
          <w:rFonts w:asciiTheme="minorHAnsi" w:eastAsiaTheme="minorEastAsia" w:hAnsiTheme="minorHAnsi" w:cstheme="minorBidi"/>
          <w:noProof/>
          <w:sz w:val="22"/>
          <w:szCs w:val="22"/>
          <w:lang w:val="vi-VN" w:eastAsia="zh-CN"/>
        </w:rPr>
      </w:pPr>
      <w:r>
        <w:rPr>
          <w:noProof/>
        </w:rPr>
        <w:t>10.2</w:t>
      </w:r>
      <w:r>
        <w:rPr>
          <w:rFonts w:asciiTheme="minorHAnsi" w:eastAsiaTheme="minorEastAsia" w:hAnsiTheme="minorHAnsi" w:cstheme="minorBidi"/>
          <w:noProof/>
          <w:sz w:val="22"/>
          <w:szCs w:val="22"/>
          <w:lang w:val="vi-VN" w:eastAsia="zh-CN"/>
        </w:rPr>
        <w:tab/>
      </w:r>
      <w:r>
        <w:rPr>
          <w:noProof/>
        </w:rPr>
        <w:t>Online Help</w:t>
      </w:r>
      <w:r>
        <w:rPr>
          <w:noProof/>
        </w:rPr>
        <w:tab/>
      </w:r>
      <w:r>
        <w:rPr>
          <w:noProof/>
        </w:rPr>
        <w:fldChar w:fldCharType="begin"/>
      </w:r>
      <w:r>
        <w:rPr>
          <w:noProof/>
        </w:rPr>
        <w:instrText xml:space="preserve"> PAGEREF _Toc105137700 \h </w:instrText>
      </w:r>
      <w:r>
        <w:rPr>
          <w:noProof/>
        </w:rPr>
      </w:r>
      <w:r>
        <w:rPr>
          <w:noProof/>
        </w:rPr>
        <w:fldChar w:fldCharType="separate"/>
      </w:r>
      <w:r w:rsidR="008D759E">
        <w:rPr>
          <w:noProof/>
        </w:rPr>
        <w:t>21</w:t>
      </w:r>
      <w:r>
        <w:rPr>
          <w:noProof/>
        </w:rPr>
        <w:fldChar w:fldCharType="end"/>
      </w:r>
    </w:p>
    <w:p w14:paraId="517E9EF1" w14:textId="0D6CCDC5" w:rsidR="00C36A7C" w:rsidRDefault="00C36A7C">
      <w:pPr>
        <w:pStyle w:val="Mucluc2"/>
        <w:tabs>
          <w:tab w:val="left" w:pos="1200"/>
        </w:tabs>
        <w:rPr>
          <w:rFonts w:asciiTheme="minorHAnsi" w:eastAsiaTheme="minorEastAsia" w:hAnsiTheme="minorHAnsi" w:cstheme="minorBidi"/>
          <w:noProof/>
          <w:sz w:val="22"/>
          <w:szCs w:val="22"/>
          <w:lang w:val="vi-VN" w:eastAsia="zh-CN"/>
        </w:rPr>
      </w:pPr>
      <w:r>
        <w:rPr>
          <w:noProof/>
        </w:rPr>
        <w:t>10.3</w:t>
      </w:r>
      <w:r>
        <w:rPr>
          <w:rFonts w:asciiTheme="minorHAnsi" w:eastAsiaTheme="minorEastAsia" w:hAnsiTheme="minorHAnsi" w:cstheme="minorBidi"/>
          <w:noProof/>
          <w:sz w:val="22"/>
          <w:szCs w:val="22"/>
          <w:lang w:val="vi-VN" w:eastAsia="zh-CN"/>
        </w:rPr>
        <w:tab/>
      </w:r>
      <w:r>
        <w:rPr>
          <w:noProof/>
        </w:rPr>
        <w:t>Installation Guides, Configuration, and Read Me File</w:t>
      </w:r>
      <w:r>
        <w:rPr>
          <w:noProof/>
        </w:rPr>
        <w:tab/>
      </w:r>
      <w:r>
        <w:rPr>
          <w:noProof/>
        </w:rPr>
        <w:fldChar w:fldCharType="begin"/>
      </w:r>
      <w:r>
        <w:rPr>
          <w:noProof/>
        </w:rPr>
        <w:instrText xml:space="preserve"> PAGEREF _Toc105137701 \h </w:instrText>
      </w:r>
      <w:r>
        <w:rPr>
          <w:noProof/>
        </w:rPr>
      </w:r>
      <w:r>
        <w:rPr>
          <w:noProof/>
        </w:rPr>
        <w:fldChar w:fldCharType="separate"/>
      </w:r>
      <w:r w:rsidR="008D759E">
        <w:rPr>
          <w:noProof/>
        </w:rPr>
        <w:t>21</w:t>
      </w:r>
      <w:r>
        <w:rPr>
          <w:noProof/>
        </w:rPr>
        <w:fldChar w:fldCharType="end"/>
      </w:r>
    </w:p>
    <w:p w14:paraId="01A46C74" w14:textId="0DC0EBC2" w:rsidR="00C36A7C" w:rsidRDefault="00C36A7C">
      <w:pPr>
        <w:pStyle w:val="Mucluc2"/>
        <w:tabs>
          <w:tab w:val="left" w:pos="1200"/>
        </w:tabs>
        <w:rPr>
          <w:rFonts w:asciiTheme="minorHAnsi" w:eastAsiaTheme="minorEastAsia" w:hAnsiTheme="minorHAnsi" w:cstheme="minorBidi"/>
          <w:noProof/>
          <w:sz w:val="22"/>
          <w:szCs w:val="22"/>
          <w:lang w:val="vi-VN" w:eastAsia="zh-CN"/>
        </w:rPr>
      </w:pPr>
      <w:r>
        <w:rPr>
          <w:noProof/>
        </w:rPr>
        <w:t>10.4</w:t>
      </w:r>
      <w:r>
        <w:rPr>
          <w:rFonts w:asciiTheme="minorHAnsi" w:eastAsiaTheme="minorEastAsia" w:hAnsiTheme="minorHAnsi" w:cstheme="minorBidi"/>
          <w:noProof/>
          <w:sz w:val="22"/>
          <w:szCs w:val="22"/>
          <w:lang w:val="vi-VN" w:eastAsia="zh-CN"/>
        </w:rPr>
        <w:tab/>
      </w:r>
      <w:r>
        <w:rPr>
          <w:noProof/>
        </w:rPr>
        <w:t>Labeling and Packaging</w:t>
      </w:r>
      <w:r>
        <w:rPr>
          <w:noProof/>
        </w:rPr>
        <w:tab/>
      </w:r>
      <w:r>
        <w:rPr>
          <w:noProof/>
        </w:rPr>
        <w:fldChar w:fldCharType="begin"/>
      </w:r>
      <w:r>
        <w:rPr>
          <w:noProof/>
        </w:rPr>
        <w:instrText xml:space="preserve"> PAGEREF _Toc105137702 \h </w:instrText>
      </w:r>
      <w:r>
        <w:rPr>
          <w:noProof/>
        </w:rPr>
      </w:r>
      <w:r>
        <w:rPr>
          <w:noProof/>
        </w:rPr>
        <w:fldChar w:fldCharType="separate"/>
      </w:r>
      <w:r w:rsidR="008D759E">
        <w:rPr>
          <w:noProof/>
        </w:rPr>
        <w:t>21</w:t>
      </w:r>
      <w:r>
        <w:rPr>
          <w:noProof/>
        </w:rPr>
        <w:fldChar w:fldCharType="end"/>
      </w:r>
    </w:p>
    <w:p w14:paraId="1BE15D02" w14:textId="3DAFDE00" w:rsidR="00C36A7C" w:rsidRDefault="00C36A7C">
      <w:pPr>
        <w:pStyle w:val="Mucluc1"/>
        <w:rPr>
          <w:rFonts w:asciiTheme="minorHAnsi" w:eastAsiaTheme="minorEastAsia" w:hAnsiTheme="minorHAnsi" w:cstheme="minorBidi"/>
          <w:noProof/>
          <w:sz w:val="22"/>
          <w:szCs w:val="22"/>
          <w:lang w:val="vi-VN" w:eastAsia="zh-CN"/>
        </w:rPr>
      </w:pPr>
      <w:r>
        <w:rPr>
          <w:noProof/>
        </w:rPr>
        <w:t>A         Feature Attributes</w:t>
      </w:r>
      <w:r>
        <w:rPr>
          <w:noProof/>
        </w:rPr>
        <w:tab/>
      </w:r>
      <w:r>
        <w:rPr>
          <w:noProof/>
        </w:rPr>
        <w:fldChar w:fldCharType="begin"/>
      </w:r>
      <w:r>
        <w:rPr>
          <w:noProof/>
        </w:rPr>
        <w:instrText xml:space="preserve"> PAGEREF _Toc105137703 \h </w:instrText>
      </w:r>
      <w:r>
        <w:rPr>
          <w:noProof/>
        </w:rPr>
      </w:r>
      <w:r>
        <w:rPr>
          <w:noProof/>
        </w:rPr>
        <w:fldChar w:fldCharType="separate"/>
      </w:r>
      <w:r w:rsidR="008D759E">
        <w:rPr>
          <w:noProof/>
        </w:rPr>
        <w:t>21</w:t>
      </w:r>
      <w:r>
        <w:rPr>
          <w:noProof/>
        </w:rPr>
        <w:fldChar w:fldCharType="end"/>
      </w:r>
    </w:p>
    <w:p w14:paraId="2FB9D86A" w14:textId="3DD87A7C"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A.1</w:t>
      </w:r>
      <w:r>
        <w:rPr>
          <w:rFonts w:asciiTheme="minorHAnsi" w:eastAsiaTheme="minorEastAsia" w:hAnsiTheme="minorHAnsi" w:cstheme="minorBidi"/>
          <w:noProof/>
          <w:sz w:val="22"/>
          <w:szCs w:val="22"/>
          <w:lang w:val="vi-VN" w:eastAsia="zh-CN"/>
        </w:rPr>
        <w:tab/>
      </w:r>
      <w:r>
        <w:rPr>
          <w:noProof/>
        </w:rPr>
        <w:t>Status</w:t>
      </w:r>
      <w:r>
        <w:rPr>
          <w:noProof/>
        </w:rPr>
        <w:tab/>
      </w:r>
      <w:r>
        <w:rPr>
          <w:noProof/>
        </w:rPr>
        <w:fldChar w:fldCharType="begin"/>
      </w:r>
      <w:r>
        <w:rPr>
          <w:noProof/>
        </w:rPr>
        <w:instrText xml:space="preserve"> PAGEREF _Toc105137704 \h </w:instrText>
      </w:r>
      <w:r>
        <w:rPr>
          <w:noProof/>
        </w:rPr>
      </w:r>
      <w:r>
        <w:rPr>
          <w:noProof/>
        </w:rPr>
        <w:fldChar w:fldCharType="separate"/>
      </w:r>
      <w:r w:rsidR="008D759E">
        <w:rPr>
          <w:noProof/>
        </w:rPr>
        <w:t>21</w:t>
      </w:r>
      <w:r>
        <w:rPr>
          <w:noProof/>
        </w:rPr>
        <w:fldChar w:fldCharType="end"/>
      </w:r>
    </w:p>
    <w:p w14:paraId="07B032D1" w14:textId="091F7D4F"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A.2</w:t>
      </w:r>
      <w:r>
        <w:rPr>
          <w:rFonts w:asciiTheme="minorHAnsi" w:eastAsiaTheme="minorEastAsia" w:hAnsiTheme="minorHAnsi" w:cstheme="minorBidi"/>
          <w:noProof/>
          <w:sz w:val="22"/>
          <w:szCs w:val="22"/>
          <w:lang w:val="vi-VN" w:eastAsia="zh-CN"/>
        </w:rPr>
        <w:tab/>
      </w:r>
      <w:r>
        <w:rPr>
          <w:noProof/>
        </w:rPr>
        <w:t>Benefit</w:t>
      </w:r>
      <w:r>
        <w:rPr>
          <w:noProof/>
        </w:rPr>
        <w:tab/>
      </w:r>
      <w:r>
        <w:rPr>
          <w:noProof/>
        </w:rPr>
        <w:fldChar w:fldCharType="begin"/>
      </w:r>
      <w:r>
        <w:rPr>
          <w:noProof/>
        </w:rPr>
        <w:instrText xml:space="preserve"> PAGEREF _Toc105137705 \h </w:instrText>
      </w:r>
      <w:r>
        <w:rPr>
          <w:noProof/>
        </w:rPr>
      </w:r>
      <w:r>
        <w:rPr>
          <w:noProof/>
        </w:rPr>
        <w:fldChar w:fldCharType="separate"/>
      </w:r>
      <w:r w:rsidR="008D759E">
        <w:rPr>
          <w:noProof/>
        </w:rPr>
        <w:t>22</w:t>
      </w:r>
      <w:r>
        <w:rPr>
          <w:noProof/>
        </w:rPr>
        <w:fldChar w:fldCharType="end"/>
      </w:r>
    </w:p>
    <w:p w14:paraId="0D9A1EA9" w14:textId="45927EF7"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A.3</w:t>
      </w:r>
      <w:r>
        <w:rPr>
          <w:rFonts w:asciiTheme="minorHAnsi" w:eastAsiaTheme="minorEastAsia" w:hAnsiTheme="minorHAnsi" w:cstheme="minorBidi"/>
          <w:noProof/>
          <w:sz w:val="22"/>
          <w:szCs w:val="22"/>
          <w:lang w:val="vi-VN" w:eastAsia="zh-CN"/>
        </w:rPr>
        <w:tab/>
      </w:r>
      <w:r>
        <w:rPr>
          <w:noProof/>
        </w:rPr>
        <w:t>Effort</w:t>
      </w:r>
      <w:r>
        <w:rPr>
          <w:noProof/>
        </w:rPr>
        <w:tab/>
      </w:r>
      <w:r>
        <w:rPr>
          <w:noProof/>
        </w:rPr>
        <w:fldChar w:fldCharType="begin"/>
      </w:r>
      <w:r>
        <w:rPr>
          <w:noProof/>
        </w:rPr>
        <w:instrText xml:space="preserve"> PAGEREF _Toc105137706 \h </w:instrText>
      </w:r>
      <w:r>
        <w:rPr>
          <w:noProof/>
        </w:rPr>
      </w:r>
      <w:r>
        <w:rPr>
          <w:noProof/>
        </w:rPr>
        <w:fldChar w:fldCharType="separate"/>
      </w:r>
      <w:r w:rsidR="008D759E">
        <w:rPr>
          <w:noProof/>
        </w:rPr>
        <w:t>22</w:t>
      </w:r>
      <w:r>
        <w:rPr>
          <w:noProof/>
        </w:rPr>
        <w:fldChar w:fldCharType="end"/>
      </w:r>
    </w:p>
    <w:p w14:paraId="6C96E0FE" w14:textId="2C246932"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A.4</w:t>
      </w:r>
      <w:r>
        <w:rPr>
          <w:rFonts w:asciiTheme="minorHAnsi" w:eastAsiaTheme="minorEastAsia" w:hAnsiTheme="minorHAnsi" w:cstheme="minorBidi"/>
          <w:noProof/>
          <w:sz w:val="22"/>
          <w:szCs w:val="22"/>
          <w:lang w:val="vi-VN" w:eastAsia="zh-CN"/>
        </w:rPr>
        <w:tab/>
      </w:r>
      <w:r>
        <w:rPr>
          <w:noProof/>
        </w:rPr>
        <w:t>Risk</w:t>
      </w:r>
      <w:r>
        <w:rPr>
          <w:noProof/>
        </w:rPr>
        <w:tab/>
      </w:r>
      <w:r>
        <w:rPr>
          <w:noProof/>
        </w:rPr>
        <w:fldChar w:fldCharType="begin"/>
      </w:r>
      <w:r>
        <w:rPr>
          <w:noProof/>
        </w:rPr>
        <w:instrText xml:space="preserve"> PAGEREF _Toc105137707 \h </w:instrText>
      </w:r>
      <w:r>
        <w:rPr>
          <w:noProof/>
        </w:rPr>
      </w:r>
      <w:r>
        <w:rPr>
          <w:noProof/>
        </w:rPr>
        <w:fldChar w:fldCharType="separate"/>
      </w:r>
      <w:r w:rsidR="008D759E">
        <w:rPr>
          <w:noProof/>
        </w:rPr>
        <w:t>22</w:t>
      </w:r>
      <w:r>
        <w:rPr>
          <w:noProof/>
        </w:rPr>
        <w:fldChar w:fldCharType="end"/>
      </w:r>
    </w:p>
    <w:p w14:paraId="73425D2E" w14:textId="5512BE43"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A.5</w:t>
      </w:r>
      <w:r>
        <w:rPr>
          <w:rFonts w:asciiTheme="minorHAnsi" w:eastAsiaTheme="minorEastAsia" w:hAnsiTheme="minorHAnsi" w:cstheme="minorBidi"/>
          <w:noProof/>
          <w:sz w:val="22"/>
          <w:szCs w:val="22"/>
          <w:lang w:val="vi-VN" w:eastAsia="zh-CN"/>
        </w:rPr>
        <w:tab/>
      </w:r>
      <w:r>
        <w:rPr>
          <w:noProof/>
        </w:rPr>
        <w:t>Stability</w:t>
      </w:r>
      <w:r>
        <w:rPr>
          <w:noProof/>
        </w:rPr>
        <w:tab/>
      </w:r>
      <w:r>
        <w:rPr>
          <w:noProof/>
        </w:rPr>
        <w:fldChar w:fldCharType="begin"/>
      </w:r>
      <w:r>
        <w:rPr>
          <w:noProof/>
        </w:rPr>
        <w:instrText xml:space="preserve"> PAGEREF _Toc105137708 \h </w:instrText>
      </w:r>
      <w:r>
        <w:rPr>
          <w:noProof/>
        </w:rPr>
      </w:r>
      <w:r>
        <w:rPr>
          <w:noProof/>
        </w:rPr>
        <w:fldChar w:fldCharType="separate"/>
      </w:r>
      <w:r w:rsidR="008D759E">
        <w:rPr>
          <w:noProof/>
        </w:rPr>
        <w:t>23</w:t>
      </w:r>
      <w:r>
        <w:rPr>
          <w:noProof/>
        </w:rPr>
        <w:fldChar w:fldCharType="end"/>
      </w:r>
    </w:p>
    <w:p w14:paraId="53FD9B55" w14:textId="3DC0A6CB"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A.6</w:t>
      </w:r>
      <w:r>
        <w:rPr>
          <w:rFonts w:asciiTheme="minorHAnsi" w:eastAsiaTheme="minorEastAsia" w:hAnsiTheme="minorHAnsi" w:cstheme="minorBidi"/>
          <w:noProof/>
          <w:sz w:val="22"/>
          <w:szCs w:val="22"/>
          <w:lang w:val="vi-VN" w:eastAsia="zh-CN"/>
        </w:rPr>
        <w:tab/>
      </w:r>
      <w:r>
        <w:rPr>
          <w:noProof/>
        </w:rPr>
        <w:t>Target Release</w:t>
      </w:r>
      <w:r>
        <w:rPr>
          <w:noProof/>
        </w:rPr>
        <w:tab/>
      </w:r>
      <w:r>
        <w:rPr>
          <w:noProof/>
        </w:rPr>
        <w:fldChar w:fldCharType="begin"/>
      </w:r>
      <w:r>
        <w:rPr>
          <w:noProof/>
        </w:rPr>
        <w:instrText xml:space="preserve"> PAGEREF _Toc105137709 \h </w:instrText>
      </w:r>
      <w:r>
        <w:rPr>
          <w:noProof/>
        </w:rPr>
      </w:r>
      <w:r>
        <w:rPr>
          <w:noProof/>
        </w:rPr>
        <w:fldChar w:fldCharType="separate"/>
      </w:r>
      <w:r w:rsidR="008D759E">
        <w:rPr>
          <w:noProof/>
        </w:rPr>
        <w:t>23</w:t>
      </w:r>
      <w:r>
        <w:rPr>
          <w:noProof/>
        </w:rPr>
        <w:fldChar w:fldCharType="end"/>
      </w:r>
    </w:p>
    <w:p w14:paraId="433CDBD4" w14:textId="79175A12"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A.7</w:t>
      </w:r>
      <w:r>
        <w:rPr>
          <w:rFonts w:asciiTheme="minorHAnsi" w:eastAsiaTheme="minorEastAsia" w:hAnsiTheme="minorHAnsi" w:cstheme="minorBidi"/>
          <w:noProof/>
          <w:sz w:val="22"/>
          <w:szCs w:val="22"/>
          <w:lang w:val="vi-VN" w:eastAsia="zh-CN"/>
        </w:rPr>
        <w:tab/>
      </w:r>
      <w:r>
        <w:rPr>
          <w:noProof/>
        </w:rPr>
        <w:t>Assigned To</w:t>
      </w:r>
      <w:r>
        <w:rPr>
          <w:noProof/>
        </w:rPr>
        <w:tab/>
      </w:r>
      <w:r>
        <w:rPr>
          <w:noProof/>
        </w:rPr>
        <w:fldChar w:fldCharType="begin"/>
      </w:r>
      <w:r>
        <w:rPr>
          <w:noProof/>
        </w:rPr>
        <w:instrText xml:space="preserve"> PAGEREF _Toc105137710 \h </w:instrText>
      </w:r>
      <w:r>
        <w:rPr>
          <w:noProof/>
        </w:rPr>
      </w:r>
      <w:r>
        <w:rPr>
          <w:noProof/>
        </w:rPr>
        <w:fldChar w:fldCharType="separate"/>
      </w:r>
      <w:r w:rsidR="008D759E">
        <w:rPr>
          <w:noProof/>
        </w:rPr>
        <w:t>24</w:t>
      </w:r>
      <w:r>
        <w:rPr>
          <w:noProof/>
        </w:rPr>
        <w:fldChar w:fldCharType="end"/>
      </w:r>
    </w:p>
    <w:p w14:paraId="10CA2697" w14:textId="3BEB14F1" w:rsidR="00C36A7C" w:rsidRDefault="00C36A7C">
      <w:pPr>
        <w:pStyle w:val="Mucluc2"/>
        <w:tabs>
          <w:tab w:val="left" w:pos="1000"/>
        </w:tabs>
        <w:rPr>
          <w:rFonts w:asciiTheme="minorHAnsi" w:eastAsiaTheme="minorEastAsia" w:hAnsiTheme="minorHAnsi" w:cstheme="minorBidi"/>
          <w:noProof/>
          <w:sz w:val="22"/>
          <w:szCs w:val="22"/>
          <w:lang w:val="vi-VN" w:eastAsia="zh-CN"/>
        </w:rPr>
      </w:pPr>
      <w:r>
        <w:rPr>
          <w:noProof/>
        </w:rPr>
        <w:t>A.8</w:t>
      </w:r>
      <w:r>
        <w:rPr>
          <w:rFonts w:asciiTheme="minorHAnsi" w:eastAsiaTheme="minorEastAsia" w:hAnsiTheme="minorHAnsi" w:cstheme="minorBidi"/>
          <w:noProof/>
          <w:sz w:val="22"/>
          <w:szCs w:val="22"/>
          <w:lang w:val="vi-VN" w:eastAsia="zh-CN"/>
        </w:rPr>
        <w:tab/>
      </w:r>
      <w:r>
        <w:rPr>
          <w:noProof/>
        </w:rPr>
        <w:t>Reason</w:t>
      </w:r>
      <w:r>
        <w:rPr>
          <w:noProof/>
        </w:rPr>
        <w:tab/>
      </w:r>
      <w:r>
        <w:rPr>
          <w:noProof/>
        </w:rPr>
        <w:fldChar w:fldCharType="begin"/>
      </w:r>
      <w:r>
        <w:rPr>
          <w:noProof/>
        </w:rPr>
        <w:instrText xml:space="preserve"> PAGEREF _Toc105137711 \h </w:instrText>
      </w:r>
      <w:r>
        <w:rPr>
          <w:noProof/>
        </w:rPr>
      </w:r>
      <w:r>
        <w:rPr>
          <w:noProof/>
        </w:rPr>
        <w:fldChar w:fldCharType="separate"/>
      </w:r>
      <w:r w:rsidR="008D759E">
        <w:rPr>
          <w:noProof/>
        </w:rPr>
        <w:t>24</w:t>
      </w:r>
      <w:r>
        <w:rPr>
          <w:noProof/>
        </w:rPr>
        <w:fldChar w:fldCharType="end"/>
      </w:r>
    </w:p>
    <w:p w14:paraId="2E8B0265" w14:textId="363728C7" w:rsidR="001D423C" w:rsidRDefault="000D2289">
      <w:pPr>
        <w:pStyle w:val="Tiu"/>
      </w:pPr>
      <w:r>
        <w:fldChar w:fldCharType="end"/>
      </w:r>
      <w:r>
        <w:br w:type="page"/>
      </w:r>
      <w:fldSimple w:instr="TITLE  \* MERGEFORMAT">
        <w:r w:rsidR="00903371">
          <w:t>Vision</w:t>
        </w:r>
      </w:fldSimple>
    </w:p>
    <w:p w14:paraId="25E7B9D4" w14:textId="77777777" w:rsidR="001D423C" w:rsidRDefault="000D2289">
      <w:pPr>
        <w:pStyle w:val="u1"/>
      </w:pPr>
      <w:bookmarkStart w:id="0" w:name="_Toc456598586"/>
      <w:bookmarkStart w:id="1" w:name="_Toc456600917"/>
      <w:bookmarkStart w:id="2" w:name="_Toc436203377"/>
      <w:bookmarkStart w:id="3" w:name="_Toc452813577"/>
      <w:bookmarkStart w:id="4" w:name="_Toc105137639"/>
      <w:r>
        <w:t>Introduction</w:t>
      </w:r>
      <w:bookmarkEnd w:id="0"/>
      <w:bookmarkEnd w:id="1"/>
      <w:bookmarkEnd w:id="4"/>
    </w:p>
    <w:p w14:paraId="1F97AC4B" w14:textId="4710BC60" w:rsidR="004C4573" w:rsidRDefault="004C4573" w:rsidP="00B81D5D">
      <w:pPr>
        <w:pStyle w:val="ThnVnban"/>
        <w:numPr>
          <w:ilvl w:val="0"/>
          <w:numId w:val="18"/>
        </w:numPr>
        <w:ind w:left="720"/>
        <w:jc w:val="both"/>
      </w:pPr>
      <w:r>
        <w:t>Tài liệu này được sử dụng nhằm mục đích thu thập, phân tích, và định nghĩa các yêu cầu cũng như tính năng cần thiết cho</w:t>
      </w:r>
      <w:r w:rsidR="008F6574">
        <w:t xml:space="preserve"> dự án</w:t>
      </w:r>
      <w:r>
        <w:t xml:space="preserve"> </w:t>
      </w:r>
      <w:r w:rsidR="008F6574">
        <w:t>Ứng dụng hỗ trợ tìm kiếm gia sư Seeker</w:t>
      </w:r>
      <w:r>
        <w:t xml:space="preserve">. Nó tập trung vào nhu cầu của stakeholder và người dùng chính, cũng như giải thích lý do các nhu cầu này nên được thỏa mãn. </w:t>
      </w:r>
    </w:p>
    <w:p w14:paraId="18B970FF" w14:textId="02985A04" w:rsidR="004C4573" w:rsidRDefault="004C4573" w:rsidP="00B81D5D">
      <w:pPr>
        <w:pStyle w:val="ThnVnban"/>
        <w:numPr>
          <w:ilvl w:val="0"/>
          <w:numId w:val="18"/>
        </w:numPr>
        <w:ind w:left="720"/>
        <w:jc w:val="both"/>
      </w:pPr>
      <w:r>
        <w:t>Chi tiết về quá trình xử lý nhằm thỏa mãn các điều kiện nêu trên cho hệ thống được ghi rõ trong Tài liệu Đặc tả Use-Case cũng như các tài liệu có liên quan khác.</w:t>
      </w:r>
    </w:p>
    <w:p w14:paraId="6865DBE6" w14:textId="2BD7584C" w:rsidR="004C4573" w:rsidRPr="004C4573" w:rsidRDefault="004C4573" w:rsidP="00B81D5D">
      <w:pPr>
        <w:pStyle w:val="ThnVnban"/>
        <w:numPr>
          <w:ilvl w:val="0"/>
          <w:numId w:val="18"/>
        </w:numPr>
        <w:ind w:left="720"/>
        <w:jc w:val="both"/>
      </w:pPr>
      <w:r>
        <w:t xml:space="preserve">Phần Giới thiệu của Tài liệu Tầm nhìn cung cấp cái nhìn tổng quan về tài liệu này, mục đích của tài liệu, phạm vi áp dụng, </w:t>
      </w:r>
      <w:r w:rsidR="00CB7797">
        <w:t xml:space="preserve">một số </w:t>
      </w:r>
      <w:r>
        <w:t>định nghĩa</w:t>
      </w:r>
      <w:r w:rsidR="00CB7797">
        <w:t xml:space="preserve"> và</w:t>
      </w:r>
      <w:r>
        <w:t xml:space="preserve"> thuật ngữ, </w:t>
      </w:r>
      <w:r w:rsidR="001142D6">
        <w:t xml:space="preserve">cũng như các </w:t>
      </w:r>
      <w:r>
        <w:t>tài liệu tham khảo,</w:t>
      </w:r>
      <w:r w:rsidR="009139AC">
        <w:t xml:space="preserve"> </w:t>
      </w:r>
      <w:r>
        <w:t>…</w:t>
      </w:r>
    </w:p>
    <w:p w14:paraId="7D83D52D" w14:textId="77777777" w:rsidR="001D423C" w:rsidRDefault="000D2289">
      <w:pPr>
        <w:pStyle w:val="u2"/>
      </w:pPr>
      <w:bookmarkStart w:id="5" w:name="_Toc456598587"/>
      <w:bookmarkStart w:id="6" w:name="_Toc456600918"/>
      <w:bookmarkStart w:id="7" w:name="_Toc105137640"/>
      <w:r>
        <w:t>Purpose</w:t>
      </w:r>
      <w:bookmarkEnd w:id="5"/>
      <w:bookmarkEnd w:id="6"/>
      <w:bookmarkEnd w:id="7"/>
    </w:p>
    <w:p w14:paraId="20AF3918" w14:textId="77777777" w:rsidR="002346DA" w:rsidRDefault="003A2480" w:rsidP="00B81D5D">
      <w:pPr>
        <w:pStyle w:val="ThnVnban"/>
        <w:numPr>
          <w:ilvl w:val="0"/>
          <w:numId w:val="19"/>
        </w:numPr>
        <w:ind w:left="720"/>
        <w:jc w:val="both"/>
      </w:pPr>
      <w:r>
        <w:t xml:space="preserve">Mục đích của tài liệu này là thu thập, đánh giá và định nghĩa các nhu cầu và chức năng của </w:t>
      </w:r>
      <w:r w:rsidR="002346DA">
        <w:t>Ứng dụng hỗ trợ tìm kiếm gia sư Seeker.</w:t>
      </w:r>
    </w:p>
    <w:p w14:paraId="0F15450D" w14:textId="141264BC" w:rsidR="003A2480" w:rsidRPr="003A2480" w:rsidRDefault="003A2480" w:rsidP="00B81D5D">
      <w:pPr>
        <w:pStyle w:val="ThnVnban"/>
        <w:numPr>
          <w:ilvl w:val="0"/>
          <w:numId w:val="19"/>
        </w:numPr>
        <w:ind w:left="720"/>
        <w:jc w:val="both"/>
      </w:pPr>
      <w:r>
        <w:t>Tài liệu này tập trung mô tả những yêu cầu của các stakeholder, chi tiết về đối tượng người dùng mà ứng dụng hướng đến, cũng như giải thích lý do vì sao chúng lại cần thiết. Bên cạnh đó, tài liệu thể hiện rõ các chức năng, ràng buộc trong quá trình xây dựng hệ thống, và so sánh ứng dụng với các sản phẩm tương tự hiện có trên thị trường.</w:t>
      </w:r>
    </w:p>
    <w:p w14:paraId="28EF50DF" w14:textId="77777777" w:rsidR="001D423C" w:rsidRDefault="000D2289">
      <w:pPr>
        <w:pStyle w:val="u2"/>
      </w:pPr>
      <w:bookmarkStart w:id="8" w:name="_Toc456598588"/>
      <w:bookmarkStart w:id="9" w:name="_Toc456600919"/>
      <w:bookmarkStart w:id="10" w:name="_Toc105137641"/>
      <w:r>
        <w:t>Scope</w:t>
      </w:r>
      <w:bookmarkEnd w:id="8"/>
      <w:bookmarkEnd w:id="9"/>
      <w:bookmarkEnd w:id="10"/>
    </w:p>
    <w:p w14:paraId="0E85832E" w14:textId="38682CDD" w:rsidR="001E53C0" w:rsidRDefault="001E53C0" w:rsidP="00B81D5D">
      <w:pPr>
        <w:pStyle w:val="ThnVnban"/>
        <w:numPr>
          <w:ilvl w:val="0"/>
          <w:numId w:val="20"/>
        </w:numPr>
        <w:ind w:left="720"/>
        <w:jc w:val="both"/>
      </w:pPr>
      <w:r>
        <w:t xml:space="preserve">Tài liệu Tầm nhìn này chỉ được sử dụng trong phạm vi của dự án </w:t>
      </w:r>
      <w:r w:rsidR="002346DA">
        <w:t>Ứng dụng hỗ trợ tìm kiếm gia sư Seeker.</w:t>
      </w:r>
    </w:p>
    <w:p w14:paraId="263EF812" w14:textId="7E5CF6B7" w:rsidR="001E53C0" w:rsidRPr="001E53C0" w:rsidRDefault="001E53C0" w:rsidP="00B81D5D">
      <w:pPr>
        <w:pStyle w:val="ThnVnban"/>
        <w:numPr>
          <w:ilvl w:val="0"/>
          <w:numId w:val="20"/>
        </w:numPr>
        <w:ind w:left="720"/>
        <w:jc w:val="both"/>
      </w:pPr>
      <w:r>
        <w:t>Dựa vào tài liệu này, đội ngũ phát triển có thể nắm bắt các tính năng cần thiết, và bên thu thập yêu cầu có thể trao đổi thêm với khách hàng nhằm xác nhận yêu cầu ban đầu.</w:t>
      </w:r>
      <w:r w:rsidR="00E406EE">
        <w:t xml:space="preserve"> Ngoài ra, tài liệu còn được dùng làm cơ sở vẽ sơ đồ use-case.</w:t>
      </w:r>
    </w:p>
    <w:p w14:paraId="583E4111" w14:textId="77777777" w:rsidR="001D423C" w:rsidRDefault="000D2289">
      <w:pPr>
        <w:pStyle w:val="u2"/>
      </w:pPr>
      <w:bookmarkStart w:id="11" w:name="_Toc456598589"/>
      <w:bookmarkStart w:id="12" w:name="_Toc456600920"/>
      <w:bookmarkStart w:id="13" w:name="_Toc105137642"/>
      <w:r>
        <w:t>Definitions, Acronyms, and Abbreviations</w:t>
      </w:r>
      <w:bookmarkEnd w:id="11"/>
      <w:bookmarkEnd w:id="12"/>
      <w:bookmarkEnd w:id="13"/>
    </w:p>
    <w:p w14:paraId="7AE6113D" w14:textId="77777777" w:rsidR="001D423C" w:rsidRDefault="000D2289">
      <w:pPr>
        <w:pStyle w:val="u2"/>
      </w:pPr>
      <w:bookmarkStart w:id="14" w:name="_Toc456598590"/>
      <w:bookmarkStart w:id="15" w:name="_Toc456600921"/>
      <w:bookmarkStart w:id="16" w:name="_Toc105137643"/>
      <w:r>
        <w:t>References</w:t>
      </w:r>
      <w:bookmarkEnd w:id="14"/>
      <w:bookmarkEnd w:id="15"/>
      <w:bookmarkEnd w:id="16"/>
    </w:p>
    <w:p w14:paraId="2F0696FB" w14:textId="4F1BEBD3" w:rsidR="00627BA2" w:rsidRDefault="00627BA2" w:rsidP="00B81D5D">
      <w:pPr>
        <w:pStyle w:val="ThnVnban"/>
        <w:numPr>
          <w:ilvl w:val="0"/>
          <w:numId w:val="32"/>
        </w:numPr>
        <w:ind w:left="720"/>
      </w:pPr>
      <w:r>
        <w:t>Các biên bản trong quá trình thu thập yêu cầu, bao gồm:</w:t>
      </w:r>
    </w:p>
    <w:p w14:paraId="49174080" w14:textId="00D3A07E" w:rsidR="00E20BEB" w:rsidRDefault="00E20BEB" w:rsidP="00B81D5D">
      <w:pPr>
        <w:pStyle w:val="ThnVnban"/>
        <w:numPr>
          <w:ilvl w:val="1"/>
          <w:numId w:val="32"/>
        </w:numPr>
        <w:ind w:left="1080"/>
      </w:pPr>
      <w:r>
        <w:t>Biên bản khảo sát</w:t>
      </w:r>
    </w:p>
    <w:p w14:paraId="3C981ECF" w14:textId="769EE72A" w:rsidR="00F72B04" w:rsidRDefault="00CE4EFD" w:rsidP="00B81D5D">
      <w:pPr>
        <w:pStyle w:val="ThnVnban"/>
        <w:numPr>
          <w:ilvl w:val="1"/>
          <w:numId w:val="32"/>
        </w:numPr>
        <w:ind w:left="1080"/>
      </w:pPr>
      <w:r>
        <w:t>Biên bản phỏng vấn</w:t>
      </w:r>
    </w:p>
    <w:p w14:paraId="0B246636" w14:textId="28ABA7A1" w:rsidR="00CE4EFD" w:rsidRDefault="00CE4EFD" w:rsidP="00B81D5D">
      <w:pPr>
        <w:pStyle w:val="ThnVnban"/>
        <w:numPr>
          <w:ilvl w:val="1"/>
          <w:numId w:val="32"/>
        </w:numPr>
        <w:ind w:left="1080"/>
      </w:pPr>
      <w:r>
        <w:t>Biên bản quan sát</w:t>
      </w:r>
    </w:p>
    <w:p w14:paraId="316B761A" w14:textId="21D291A3" w:rsidR="00CE4EFD" w:rsidRDefault="00CE4EFD" w:rsidP="00B81D5D">
      <w:pPr>
        <w:pStyle w:val="ThnVnban"/>
        <w:numPr>
          <w:ilvl w:val="1"/>
          <w:numId w:val="32"/>
        </w:numPr>
        <w:ind w:left="1080"/>
      </w:pPr>
      <w:r>
        <w:t xml:space="preserve">Biên bản </w:t>
      </w:r>
      <w:r w:rsidR="00627BA2">
        <w:t>phân tích tài liệu</w:t>
      </w:r>
    </w:p>
    <w:p w14:paraId="678CE1A8" w14:textId="77777777" w:rsidR="00B574D4" w:rsidRDefault="00B574D4" w:rsidP="00B81D5D">
      <w:pPr>
        <w:pStyle w:val="ThnVnban"/>
        <w:numPr>
          <w:ilvl w:val="1"/>
          <w:numId w:val="32"/>
        </w:numPr>
        <w:ind w:left="1080"/>
      </w:pPr>
      <w:r>
        <w:t>Các chuẩn pháp lý</w:t>
      </w:r>
    </w:p>
    <w:p w14:paraId="535C70C9" w14:textId="4AC44CC2" w:rsidR="00B574D4" w:rsidRPr="00F72B04" w:rsidRDefault="000B263E" w:rsidP="00B81D5D">
      <w:pPr>
        <w:pStyle w:val="ThnVnban"/>
        <w:numPr>
          <w:ilvl w:val="1"/>
          <w:numId w:val="32"/>
        </w:numPr>
        <w:ind w:left="1080"/>
      </w:pPr>
      <w:r>
        <w:t>C</w:t>
      </w:r>
      <w:r w:rsidR="00B574D4">
        <w:t>ác ứng dụng tương tự</w:t>
      </w:r>
    </w:p>
    <w:p w14:paraId="6D514250" w14:textId="71CD56B8" w:rsidR="001D423C" w:rsidRDefault="000D2289" w:rsidP="002726D5">
      <w:pPr>
        <w:pStyle w:val="u2"/>
      </w:pPr>
      <w:bookmarkStart w:id="17" w:name="_Toc456598591"/>
      <w:bookmarkStart w:id="18" w:name="_Toc456600922"/>
      <w:bookmarkStart w:id="19" w:name="_Toc105137644"/>
      <w:r>
        <w:t>Overview</w:t>
      </w:r>
      <w:bookmarkEnd w:id="17"/>
      <w:bookmarkEnd w:id="18"/>
      <w:bookmarkEnd w:id="19"/>
    </w:p>
    <w:p w14:paraId="4AB50B48" w14:textId="3D4DA9C6" w:rsidR="00EA6BEB" w:rsidRDefault="00EA6BEB" w:rsidP="00B81D5D">
      <w:pPr>
        <w:pStyle w:val="ThnVnban"/>
        <w:numPr>
          <w:ilvl w:val="0"/>
          <w:numId w:val="21"/>
        </w:numPr>
        <w:jc w:val="both"/>
      </w:pPr>
      <w:r>
        <w:t>Tài liệu này bao gồm các mục</w:t>
      </w:r>
      <w:r w:rsidR="00BD40CA">
        <w:t xml:space="preserve"> chính như sau</w:t>
      </w:r>
    </w:p>
    <w:p w14:paraId="1E7E9CA1" w14:textId="77777777" w:rsidR="00EA6BEB" w:rsidRDefault="00EA6BEB" w:rsidP="00B81D5D">
      <w:pPr>
        <w:pStyle w:val="ThnVnban"/>
        <w:numPr>
          <w:ilvl w:val="1"/>
          <w:numId w:val="21"/>
        </w:numPr>
        <w:ind w:left="1080"/>
        <w:jc w:val="both"/>
      </w:pPr>
      <w:r>
        <w:t>Vị trí dự án (Positioning): nêu vấn đề khiến dự án ra đời, vị trí dự án, cũng như cơ hội kinh doanh của sản phẩm.</w:t>
      </w:r>
    </w:p>
    <w:p w14:paraId="7A4B8D4C" w14:textId="09A1EE9C" w:rsidR="00EA6BEB" w:rsidRDefault="009050A6" w:rsidP="00B81D5D">
      <w:pPr>
        <w:pStyle w:val="ThnVnban"/>
        <w:numPr>
          <w:ilvl w:val="1"/>
          <w:numId w:val="21"/>
        </w:numPr>
        <w:ind w:left="1080"/>
        <w:jc w:val="both"/>
      </w:pPr>
      <w:r>
        <w:t>Mô tả s</w:t>
      </w:r>
      <w:r w:rsidR="00EA6BEB">
        <w:t>takeholder và người dùng (Stakeholder and User Descriptions): chi tiết về các bên liên quan đến hệ thống và nhu cầu của họ.</w:t>
      </w:r>
    </w:p>
    <w:p w14:paraId="3F78A162" w14:textId="776179F6" w:rsidR="00EA6BEB" w:rsidRDefault="00EA6BEB" w:rsidP="00B81D5D">
      <w:pPr>
        <w:pStyle w:val="ThnVnban"/>
        <w:numPr>
          <w:ilvl w:val="1"/>
          <w:numId w:val="21"/>
        </w:numPr>
        <w:ind w:left="1080"/>
        <w:jc w:val="both"/>
      </w:pPr>
      <w:r>
        <w:t>Tổng quan về sản phẩm (Product Overview): cung cấp cái nhìn chung, tổng quát về những gì sản phẩm có thể làm, cũng như chi phí, giá cả, bản quyền, một số giả định khi phát triển,</w:t>
      </w:r>
      <w:r w:rsidR="009F0787">
        <w:t xml:space="preserve"> </w:t>
      </w:r>
      <w:r>
        <w:t>…</w:t>
      </w:r>
    </w:p>
    <w:p w14:paraId="11D40159" w14:textId="77777777" w:rsidR="00EA6BEB" w:rsidRDefault="00EA6BEB" w:rsidP="00B81D5D">
      <w:pPr>
        <w:pStyle w:val="ThnVnban"/>
        <w:numPr>
          <w:ilvl w:val="1"/>
          <w:numId w:val="21"/>
        </w:numPr>
        <w:ind w:left="1080"/>
        <w:jc w:val="both"/>
      </w:pPr>
      <w:r>
        <w:t>Các tính năng sản phẩm (Product Features): liệt kê các yêu cầu chức năng của sản phẩm</w:t>
      </w:r>
    </w:p>
    <w:p w14:paraId="0D447785" w14:textId="2D3F7F58" w:rsidR="00EA6BEB" w:rsidRDefault="00EA6BEB" w:rsidP="00B81D5D">
      <w:pPr>
        <w:pStyle w:val="ThnVnban"/>
        <w:numPr>
          <w:ilvl w:val="1"/>
          <w:numId w:val="21"/>
        </w:numPr>
        <w:ind w:left="1080"/>
        <w:jc w:val="both"/>
      </w:pPr>
      <w:r>
        <w:lastRenderedPageBreak/>
        <w:t>Ràng buộc (Constraints): các ràng buộc phải tuân theo khi thiết kế, phát triển,</w:t>
      </w:r>
      <w:r w:rsidR="00276496">
        <w:t xml:space="preserve"> </w:t>
      </w:r>
      <w:r>
        <w:t>…</w:t>
      </w:r>
    </w:p>
    <w:p w14:paraId="16A9E809" w14:textId="0A8CEE4F" w:rsidR="00EA6BEB" w:rsidRDefault="00EA6BEB" w:rsidP="00B81D5D">
      <w:pPr>
        <w:pStyle w:val="ThnVnban"/>
        <w:numPr>
          <w:ilvl w:val="1"/>
          <w:numId w:val="21"/>
        </w:numPr>
        <w:ind w:left="1080"/>
        <w:jc w:val="both"/>
      </w:pPr>
      <w:r>
        <w:t>Phạm vi chất lượng (Quality Ranges): nêu lên các ràng buộc, các chuẩn phải được thỏa mãn về hiệu năng, tính khả dụng,</w:t>
      </w:r>
      <w:r w:rsidR="00692762">
        <w:t xml:space="preserve"> </w:t>
      </w:r>
      <w:r>
        <w:t>…</w:t>
      </w:r>
    </w:p>
    <w:p w14:paraId="0F375606" w14:textId="77777777" w:rsidR="00EA6BEB" w:rsidRDefault="00EA6BEB" w:rsidP="00B81D5D">
      <w:pPr>
        <w:pStyle w:val="ThnVnban"/>
        <w:numPr>
          <w:ilvl w:val="1"/>
          <w:numId w:val="21"/>
        </w:numPr>
        <w:ind w:left="1080"/>
        <w:jc w:val="both"/>
      </w:pPr>
      <w:r>
        <w:t>Độ ưu tiên (Precedence and Priority): mức độ ưu tiên của các tính năng</w:t>
      </w:r>
    </w:p>
    <w:p w14:paraId="58EBD2DC" w14:textId="18F945F0" w:rsidR="00EA6BEB" w:rsidRDefault="00EA6BEB" w:rsidP="00B81D5D">
      <w:pPr>
        <w:pStyle w:val="ThnVnban"/>
        <w:numPr>
          <w:ilvl w:val="1"/>
          <w:numId w:val="21"/>
        </w:numPr>
        <w:ind w:left="1080"/>
        <w:jc w:val="both"/>
      </w:pPr>
      <w:r>
        <w:t>Một số yêu cầu khác (Other Product Requirements): nêu lên các chuẩn, các yêu cầu hệ thống và yêu cầu phần cứng, yêu cầu về môi trường thực thi,</w:t>
      </w:r>
      <w:r w:rsidR="00794EB4">
        <w:t xml:space="preserve"> </w:t>
      </w:r>
      <w:r>
        <w:t>…</w:t>
      </w:r>
    </w:p>
    <w:p w14:paraId="0EBECF41" w14:textId="72259B1A" w:rsidR="00EA6BEB" w:rsidRDefault="00EA6BEB" w:rsidP="00B81D5D">
      <w:pPr>
        <w:pStyle w:val="ThnVnban"/>
        <w:numPr>
          <w:ilvl w:val="1"/>
          <w:numId w:val="21"/>
        </w:numPr>
        <w:ind w:left="1080"/>
        <w:jc w:val="both"/>
      </w:pPr>
      <w:r>
        <w:t>Yêu cầu về sưu liệu (Documentation Requirements): nêu lên các tài liệu bắt buộc, quan trọng, then chốt nhằm giúp sản phẩm thành công.</w:t>
      </w:r>
    </w:p>
    <w:p w14:paraId="764023E2" w14:textId="211FBC07" w:rsidR="006C5CA4" w:rsidRPr="00EA6BEB" w:rsidRDefault="006C5CA4" w:rsidP="00B81D5D">
      <w:pPr>
        <w:pStyle w:val="ThnVnban"/>
        <w:numPr>
          <w:ilvl w:val="1"/>
          <w:numId w:val="21"/>
        </w:numPr>
        <w:ind w:left="1080"/>
        <w:jc w:val="both"/>
      </w:pPr>
      <w:r>
        <w:t xml:space="preserve">Thuộc tính tính năng (Feature Attributes): </w:t>
      </w:r>
      <w:r w:rsidR="00881544">
        <w:t>ghi lại các thuộc tính của các tính năng nổi bật trong sản phẩm dự án</w:t>
      </w:r>
      <w:r w:rsidR="00D10A8A">
        <w:t xml:space="preserve"> </w:t>
      </w:r>
      <w:r w:rsidR="007B5564">
        <w:t>nhằm đánh giá độ quan trọng, độ ưu tiên, cũng như truy vết khi có thay đổi xảy ra</w:t>
      </w:r>
      <w:r w:rsidR="00D10A8A">
        <w:t>, phục vụ cho quá trình cài đặt</w:t>
      </w:r>
      <w:r w:rsidR="0085104E">
        <w:t>.</w:t>
      </w:r>
    </w:p>
    <w:p w14:paraId="6169E43B" w14:textId="7C20F9F1" w:rsidR="001D423C" w:rsidRDefault="000D2289">
      <w:pPr>
        <w:pStyle w:val="u1"/>
      </w:pPr>
      <w:bookmarkStart w:id="20" w:name="_Toc105137645"/>
      <w:r>
        <w:t>Positioning</w:t>
      </w:r>
      <w:bookmarkEnd w:id="2"/>
      <w:bookmarkEnd w:id="3"/>
      <w:bookmarkEnd w:id="20"/>
    </w:p>
    <w:p w14:paraId="36659E4D" w14:textId="77777777" w:rsidR="001D423C" w:rsidRDefault="000D2289">
      <w:pPr>
        <w:pStyle w:val="u2"/>
      </w:pPr>
      <w:bookmarkStart w:id="21" w:name="_Toc436203378"/>
      <w:bookmarkStart w:id="22" w:name="_Toc452813578"/>
      <w:bookmarkStart w:id="23" w:name="_Toc105137646"/>
      <w:r>
        <w:t>Business Opportunity</w:t>
      </w:r>
      <w:bookmarkEnd w:id="21"/>
      <w:bookmarkEnd w:id="22"/>
      <w:bookmarkEnd w:id="23"/>
    </w:p>
    <w:p w14:paraId="3E76A525" w14:textId="2A959285" w:rsidR="008B0DFD" w:rsidRDefault="008B0DFD" w:rsidP="00B81D5D">
      <w:pPr>
        <w:pStyle w:val="ThnVnban"/>
        <w:numPr>
          <w:ilvl w:val="1"/>
          <w:numId w:val="22"/>
        </w:numPr>
        <w:jc w:val="both"/>
      </w:pPr>
      <w:r>
        <w:t xml:space="preserve">Dành riêng cho </w:t>
      </w:r>
      <w:r w:rsidR="006E3C4A">
        <w:t>học sinh, sinh viên có nhu cầu tìm gia sư một cách nhanh chóng, đáng tin cây. Cũng như giúp các bạn sinh viên, giáo viên</w:t>
      </w:r>
      <w:r w:rsidR="00E542D6">
        <w:t xml:space="preserve"> tìm kiếm học viên dễ dàng hơn và</w:t>
      </w:r>
      <w:r w:rsidR="006E3C4A">
        <w:t xml:space="preserve"> có thêm thu nhập thông qua công việc làm gia sư.</w:t>
      </w:r>
    </w:p>
    <w:p w14:paraId="16A68BE5" w14:textId="047CCC74" w:rsidR="008B0DFD" w:rsidRPr="008B0DFD" w:rsidRDefault="008B0DFD" w:rsidP="00B81D5D">
      <w:pPr>
        <w:pStyle w:val="ThnVnban"/>
        <w:numPr>
          <w:ilvl w:val="1"/>
          <w:numId w:val="22"/>
        </w:numPr>
        <w:jc w:val="both"/>
      </w:pPr>
      <w:r>
        <w:t xml:space="preserve">Hiện nay, </w:t>
      </w:r>
      <w:r w:rsidR="007B3D3E">
        <w:t>việc tìm kiếm gia sư cũng như tìm kiếm học viên thông qua các hình thức trực tuyến còn hạn chế</w:t>
      </w:r>
      <w:r w:rsidR="00C56117">
        <w:t>, các ứng dụng di động phục vụ nhu cầu này không nhiều, các trang web vẫn yêu cầu người dạy và người học phải đến trung tâm trực tiếp</w:t>
      </w:r>
      <w:r w:rsidR="007B3D3E">
        <w:t xml:space="preserve">. </w:t>
      </w:r>
      <w:r w:rsidR="00F35EDA">
        <w:t xml:space="preserve">Đa số </w:t>
      </w:r>
      <w:r w:rsidR="007B3D3E">
        <w:t xml:space="preserve">vẫn phải </w:t>
      </w:r>
      <w:r w:rsidR="008E3E42">
        <w:t>dựa vào</w:t>
      </w:r>
      <w:r w:rsidR="007B3D3E">
        <w:t xml:space="preserve"> các mối quan hệ</w:t>
      </w:r>
      <w:r w:rsidR="00BA3D2B">
        <w:t>, các trung tâm gia sư, trung tâm giới thiệu việc làm và do đó, có thể gặp một số khó khăn nhất định, như khoảng cách xa, bị lừa đảo, tiền phí trung gian cao,</w:t>
      </w:r>
      <w:r w:rsidR="008A063D">
        <w:t xml:space="preserve"> </w:t>
      </w:r>
      <w:r w:rsidR="00BA3D2B">
        <w:t>…</w:t>
      </w:r>
    </w:p>
    <w:p w14:paraId="2C070651" w14:textId="038E07E0" w:rsidR="001D423C" w:rsidRDefault="000D2289">
      <w:pPr>
        <w:pStyle w:val="u2"/>
      </w:pPr>
      <w:bookmarkStart w:id="24" w:name="_Toc436203379"/>
      <w:bookmarkStart w:id="25" w:name="_Toc452813579"/>
      <w:bookmarkStart w:id="26" w:name="_Toc105137647"/>
      <w:r>
        <w:t>Problem Statement</w:t>
      </w:r>
      <w:bookmarkEnd w:id="24"/>
      <w:bookmarkEnd w:id="25"/>
      <w:bookmarkEnd w:id="26"/>
    </w:p>
    <w:p w14:paraId="248A29C5" w14:textId="45C1F46C" w:rsidR="001D423C" w:rsidRDefault="001D423C" w:rsidP="00BF76F3">
      <w:pPr>
        <w:pStyle w:val="InfoBlue"/>
      </w:pPr>
    </w:p>
    <w:tbl>
      <w:tblPr>
        <w:tblW w:w="0" w:type="auto"/>
        <w:tblInd w:w="828" w:type="dxa"/>
        <w:tblLayout w:type="fixed"/>
        <w:tblLook w:val="0000" w:firstRow="0" w:lastRow="0" w:firstColumn="0" w:lastColumn="0" w:noHBand="0" w:noVBand="0"/>
      </w:tblPr>
      <w:tblGrid>
        <w:gridCol w:w="2970"/>
        <w:gridCol w:w="5220"/>
      </w:tblGrid>
      <w:tr w:rsidR="003D6582" w14:paraId="2310E0B6" w14:textId="77777777" w:rsidTr="004B1818">
        <w:tc>
          <w:tcPr>
            <w:tcW w:w="2970" w:type="dxa"/>
            <w:tcBorders>
              <w:top w:val="single" w:sz="12" w:space="0" w:color="auto"/>
              <w:left w:val="single" w:sz="12" w:space="0" w:color="auto"/>
              <w:bottom w:val="single" w:sz="6" w:space="0" w:color="auto"/>
              <w:right w:val="single" w:sz="12" w:space="0" w:color="auto"/>
            </w:tcBorders>
            <w:shd w:val="pct25" w:color="auto" w:fill="auto"/>
          </w:tcPr>
          <w:p w14:paraId="646A5FCD" w14:textId="77777777" w:rsidR="003D6582" w:rsidRDefault="003D6582" w:rsidP="00E365E1">
            <w:pPr>
              <w:pStyle w:val="ThnVnban"/>
              <w:keepNext/>
              <w:ind w:left="72"/>
              <w:jc w:val="both"/>
            </w:pPr>
            <w:r>
              <w:t>The problem of</w:t>
            </w:r>
          </w:p>
        </w:tc>
        <w:tc>
          <w:tcPr>
            <w:tcW w:w="5220" w:type="dxa"/>
            <w:tcBorders>
              <w:top w:val="single" w:sz="12" w:space="0" w:color="auto"/>
              <w:bottom w:val="single" w:sz="6" w:space="0" w:color="auto"/>
              <w:right w:val="single" w:sz="12" w:space="0" w:color="auto"/>
            </w:tcBorders>
          </w:tcPr>
          <w:p w14:paraId="764ABE41" w14:textId="77777777" w:rsidR="00574F0E" w:rsidRDefault="00574F0E" w:rsidP="00BF76F3">
            <w:pPr>
              <w:pStyle w:val="InfoBlue"/>
            </w:pPr>
            <w:r>
              <w:t>Các nền tảng tìm gia sư trực tuyến còn hạn chế.</w:t>
            </w:r>
          </w:p>
          <w:p w14:paraId="7A4DC51C" w14:textId="77777777" w:rsidR="00574F0E" w:rsidRDefault="00574F0E" w:rsidP="00BF76F3">
            <w:pPr>
              <w:pStyle w:val="InfoBlue"/>
            </w:pPr>
            <w:r>
              <w:t>Không tiện đi đến các trung tâm gia sư.</w:t>
            </w:r>
          </w:p>
          <w:p w14:paraId="26D99E66" w14:textId="77777777" w:rsidR="0056268B" w:rsidRDefault="00574F0E" w:rsidP="00BF76F3">
            <w:pPr>
              <w:pStyle w:val="InfoBlue"/>
            </w:pPr>
            <w:r>
              <w:t>Bị lừa đảo, tiền phí trung gian cao.</w:t>
            </w:r>
          </w:p>
          <w:p w14:paraId="3C0EE917" w14:textId="7F64B118" w:rsidR="003D6582" w:rsidRPr="00FA163E" w:rsidRDefault="0056268B" w:rsidP="00BF76F3">
            <w:pPr>
              <w:pStyle w:val="InfoBlue"/>
              <w:rPr>
                <w:i/>
              </w:rPr>
            </w:pPr>
            <w:r>
              <w:t>Phương thức tiếp cận không đa dạng.</w:t>
            </w:r>
            <w:r w:rsidR="003D6582" w:rsidRPr="00FA163E">
              <w:t xml:space="preserve"> </w:t>
            </w:r>
          </w:p>
        </w:tc>
      </w:tr>
      <w:tr w:rsidR="003D6582" w14:paraId="4F3B4157" w14:textId="77777777" w:rsidTr="004B1818">
        <w:tc>
          <w:tcPr>
            <w:tcW w:w="2970" w:type="dxa"/>
            <w:tcBorders>
              <w:top w:val="single" w:sz="6" w:space="0" w:color="auto"/>
              <w:left w:val="single" w:sz="12" w:space="0" w:color="auto"/>
              <w:bottom w:val="single" w:sz="6" w:space="0" w:color="auto"/>
              <w:right w:val="single" w:sz="12" w:space="0" w:color="auto"/>
            </w:tcBorders>
            <w:shd w:val="pct25" w:color="auto" w:fill="auto"/>
          </w:tcPr>
          <w:p w14:paraId="59897949" w14:textId="77777777" w:rsidR="003D6582" w:rsidRDefault="003D6582" w:rsidP="00E365E1">
            <w:pPr>
              <w:pStyle w:val="ThnVnban"/>
              <w:keepNext/>
              <w:ind w:left="72"/>
              <w:jc w:val="both"/>
            </w:pPr>
            <w:r>
              <w:t>affects</w:t>
            </w:r>
          </w:p>
        </w:tc>
        <w:tc>
          <w:tcPr>
            <w:tcW w:w="5220" w:type="dxa"/>
            <w:tcBorders>
              <w:top w:val="single" w:sz="6" w:space="0" w:color="auto"/>
              <w:bottom w:val="single" w:sz="6" w:space="0" w:color="auto"/>
              <w:right w:val="single" w:sz="12" w:space="0" w:color="auto"/>
            </w:tcBorders>
          </w:tcPr>
          <w:p w14:paraId="3E217940" w14:textId="5968D1F4" w:rsidR="002D0146" w:rsidRDefault="002D0146" w:rsidP="00E365E1">
            <w:pPr>
              <w:pStyle w:val="ThnVnban"/>
              <w:ind w:left="0"/>
              <w:jc w:val="both"/>
            </w:pPr>
            <w:r>
              <w:t>Học sinh, sinh viên</w:t>
            </w:r>
            <w:r w:rsidR="008B4E62">
              <w:t>, phụ huynh</w:t>
            </w:r>
            <w:r>
              <w:t xml:space="preserve"> có nhu cầu tìm gia sư.</w:t>
            </w:r>
          </w:p>
          <w:p w14:paraId="109214F9" w14:textId="4374DF16" w:rsidR="003D6582" w:rsidRPr="002D0146" w:rsidRDefault="002D0146" w:rsidP="00E365E1">
            <w:pPr>
              <w:pStyle w:val="ThnVnban"/>
              <w:ind w:left="0"/>
              <w:jc w:val="both"/>
            </w:pPr>
            <w:r>
              <w:t>Sinh viên, giáo viên làm công việc làm gia sư.</w:t>
            </w:r>
          </w:p>
        </w:tc>
      </w:tr>
      <w:tr w:rsidR="003D6582" w14:paraId="3FC12959" w14:textId="77777777" w:rsidTr="004B1818">
        <w:tc>
          <w:tcPr>
            <w:tcW w:w="2970" w:type="dxa"/>
            <w:tcBorders>
              <w:top w:val="single" w:sz="6" w:space="0" w:color="auto"/>
              <w:left w:val="single" w:sz="12" w:space="0" w:color="auto"/>
              <w:bottom w:val="single" w:sz="6" w:space="0" w:color="auto"/>
              <w:right w:val="single" w:sz="12" w:space="0" w:color="auto"/>
            </w:tcBorders>
            <w:shd w:val="pct25" w:color="auto" w:fill="auto"/>
          </w:tcPr>
          <w:p w14:paraId="2F4678E1" w14:textId="77777777" w:rsidR="003D6582" w:rsidRDefault="003D6582" w:rsidP="00E365E1">
            <w:pPr>
              <w:pStyle w:val="ThnVnban"/>
              <w:keepNext/>
              <w:ind w:left="72"/>
              <w:jc w:val="both"/>
            </w:pPr>
            <w:r>
              <w:t>the impact of which is</w:t>
            </w:r>
          </w:p>
        </w:tc>
        <w:tc>
          <w:tcPr>
            <w:tcW w:w="5220" w:type="dxa"/>
            <w:tcBorders>
              <w:top w:val="single" w:sz="6" w:space="0" w:color="auto"/>
              <w:bottom w:val="single" w:sz="6" w:space="0" w:color="auto"/>
              <w:right w:val="single" w:sz="12" w:space="0" w:color="auto"/>
            </w:tcBorders>
          </w:tcPr>
          <w:p w14:paraId="26E7BCCF" w14:textId="7989771B" w:rsidR="003D6582" w:rsidRDefault="006E7F97" w:rsidP="00BF76F3">
            <w:pPr>
              <w:pStyle w:val="InfoBlue"/>
            </w:pPr>
            <w:r>
              <w:t>Người làm công việc gia sư khó tìm được học viên</w:t>
            </w:r>
            <w:r w:rsidR="002D0146">
              <w:t xml:space="preserve"> phù hợp.</w:t>
            </w:r>
          </w:p>
          <w:p w14:paraId="0E49C96E" w14:textId="68633B15" w:rsidR="006E7F97" w:rsidRPr="006E7F97" w:rsidRDefault="006E7F97" w:rsidP="00E365E1">
            <w:pPr>
              <w:pStyle w:val="ThnVnban"/>
              <w:ind w:left="0"/>
              <w:jc w:val="both"/>
            </w:pPr>
            <w:r>
              <w:t>Người có nhu cầu tìm gia sư khó tìm được gia sư ưng ý.</w:t>
            </w:r>
          </w:p>
        </w:tc>
      </w:tr>
      <w:tr w:rsidR="003D6582" w14:paraId="39C96087" w14:textId="77777777" w:rsidTr="004B1818">
        <w:tc>
          <w:tcPr>
            <w:tcW w:w="2970" w:type="dxa"/>
            <w:tcBorders>
              <w:top w:val="single" w:sz="6" w:space="0" w:color="auto"/>
              <w:left w:val="single" w:sz="12" w:space="0" w:color="auto"/>
              <w:bottom w:val="single" w:sz="6" w:space="0" w:color="auto"/>
              <w:right w:val="single" w:sz="12" w:space="0" w:color="auto"/>
            </w:tcBorders>
            <w:shd w:val="pct25" w:color="auto" w:fill="auto"/>
          </w:tcPr>
          <w:p w14:paraId="705C117F" w14:textId="77777777" w:rsidR="003D6582" w:rsidRDefault="003D6582" w:rsidP="00E365E1">
            <w:pPr>
              <w:pStyle w:val="ThnVnban"/>
              <w:ind w:left="72"/>
              <w:jc w:val="both"/>
            </w:pPr>
            <w:r>
              <w:t>a successful solution would be</w:t>
            </w:r>
          </w:p>
        </w:tc>
        <w:tc>
          <w:tcPr>
            <w:tcW w:w="5220" w:type="dxa"/>
            <w:tcBorders>
              <w:top w:val="single" w:sz="6" w:space="0" w:color="auto"/>
              <w:bottom w:val="single" w:sz="6" w:space="0" w:color="auto"/>
              <w:right w:val="single" w:sz="12" w:space="0" w:color="auto"/>
            </w:tcBorders>
          </w:tcPr>
          <w:p w14:paraId="3AE90F4D" w14:textId="185261FD" w:rsidR="00702A7F" w:rsidRDefault="006B1761" w:rsidP="00E365E1">
            <w:pPr>
              <w:pStyle w:val="ThnVnban"/>
              <w:ind w:left="0"/>
              <w:jc w:val="both"/>
            </w:pPr>
            <w:r>
              <w:t xml:space="preserve">Học sinh, sinh viên có thể tìm được gia sư phù hợp một cách nhanh chóng, đáng tin </w:t>
            </w:r>
            <w:r w:rsidR="004B7831">
              <w:t>cậy</w:t>
            </w:r>
            <w:r>
              <w:t xml:space="preserve">. </w:t>
            </w:r>
          </w:p>
          <w:p w14:paraId="6D037C6D" w14:textId="17DA2108" w:rsidR="003D6582" w:rsidRPr="00D65FC6" w:rsidRDefault="00702A7F" w:rsidP="00E365E1">
            <w:pPr>
              <w:pStyle w:val="ThnVnban"/>
              <w:ind w:left="0"/>
              <w:jc w:val="both"/>
            </w:pPr>
            <w:r>
              <w:t>Sinh</w:t>
            </w:r>
            <w:r w:rsidR="006B1761">
              <w:t xml:space="preserve"> viên, giáo viên </w:t>
            </w:r>
            <w:r w:rsidR="00F54AA3">
              <w:t xml:space="preserve">làm công việc làm gia sư có thể </w:t>
            </w:r>
            <w:r w:rsidR="006B1761">
              <w:t>tìm kiếm học viên dễ dàng hơn</w:t>
            </w:r>
            <w:r w:rsidR="00F54AA3">
              <w:t xml:space="preserve"> và quảng bá tên tuổi.</w:t>
            </w:r>
          </w:p>
        </w:tc>
      </w:tr>
    </w:tbl>
    <w:p w14:paraId="21757611" w14:textId="77777777" w:rsidR="001D423C" w:rsidRDefault="000D2289">
      <w:pPr>
        <w:pStyle w:val="u2"/>
      </w:pPr>
      <w:bookmarkStart w:id="27" w:name="_Toc425054392"/>
      <w:bookmarkStart w:id="28" w:name="_Toc422186485"/>
      <w:bookmarkStart w:id="29" w:name="_Toc436203380"/>
      <w:bookmarkStart w:id="30" w:name="_Toc452813580"/>
      <w:bookmarkStart w:id="31" w:name="_Toc105137648"/>
      <w:r>
        <w:t>Product Position Statement</w:t>
      </w:r>
      <w:bookmarkEnd w:id="27"/>
      <w:bookmarkEnd w:id="28"/>
      <w:bookmarkEnd w:id="29"/>
      <w:bookmarkEnd w:id="30"/>
      <w:bookmarkEnd w:id="31"/>
    </w:p>
    <w:p w14:paraId="323F3E52" w14:textId="3CCAAF8C" w:rsidR="001D423C" w:rsidRDefault="001D423C" w:rsidP="00BF76F3">
      <w:pPr>
        <w:pStyle w:val="InfoBlue"/>
      </w:pPr>
    </w:p>
    <w:tbl>
      <w:tblPr>
        <w:tblW w:w="0" w:type="auto"/>
        <w:tblInd w:w="828" w:type="dxa"/>
        <w:tblLayout w:type="fixed"/>
        <w:tblLook w:val="0000" w:firstRow="0" w:lastRow="0" w:firstColumn="0" w:lastColumn="0" w:noHBand="0" w:noVBand="0"/>
      </w:tblPr>
      <w:tblGrid>
        <w:gridCol w:w="2790"/>
        <w:gridCol w:w="5400"/>
      </w:tblGrid>
      <w:tr w:rsidR="001D423C" w14:paraId="0330E04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F46A8F4" w14:textId="77777777" w:rsidR="001D423C" w:rsidRDefault="000D2289" w:rsidP="00E365E1">
            <w:pPr>
              <w:pStyle w:val="ThnVnban"/>
              <w:keepNext/>
              <w:ind w:left="72"/>
              <w:jc w:val="both"/>
            </w:pPr>
            <w:r>
              <w:lastRenderedPageBreak/>
              <w:t>For</w:t>
            </w:r>
          </w:p>
        </w:tc>
        <w:tc>
          <w:tcPr>
            <w:tcW w:w="5400" w:type="dxa"/>
            <w:tcBorders>
              <w:top w:val="single" w:sz="12" w:space="0" w:color="auto"/>
              <w:bottom w:val="single" w:sz="6" w:space="0" w:color="auto"/>
              <w:right w:val="single" w:sz="12" w:space="0" w:color="auto"/>
            </w:tcBorders>
          </w:tcPr>
          <w:p w14:paraId="14CC7854" w14:textId="3E14E5DA" w:rsidR="001D423C" w:rsidRDefault="00ED3A4B" w:rsidP="00E365E1">
            <w:pPr>
              <w:pStyle w:val="ThnVnban"/>
              <w:ind w:left="0"/>
              <w:jc w:val="both"/>
            </w:pPr>
            <w:r>
              <w:t>Học sinh, sinh viên</w:t>
            </w:r>
            <w:r w:rsidR="009D55B4">
              <w:t>, phụ huynh</w:t>
            </w:r>
            <w:r w:rsidR="000A5272">
              <w:t xml:space="preserve">, </w:t>
            </w:r>
            <w:r>
              <w:t>giáo viên</w:t>
            </w:r>
          </w:p>
        </w:tc>
      </w:tr>
      <w:tr w:rsidR="001D423C" w14:paraId="772EF7E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51881EC" w14:textId="77777777" w:rsidR="001D423C" w:rsidRDefault="000D2289" w:rsidP="00E365E1">
            <w:pPr>
              <w:pStyle w:val="ThnVnban"/>
              <w:keepNext/>
              <w:ind w:left="72"/>
              <w:jc w:val="both"/>
            </w:pPr>
            <w:r>
              <w:t>Who</w:t>
            </w:r>
          </w:p>
        </w:tc>
        <w:tc>
          <w:tcPr>
            <w:tcW w:w="5400" w:type="dxa"/>
            <w:tcBorders>
              <w:top w:val="single" w:sz="6" w:space="0" w:color="auto"/>
              <w:bottom w:val="single" w:sz="6" w:space="0" w:color="auto"/>
              <w:right w:val="single" w:sz="12" w:space="0" w:color="auto"/>
            </w:tcBorders>
          </w:tcPr>
          <w:p w14:paraId="183CFFD3" w14:textId="71A87D53" w:rsidR="001D423C" w:rsidRDefault="009669C0" w:rsidP="00BF76F3">
            <w:pPr>
              <w:pStyle w:val="InfoBlue"/>
            </w:pPr>
            <w:r>
              <w:t>Có nhu cầu tìm gia sư hoặc làm công việc làm gia sư.</w:t>
            </w:r>
          </w:p>
        </w:tc>
      </w:tr>
      <w:tr w:rsidR="001D423C" w14:paraId="273517E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FE8C3E6" w14:textId="77777777" w:rsidR="001D423C" w:rsidRDefault="000D2289" w:rsidP="00E365E1">
            <w:pPr>
              <w:pStyle w:val="ThnVnban"/>
              <w:keepNext/>
              <w:ind w:left="72"/>
              <w:jc w:val="both"/>
            </w:pPr>
            <w:r>
              <w:t>The (product name)</w:t>
            </w:r>
          </w:p>
        </w:tc>
        <w:tc>
          <w:tcPr>
            <w:tcW w:w="5400" w:type="dxa"/>
            <w:tcBorders>
              <w:top w:val="single" w:sz="6" w:space="0" w:color="auto"/>
              <w:bottom w:val="single" w:sz="6" w:space="0" w:color="auto"/>
              <w:right w:val="single" w:sz="12" w:space="0" w:color="auto"/>
            </w:tcBorders>
          </w:tcPr>
          <w:p w14:paraId="7FB03D85" w14:textId="60794737" w:rsidR="001D423C" w:rsidRDefault="000D2289" w:rsidP="00BF76F3">
            <w:pPr>
              <w:pStyle w:val="InfoBlue"/>
            </w:pPr>
            <w:r>
              <w:t xml:space="preserve"> </w:t>
            </w:r>
            <w:r w:rsidR="009A030D">
              <w:t>Seeker là một ứng dụng</w:t>
            </w:r>
          </w:p>
        </w:tc>
      </w:tr>
      <w:tr w:rsidR="001D423C" w14:paraId="43B32A3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AE27A58" w14:textId="77777777" w:rsidR="001D423C" w:rsidRDefault="000D2289" w:rsidP="00E365E1">
            <w:pPr>
              <w:pStyle w:val="ThnVnban"/>
              <w:keepNext/>
              <w:ind w:left="72"/>
              <w:jc w:val="both"/>
            </w:pPr>
            <w:r>
              <w:t>That</w:t>
            </w:r>
          </w:p>
        </w:tc>
        <w:tc>
          <w:tcPr>
            <w:tcW w:w="5400" w:type="dxa"/>
            <w:tcBorders>
              <w:top w:val="single" w:sz="6" w:space="0" w:color="auto"/>
              <w:bottom w:val="single" w:sz="6" w:space="0" w:color="auto"/>
              <w:right w:val="single" w:sz="12" w:space="0" w:color="auto"/>
            </w:tcBorders>
          </w:tcPr>
          <w:p w14:paraId="1D7C46C1" w14:textId="08F14753" w:rsidR="001D423C" w:rsidRDefault="00F2350E" w:rsidP="00E365E1">
            <w:pPr>
              <w:pStyle w:val="ThnVnban"/>
              <w:ind w:left="0"/>
              <w:jc w:val="both"/>
            </w:pPr>
            <w:r>
              <w:t>H</w:t>
            </w:r>
            <w:r w:rsidR="00C32C0B" w:rsidRPr="00C32C0B">
              <w:t>ỗ trợ người dùng tìm kiếm một gia sư</w:t>
            </w:r>
            <w:r w:rsidR="006D593A">
              <w:t xml:space="preserve"> cũng như học viên</w:t>
            </w:r>
            <w:r w:rsidR="00C32C0B" w:rsidRPr="00C32C0B">
              <w:t xml:space="preserve"> phù hợp với nhu cầu của bản thân một cách nhanh chóng, dễ dàng, và đáng tin cậy</w:t>
            </w:r>
          </w:p>
        </w:tc>
      </w:tr>
      <w:tr w:rsidR="001D423C" w14:paraId="3E9F250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673A20" w14:textId="77777777" w:rsidR="001D423C" w:rsidRDefault="000D2289" w:rsidP="00E365E1">
            <w:pPr>
              <w:pStyle w:val="ThnVnban"/>
              <w:keepNext/>
              <w:ind w:left="72"/>
              <w:jc w:val="both"/>
            </w:pPr>
            <w:r>
              <w:t>Unlike</w:t>
            </w:r>
          </w:p>
        </w:tc>
        <w:tc>
          <w:tcPr>
            <w:tcW w:w="5400" w:type="dxa"/>
            <w:tcBorders>
              <w:top w:val="single" w:sz="6" w:space="0" w:color="auto"/>
              <w:bottom w:val="single" w:sz="6" w:space="0" w:color="auto"/>
              <w:right w:val="single" w:sz="12" w:space="0" w:color="auto"/>
            </w:tcBorders>
          </w:tcPr>
          <w:p w14:paraId="522DB5AA" w14:textId="382A68A1" w:rsidR="001D423C" w:rsidRDefault="00F43069" w:rsidP="00E365E1">
            <w:pPr>
              <w:pStyle w:val="ThnVnban"/>
              <w:ind w:left="0"/>
              <w:jc w:val="both"/>
            </w:pPr>
            <w:r>
              <w:t>Các ứng dụng đã có trên thị trường (EduBox…), các trang web giới thiệu gia sư, các hội nhóm trên Facebook</w:t>
            </w:r>
          </w:p>
        </w:tc>
      </w:tr>
      <w:tr w:rsidR="001D423C" w14:paraId="4FC3C6FE"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A5B86EE" w14:textId="77777777" w:rsidR="001D423C" w:rsidRDefault="000D2289" w:rsidP="00E365E1">
            <w:pPr>
              <w:pStyle w:val="ThnVnban"/>
              <w:ind w:left="72"/>
              <w:jc w:val="both"/>
            </w:pPr>
            <w:r>
              <w:t>Our product</w:t>
            </w:r>
          </w:p>
        </w:tc>
        <w:tc>
          <w:tcPr>
            <w:tcW w:w="5400" w:type="dxa"/>
            <w:tcBorders>
              <w:top w:val="single" w:sz="6" w:space="0" w:color="auto"/>
              <w:bottom w:val="single" w:sz="12" w:space="0" w:color="auto"/>
              <w:right w:val="single" w:sz="12" w:space="0" w:color="auto"/>
            </w:tcBorders>
          </w:tcPr>
          <w:p w14:paraId="26C735F1" w14:textId="77777777" w:rsidR="00541D0E" w:rsidRDefault="003D1D9A" w:rsidP="00E365E1">
            <w:pPr>
              <w:pStyle w:val="ThnVnban"/>
              <w:ind w:left="0"/>
              <w:jc w:val="both"/>
            </w:pPr>
            <w:r>
              <w:t>Giúp người dùng</w:t>
            </w:r>
            <w:r w:rsidRPr="003D1D9A">
              <w:t xml:space="preserve"> tìm kiếm được gia sư </w:t>
            </w:r>
            <w:r w:rsidR="0017723E">
              <w:t xml:space="preserve">hoặc học viên </w:t>
            </w:r>
            <w:r w:rsidRPr="003D1D9A">
              <w:t xml:space="preserve">ưng ý nhất, phù hợp với nhiều tiêu chí và yêu cầu khác nhau. </w:t>
            </w:r>
          </w:p>
          <w:p w14:paraId="6EDEE307" w14:textId="7E579256" w:rsidR="00CF4F41" w:rsidRDefault="00747D66" w:rsidP="00E365E1">
            <w:pPr>
              <w:pStyle w:val="ThnVnban"/>
              <w:ind w:left="0"/>
              <w:jc w:val="both"/>
            </w:pPr>
            <w:r>
              <w:t>Cho phép người dùng tìm gia sư và học viên ở lân cận.</w:t>
            </w:r>
          </w:p>
          <w:p w14:paraId="2068BBF4" w14:textId="489A9F52" w:rsidR="00747D66" w:rsidRDefault="00747D66" w:rsidP="00E365E1">
            <w:pPr>
              <w:pStyle w:val="ThnVnban"/>
              <w:ind w:left="0"/>
              <w:jc w:val="both"/>
            </w:pPr>
            <w:r>
              <w:t>Giữa học viên và gia sư có thể tự do trao đổi, thỏa thuận mà không cần qua trung gian</w:t>
            </w:r>
            <w:r w:rsidR="00592BEE">
              <w:t>.</w:t>
            </w:r>
          </w:p>
          <w:p w14:paraId="75772219" w14:textId="77777777" w:rsidR="005806E9" w:rsidRDefault="003D1D9A" w:rsidP="00E365E1">
            <w:pPr>
              <w:pStyle w:val="ThnVnban"/>
              <w:ind w:left="0"/>
              <w:jc w:val="both"/>
            </w:pPr>
            <w:r w:rsidRPr="003D1D9A">
              <w:t xml:space="preserve">Các gia sư trên hệ thống đều được </w:t>
            </w:r>
            <w:r w:rsidR="001A65AF">
              <w:t xml:space="preserve">khuyến khích xác nhận trình độ học vấn hiện tại </w:t>
            </w:r>
            <w:r w:rsidRPr="003D1D9A">
              <w:t>với mong muốn giảm thiểu rủi ro cho người dùng.</w:t>
            </w:r>
          </w:p>
          <w:p w14:paraId="2454440F" w14:textId="7D148D03" w:rsidR="001D423C" w:rsidRDefault="005806E9" w:rsidP="00E365E1">
            <w:pPr>
              <w:pStyle w:val="ThnVnban"/>
              <w:ind w:left="0"/>
              <w:jc w:val="both"/>
            </w:pPr>
            <w:r>
              <w:t>Ứ</w:t>
            </w:r>
            <w:r w:rsidR="003D1D9A" w:rsidRPr="003D1D9A">
              <w:t xml:space="preserve">ng dụng </w:t>
            </w:r>
            <w:r>
              <w:t xml:space="preserve">không </w:t>
            </w:r>
            <w:r w:rsidR="003D1D9A" w:rsidRPr="003D1D9A">
              <w:t>lệ thuộc vào một tổ chức hay cá nhân nào, nhờ đó đảm bảo tính trung thực và chất lượng của dịch vụ.</w:t>
            </w:r>
          </w:p>
        </w:tc>
      </w:tr>
    </w:tbl>
    <w:p w14:paraId="1C0A0364" w14:textId="77777777" w:rsidR="00FE647C" w:rsidRDefault="00FE647C" w:rsidP="004D080E">
      <w:pPr>
        <w:pStyle w:val="ThnVnban"/>
        <w:ind w:left="0"/>
        <w:jc w:val="both"/>
      </w:pPr>
    </w:p>
    <w:p w14:paraId="158DD294" w14:textId="54D8CBA9" w:rsidR="00BB2A13" w:rsidRDefault="003A23FF" w:rsidP="004D080E">
      <w:pPr>
        <w:pStyle w:val="ThnVnban"/>
        <w:ind w:left="0"/>
        <w:jc w:val="both"/>
      </w:pPr>
      <w:r w:rsidRPr="003A23FF">
        <w:t xml:space="preserve">Dành cho </w:t>
      </w:r>
      <w:r w:rsidR="00E1060D">
        <w:t>h</w:t>
      </w:r>
      <w:r>
        <w:t>ọc sinh, sinh viên, phụ huynh có nhu cầu tìm gia sư, và sinh viên, giáo viên làm công việc làm gia sư</w:t>
      </w:r>
      <w:r w:rsidR="007A6264">
        <w:t xml:space="preserve">, </w:t>
      </w:r>
      <w:r w:rsidRPr="003A23FF">
        <w:t>ứng dụng Seeker hỗ trợ người dùng tìm kiếm một gia sư</w:t>
      </w:r>
      <w:r w:rsidR="007D49E3">
        <w:t xml:space="preserve"> hoặc học viên</w:t>
      </w:r>
      <w:r w:rsidRPr="003A23FF">
        <w:t xml:space="preserve"> phù hợp với nhu cầu của bản thân một cách nhanh chóng, dễ dàng, và đáng tin cậy. Không như các ứng dụng tương tự khác trên thị trường, ứng dụng của chúng tôi hỗ trợ người dùng hết mức có thể nhằm giúp họ </w:t>
      </w:r>
      <w:r w:rsidR="00624D76" w:rsidRPr="003D1D9A">
        <w:t xml:space="preserve">tìm kiếm được gia sư </w:t>
      </w:r>
      <w:r w:rsidR="00624D76">
        <w:t xml:space="preserve">hoặc học viên </w:t>
      </w:r>
      <w:r w:rsidR="00624D76" w:rsidRPr="003D1D9A">
        <w:t>ưng ý nhất, phù hợp với nhiều tiêu chí và yêu cầu khác nhau</w:t>
      </w:r>
      <w:r w:rsidR="005C498B">
        <w:t xml:space="preserve">. Ứng dụng </w:t>
      </w:r>
      <w:r w:rsidR="00624D76">
        <w:t>cho phép người dùng tìm gia sư và học viên ở lân cận</w:t>
      </w:r>
      <w:r w:rsidR="00926042">
        <w:t>. Bên cạnh đó,</w:t>
      </w:r>
      <w:r w:rsidR="00624D76">
        <w:t xml:space="preserve"> học viên và gia sư có thể tự do trao đổi, thỏa thuận mà không cần qua trung gian</w:t>
      </w:r>
      <w:r w:rsidR="00F370D4">
        <w:t xml:space="preserve">. Hơn thế nữa, </w:t>
      </w:r>
      <w:r w:rsidR="00105B25">
        <w:t>c</w:t>
      </w:r>
      <w:r w:rsidR="00624D76" w:rsidRPr="003D1D9A">
        <w:t xml:space="preserve">ác gia sư trên hệ thống đều được </w:t>
      </w:r>
      <w:r w:rsidR="00624D76">
        <w:t xml:space="preserve">khuyến khích xác nhận trình độ học vấn hiện tại </w:t>
      </w:r>
      <w:r w:rsidR="00624D76" w:rsidRPr="003D1D9A">
        <w:t>với mong muốn giảm thiểu rủi ro cho người dùng.</w:t>
      </w:r>
      <w:r w:rsidR="004D080E">
        <w:t xml:space="preserve"> Ngoài ra, ứ</w:t>
      </w:r>
      <w:r w:rsidR="00624D76" w:rsidRPr="003D1D9A">
        <w:t xml:space="preserve">ng dụng </w:t>
      </w:r>
      <w:r w:rsidR="00624D76">
        <w:t xml:space="preserve">không </w:t>
      </w:r>
      <w:r w:rsidR="00624D76" w:rsidRPr="003D1D9A">
        <w:t>lệ thuộc vào một tổ chức hay cá nhân nào, nhờ đó đảm bảo tính trung thực và chất lượng của dịch vụ.</w:t>
      </w:r>
    </w:p>
    <w:p w14:paraId="429B873B" w14:textId="77777777" w:rsidR="00BF76F3" w:rsidRPr="00BB2A13" w:rsidRDefault="00BF76F3" w:rsidP="004D080E">
      <w:pPr>
        <w:pStyle w:val="ThnVnban"/>
        <w:ind w:left="0"/>
        <w:jc w:val="both"/>
      </w:pPr>
    </w:p>
    <w:p w14:paraId="7455BD03" w14:textId="45261D1C" w:rsidR="001D423C" w:rsidRDefault="000D2289" w:rsidP="002726D5">
      <w:pPr>
        <w:pStyle w:val="u1"/>
      </w:pPr>
      <w:bookmarkStart w:id="32" w:name="_Toc447960005"/>
      <w:bookmarkStart w:id="33" w:name="_Toc452813581"/>
      <w:bookmarkStart w:id="34" w:name="_Toc436203381"/>
      <w:bookmarkStart w:id="35" w:name="_Toc105137649"/>
      <w:r>
        <w:t>Stakeholder and User Descriptions</w:t>
      </w:r>
      <w:bookmarkEnd w:id="32"/>
      <w:bookmarkEnd w:id="33"/>
      <w:bookmarkEnd w:id="35"/>
    </w:p>
    <w:p w14:paraId="177031CA" w14:textId="77777777" w:rsidR="00DA3426" w:rsidRDefault="00DA3426" w:rsidP="00DA3426">
      <w:pPr>
        <w:pStyle w:val="ThnVnban"/>
        <w:ind w:left="0"/>
      </w:pPr>
      <w:r w:rsidRPr="00DA3426">
        <w:t xml:space="preserve">Phần này cung cấp thông tin về các bên liên quan đến dự án. Cung cấp hồ sơ về các bên liên quan và người dùng tham gia vào dự án, kèm theo các vấn đề chính mà từng nhóm đối tượng tham gia vào dự án cho rằng họ sẽ được giải quyết. </w:t>
      </w:r>
    </w:p>
    <w:p w14:paraId="69925173" w14:textId="23B2680C" w:rsidR="002621DF" w:rsidRPr="002621DF" w:rsidRDefault="00DA3426" w:rsidP="00DA3426">
      <w:pPr>
        <w:pStyle w:val="ThnVnban"/>
        <w:ind w:left="0"/>
      </w:pPr>
      <w:r w:rsidRPr="00DA3426">
        <w:t xml:space="preserve">Lưu ý: </w:t>
      </w:r>
      <w:r>
        <w:t>P</w:t>
      </w:r>
      <w:r w:rsidRPr="00DA3426">
        <w:t>hần này chỉ nêu ra và cung cấp lý do giải thích tại sao các yêu cầu là cần thiết, không yêu cầu đặc tả riêng biệt các yêu cầu.</w:t>
      </w:r>
    </w:p>
    <w:p w14:paraId="1841031E" w14:textId="77777777" w:rsidR="001D423C" w:rsidRDefault="000D2289">
      <w:pPr>
        <w:pStyle w:val="u2"/>
        <w:widowControl/>
      </w:pPr>
      <w:bookmarkStart w:id="36" w:name="_Toc447960006"/>
      <w:bookmarkStart w:id="37" w:name="_Toc452813582"/>
      <w:bookmarkStart w:id="38" w:name="_Toc105137650"/>
      <w:r>
        <w:t>Market Demographics</w:t>
      </w:r>
      <w:bookmarkEnd w:id="36"/>
      <w:bookmarkEnd w:id="37"/>
      <w:bookmarkEnd w:id="38"/>
    </w:p>
    <w:p w14:paraId="72A1A68D" w14:textId="3573A002" w:rsidR="0064689E" w:rsidRPr="00207EA4" w:rsidRDefault="0064689E" w:rsidP="00207EA4">
      <w:pPr>
        <w:pStyle w:val="paragraph"/>
        <w:spacing w:before="0" w:beforeAutospacing="0" w:after="0" w:afterAutospacing="0" w:line="276" w:lineRule="auto"/>
        <w:ind w:left="720"/>
        <w:textAlignment w:val="baseline"/>
        <w:rPr>
          <w:sz w:val="20"/>
          <w:szCs w:val="20"/>
        </w:rPr>
      </w:pPr>
      <w:r>
        <w:rPr>
          <w:rStyle w:val="eop"/>
          <w:sz w:val="20"/>
          <w:szCs w:val="20"/>
        </w:rPr>
        <w:t>Sản phẩm hướng tới các đối tượng</w:t>
      </w:r>
      <w:r w:rsidR="00372558">
        <w:rPr>
          <w:rStyle w:val="eop"/>
          <w:sz w:val="20"/>
          <w:szCs w:val="20"/>
        </w:rPr>
        <w:t>, tổ chức</w:t>
      </w:r>
      <w:r>
        <w:rPr>
          <w:rStyle w:val="eop"/>
          <w:sz w:val="20"/>
          <w:szCs w:val="20"/>
        </w:rPr>
        <w:t xml:space="preserve"> có mong muốn tìm kiếm gia sư hoặc công việc gia sư</w:t>
      </w:r>
      <w:r w:rsidR="00FF1E31">
        <w:rPr>
          <w:rStyle w:val="eop"/>
          <w:sz w:val="20"/>
          <w:szCs w:val="20"/>
        </w:rPr>
        <w:t xml:space="preserve">. </w:t>
      </w:r>
      <w:r w:rsidR="00FF1E31">
        <w:rPr>
          <w:rStyle w:val="normaltextrun"/>
          <w:sz w:val="20"/>
          <w:szCs w:val="20"/>
          <w:lang w:val="vi-VN"/>
        </w:rPr>
        <w:t xml:space="preserve">Các đối tượng đầu tiên được nhắm đến </w:t>
      </w:r>
      <w:r w:rsidR="00642D87">
        <w:rPr>
          <w:rStyle w:val="normaltextrun"/>
          <w:sz w:val="20"/>
          <w:szCs w:val="20"/>
        </w:rPr>
        <w:t>đối với người tìm công việc gia sư</w:t>
      </w:r>
      <w:r w:rsidR="00FF1E31">
        <w:rPr>
          <w:rStyle w:val="normaltextrun"/>
          <w:sz w:val="20"/>
          <w:szCs w:val="20"/>
          <w:lang w:val="vi-VN"/>
        </w:rPr>
        <w:t xml:space="preserve"> là các </w:t>
      </w:r>
      <w:r w:rsidR="00652B35">
        <w:rPr>
          <w:rStyle w:val="normaltextrun"/>
          <w:sz w:val="20"/>
          <w:szCs w:val="20"/>
        </w:rPr>
        <w:t>t</w:t>
      </w:r>
      <w:r w:rsidR="00FF1E31">
        <w:rPr>
          <w:rStyle w:val="normaltextrun"/>
          <w:sz w:val="20"/>
          <w:szCs w:val="20"/>
          <w:lang w:val="vi-VN"/>
        </w:rPr>
        <w:t xml:space="preserve">rường </w:t>
      </w:r>
      <w:r w:rsidR="00652B35">
        <w:rPr>
          <w:rStyle w:val="normaltextrun"/>
          <w:sz w:val="20"/>
          <w:szCs w:val="20"/>
        </w:rPr>
        <w:t>Đ</w:t>
      </w:r>
      <w:r w:rsidR="00FF1E31">
        <w:rPr>
          <w:rStyle w:val="normaltextrun"/>
          <w:sz w:val="20"/>
          <w:szCs w:val="20"/>
          <w:lang w:val="vi-VN"/>
        </w:rPr>
        <w:t xml:space="preserve">ại </w:t>
      </w:r>
      <w:r w:rsidR="00AD0906">
        <w:rPr>
          <w:rStyle w:val="normaltextrun"/>
          <w:sz w:val="20"/>
          <w:szCs w:val="20"/>
        </w:rPr>
        <w:t>h</w:t>
      </w:r>
      <w:r w:rsidR="00FF1E31">
        <w:rPr>
          <w:rStyle w:val="normaltextrun"/>
          <w:sz w:val="20"/>
          <w:szCs w:val="20"/>
          <w:lang w:val="vi-VN"/>
        </w:rPr>
        <w:t>ọc với số lượng giảng viên, sinh viên</w:t>
      </w:r>
      <w:r w:rsidR="00955C7D">
        <w:rPr>
          <w:rStyle w:val="normaltextrun"/>
          <w:sz w:val="20"/>
          <w:szCs w:val="20"/>
        </w:rPr>
        <w:t xml:space="preserve"> có nhu cầu</w:t>
      </w:r>
      <w:r w:rsidR="00642D87">
        <w:rPr>
          <w:rStyle w:val="normaltextrun"/>
          <w:sz w:val="20"/>
          <w:szCs w:val="20"/>
        </w:rPr>
        <w:t xml:space="preserve"> </w:t>
      </w:r>
      <w:r w:rsidR="00FF1E31">
        <w:rPr>
          <w:rStyle w:val="normaltextrun"/>
          <w:sz w:val="20"/>
          <w:szCs w:val="20"/>
        </w:rPr>
        <w:t xml:space="preserve">tìm kiếm </w:t>
      </w:r>
      <w:r w:rsidR="00652B35">
        <w:rPr>
          <w:rStyle w:val="normaltextrun"/>
          <w:sz w:val="20"/>
          <w:szCs w:val="20"/>
        </w:rPr>
        <w:t xml:space="preserve">công việc gia sư </w:t>
      </w:r>
      <w:r w:rsidR="00FF1E31">
        <w:rPr>
          <w:rStyle w:val="normaltextrun"/>
          <w:sz w:val="20"/>
          <w:szCs w:val="20"/>
          <w:lang w:val="vi-VN"/>
        </w:rPr>
        <w:t>vô cùng nhiều.</w:t>
      </w:r>
      <w:r w:rsidR="00955C7D">
        <w:rPr>
          <w:rStyle w:val="normaltextrun"/>
          <w:sz w:val="20"/>
          <w:szCs w:val="20"/>
        </w:rPr>
        <w:t xml:space="preserve"> Bên cạnh đó, đối với người tìm kiếm gia sư, đối tượng nhắm đến là học sinh</w:t>
      </w:r>
      <w:r w:rsidR="00AC58FB">
        <w:rPr>
          <w:rStyle w:val="normaltextrun"/>
          <w:sz w:val="20"/>
          <w:szCs w:val="20"/>
        </w:rPr>
        <w:t xml:space="preserve"> hoặc phụ huynh có con là học sinh</w:t>
      </w:r>
      <w:r w:rsidR="00955C7D">
        <w:rPr>
          <w:rStyle w:val="normaltextrun"/>
          <w:sz w:val="20"/>
          <w:szCs w:val="20"/>
        </w:rPr>
        <w:t xml:space="preserve"> đang học</w:t>
      </w:r>
      <w:r w:rsidR="00372558">
        <w:rPr>
          <w:rStyle w:val="normaltextrun"/>
          <w:sz w:val="20"/>
          <w:szCs w:val="20"/>
        </w:rPr>
        <w:t xml:space="preserve"> trên ghế nhà trường</w:t>
      </w:r>
      <w:r w:rsidR="00AC58FB">
        <w:rPr>
          <w:rStyle w:val="normaltextrun"/>
          <w:sz w:val="20"/>
          <w:szCs w:val="20"/>
        </w:rPr>
        <w:t>.</w:t>
      </w:r>
      <w:r w:rsidR="00CC5286">
        <w:rPr>
          <w:rStyle w:val="normaltextrun"/>
          <w:sz w:val="20"/>
          <w:szCs w:val="20"/>
        </w:rPr>
        <w:t xml:space="preserve"> </w:t>
      </w:r>
      <w:r w:rsidR="00652B35">
        <w:rPr>
          <w:rStyle w:val="normaltextrun"/>
          <w:sz w:val="20"/>
          <w:szCs w:val="20"/>
          <w:lang w:val="vi-VN"/>
        </w:rPr>
        <w:t xml:space="preserve">Nếu sản phẩm thành công, sự tăng trưởng của sản phẩm ước tính sẽ cực kỳ nhanh vì số lượng </w:t>
      </w:r>
      <w:r w:rsidR="00AC58FB">
        <w:rPr>
          <w:rStyle w:val="normaltextrun"/>
          <w:sz w:val="20"/>
          <w:szCs w:val="20"/>
        </w:rPr>
        <w:t xml:space="preserve">trường học ở </w:t>
      </w:r>
      <w:r w:rsidR="00652B35">
        <w:rPr>
          <w:rStyle w:val="normaltextrun"/>
          <w:sz w:val="20"/>
          <w:szCs w:val="20"/>
          <w:lang w:val="vi-VN"/>
        </w:rPr>
        <w:t xml:space="preserve">Việt Nam rất </w:t>
      </w:r>
      <w:r w:rsidR="00CC5286">
        <w:rPr>
          <w:rStyle w:val="normaltextrun"/>
          <w:sz w:val="20"/>
          <w:szCs w:val="20"/>
        </w:rPr>
        <w:t>nhiều</w:t>
      </w:r>
      <w:r w:rsidR="00AC58FB">
        <w:rPr>
          <w:rStyle w:val="normaltextrun"/>
          <w:sz w:val="20"/>
          <w:szCs w:val="20"/>
        </w:rPr>
        <w:t>.</w:t>
      </w:r>
    </w:p>
    <w:p w14:paraId="7448E77D" w14:textId="5FDF879C" w:rsidR="00415AEA" w:rsidRDefault="002E503B" w:rsidP="00B81D5D">
      <w:pPr>
        <w:pStyle w:val="paragraph"/>
        <w:numPr>
          <w:ilvl w:val="0"/>
          <w:numId w:val="33"/>
        </w:numPr>
        <w:spacing w:before="0" w:beforeAutospacing="0" w:after="0" w:afterAutospacing="0" w:line="276" w:lineRule="auto"/>
        <w:ind w:left="1080"/>
        <w:textAlignment w:val="baseline"/>
        <w:rPr>
          <w:sz w:val="22"/>
          <w:szCs w:val="22"/>
        </w:rPr>
      </w:pPr>
      <w:r>
        <w:rPr>
          <w:rStyle w:val="normaltextrun"/>
          <w:sz w:val="20"/>
          <w:szCs w:val="20"/>
        </w:rPr>
        <w:t>Vì</w:t>
      </w:r>
      <w:r w:rsidR="002D2DC6">
        <w:rPr>
          <w:rStyle w:val="normaltextrun"/>
          <w:sz w:val="20"/>
          <w:szCs w:val="20"/>
          <w:lang w:val="vi-VN"/>
        </w:rPr>
        <w:t xml:space="preserve"> nhóm mới được thành lập trong khoảng thời gian ngắn, nên hầu như chưa có kinh nghiệm cũng như danh tiếng tr</w:t>
      </w:r>
      <w:r w:rsidR="00B62612">
        <w:rPr>
          <w:rStyle w:val="normaltextrun"/>
          <w:sz w:val="20"/>
          <w:szCs w:val="20"/>
        </w:rPr>
        <w:t>ong</w:t>
      </w:r>
      <w:r w:rsidR="002D2DC6">
        <w:rPr>
          <w:rStyle w:val="normaltextrun"/>
          <w:sz w:val="20"/>
          <w:szCs w:val="20"/>
          <w:lang w:val="vi-VN"/>
        </w:rPr>
        <w:t xml:space="preserve"> lĩnh vực này.</w:t>
      </w:r>
      <w:r w:rsidR="002D2DC6">
        <w:rPr>
          <w:rStyle w:val="eop"/>
          <w:sz w:val="20"/>
          <w:szCs w:val="20"/>
        </w:rPr>
        <w:t> </w:t>
      </w:r>
    </w:p>
    <w:p w14:paraId="5D50BD92" w14:textId="392FA7E6" w:rsidR="002D2DC6" w:rsidRPr="00415AEA" w:rsidRDefault="002D2DC6" w:rsidP="00B81D5D">
      <w:pPr>
        <w:pStyle w:val="paragraph"/>
        <w:numPr>
          <w:ilvl w:val="0"/>
          <w:numId w:val="33"/>
        </w:numPr>
        <w:spacing w:before="0" w:beforeAutospacing="0" w:after="0" w:afterAutospacing="0" w:line="276" w:lineRule="auto"/>
        <w:ind w:left="1080"/>
        <w:textAlignment w:val="baseline"/>
        <w:rPr>
          <w:sz w:val="22"/>
          <w:szCs w:val="22"/>
        </w:rPr>
      </w:pPr>
      <w:r w:rsidRPr="00415AEA">
        <w:rPr>
          <w:rStyle w:val="normaltextrun"/>
          <w:sz w:val="20"/>
          <w:szCs w:val="20"/>
          <w:lang w:val="vi-VN"/>
        </w:rPr>
        <w:lastRenderedPageBreak/>
        <w:t>Sản phẩm này giúp đạt được mục tiêu và giải quyết bài toán nhu cầu được nêu ra.</w:t>
      </w:r>
      <w:r w:rsidRPr="00415AEA">
        <w:rPr>
          <w:rStyle w:val="eop"/>
          <w:sz w:val="20"/>
          <w:szCs w:val="20"/>
        </w:rPr>
        <w:t> </w:t>
      </w:r>
    </w:p>
    <w:p w14:paraId="55542006" w14:textId="77777777" w:rsidR="002D2DC6" w:rsidRPr="002D2DC6" w:rsidRDefault="002D2DC6" w:rsidP="002D2DC6">
      <w:pPr>
        <w:pStyle w:val="ThnVnban"/>
        <w:ind w:left="0"/>
      </w:pPr>
    </w:p>
    <w:p w14:paraId="310AEEDB" w14:textId="1931ECFD" w:rsidR="00FA7BB2" w:rsidRDefault="000D2289" w:rsidP="007F1FA0">
      <w:pPr>
        <w:pStyle w:val="u2"/>
      </w:pPr>
      <w:bookmarkStart w:id="39" w:name="_Toc452813583"/>
      <w:bookmarkStart w:id="40" w:name="_Toc105137651"/>
      <w:r>
        <w:t>Stakeholder Summary</w:t>
      </w:r>
      <w:bookmarkStart w:id="41" w:name="_Toc452813584"/>
      <w:bookmarkEnd w:id="39"/>
      <w:bookmarkEnd w:id="40"/>
    </w:p>
    <w:p w14:paraId="372C9D49" w14:textId="77777777" w:rsidR="007F1FA0" w:rsidRPr="007F1FA0" w:rsidRDefault="007F1FA0" w:rsidP="007F1FA0"/>
    <w:tbl>
      <w:tblPr>
        <w:tblW w:w="0" w:type="auto"/>
        <w:tblInd w:w="82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1890"/>
        <w:gridCol w:w="2610"/>
        <w:gridCol w:w="3960"/>
      </w:tblGrid>
      <w:tr w:rsidR="00FA7BB2" w14:paraId="6D0104D2" w14:textId="77777777" w:rsidTr="00880F7A">
        <w:tc>
          <w:tcPr>
            <w:tcW w:w="1890" w:type="dxa"/>
            <w:shd w:val="clear" w:color="auto" w:fill="000000" w:themeFill="text1"/>
          </w:tcPr>
          <w:p w14:paraId="0B7A223A" w14:textId="77777777" w:rsidR="00FA7BB2" w:rsidRPr="00C22794" w:rsidRDefault="00FA7BB2" w:rsidP="00880F7A">
            <w:pPr>
              <w:pStyle w:val="ThnVnban"/>
              <w:ind w:left="0"/>
              <w:rPr>
                <w:b/>
              </w:rPr>
            </w:pPr>
            <w:r w:rsidRPr="00C22794">
              <w:rPr>
                <w:b/>
                <w:bCs/>
              </w:rPr>
              <w:t>Name</w:t>
            </w:r>
          </w:p>
        </w:tc>
        <w:tc>
          <w:tcPr>
            <w:tcW w:w="2610" w:type="dxa"/>
            <w:shd w:val="clear" w:color="auto" w:fill="000000" w:themeFill="text1"/>
          </w:tcPr>
          <w:p w14:paraId="677FB64D" w14:textId="77777777" w:rsidR="00FA7BB2" w:rsidRPr="00C22794" w:rsidRDefault="00FA7BB2" w:rsidP="00880F7A">
            <w:pPr>
              <w:pStyle w:val="ThnVnban"/>
              <w:ind w:left="0"/>
              <w:rPr>
                <w:b/>
              </w:rPr>
            </w:pPr>
            <w:r w:rsidRPr="00C22794">
              <w:rPr>
                <w:b/>
                <w:bCs/>
              </w:rPr>
              <w:t>Description</w:t>
            </w:r>
          </w:p>
        </w:tc>
        <w:tc>
          <w:tcPr>
            <w:tcW w:w="3960" w:type="dxa"/>
            <w:shd w:val="clear" w:color="auto" w:fill="000000" w:themeFill="text1"/>
          </w:tcPr>
          <w:p w14:paraId="2981A0C2" w14:textId="77777777" w:rsidR="00FA7BB2" w:rsidRPr="00C22794" w:rsidRDefault="00FA7BB2" w:rsidP="00880F7A">
            <w:pPr>
              <w:pStyle w:val="ThnVnban"/>
              <w:ind w:left="0"/>
              <w:rPr>
                <w:b/>
              </w:rPr>
            </w:pPr>
            <w:r w:rsidRPr="00C22794">
              <w:rPr>
                <w:b/>
                <w:bCs/>
              </w:rPr>
              <w:t>Responsibilities</w:t>
            </w:r>
          </w:p>
        </w:tc>
      </w:tr>
      <w:tr w:rsidR="00FA7BB2" w14:paraId="54F2AC7C" w14:textId="77777777" w:rsidTr="00880F7A">
        <w:tc>
          <w:tcPr>
            <w:tcW w:w="1890" w:type="dxa"/>
          </w:tcPr>
          <w:p w14:paraId="6F10C20C" w14:textId="77777777" w:rsidR="00FA7BB2" w:rsidRPr="00C22794" w:rsidRDefault="00FA7BB2" w:rsidP="00880F7A">
            <w:r w:rsidRPr="00C22794">
              <w:t>Đội ngũ quản trị viên hệ thống</w:t>
            </w:r>
          </w:p>
        </w:tc>
        <w:tc>
          <w:tcPr>
            <w:tcW w:w="2610" w:type="dxa"/>
          </w:tcPr>
          <w:p w14:paraId="70F144B0" w14:textId="7B0A8DE3" w:rsidR="00FA7BB2" w:rsidRPr="002726D5" w:rsidRDefault="005D46C0" w:rsidP="00BF76F3">
            <w:pPr>
              <w:pStyle w:val="InfoBlue"/>
            </w:pPr>
            <w:r w:rsidRPr="002726D5">
              <w:t>Đây là những</w:t>
            </w:r>
            <w:r w:rsidR="004C0BDE" w:rsidRPr="002726D5">
              <w:t xml:space="preserve"> </w:t>
            </w:r>
            <w:r w:rsidR="000B5E0D" w:rsidRPr="000B5E0D">
              <w:t>người</w:t>
            </w:r>
            <w:r w:rsidR="000B5E0D">
              <w:t xml:space="preserve"> </w:t>
            </w:r>
            <w:r w:rsidR="00FF3D22" w:rsidRPr="002726D5">
              <w:t>q</w:t>
            </w:r>
            <w:r w:rsidR="00556283" w:rsidRPr="002726D5">
              <w:t>uản lý người dùng trên hệ thống</w:t>
            </w:r>
            <w:r w:rsidR="00484D72">
              <w:t>.</w:t>
            </w:r>
          </w:p>
        </w:tc>
        <w:tc>
          <w:tcPr>
            <w:tcW w:w="3960" w:type="dxa"/>
          </w:tcPr>
          <w:p w14:paraId="72E4F75D" w14:textId="1849C2E1" w:rsidR="00026AC7" w:rsidRPr="00403E90" w:rsidRDefault="00D8372F" w:rsidP="00BF76F3">
            <w:pPr>
              <w:pStyle w:val="InfoBlue"/>
            </w:pPr>
            <w:r>
              <w:t>Đội ngũ</w:t>
            </w:r>
            <w:r w:rsidR="005A1766" w:rsidRPr="002726D5">
              <w:t xml:space="preserve"> này chịu trách nhiệm </w:t>
            </w:r>
            <w:r w:rsidR="00403E90" w:rsidRPr="00403E90">
              <w:t xml:space="preserve">quản lý </w:t>
            </w:r>
            <w:r w:rsidR="001201E4">
              <w:t xml:space="preserve">và </w:t>
            </w:r>
            <w:r w:rsidR="007127C1" w:rsidRPr="002726D5">
              <w:t>xử lý các vi phạm được báo cáo</w:t>
            </w:r>
            <w:r w:rsidR="005A1766" w:rsidRPr="002726D5">
              <w:t xml:space="preserve"> trên hệ thống,</w:t>
            </w:r>
            <w:r w:rsidR="009C4B0E">
              <w:t xml:space="preserve"> </w:t>
            </w:r>
            <w:r w:rsidR="005A1766" w:rsidRPr="002726D5">
              <w:t>…</w:t>
            </w:r>
          </w:p>
        </w:tc>
      </w:tr>
      <w:tr w:rsidR="00FA7BB2" w14:paraId="7300EC3A" w14:textId="77777777" w:rsidTr="00880F7A">
        <w:tc>
          <w:tcPr>
            <w:tcW w:w="1890" w:type="dxa"/>
          </w:tcPr>
          <w:p w14:paraId="37B6F282" w14:textId="77777777" w:rsidR="00FA7BB2" w:rsidRPr="00C22794" w:rsidRDefault="00FA7BB2" w:rsidP="00880F7A">
            <w:r w:rsidRPr="00C22794">
              <w:t>Đội ngũ marketing</w:t>
            </w:r>
          </w:p>
        </w:tc>
        <w:tc>
          <w:tcPr>
            <w:tcW w:w="2610" w:type="dxa"/>
          </w:tcPr>
          <w:p w14:paraId="0082315C" w14:textId="77777777" w:rsidR="00FA7BB2" w:rsidRPr="002726D5" w:rsidRDefault="00FA7BB2" w:rsidP="00BF76F3">
            <w:pPr>
              <w:pStyle w:val="InfoBlue"/>
            </w:pPr>
            <w:r w:rsidRPr="002726D5">
              <w:t>Đây là những người có vai trò giúp sản phẩm trở nên phổ biến hơn thông qua các hình thức quảng cáo khác nhau.</w:t>
            </w:r>
          </w:p>
        </w:tc>
        <w:tc>
          <w:tcPr>
            <w:tcW w:w="3960" w:type="dxa"/>
          </w:tcPr>
          <w:p w14:paraId="1DAC3884" w14:textId="18580DAB" w:rsidR="00FA7BB2" w:rsidRPr="00146996" w:rsidRDefault="00AF7310" w:rsidP="00BF76F3">
            <w:pPr>
              <w:pStyle w:val="InfoBlue"/>
              <w:rPr>
                <w:lang w:val="vi-VN"/>
              </w:rPr>
            </w:pPr>
            <w:r>
              <w:t>Đ</w:t>
            </w:r>
            <w:r w:rsidR="00D8372F">
              <w:t>ội ngũ</w:t>
            </w:r>
            <w:r>
              <w:t xml:space="preserve"> này </w:t>
            </w:r>
            <w:r w:rsidR="00FD4DEF">
              <w:t>xây dựng và quản lý thương hiệu, đ</w:t>
            </w:r>
            <w:r w:rsidR="00FD4DEF" w:rsidRPr="00FD4DEF">
              <w:t>ưa ra các chiến dịch tiếp thị</w:t>
            </w:r>
            <w:r w:rsidR="00FD4DEF">
              <w:t>, h</w:t>
            </w:r>
            <w:r w:rsidR="00FD4DEF" w:rsidRPr="00FD4DEF">
              <w:t xml:space="preserve">ỗ trợ </w:t>
            </w:r>
            <w:r w:rsidR="00FD4DEF">
              <w:t>nội dung</w:t>
            </w:r>
            <w:r w:rsidR="00FD4DEF" w:rsidRPr="00FD4DEF">
              <w:t xml:space="preserve"> cho quá trình marketing</w:t>
            </w:r>
            <w:r w:rsidR="00002AA9">
              <w:t>, g</w:t>
            </w:r>
            <w:r w:rsidR="00002AA9" w:rsidRPr="00002AA9">
              <w:t>iám sát và quản lý các phương tiện truyền thông xã hội</w:t>
            </w:r>
            <w:r w:rsidR="009C4B0E">
              <w:t>, .</w:t>
            </w:r>
            <w:r w:rsidR="00002AA9">
              <w:t>..</w:t>
            </w:r>
          </w:p>
        </w:tc>
      </w:tr>
      <w:tr w:rsidR="00FA7BB2" w14:paraId="3F745A9A" w14:textId="77777777" w:rsidTr="00880F7A">
        <w:tc>
          <w:tcPr>
            <w:tcW w:w="1890" w:type="dxa"/>
          </w:tcPr>
          <w:p w14:paraId="05737555" w14:textId="77777777" w:rsidR="00FA7BB2" w:rsidRPr="00C22794" w:rsidRDefault="00FA7BB2" w:rsidP="00880F7A">
            <w:r w:rsidRPr="00C22794">
              <w:t>Đội ngũ quản lý tài chính</w:t>
            </w:r>
          </w:p>
        </w:tc>
        <w:tc>
          <w:tcPr>
            <w:tcW w:w="2610" w:type="dxa"/>
          </w:tcPr>
          <w:p w14:paraId="3968EA50" w14:textId="748C6F55" w:rsidR="00FA7BB2" w:rsidRPr="002726D5" w:rsidRDefault="00AD090C" w:rsidP="00BF76F3">
            <w:pPr>
              <w:pStyle w:val="InfoBlue"/>
            </w:pPr>
            <w:r w:rsidRPr="002726D5">
              <w:t>Đây là</w:t>
            </w:r>
            <w:r w:rsidR="00FA7BB2" w:rsidRPr="002726D5">
              <w:t xml:space="preserve"> đội ngũ quản lý tài chính như ngân sách, thu - chi hợp lý</w:t>
            </w:r>
            <w:r w:rsidR="00B20661" w:rsidRPr="002726D5">
              <w:t>.</w:t>
            </w:r>
          </w:p>
        </w:tc>
        <w:tc>
          <w:tcPr>
            <w:tcW w:w="3960" w:type="dxa"/>
          </w:tcPr>
          <w:p w14:paraId="08F1CDE4" w14:textId="114CE29C" w:rsidR="00FA7BB2" w:rsidRPr="002726D5" w:rsidRDefault="00D8372F" w:rsidP="00BF76F3">
            <w:pPr>
              <w:pStyle w:val="InfoBlue"/>
            </w:pPr>
            <w:r>
              <w:t>Đội ngũ này x</w:t>
            </w:r>
            <w:r w:rsidR="00B20661" w:rsidRPr="002726D5">
              <w:t>uất thống kê, báo cáo định kỳ, kiểm kê thu chi, quản lý nguồn tiền</w:t>
            </w:r>
            <w:r w:rsidR="00B20661">
              <w:t>, …</w:t>
            </w:r>
            <w:r w:rsidR="327ACC02">
              <w:t xml:space="preserve"> </w:t>
            </w:r>
            <w:r>
              <w:t>cho dự án.</w:t>
            </w:r>
          </w:p>
        </w:tc>
      </w:tr>
      <w:tr w:rsidR="00FA7BB2" w14:paraId="41D7DB7C" w14:textId="77777777" w:rsidTr="00880F7A">
        <w:tc>
          <w:tcPr>
            <w:tcW w:w="1890" w:type="dxa"/>
          </w:tcPr>
          <w:p w14:paraId="6DC49751" w14:textId="77777777" w:rsidR="00FA7BB2" w:rsidRPr="00C22794" w:rsidRDefault="00FA7BB2" w:rsidP="00880F7A">
            <w:r w:rsidRPr="00C22794">
              <w:t>Đội ngũ chăm sóc khách hàng</w:t>
            </w:r>
          </w:p>
        </w:tc>
        <w:tc>
          <w:tcPr>
            <w:tcW w:w="2610" w:type="dxa"/>
          </w:tcPr>
          <w:p w14:paraId="29EDE24F" w14:textId="6200B11B" w:rsidR="00FA7BB2" w:rsidRPr="002726D5" w:rsidRDefault="00AD090C" w:rsidP="00BF76F3">
            <w:pPr>
              <w:pStyle w:val="InfoBlue"/>
            </w:pPr>
            <w:r>
              <w:t>Đây l</w:t>
            </w:r>
            <w:r w:rsidRPr="00B91AAE">
              <w:t xml:space="preserve">à đội ngũ </w:t>
            </w:r>
            <w:r w:rsidR="00B91AAE" w:rsidRPr="00B91AAE">
              <w:t>chịu trách nhiệm về trải nghiệm</w:t>
            </w:r>
            <w:r w:rsidR="00EA3BDE" w:rsidRPr="00B91AAE">
              <w:t xml:space="preserve"> của người dùng </w:t>
            </w:r>
            <w:r w:rsidR="00B91AAE" w:rsidRPr="00B91AAE">
              <w:t>trong thực tế. Tương tác với người dùng cũng như giải quyết các vấn đề phát sinh của người dùng trong lúc người dùng sử dụng hệ thống</w:t>
            </w:r>
            <w:r w:rsidR="00EA3BDE" w:rsidRPr="00B91AAE">
              <w:t>.</w:t>
            </w:r>
          </w:p>
        </w:tc>
        <w:tc>
          <w:tcPr>
            <w:tcW w:w="3960" w:type="dxa"/>
          </w:tcPr>
          <w:p w14:paraId="260FA91F" w14:textId="49469CEB" w:rsidR="00FA7BB2" w:rsidRPr="00146996" w:rsidRDefault="00757CA2" w:rsidP="00BF76F3">
            <w:pPr>
              <w:pStyle w:val="InfoBlue"/>
              <w:rPr>
                <w:lang w:val="vi-VN"/>
              </w:rPr>
            </w:pPr>
            <w:r w:rsidRPr="002726D5">
              <w:t>Đội ngũ chịu trách nhi</w:t>
            </w:r>
            <w:r w:rsidR="00FD4385">
              <w:t>ệm t</w:t>
            </w:r>
            <w:r w:rsidR="00FD4385" w:rsidRPr="00FD4385">
              <w:t>heo dõi, tiếp nhận và xử lý các yêu cầu khách hàng một cách nhanh nhất</w:t>
            </w:r>
            <w:r w:rsidR="00A6426E">
              <w:t>, t</w:t>
            </w:r>
            <w:r w:rsidR="00A6426E" w:rsidRPr="00A6426E">
              <w:t>rả lời các câu hỏi</w:t>
            </w:r>
            <w:r w:rsidR="00A6426E">
              <w:t>, giải đáp thắc mắc của khách hàng</w:t>
            </w:r>
          </w:p>
        </w:tc>
      </w:tr>
      <w:tr w:rsidR="00FA7BB2" w14:paraId="502F92CC" w14:textId="77777777" w:rsidTr="00880F7A">
        <w:tc>
          <w:tcPr>
            <w:tcW w:w="1890" w:type="dxa"/>
          </w:tcPr>
          <w:p w14:paraId="7B792AD5" w14:textId="14203A29" w:rsidR="00FA7BB2" w:rsidRPr="00C22794" w:rsidRDefault="00FA7BB2" w:rsidP="00880F7A">
            <w:r w:rsidRPr="00C22794">
              <w:t>Quản lý dự án</w:t>
            </w:r>
          </w:p>
        </w:tc>
        <w:tc>
          <w:tcPr>
            <w:tcW w:w="2610" w:type="dxa"/>
          </w:tcPr>
          <w:p w14:paraId="009BADD9" w14:textId="12E5374A" w:rsidR="00FA7BB2" w:rsidRPr="002726D5" w:rsidRDefault="00A62DD5" w:rsidP="00BF76F3">
            <w:pPr>
              <w:pStyle w:val="InfoBlue"/>
            </w:pPr>
            <w:r>
              <w:t>Đây l</w:t>
            </w:r>
            <w:r w:rsidRPr="00A62DD5">
              <w:t>à chủ dự án, người đứng đầu chịu trách nhiệm quản lý việc phát triển dự án hay toàn bộ các vấn đề liên quan đến dự án.</w:t>
            </w:r>
          </w:p>
        </w:tc>
        <w:tc>
          <w:tcPr>
            <w:tcW w:w="3960" w:type="dxa"/>
          </w:tcPr>
          <w:p w14:paraId="5A74DC2D" w14:textId="5C2D978C" w:rsidR="00FA7BB2" w:rsidRPr="002726D5" w:rsidRDefault="00D8372F" w:rsidP="00BF76F3">
            <w:pPr>
              <w:pStyle w:val="InfoBlue"/>
            </w:pPr>
            <w:r>
              <w:t>Đối tượng này ch</w:t>
            </w:r>
            <w:r w:rsidR="00FA7BB2" w:rsidRPr="002726D5">
              <w:t>ịu trách nhiệm giao tiếp và tương tác với khách hàng và các đối tác, đưa ra giải pháp hợp lý cho các vấn đề được đặt ra.</w:t>
            </w:r>
            <w:r w:rsidR="002129E0" w:rsidRPr="002726D5">
              <w:br/>
            </w:r>
            <w:r w:rsidR="00FA7BB2" w:rsidRPr="002726D5">
              <w:t>Phân tích và quản lý yêu cầu của khách hàng.</w:t>
            </w:r>
            <w:r w:rsidR="002129E0" w:rsidRPr="002726D5">
              <w:br/>
            </w:r>
            <w:r w:rsidR="00FA7BB2" w:rsidRPr="002726D5">
              <w:t>Lên kế hoạch cho dự án và quản lý các thành viên trong nhóm.</w:t>
            </w:r>
          </w:p>
        </w:tc>
      </w:tr>
      <w:tr w:rsidR="00FA7BB2" w14:paraId="5FD296EA" w14:textId="77777777" w:rsidTr="00880F7A">
        <w:tc>
          <w:tcPr>
            <w:tcW w:w="1890" w:type="dxa"/>
          </w:tcPr>
          <w:p w14:paraId="4C1F7DE4" w14:textId="77777777" w:rsidR="00FA7BB2" w:rsidRPr="00C22794" w:rsidRDefault="00FA7BB2" w:rsidP="00880F7A">
            <w:r w:rsidRPr="00C22794">
              <w:t>Chuyên viên thiết kế giao diện</w:t>
            </w:r>
          </w:p>
        </w:tc>
        <w:tc>
          <w:tcPr>
            <w:tcW w:w="2610" w:type="dxa"/>
          </w:tcPr>
          <w:p w14:paraId="6F2D6F3D" w14:textId="43061C45" w:rsidR="00FA7BB2" w:rsidRPr="002726D5" w:rsidRDefault="00AD090C" w:rsidP="00BF76F3">
            <w:pPr>
              <w:pStyle w:val="InfoBlue"/>
            </w:pPr>
            <w:r w:rsidRPr="002726D5">
              <w:t>Đây là đ</w:t>
            </w:r>
            <w:r w:rsidR="00460E1B" w:rsidRPr="002726D5">
              <w:t xml:space="preserve">ối tượng </w:t>
            </w:r>
            <w:r w:rsidR="0030294A" w:rsidRPr="002726D5">
              <w:t>n</w:t>
            </w:r>
            <w:r w:rsidR="00460E1B" w:rsidRPr="002726D5">
              <w:t>hận các yêu cầu của người dùng để thiết kế UX/UI sao cho phù hợp với yêu cầu của người dùng về thẩm mỹ và trải nghiệm của người dùng</w:t>
            </w:r>
            <w:r w:rsidR="003969FD">
              <w:t>.</w:t>
            </w:r>
          </w:p>
        </w:tc>
        <w:tc>
          <w:tcPr>
            <w:tcW w:w="3960" w:type="dxa"/>
          </w:tcPr>
          <w:p w14:paraId="3D116814" w14:textId="09EBB429" w:rsidR="0030294A" w:rsidRPr="002726D5" w:rsidRDefault="00D8372F" w:rsidP="00BF76F3">
            <w:pPr>
              <w:pStyle w:val="InfoBlue"/>
            </w:pPr>
            <w:r>
              <w:t>Đối tượng này chịu trách nhiệm k</w:t>
            </w:r>
            <w:r w:rsidR="00460E1B" w:rsidRPr="002726D5">
              <w:t>hảo sát, thử nghiệm, sàng lọc, chọn lọc và tối ưu cho giao diện trở nên đẹp và tiện lợi nhất cho người dùng.</w:t>
            </w:r>
            <w:r w:rsidR="0030294A" w:rsidRPr="002726D5">
              <w:br/>
              <w:t>Thực hiện phác thảo minh họa và thiết kế UI bằng các phần mềm thiết kế chuyên dụng.</w:t>
            </w:r>
            <w:r w:rsidR="0030294A" w:rsidRPr="002726D5">
              <w:br/>
              <w:t>Phối hợp các đội dự án để đưa ra được các phương án về thiết kế UX và thực hiện xây dựng UX bằng các phần mềm chuyên dụng.</w:t>
            </w:r>
          </w:p>
        </w:tc>
      </w:tr>
      <w:tr w:rsidR="00FA7BB2" w14:paraId="4D89488F" w14:textId="77777777" w:rsidTr="00880F7A">
        <w:tc>
          <w:tcPr>
            <w:tcW w:w="1890" w:type="dxa"/>
          </w:tcPr>
          <w:p w14:paraId="2CF46C12" w14:textId="77777777" w:rsidR="00FA7BB2" w:rsidRPr="00C22794" w:rsidRDefault="00FA7BB2" w:rsidP="00880F7A">
            <w:r w:rsidRPr="00C22794">
              <w:t>Đội ngũ lập trình viên</w:t>
            </w:r>
          </w:p>
        </w:tc>
        <w:tc>
          <w:tcPr>
            <w:tcW w:w="2610" w:type="dxa"/>
          </w:tcPr>
          <w:p w14:paraId="37E2B8F2" w14:textId="4886790A" w:rsidR="00FA7BB2" w:rsidRPr="002726D5" w:rsidRDefault="00AD090C" w:rsidP="00BF76F3">
            <w:pPr>
              <w:pStyle w:val="InfoBlue"/>
            </w:pPr>
            <w:r w:rsidRPr="002726D5">
              <w:t xml:space="preserve">Đây là </w:t>
            </w:r>
            <w:r w:rsidR="00D8372F">
              <w:t>đội ngũ</w:t>
            </w:r>
            <w:r w:rsidR="003A238A">
              <w:t xml:space="preserve"> cài đặt và</w:t>
            </w:r>
            <w:r w:rsidRPr="002726D5">
              <w:t xml:space="preserve"> </w:t>
            </w:r>
            <w:r w:rsidR="005C5985" w:rsidRPr="002726D5">
              <w:t>phát triển các tính năng của dự án.</w:t>
            </w:r>
          </w:p>
        </w:tc>
        <w:tc>
          <w:tcPr>
            <w:tcW w:w="3960" w:type="dxa"/>
          </w:tcPr>
          <w:p w14:paraId="4F402762" w14:textId="77777777" w:rsidR="002726D5" w:rsidRDefault="002537A2" w:rsidP="00BF76F3">
            <w:pPr>
              <w:pStyle w:val="InfoBlue"/>
            </w:pPr>
            <w:r w:rsidRPr="002726D5">
              <w:t>Đội ngũ lập trình viên chịu trách nhiệm lập trình và phát triển các tính năng của ứng dụng</w:t>
            </w:r>
            <w:r w:rsidR="00F17D0E">
              <w:t>.</w:t>
            </w:r>
          </w:p>
          <w:p w14:paraId="0FDDDD8E" w14:textId="16A2ACCA" w:rsidR="00483123" w:rsidRPr="00483123" w:rsidRDefault="00483123" w:rsidP="00BF76F3">
            <w:pPr>
              <w:pStyle w:val="InfoBlue"/>
              <w:rPr>
                <w:i/>
              </w:rPr>
            </w:pPr>
            <w:r w:rsidRPr="73F748F9">
              <w:t>Cài đặt các tính năng mới cho dự án sau khi đã đưa dự án vào hoạt động.</w:t>
            </w:r>
          </w:p>
        </w:tc>
      </w:tr>
      <w:tr w:rsidR="00FA7BB2" w14:paraId="3F79C9E7" w14:textId="77777777" w:rsidTr="00880F7A">
        <w:tc>
          <w:tcPr>
            <w:tcW w:w="1890" w:type="dxa"/>
          </w:tcPr>
          <w:p w14:paraId="26B163BA" w14:textId="77777777" w:rsidR="00FA7BB2" w:rsidRPr="00C22794" w:rsidRDefault="00FA7BB2" w:rsidP="00880F7A">
            <w:r w:rsidRPr="00C22794">
              <w:t>Đội ngũ kiểm thử</w:t>
            </w:r>
          </w:p>
        </w:tc>
        <w:tc>
          <w:tcPr>
            <w:tcW w:w="2610" w:type="dxa"/>
          </w:tcPr>
          <w:p w14:paraId="7E4B9EDF" w14:textId="6E14AC17" w:rsidR="00FA7BB2" w:rsidRPr="00FA7BB2" w:rsidRDefault="00F87A34" w:rsidP="00BF76F3">
            <w:pPr>
              <w:pStyle w:val="InfoBlue"/>
            </w:pPr>
            <w:r w:rsidRPr="00F87A34">
              <w:t>Đây là đ</w:t>
            </w:r>
            <w:r w:rsidR="00D8372F">
              <w:t xml:space="preserve">ội ngũ </w:t>
            </w:r>
            <w:r>
              <w:t>k</w:t>
            </w:r>
            <w:r w:rsidRPr="00F87A34">
              <w:t xml:space="preserve">iểm thử và đánh giá ứng dụng hoạt động đúng như mong đợi hay </w:t>
            </w:r>
            <w:r w:rsidRPr="00F87A34">
              <w:lastRenderedPageBreak/>
              <w:t>không.</w:t>
            </w:r>
          </w:p>
        </w:tc>
        <w:tc>
          <w:tcPr>
            <w:tcW w:w="3960" w:type="dxa"/>
          </w:tcPr>
          <w:p w14:paraId="361ADC14" w14:textId="2EACA6BB" w:rsidR="00FA7BB2" w:rsidRPr="00FA7BB2" w:rsidRDefault="00D8372F" w:rsidP="00BF76F3">
            <w:pPr>
              <w:pStyle w:val="InfoBlue"/>
            </w:pPr>
            <w:r>
              <w:lastRenderedPageBreak/>
              <w:t>Đội ngũ này chịu trách nhiệm l</w:t>
            </w:r>
            <w:r w:rsidR="0014170E" w:rsidRPr="73F748F9">
              <w:t xml:space="preserve">ên kế hoạch kiểm thử, liệt kê các test case cụ thể, các thao tác, kết quả mong đợi, kết quả thực tế, ghi lại cái chức năng, trường hợp bị lỗi, viết script </w:t>
            </w:r>
            <w:r w:rsidR="0014170E" w:rsidRPr="73F748F9">
              <w:lastRenderedPageBreak/>
              <w:t>automation test,</w:t>
            </w:r>
            <w:r w:rsidR="009A5C78">
              <w:t xml:space="preserve"> </w:t>
            </w:r>
            <w:r w:rsidR="0014170E" w:rsidRPr="73F748F9">
              <w:t>…</w:t>
            </w:r>
          </w:p>
        </w:tc>
      </w:tr>
      <w:tr w:rsidR="00FA7BB2" w14:paraId="5221EE5B" w14:textId="77777777" w:rsidTr="00880F7A">
        <w:tc>
          <w:tcPr>
            <w:tcW w:w="1890" w:type="dxa"/>
          </w:tcPr>
          <w:p w14:paraId="3E436634" w14:textId="77777777" w:rsidR="00FA7BB2" w:rsidRPr="00C22794" w:rsidRDefault="00FA7BB2" w:rsidP="00880F7A">
            <w:r w:rsidRPr="00C22794">
              <w:lastRenderedPageBreak/>
              <w:t>Đội ngũ bảo trì hệ thống</w:t>
            </w:r>
          </w:p>
        </w:tc>
        <w:tc>
          <w:tcPr>
            <w:tcW w:w="2610" w:type="dxa"/>
          </w:tcPr>
          <w:p w14:paraId="3AB4B713" w14:textId="4FB130CB" w:rsidR="00FA7BB2" w:rsidRPr="00FA7BB2" w:rsidRDefault="00862CCB" w:rsidP="00BF76F3">
            <w:pPr>
              <w:pStyle w:val="InfoBlue"/>
            </w:pPr>
            <w:r w:rsidRPr="00862CCB">
              <w:t xml:space="preserve">Đây là </w:t>
            </w:r>
            <w:r w:rsidR="003A238A">
              <w:t xml:space="preserve">đội </w:t>
            </w:r>
            <w:r w:rsidR="00A62DD5">
              <w:t>ngũ</w:t>
            </w:r>
            <w:r w:rsidR="00A76A13">
              <w:t xml:space="preserve"> </w:t>
            </w:r>
            <w:r w:rsidR="00A62DD5">
              <w:t>b</w:t>
            </w:r>
            <w:r w:rsidR="00A62DD5" w:rsidRPr="00862CCB">
              <w:t>ảo</w:t>
            </w:r>
            <w:r w:rsidRPr="00862CCB">
              <w:t xml:space="preserve"> trì sản phẩm, hệ thống sau khi đã đi vào hoạt động.</w:t>
            </w:r>
          </w:p>
        </w:tc>
        <w:tc>
          <w:tcPr>
            <w:tcW w:w="3960" w:type="dxa"/>
          </w:tcPr>
          <w:p w14:paraId="41E03A1B" w14:textId="0BBA9E30" w:rsidR="00FA7BB2" w:rsidRPr="00FA7BB2" w:rsidRDefault="003A238A" w:rsidP="00BF76F3">
            <w:pPr>
              <w:pStyle w:val="InfoBlue"/>
            </w:pPr>
            <w:r>
              <w:t>Đội ngũ này chịu trách nhiệm k</w:t>
            </w:r>
            <w:r w:rsidR="00AF7310" w:rsidRPr="73F748F9">
              <w:t>iểm tra định kỳ, sửa chữa lỗi, cải thiện hiệu năng hệ thống, đảm bảo hệ thống hoạt động như mong đợi.</w:t>
            </w:r>
          </w:p>
        </w:tc>
      </w:tr>
    </w:tbl>
    <w:p w14:paraId="31E098A2" w14:textId="2C7C8D2B" w:rsidR="00255211" w:rsidRDefault="00255211" w:rsidP="00DD5914"/>
    <w:p w14:paraId="00840E40" w14:textId="4BD2431D" w:rsidR="001D423C" w:rsidRDefault="000D2289">
      <w:pPr>
        <w:pStyle w:val="u2"/>
      </w:pPr>
      <w:bookmarkStart w:id="42" w:name="_Toc105137652"/>
      <w:r>
        <w:t>User Summary</w:t>
      </w:r>
      <w:bookmarkEnd w:id="41"/>
      <w:bookmarkEnd w:id="42"/>
    </w:p>
    <w:p w14:paraId="52D9BA41" w14:textId="77777777" w:rsidR="00255211" w:rsidRDefault="00255211" w:rsidP="00255211">
      <w:pPr>
        <w:pStyle w:val="ThnVnban"/>
        <w:ind w:left="0"/>
      </w:pPr>
    </w:p>
    <w:tbl>
      <w:tblPr>
        <w:tblW w:w="8748" w:type="dxa"/>
        <w:tblInd w:w="82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998"/>
        <w:gridCol w:w="1882"/>
        <w:gridCol w:w="3240"/>
        <w:gridCol w:w="2628"/>
      </w:tblGrid>
      <w:tr w:rsidR="002B6CA2" w14:paraId="60084BA4" w14:textId="77777777" w:rsidTr="00880F7A">
        <w:trPr>
          <w:trHeight w:val="418"/>
        </w:trPr>
        <w:tc>
          <w:tcPr>
            <w:tcW w:w="998" w:type="dxa"/>
            <w:shd w:val="clear" w:color="auto" w:fill="000000" w:themeFill="text1"/>
          </w:tcPr>
          <w:p w14:paraId="3622606A" w14:textId="77777777" w:rsidR="002B6CA2" w:rsidRDefault="002B6CA2" w:rsidP="00880F7A">
            <w:pPr>
              <w:pStyle w:val="ThnVnban"/>
              <w:ind w:left="0"/>
              <w:rPr>
                <w:b/>
              </w:rPr>
            </w:pPr>
            <w:r w:rsidRPr="73F748F9">
              <w:rPr>
                <w:b/>
                <w:bCs/>
              </w:rPr>
              <w:t>Name</w:t>
            </w:r>
          </w:p>
        </w:tc>
        <w:tc>
          <w:tcPr>
            <w:tcW w:w="1882" w:type="dxa"/>
            <w:shd w:val="clear" w:color="auto" w:fill="000000" w:themeFill="text1"/>
          </w:tcPr>
          <w:p w14:paraId="5FD99454" w14:textId="77777777" w:rsidR="002B6CA2" w:rsidRDefault="002B6CA2" w:rsidP="00880F7A">
            <w:pPr>
              <w:pStyle w:val="ThnVnban"/>
              <w:ind w:left="0"/>
              <w:rPr>
                <w:b/>
              </w:rPr>
            </w:pPr>
            <w:r w:rsidRPr="73F748F9">
              <w:rPr>
                <w:b/>
                <w:bCs/>
              </w:rPr>
              <w:t>Description</w:t>
            </w:r>
          </w:p>
        </w:tc>
        <w:tc>
          <w:tcPr>
            <w:tcW w:w="3240" w:type="dxa"/>
            <w:shd w:val="clear" w:color="auto" w:fill="000000" w:themeFill="text1"/>
          </w:tcPr>
          <w:p w14:paraId="391C41D8" w14:textId="77777777" w:rsidR="002B6CA2" w:rsidRDefault="002B6CA2" w:rsidP="00880F7A">
            <w:pPr>
              <w:pStyle w:val="ThnVnban"/>
              <w:ind w:left="0"/>
              <w:rPr>
                <w:b/>
              </w:rPr>
            </w:pPr>
            <w:r w:rsidRPr="73F748F9">
              <w:rPr>
                <w:b/>
                <w:bCs/>
              </w:rPr>
              <w:t>Responsibilities</w:t>
            </w:r>
          </w:p>
        </w:tc>
        <w:tc>
          <w:tcPr>
            <w:tcW w:w="2628" w:type="dxa"/>
            <w:shd w:val="clear" w:color="auto" w:fill="000000" w:themeFill="text1"/>
          </w:tcPr>
          <w:p w14:paraId="0C16C175" w14:textId="4D8AA199" w:rsidR="002B6CA2" w:rsidRDefault="002B6CA2" w:rsidP="00880F7A">
            <w:pPr>
              <w:pStyle w:val="ThnVnban"/>
              <w:ind w:left="0"/>
              <w:rPr>
                <w:b/>
              </w:rPr>
            </w:pPr>
            <w:r w:rsidRPr="73F748F9">
              <w:rPr>
                <w:b/>
                <w:bCs/>
              </w:rPr>
              <w:t>Stakeholder</w:t>
            </w:r>
          </w:p>
        </w:tc>
      </w:tr>
      <w:tr w:rsidR="00A6035D" w14:paraId="44EE2408" w14:textId="77777777" w:rsidTr="00880F7A">
        <w:trPr>
          <w:trHeight w:val="976"/>
        </w:trPr>
        <w:tc>
          <w:tcPr>
            <w:tcW w:w="998" w:type="dxa"/>
          </w:tcPr>
          <w:p w14:paraId="394ABDE0" w14:textId="19C29E37" w:rsidR="00A6035D" w:rsidRPr="00A6035D" w:rsidRDefault="00A6035D" w:rsidP="00BF76F3">
            <w:pPr>
              <w:pStyle w:val="InfoBlue"/>
              <w:rPr>
                <w:i/>
              </w:rPr>
            </w:pPr>
            <w:r w:rsidRPr="00A6035D">
              <w:t>Người sử dụng để tìm công việc gia sư</w:t>
            </w:r>
            <w:r w:rsidR="00E13943">
              <w:t xml:space="preserve"> (Sinh viên, giáo viên, giảng viên)</w:t>
            </w:r>
          </w:p>
        </w:tc>
        <w:tc>
          <w:tcPr>
            <w:tcW w:w="1882" w:type="dxa"/>
          </w:tcPr>
          <w:p w14:paraId="0363186A" w14:textId="3D0486EF" w:rsidR="00A6035D" w:rsidRPr="00A6035D" w:rsidRDefault="00A6035D" w:rsidP="00BF76F3">
            <w:pPr>
              <w:pStyle w:val="InfoBlue"/>
              <w:rPr>
                <w:i/>
              </w:rPr>
            </w:pPr>
            <w:r w:rsidRPr="00A6035D">
              <w:t xml:space="preserve">Đây là người dùng cuối của ứng dụng – người có nhu cầu tìm kiếm một công việc gia sư để kiếm thu nhập. </w:t>
            </w:r>
          </w:p>
        </w:tc>
        <w:tc>
          <w:tcPr>
            <w:tcW w:w="3240" w:type="dxa"/>
          </w:tcPr>
          <w:p w14:paraId="0BAC4C6A" w14:textId="32A7CEEC" w:rsidR="00A6035D" w:rsidRPr="00A6035D" w:rsidRDefault="00EB204B" w:rsidP="00BF76F3">
            <w:pPr>
              <w:pStyle w:val="InfoBlue"/>
              <w:rPr>
                <w:i/>
              </w:rPr>
            </w:pPr>
            <w:r>
              <w:t>Đối tượng này</w:t>
            </w:r>
            <w:r w:rsidR="00A6035D" w:rsidRPr="00A6035D">
              <w:t xml:space="preserve"> sử dụng các chức năng cập nhật trình độ học vấn, tra cứu lớp ở khu vực lân cận hoặc theo bộ lọc, xem thông tin lớp và liên hệ nhận lớp,</w:t>
            </w:r>
            <w:r w:rsidR="00804973">
              <w:t xml:space="preserve"> </w:t>
            </w:r>
            <w:r w:rsidR="00A6035D" w:rsidRPr="00A6035D">
              <w:t>…</w:t>
            </w:r>
            <w:r w:rsidR="00804973">
              <w:t xml:space="preserve"> </w:t>
            </w:r>
            <w:r w:rsidR="00A6035D" w:rsidRPr="00A6035D">
              <w:t>của ứng dụng để quảng bá hình ảnh, dịch vụ, chất lượng giảng dạy của bản thân, tiếp cận gần hơn và liên hệ với những người có nhu cầu tìm kiếm gia sư, từ đó giúp tăng cơ hội tìm kiếm được nơi làm việc phù hợp.</w:t>
            </w:r>
          </w:p>
        </w:tc>
        <w:tc>
          <w:tcPr>
            <w:tcW w:w="2628" w:type="dxa"/>
          </w:tcPr>
          <w:p w14:paraId="6BFC30EF" w14:textId="062CDFEF" w:rsidR="00A6035D" w:rsidRPr="001201E4" w:rsidRDefault="001201E4" w:rsidP="00BF76F3">
            <w:pPr>
              <w:pStyle w:val="InfoBlue"/>
            </w:pPr>
            <w:r w:rsidRPr="001201E4">
              <w:t>Người dùng cuối</w:t>
            </w:r>
          </w:p>
        </w:tc>
      </w:tr>
      <w:tr w:rsidR="00A6035D" w14:paraId="0966FB7A" w14:textId="77777777" w:rsidTr="00880F7A">
        <w:trPr>
          <w:trHeight w:val="976"/>
        </w:trPr>
        <w:tc>
          <w:tcPr>
            <w:tcW w:w="998" w:type="dxa"/>
          </w:tcPr>
          <w:p w14:paraId="7EE90D43" w14:textId="79FBC10C" w:rsidR="00A6035D" w:rsidRPr="00A6035D" w:rsidRDefault="00A6035D" w:rsidP="00BF76F3">
            <w:pPr>
              <w:pStyle w:val="InfoBlue"/>
              <w:rPr>
                <w:i/>
              </w:rPr>
            </w:pPr>
            <w:r w:rsidRPr="00A6035D">
              <w:t>Người sử dụng để tìm gia sư</w:t>
            </w:r>
            <w:r w:rsidR="00E13943">
              <w:t xml:space="preserve"> (Học sinh, sinh viên</w:t>
            </w:r>
            <w:r w:rsidR="005C6F6D">
              <w:t>)</w:t>
            </w:r>
          </w:p>
        </w:tc>
        <w:tc>
          <w:tcPr>
            <w:tcW w:w="1882" w:type="dxa"/>
          </w:tcPr>
          <w:p w14:paraId="4DAEB2AF" w14:textId="559F3BFA" w:rsidR="00A6035D" w:rsidRPr="00A6035D" w:rsidRDefault="00A6035D" w:rsidP="00BF76F3">
            <w:pPr>
              <w:pStyle w:val="InfoBlue"/>
              <w:rPr>
                <w:i/>
              </w:rPr>
            </w:pPr>
            <w:r w:rsidRPr="00A6035D">
              <w:t xml:space="preserve">Đây là người dùng cuối của ứng dụng – người có nhu cầu tìm kiếm gia sư phù hợp. </w:t>
            </w:r>
          </w:p>
        </w:tc>
        <w:tc>
          <w:tcPr>
            <w:tcW w:w="3240" w:type="dxa"/>
          </w:tcPr>
          <w:p w14:paraId="4209BA6B" w14:textId="7B85232A" w:rsidR="00A6035D" w:rsidRPr="00A6035D" w:rsidRDefault="00A6035D" w:rsidP="00BF76F3">
            <w:pPr>
              <w:pStyle w:val="InfoBlue"/>
              <w:rPr>
                <w:i/>
              </w:rPr>
            </w:pPr>
            <w:r w:rsidRPr="00A6035D">
              <w:t>Đối tượng này sử dụng các chức năng cập nhật trình độ học vấn, tra cứu gia sư ở khu vực lân cận hoặc theo bộ lọc, thêm lớp học với các tiêu chí phù hợp để tìm gia sư, đánh giá gia sư</w:t>
            </w:r>
            <w:r w:rsidR="00804973">
              <w:t>, …</w:t>
            </w:r>
            <w:r w:rsidRPr="00A6035D">
              <w:t xml:space="preserve"> của ứng dụng để tìm kiếm một gia sư phù hợp với bản thân bằng các tiêu chí do chính họ đưa ra, trao đổi trực tiếp với gia sư mình chọn.</w:t>
            </w:r>
          </w:p>
        </w:tc>
        <w:tc>
          <w:tcPr>
            <w:tcW w:w="2628" w:type="dxa"/>
          </w:tcPr>
          <w:p w14:paraId="0A41625B" w14:textId="15431C1E" w:rsidR="00A6035D" w:rsidRPr="00A6035D" w:rsidRDefault="00804973" w:rsidP="00BF76F3">
            <w:pPr>
              <w:pStyle w:val="InfoBlue"/>
            </w:pPr>
            <w:r>
              <w:t>Người dùng cuối</w:t>
            </w:r>
          </w:p>
        </w:tc>
      </w:tr>
    </w:tbl>
    <w:p w14:paraId="374D938D" w14:textId="77777777" w:rsidR="002B6CA2" w:rsidRDefault="002B6CA2">
      <w:pPr>
        <w:pStyle w:val="ThnVnban"/>
      </w:pPr>
    </w:p>
    <w:p w14:paraId="58B2C4D6" w14:textId="147595AA" w:rsidR="001D423C" w:rsidRDefault="000D2289" w:rsidP="002726D5">
      <w:pPr>
        <w:pStyle w:val="u2"/>
      </w:pPr>
      <w:bookmarkStart w:id="43" w:name="_Toc425054386"/>
      <w:bookmarkStart w:id="44" w:name="_Toc342757864"/>
      <w:bookmarkStart w:id="45" w:name="_Toc346297773"/>
      <w:bookmarkStart w:id="46" w:name="_Toc422186479"/>
      <w:bookmarkStart w:id="47" w:name="_Toc436203384"/>
      <w:bookmarkStart w:id="48" w:name="_Toc452813585"/>
      <w:bookmarkStart w:id="49" w:name="_Toc105137653"/>
      <w:r>
        <w:t>User Environment</w:t>
      </w:r>
      <w:bookmarkEnd w:id="43"/>
      <w:bookmarkEnd w:id="44"/>
      <w:bookmarkEnd w:id="45"/>
      <w:bookmarkEnd w:id="46"/>
      <w:bookmarkEnd w:id="47"/>
      <w:bookmarkEnd w:id="48"/>
      <w:bookmarkEnd w:id="49"/>
    </w:p>
    <w:p w14:paraId="5CE2CA89" w14:textId="71F13E23" w:rsidR="00032521" w:rsidRDefault="00032521" w:rsidP="00B81D5D">
      <w:pPr>
        <w:pStyle w:val="ThnVnban"/>
        <w:keepLines w:val="0"/>
        <w:numPr>
          <w:ilvl w:val="0"/>
          <w:numId w:val="3"/>
        </w:numPr>
        <w:ind w:left="720"/>
      </w:pPr>
      <w:r>
        <w:t xml:space="preserve">Những nền tảng cơ bản đang được sử dụng là </w:t>
      </w:r>
      <w:r w:rsidR="00DC2F45">
        <w:t xml:space="preserve">di </w:t>
      </w:r>
      <w:r w:rsidR="001C276C">
        <w:t>động</w:t>
      </w:r>
      <w:r>
        <w:t>. Đây là nền tảng đang được phổ biến nhanh, mạnh, tiếp cận được nhiều người</w:t>
      </w:r>
      <w:r w:rsidR="00CB2651">
        <w:t xml:space="preserve"> dùng</w:t>
      </w:r>
      <w:r>
        <w:t>.</w:t>
      </w:r>
      <w:r w:rsidR="00CB2651">
        <w:t xml:space="preserve"> Trong tương lai,</w:t>
      </w:r>
      <w:r w:rsidR="00843BB8">
        <w:t xml:space="preserve"> dự án</w:t>
      </w:r>
      <w:r w:rsidR="00CB2651">
        <w:t xml:space="preserve"> có thể </w:t>
      </w:r>
      <w:r w:rsidR="00843BB8">
        <w:t>phát triển thêm nền tảng web.</w:t>
      </w:r>
    </w:p>
    <w:p w14:paraId="0380C7CF" w14:textId="18D6C636" w:rsidR="00032521" w:rsidRDefault="00EE7ED0" w:rsidP="00B81D5D">
      <w:pPr>
        <w:pStyle w:val="ThnVnban"/>
        <w:keepLines w:val="0"/>
        <w:numPr>
          <w:ilvl w:val="0"/>
          <w:numId w:val="3"/>
        </w:numPr>
        <w:ind w:left="720"/>
      </w:pPr>
      <w:r>
        <w:t xml:space="preserve">Ứng dụng hiện nay chưa </w:t>
      </w:r>
      <w:r w:rsidR="002F29C1">
        <w:t xml:space="preserve">có dự </w:t>
      </w:r>
      <w:r w:rsidR="001C276C">
        <w:t>định</w:t>
      </w:r>
      <w:r w:rsidR="002F29C1">
        <w:t xml:space="preserve"> sẽ tích hợp </w:t>
      </w:r>
      <w:r w:rsidR="00EF185E">
        <w:t>thêm các ứng dụng khác</w:t>
      </w:r>
      <w:r w:rsidR="00032521">
        <w:t>.</w:t>
      </w:r>
    </w:p>
    <w:p w14:paraId="7BD95D72" w14:textId="77777777" w:rsidR="00032521" w:rsidRPr="00032521" w:rsidRDefault="00032521" w:rsidP="00032521">
      <w:pPr>
        <w:pStyle w:val="ThnVnban"/>
        <w:ind w:left="0"/>
      </w:pPr>
    </w:p>
    <w:p w14:paraId="5D3622E0" w14:textId="77777777" w:rsidR="001D423C" w:rsidRDefault="000D2289">
      <w:pPr>
        <w:pStyle w:val="u2"/>
        <w:widowControl/>
      </w:pPr>
      <w:bookmarkStart w:id="50" w:name="_Toc452813586"/>
      <w:bookmarkStart w:id="51" w:name="_Toc105137654"/>
      <w:r>
        <w:t>Stakeholder Profiles</w:t>
      </w:r>
      <w:bookmarkEnd w:id="50"/>
      <w:bookmarkEnd w:id="51"/>
      <w:r>
        <w:t xml:space="preserve">  </w:t>
      </w:r>
    </w:p>
    <w:p w14:paraId="693C6582" w14:textId="27300151" w:rsidR="00D73DC3" w:rsidRDefault="0066447E" w:rsidP="00D73DC3">
      <w:pPr>
        <w:pStyle w:val="u3"/>
      </w:pPr>
      <w:bookmarkStart w:id="52" w:name="_Toc105137655"/>
      <w:r>
        <w:rPr>
          <w:rFonts w:cs="Arial"/>
        </w:rPr>
        <w:t>Đội ngũ quản trị viên hệ thống</w:t>
      </w:r>
      <w:bookmarkEnd w:id="52"/>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73DC3" w14:paraId="3BDE0F3E" w14:textId="77777777" w:rsidTr="00403E90">
        <w:tc>
          <w:tcPr>
            <w:tcW w:w="1890" w:type="dxa"/>
          </w:tcPr>
          <w:p w14:paraId="4D0F0B89" w14:textId="77777777" w:rsidR="00D73DC3" w:rsidRDefault="00D73DC3" w:rsidP="00880F7A">
            <w:pPr>
              <w:rPr>
                <w:b/>
              </w:rPr>
            </w:pPr>
            <w:r>
              <w:rPr>
                <w:b/>
              </w:rPr>
              <w:t>Representative</w:t>
            </w:r>
          </w:p>
        </w:tc>
        <w:tc>
          <w:tcPr>
            <w:tcW w:w="6948" w:type="dxa"/>
          </w:tcPr>
          <w:p w14:paraId="553A6268" w14:textId="2A34A893" w:rsidR="00D73DC3" w:rsidRPr="002E6D7D" w:rsidRDefault="0066447E" w:rsidP="00880F7A">
            <w:pPr>
              <w:pStyle w:val="ThnVnban"/>
            </w:pPr>
            <w:r w:rsidRPr="0066447E">
              <w:t>Đội ngũ quản trị viên hệ thống</w:t>
            </w:r>
          </w:p>
        </w:tc>
      </w:tr>
      <w:tr w:rsidR="00D73DC3" w14:paraId="527022EA" w14:textId="77777777" w:rsidTr="00403E90">
        <w:tc>
          <w:tcPr>
            <w:tcW w:w="1890" w:type="dxa"/>
          </w:tcPr>
          <w:p w14:paraId="50FB80BC" w14:textId="77777777" w:rsidR="00D73DC3" w:rsidRDefault="00D73DC3" w:rsidP="00880F7A">
            <w:pPr>
              <w:rPr>
                <w:b/>
              </w:rPr>
            </w:pPr>
            <w:r>
              <w:rPr>
                <w:b/>
              </w:rPr>
              <w:t>Description</w:t>
            </w:r>
          </w:p>
        </w:tc>
        <w:tc>
          <w:tcPr>
            <w:tcW w:w="6948" w:type="dxa"/>
          </w:tcPr>
          <w:p w14:paraId="5B868383" w14:textId="473BB082" w:rsidR="00D73DC3" w:rsidRPr="002E6D7D" w:rsidRDefault="00484D72" w:rsidP="00880F7A">
            <w:pPr>
              <w:pStyle w:val="ThnVnban"/>
            </w:pPr>
            <w:r w:rsidRPr="002726D5">
              <w:t xml:space="preserve">Đây là những </w:t>
            </w:r>
            <w:r w:rsidRPr="000B5E0D">
              <w:t xml:space="preserve">người </w:t>
            </w:r>
            <w:r w:rsidRPr="002726D5">
              <w:t>quản lý người dùng trên hệ thống</w:t>
            </w:r>
          </w:p>
        </w:tc>
      </w:tr>
      <w:tr w:rsidR="009F4BD0" w14:paraId="2F02745C" w14:textId="77777777" w:rsidTr="00403E90">
        <w:tc>
          <w:tcPr>
            <w:tcW w:w="1890" w:type="dxa"/>
          </w:tcPr>
          <w:p w14:paraId="32F83B2F" w14:textId="77777777" w:rsidR="009F4BD0" w:rsidRDefault="009F4BD0" w:rsidP="009F4BD0">
            <w:pPr>
              <w:rPr>
                <w:b/>
              </w:rPr>
            </w:pPr>
            <w:r>
              <w:rPr>
                <w:b/>
              </w:rPr>
              <w:t>Type</w:t>
            </w:r>
          </w:p>
        </w:tc>
        <w:tc>
          <w:tcPr>
            <w:tcW w:w="6948" w:type="dxa"/>
          </w:tcPr>
          <w:p w14:paraId="78033B2F" w14:textId="13F8003C" w:rsidR="009F4BD0" w:rsidRPr="002E6D7D" w:rsidRDefault="009F4BD0" w:rsidP="009F4BD0">
            <w:pPr>
              <w:pStyle w:val="ThnVnban"/>
            </w:pPr>
            <w:r>
              <w:t>Đội ngũ này gồm những người có thể ở nhiều mức trình độ khác nhau</w:t>
            </w:r>
            <w:r w:rsidR="005F2184">
              <w:t>,</w:t>
            </w:r>
            <w:r>
              <w:t xml:space="preserve"> có khả năng tương tác và ứng biến giải quyết nhanh vấn đề.</w:t>
            </w:r>
          </w:p>
        </w:tc>
      </w:tr>
      <w:tr w:rsidR="009F4BD0" w14:paraId="094A3D84" w14:textId="77777777" w:rsidTr="00403E90">
        <w:tc>
          <w:tcPr>
            <w:tcW w:w="1890" w:type="dxa"/>
          </w:tcPr>
          <w:p w14:paraId="0C36B1AF" w14:textId="77777777" w:rsidR="009F4BD0" w:rsidRDefault="009F4BD0" w:rsidP="009F4BD0">
            <w:pPr>
              <w:rPr>
                <w:b/>
              </w:rPr>
            </w:pPr>
            <w:r>
              <w:rPr>
                <w:b/>
              </w:rPr>
              <w:t>Responsibilities</w:t>
            </w:r>
          </w:p>
        </w:tc>
        <w:tc>
          <w:tcPr>
            <w:tcW w:w="6948" w:type="dxa"/>
          </w:tcPr>
          <w:p w14:paraId="48B956F8" w14:textId="13E2B033" w:rsidR="009F4BD0" w:rsidRPr="002E6D7D" w:rsidRDefault="009F4BD0" w:rsidP="00854398">
            <w:pPr>
              <w:pStyle w:val="ThnVnban"/>
              <w:keepLines w:val="0"/>
            </w:pPr>
            <w:r>
              <w:t>Đội ngũ</w:t>
            </w:r>
            <w:r w:rsidRPr="002726D5">
              <w:t xml:space="preserve"> này chịu trách nhiệm</w:t>
            </w:r>
            <w:r>
              <w:t xml:space="preserve"> </w:t>
            </w:r>
            <w:r w:rsidRPr="002726D5">
              <w:t xml:space="preserve">xử lý các vi phạm được báo cáo trên hệ </w:t>
            </w:r>
            <w:r w:rsidRPr="002726D5">
              <w:lastRenderedPageBreak/>
              <w:t>thống,</w:t>
            </w:r>
            <w:r w:rsidR="00C13CDC">
              <w:t xml:space="preserve"> </w:t>
            </w:r>
            <w:r w:rsidRPr="002726D5">
              <w:t>…</w:t>
            </w:r>
          </w:p>
        </w:tc>
      </w:tr>
      <w:tr w:rsidR="009F4BD0" w14:paraId="2CC9B770" w14:textId="77777777" w:rsidTr="00403E90">
        <w:tc>
          <w:tcPr>
            <w:tcW w:w="1890" w:type="dxa"/>
          </w:tcPr>
          <w:p w14:paraId="0026A721" w14:textId="77777777" w:rsidR="009F4BD0" w:rsidRDefault="009F4BD0" w:rsidP="009F4BD0">
            <w:pPr>
              <w:rPr>
                <w:b/>
              </w:rPr>
            </w:pPr>
            <w:r>
              <w:rPr>
                <w:b/>
              </w:rPr>
              <w:lastRenderedPageBreak/>
              <w:t>Success Criteria</w:t>
            </w:r>
          </w:p>
        </w:tc>
        <w:tc>
          <w:tcPr>
            <w:tcW w:w="6948" w:type="dxa"/>
          </w:tcPr>
          <w:p w14:paraId="17F64C2C" w14:textId="0656914C" w:rsidR="009F4BD0" w:rsidRDefault="009F4BD0" w:rsidP="00854398">
            <w:pPr>
              <w:pStyle w:val="ThnVnban"/>
              <w:keepLines w:val="0"/>
            </w:pPr>
            <w:r>
              <w:t>Thành công được xác định khi</w:t>
            </w:r>
            <w:r w:rsidR="006B7F04">
              <w:t xml:space="preserve"> hệ thống được vận h</w:t>
            </w:r>
            <w:r w:rsidR="003A3C2D">
              <w:t xml:space="preserve">ành </w:t>
            </w:r>
            <w:r w:rsidR="00530DD9">
              <w:t>suôn sẻ,</w:t>
            </w:r>
            <w:r w:rsidR="00982499">
              <w:t xml:space="preserve"> xử lý và khắc phụ</w:t>
            </w:r>
            <w:r w:rsidR="00FF0A7F">
              <w:t>c</w:t>
            </w:r>
            <w:r w:rsidR="00982499">
              <w:t xml:space="preserve"> kịp thời các sự cố xảy ra, giúp </w:t>
            </w:r>
            <w:r>
              <w:t>khách hàng có trải nghiệm tốt</w:t>
            </w:r>
            <w:r w:rsidR="00982499">
              <w:t>.</w:t>
            </w:r>
          </w:p>
          <w:p w14:paraId="5189C14E" w14:textId="5ED4F818" w:rsidR="009F4BD0" w:rsidRPr="006B4479" w:rsidRDefault="009F4BD0" w:rsidP="00854398">
            <w:pPr>
              <w:pStyle w:val="ThnVnban"/>
              <w:keepLines w:val="0"/>
            </w:pPr>
            <w:r>
              <w:t>Đãi ngộ xứng đáng với công sức bỏ ra.</w:t>
            </w:r>
          </w:p>
        </w:tc>
      </w:tr>
      <w:tr w:rsidR="0090356B" w14:paraId="25AF7496" w14:textId="77777777" w:rsidTr="00403E90">
        <w:tc>
          <w:tcPr>
            <w:tcW w:w="1890" w:type="dxa"/>
          </w:tcPr>
          <w:p w14:paraId="518EFEF4" w14:textId="77777777" w:rsidR="0090356B" w:rsidRDefault="0090356B" w:rsidP="0090356B">
            <w:pPr>
              <w:rPr>
                <w:b/>
              </w:rPr>
            </w:pPr>
            <w:r>
              <w:rPr>
                <w:b/>
              </w:rPr>
              <w:t>Involvement</w:t>
            </w:r>
          </w:p>
        </w:tc>
        <w:tc>
          <w:tcPr>
            <w:tcW w:w="6948" w:type="dxa"/>
          </w:tcPr>
          <w:p w14:paraId="727FA37A" w14:textId="7C8EFD0D" w:rsidR="0090356B" w:rsidRPr="00387CC7" w:rsidRDefault="0090356B" w:rsidP="00854398">
            <w:pPr>
              <w:pStyle w:val="ThnVnban"/>
              <w:keepLines w:val="0"/>
            </w:pPr>
            <w:r>
              <w:t xml:space="preserve">Trực tiếp tham gia vào quá trình vận hành của ứng dụng. </w:t>
            </w:r>
          </w:p>
        </w:tc>
      </w:tr>
      <w:tr w:rsidR="00AA6C21" w14:paraId="1E6E1582" w14:textId="77777777" w:rsidTr="00403E90">
        <w:tc>
          <w:tcPr>
            <w:tcW w:w="1890" w:type="dxa"/>
          </w:tcPr>
          <w:p w14:paraId="57185C4F" w14:textId="77777777" w:rsidR="00AA6C21" w:rsidRDefault="00AA6C21" w:rsidP="00AA6C21">
            <w:pPr>
              <w:rPr>
                <w:b/>
              </w:rPr>
            </w:pPr>
            <w:r>
              <w:rPr>
                <w:b/>
              </w:rPr>
              <w:t>Deliverables</w:t>
            </w:r>
          </w:p>
        </w:tc>
        <w:tc>
          <w:tcPr>
            <w:tcW w:w="6948" w:type="dxa"/>
          </w:tcPr>
          <w:p w14:paraId="5C9A16EB" w14:textId="4CE38838" w:rsidR="00AA6C21" w:rsidRPr="00387CC7" w:rsidRDefault="00AA6C21" w:rsidP="00AA6C21">
            <w:pPr>
              <w:pStyle w:val="ThnVnban"/>
            </w:pPr>
            <w:r>
              <w:t>Đôi khi sẽ có các yêu cầu về phần cứng, ph</w:t>
            </w:r>
            <w:r w:rsidR="001302E7">
              <w:t>ần</w:t>
            </w:r>
            <w:r>
              <w:t xml:space="preserve"> mềm, …</w:t>
            </w:r>
          </w:p>
        </w:tc>
      </w:tr>
      <w:tr w:rsidR="0090356B" w14:paraId="2CD4D557" w14:textId="77777777" w:rsidTr="00403E90">
        <w:tc>
          <w:tcPr>
            <w:tcW w:w="1890" w:type="dxa"/>
          </w:tcPr>
          <w:p w14:paraId="003BD16E" w14:textId="77777777" w:rsidR="0090356B" w:rsidRDefault="0090356B" w:rsidP="0090356B">
            <w:pPr>
              <w:rPr>
                <w:b/>
              </w:rPr>
            </w:pPr>
            <w:r>
              <w:rPr>
                <w:b/>
              </w:rPr>
              <w:t>Comments / Issues</w:t>
            </w:r>
          </w:p>
        </w:tc>
        <w:tc>
          <w:tcPr>
            <w:tcW w:w="6948" w:type="dxa"/>
          </w:tcPr>
          <w:p w14:paraId="257CCF21" w14:textId="77777777" w:rsidR="006C5248" w:rsidRDefault="006C5248" w:rsidP="006C5248">
            <w:pPr>
              <w:pStyle w:val="ThnVnban"/>
            </w:pPr>
            <w:r>
              <w:t>Các vấn đề cản trở đến việc hoàn thành dự án như:</w:t>
            </w:r>
          </w:p>
          <w:p w14:paraId="4022EC9F" w14:textId="77777777" w:rsidR="006C5248" w:rsidRDefault="006C5248" w:rsidP="00B81D5D">
            <w:pPr>
              <w:pStyle w:val="ThnVnban"/>
              <w:keepLines w:val="0"/>
              <w:numPr>
                <w:ilvl w:val="0"/>
                <w:numId w:val="4"/>
              </w:numPr>
              <w:ind w:left="1126"/>
            </w:pPr>
            <w:r>
              <w:t>Không xử lý tốt các vấn đề phát sinh</w:t>
            </w:r>
          </w:p>
          <w:p w14:paraId="7ED42D25" w14:textId="5AB9BFC0" w:rsidR="0090356B" w:rsidRPr="00387CC7" w:rsidRDefault="006C5248" w:rsidP="00B81D5D">
            <w:pPr>
              <w:pStyle w:val="ThnVnban"/>
              <w:keepLines w:val="0"/>
              <w:numPr>
                <w:ilvl w:val="0"/>
                <w:numId w:val="4"/>
              </w:numPr>
              <w:ind w:left="1126"/>
            </w:pPr>
            <w:r>
              <w:t>Chưa có đủ kiến thức, kinh nghiệm để xử lý một vấn đề, sự cố nào đó trong quá trình vận hành hệ thống.</w:t>
            </w:r>
          </w:p>
        </w:tc>
      </w:tr>
    </w:tbl>
    <w:p w14:paraId="036E8301" w14:textId="138E6C01" w:rsidR="00107409" w:rsidRDefault="00A11EC6" w:rsidP="00107409">
      <w:pPr>
        <w:pStyle w:val="u3"/>
      </w:pPr>
      <w:bookmarkStart w:id="53" w:name="_Toc105137656"/>
      <w:r>
        <w:rPr>
          <w:rFonts w:cs="Arial"/>
        </w:rPr>
        <w:t>Đội ngũ marketing</w:t>
      </w:r>
      <w:bookmarkEnd w:id="53"/>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07409" w14:paraId="12FC642C" w14:textId="77777777" w:rsidTr="00880F7A">
        <w:tc>
          <w:tcPr>
            <w:tcW w:w="1890" w:type="dxa"/>
          </w:tcPr>
          <w:p w14:paraId="41A47290" w14:textId="77777777" w:rsidR="00107409" w:rsidRDefault="00107409" w:rsidP="00880F7A">
            <w:pPr>
              <w:rPr>
                <w:b/>
              </w:rPr>
            </w:pPr>
            <w:r>
              <w:rPr>
                <w:b/>
              </w:rPr>
              <w:t>Representative</w:t>
            </w:r>
          </w:p>
        </w:tc>
        <w:tc>
          <w:tcPr>
            <w:tcW w:w="6948" w:type="dxa"/>
          </w:tcPr>
          <w:p w14:paraId="5CCBD6CD" w14:textId="2C0B30AA" w:rsidR="00107409" w:rsidRPr="002E6D7D" w:rsidRDefault="00A11EC6" w:rsidP="00880F7A">
            <w:pPr>
              <w:pStyle w:val="ThnVnban"/>
            </w:pPr>
            <w:r w:rsidRPr="00A11EC6">
              <w:t>Đội ngũ marketing</w:t>
            </w:r>
          </w:p>
        </w:tc>
      </w:tr>
      <w:tr w:rsidR="00107409" w14:paraId="2FC8530C" w14:textId="77777777" w:rsidTr="00880F7A">
        <w:tc>
          <w:tcPr>
            <w:tcW w:w="1890" w:type="dxa"/>
          </w:tcPr>
          <w:p w14:paraId="779B9C76" w14:textId="77777777" w:rsidR="00107409" w:rsidRDefault="00107409" w:rsidP="00880F7A">
            <w:pPr>
              <w:rPr>
                <w:b/>
              </w:rPr>
            </w:pPr>
            <w:r>
              <w:rPr>
                <w:b/>
              </w:rPr>
              <w:t>Description</w:t>
            </w:r>
          </w:p>
        </w:tc>
        <w:tc>
          <w:tcPr>
            <w:tcW w:w="6948" w:type="dxa"/>
          </w:tcPr>
          <w:p w14:paraId="27CE48B7" w14:textId="6B49B039" w:rsidR="00107409" w:rsidRPr="002E6D7D" w:rsidRDefault="00A11EC6" w:rsidP="00880F7A">
            <w:pPr>
              <w:pStyle w:val="ThnVnban"/>
            </w:pPr>
            <w:r w:rsidRPr="002726D5">
              <w:t>Đây là những người có vai trò giúp sản phẩm trở nên phổ biến hơn thông qua các hình thức quảng cáo khác nhau.</w:t>
            </w:r>
          </w:p>
        </w:tc>
      </w:tr>
      <w:tr w:rsidR="00107409" w14:paraId="705B6964" w14:textId="77777777" w:rsidTr="00880F7A">
        <w:tc>
          <w:tcPr>
            <w:tcW w:w="1890" w:type="dxa"/>
          </w:tcPr>
          <w:p w14:paraId="3326C089" w14:textId="77777777" w:rsidR="00107409" w:rsidRDefault="00107409" w:rsidP="00880F7A">
            <w:pPr>
              <w:rPr>
                <w:b/>
              </w:rPr>
            </w:pPr>
            <w:r>
              <w:rPr>
                <w:b/>
              </w:rPr>
              <w:t>Type</w:t>
            </w:r>
          </w:p>
        </w:tc>
        <w:tc>
          <w:tcPr>
            <w:tcW w:w="6948" w:type="dxa"/>
          </w:tcPr>
          <w:p w14:paraId="70B5250D" w14:textId="54C2139B" w:rsidR="00107409" w:rsidRPr="002E6D7D" w:rsidRDefault="008D3583" w:rsidP="00880F7A">
            <w:pPr>
              <w:pStyle w:val="ThnVnban"/>
            </w:pPr>
            <w:r>
              <w:t>Đội ngũ này cần có trình độ và kinh nghiệm trong mảng marketing.</w:t>
            </w:r>
          </w:p>
        </w:tc>
      </w:tr>
      <w:tr w:rsidR="008D3583" w14:paraId="572415FA" w14:textId="77777777" w:rsidTr="00880F7A">
        <w:tc>
          <w:tcPr>
            <w:tcW w:w="1890" w:type="dxa"/>
          </w:tcPr>
          <w:p w14:paraId="7DE72353" w14:textId="77777777" w:rsidR="008D3583" w:rsidRDefault="008D3583" w:rsidP="008D3583">
            <w:pPr>
              <w:rPr>
                <w:b/>
              </w:rPr>
            </w:pPr>
            <w:r>
              <w:rPr>
                <w:b/>
              </w:rPr>
              <w:t>Responsibilities</w:t>
            </w:r>
          </w:p>
        </w:tc>
        <w:tc>
          <w:tcPr>
            <w:tcW w:w="6948" w:type="dxa"/>
          </w:tcPr>
          <w:p w14:paraId="27432D0D" w14:textId="7898BB63" w:rsidR="008D3583" w:rsidRPr="002E6D7D" w:rsidRDefault="008D3583" w:rsidP="00854398">
            <w:pPr>
              <w:pStyle w:val="ThnVnban"/>
              <w:keepLines w:val="0"/>
            </w:pPr>
            <w:r>
              <w:t>Đội ngũ này xây dựng và quản lý thương hiệu, đ</w:t>
            </w:r>
            <w:r w:rsidRPr="00FD4DEF">
              <w:t>ưa ra các chiến dịch tiếp thị</w:t>
            </w:r>
            <w:r>
              <w:t>, h</w:t>
            </w:r>
            <w:r w:rsidRPr="00FD4DEF">
              <w:t xml:space="preserve">ỗ trợ </w:t>
            </w:r>
            <w:r>
              <w:t>nội dung</w:t>
            </w:r>
            <w:r w:rsidRPr="00FD4DEF">
              <w:t xml:space="preserve"> cho quá trình marketing</w:t>
            </w:r>
            <w:r>
              <w:t>, g</w:t>
            </w:r>
            <w:r w:rsidRPr="00002AA9">
              <w:t>iám sát và quản lý các phương tiện truyền thông xã hội</w:t>
            </w:r>
            <w:r>
              <w:t>,</w:t>
            </w:r>
            <w:r w:rsidR="00C13CDC">
              <w:t xml:space="preserve"> .</w:t>
            </w:r>
            <w:r>
              <w:t>..</w:t>
            </w:r>
          </w:p>
        </w:tc>
      </w:tr>
      <w:tr w:rsidR="00477812" w14:paraId="6744EC82" w14:textId="77777777" w:rsidTr="00880F7A">
        <w:tc>
          <w:tcPr>
            <w:tcW w:w="1890" w:type="dxa"/>
          </w:tcPr>
          <w:p w14:paraId="1E6BF1E3" w14:textId="77777777" w:rsidR="00477812" w:rsidRDefault="00477812" w:rsidP="00477812">
            <w:pPr>
              <w:rPr>
                <w:b/>
              </w:rPr>
            </w:pPr>
            <w:r>
              <w:rPr>
                <w:b/>
              </w:rPr>
              <w:t>Success Criteria</w:t>
            </w:r>
          </w:p>
        </w:tc>
        <w:tc>
          <w:tcPr>
            <w:tcW w:w="6948" w:type="dxa"/>
          </w:tcPr>
          <w:p w14:paraId="48B0C49D" w14:textId="74E74C9E" w:rsidR="00477812" w:rsidRDefault="00477812" w:rsidP="00854398">
            <w:pPr>
              <w:pStyle w:val="ThnVnban"/>
              <w:keepLines w:val="0"/>
            </w:pPr>
            <w:r>
              <w:t>Thành công là ứng dụng được thị trường biết đến nhiều hơn, nhiều quảng cáo</w:t>
            </w:r>
            <w:r w:rsidR="00944882">
              <w:rPr>
                <w:rStyle w:val="ThamchiuChuthich"/>
              </w:rPr>
              <w:t xml:space="preserve">, </w:t>
            </w:r>
            <w:r w:rsidR="00944882" w:rsidRPr="00944882">
              <w:t>giới thiệu sử dụng từ phía người dùng</w:t>
            </w:r>
            <w:r w:rsidR="00944882">
              <w:t>, …</w:t>
            </w:r>
            <w:r>
              <w:t xml:space="preserve"> chứng tỏ ứng dụng đang được phổ biến ngày càng nhiều trên nền tảng mạng xã hội cũng như </w:t>
            </w:r>
            <w:r w:rsidR="00324163">
              <w:t>I</w:t>
            </w:r>
            <w:r>
              <w:t>nternet.</w:t>
            </w:r>
          </w:p>
          <w:p w14:paraId="4EE94D3D" w14:textId="22EFCAA9" w:rsidR="0016468C" w:rsidRPr="006B4479" w:rsidRDefault="00BF188A" w:rsidP="00854398">
            <w:pPr>
              <w:pStyle w:val="ThnVnban"/>
              <w:keepLines w:val="0"/>
            </w:pPr>
            <w:r>
              <w:t>Đãi ngộ xứng đáng với công sức bỏ ra.</w:t>
            </w:r>
          </w:p>
        </w:tc>
      </w:tr>
      <w:tr w:rsidR="00C325A3" w14:paraId="02C23238" w14:textId="77777777" w:rsidTr="00880F7A">
        <w:tc>
          <w:tcPr>
            <w:tcW w:w="1890" w:type="dxa"/>
          </w:tcPr>
          <w:p w14:paraId="5A321EC7" w14:textId="77777777" w:rsidR="00C325A3" w:rsidRDefault="00C325A3" w:rsidP="00C325A3">
            <w:pPr>
              <w:rPr>
                <w:b/>
              </w:rPr>
            </w:pPr>
            <w:r>
              <w:rPr>
                <w:b/>
              </w:rPr>
              <w:t>Involvement</w:t>
            </w:r>
          </w:p>
        </w:tc>
        <w:tc>
          <w:tcPr>
            <w:tcW w:w="6948" w:type="dxa"/>
          </w:tcPr>
          <w:p w14:paraId="4FD3932E" w14:textId="3EDB4FD7" w:rsidR="00C325A3" w:rsidRPr="00387CC7" w:rsidRDefault="00C325A3" w:rsidP="00854398">
            <w:pPr>
              <w:pStyle w:val="ThnVnban"/>
              <w:keepLines w:val="0"/>
            </w:pPr>
            <w:r>
              <w:t>Không tham gia vào quy trình.</w:t>
            </w:r>
          </w:p>
        </w:tc>
      </w:tr>
      <w:tr w:rsidR="00C325A3" w14:paraId="4DE628B3" w14:textId="77777777" w:rsidTr="00880F7A">
        <w:tc>
          <w:tcPr>
            <w:tcW w:w="1890" w:type="dxa"/>
          </w:tcPr>
          <w:p w14:paraId="6F0D2E09" w14:textId="77777777" w:rsidR="00C325A3" w:rsidRDefault="00C325A3" w:rsidP="00C325A3">
            <w:pPr>
              <w:rPr>
                <w:b/>
              </w:rPr>
            </w:pPr>
            <w:r>
              <w:rPr>
                <w:b/>
              </w:rPr>
              <w:t>Deliverables</w:t>
            </w:r>
          </w:p>
        </w:tc>
        <w:tc>
          <w:tcPr>
            <w:tcW w:w="6948" w:type="dxa"/>
          </w:tcPr>
          <w:p w14:paraId="67AC091A" w14:textId="77777777" w:rsidR="00C325A3" w:rsidRPr="00387CC7" w:rsidRDefault="00C325A3" w:rsidP="00C325A3">
            <w:pPr>
              <w:pStyle w:val="ThnVnban"/>
            </w:pPr>
            <w:r>
              <w:t>Không</w:t>
            </w:r>
          </w:p>
        </w:tc>
      </w:tr>
      <w:tr w:rsidR="00C325A3" w14:paraId="4B348D1E" w14:textId="77777777" w:rsidTr="00880F7A">
        <w:tc>
          <w:tcPr>
            <w:tcW w:w="1890" w:type="dxa"/>
          </w:tcPr>
          <w:p w14:paraId="11B43758" w14:textId="77777777" w:rsidR="00C325A3" w:rsidRDefault="00C325A3" w:rsidP="00C325A3">
            <w:pPr>
              <w:rPr>
                <w:b/>
              </w:rPr>
            </w:pPr>
            <w:r>
              <w:rPr>
                <w:b/>
              </w:rPr>
              <w:t>Comments / Issues</w:t>
            </w:r>
          </w:p>
        </w:tc>
        <w:tc>
          <w:tcPr>
            <w:tcW w:w="6948" w:type="dxa"/>
          </w:tcPr>
          <w:p w14:paraId="5FD00AA0" w14:textId="031614D3" w:rsidR="00C325A3" w:rsidRPr="00387CC7" w:rsidRDefault="00854398" w:rsidP="00854398">
            <w:pPr>
              <w:pStyle w:val="ThnVnban"/>
              <w:keepLines w:val="0"/>
            </w:pPr>
            <w:r>
              <w:t>Không</w:t>
            </w:r>
          </w:p>
        </w:tc>
      </w:tr>
    </w:tbl>
    <w:p w14:paraId="45A4BA17" w14:textId="0C084E17" w:rsidR="00133A87" w:rsidRDefault="00133A87" w:rsidP="00133A87">
      <w:pPr>
        <w:pStyle w:val="u3"/>
      </w:pPr>
      <w:bookmarkStart w:id="54" w:name="_Toc105137657"/>
      <w:r>
        <w:rPr>
          <w:rFonts w:cs="Arial"/>
        </w:rPr>
        <w:t>Đội ngũ quản lý tài chính</w:t>
      </w:r>
      <w:bookmarkEnd w:id="54"/>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33A87" w14:paraId="099E5BD3" w14:textId="77777777" w:rsidTr="004B1818">
        <w:tc>
          <w:tcPr>
            <w:tcW w:w="1890" w:type="dxa"/>
          </w:tcPr>
          <w:p w14:paraId="5B83E3E3" w14:textId="77777777" w:rsidR="00133A87" w:rsidRDefault="00133A87" w:rsidP="004B1818">
            <w:pPr>
              <w:rPr>
                <w:b/>
              </w:rPr>
            </w:pPr>
            <w:r>
              <w:rPr>
                <w:b/>
              </w:rPr>
              <w:t>Representative</w:t>
            </w:r>
          </w:p>
        </w:tc>
        <w:tc>
          <w:tcPr>
            <w:tcW w:w="6948" w:type="dxa"/>
          </w:tcPr>
          <w:p w14:paraId="6DCA6C01" w14:textId="4772F00F" w:rsidR="00133A87" w:rsidRPr="002E6D7D" w:rsidRDefault="005927D2" w:rsidP="004B1818">
            <w:pPr>
              <w:pStyle w:val="ThnVnban"/>
            </w:pPr>
            <w:r w:rsidRPr="005927D2">
              <w:t>Đội ngũ quản lý tài chính</w:t>
            </w:r>
          </w:p>
        </w:tc>
      </w:tr>
      <w:tr w:rsidR="00133A87" w14:paraId="123BA814" w14:textId="77777777" w:rsidTr="004B1818">
        <w:tc>
          <w:tcPr>
            <w:tcW w:w="1890" w:type="dxa"/>
          </w:tcPr>
          <w:p w14:paraId="1B357210" w14:textId="77777777" w:rsidR="00133A87" w:rsidRDefault="00133A87" w:rsidP="004B1818">
            <w:pPr>
              <w:rPr>
                <w:b/>
              </w:rPr>
            </w:pPr>
            <w:r>
              <w:rPr>
                <w:b/>
              </w:rPr>
              <w:t>Description</w:t>
            </w:r>
          </w:p>
        </w:tc>
        <w:tc>
          <w:tcPr>
            <w:tcW w:w="6948" w:type="dxa"/>
          </w:tcPr>
          <w:p w14:paraId="6C65A36E" w14:textId="1EFCB2C9" w:rsidR="00133A87" w:rsidRPr="002E6D7D" w:rsidRDefault="005927D2" w:rsidP="004B1818">
            <w:pPr>
              <w:pStyle w:val="ThnVnban"/>
            </w:pPr>
            <w:r w:rsidRPr="002726D5">
              <w:t>Đây là đội ngũ quản lý tài chính như ngân sách, thu - chi hợp lý.</w:t>
            </w:r>
          </w:p>
        </w:tc>
      </w:tr>
      <w:tr w:rsidR="00133A87" w14:paraId="7F16974C" w14:textId="77777777" w:rsidTr="004B1818">
        <w:tc>
          <w:tcPr>
            <w:tcW w:w="1890" w:type="dxa"/>
          </w:tcPr>
          <w:p w14:paraId="15ABB726" w14:textId="77777777" w:rsidR="00133A87" w:rsidRDefault="00133A87" w:rsidP="004B1818">
            <w:pPr>
              <w:rPr>
                <w:b/>
              </w:rPr>
            </w:pPr>
            <w:r>
              <w:rPr>
                <w:b/>
              </w:rPr>
              <w:t>Type</w:t>
            </w:r>
          </w:p>
        </w:tc>
        <w:tc>
          <w:tcPr>
            <w:tcW w:w="6948" w:type="dxa"/>
          </w:tcPr>
          <w:p w14:paraId="779DE2E6" w14:textId="7EA8C833" w:rsidR="00133A87" w:rsidRPr="002E6D7D" w:rsidRDefault="00A1019E" w:rsidP="004B1818">
            <w:pPr>
              <w:pStyle w:val="ThnVnban"/>
            </w:pPr>
            <w:r>
              <w:t>Yêu cầu trình độ cao trong chuyên ngành tài chính.</w:t>
            </w:r>
          </w:p>
        </w:tc>
      </w:tr>
      <w:tr w:rsidR="00133A87" w14:paraId="10BC1D29" w14:textId="77777777" w:rsidTr="004B1818">
        <w:tc>
          <w:tcPr>
            <w:tcW w:w="1890" w:type="dxa"/>
          </w:tcPr>
          <w:p w14:paraId="20B747A8" w14:textId="77777777" w:rsidR="00133A87" w:rsidRDefault="00133A87" w:rsidP="004B1818">
            <w:pPr>
              <w:rPr>
                <w:b/>
              </w:rPr>
            </w:pPr>
            <w:r>
              <w:rPr>
                <w:b/>
              </w:rPr>
              <w:t>Responsibilities</w:t>
            </w:r>
          </w:p>
        </w:tc>
        <w:tc>
          <w:tcPr>
            <w:tcW w:w="6948" w:type="dxa"/>
          </w:tcPr>
          <w:p w14:paraId="3244B40D" w14:textId="1659BBE1" w:rsidR="00133A87" w:rsidRPr="002E6D7D" w:rsidRDefault="0020588E" w:rsidP="004B1818">
            <w:pPr>
              <w:pStyle w:val="ThnVnban"/>
              <w:keepLines w:val="0"/>
            </w:pPr>
            <w:r>
              <w:t>Đội ngũ này x</w:t>
            </w:r>
            <w:r w:rsidRPr="002726D5">
              <w:t>uất thống kê, báo cáo định kỳ, kiểm kê thu chi, quản lý nguồn tiền,</w:t>
            </w:r>
            <w:r w:rsidR="00C13CDC">
              <w:t xml:space="preserve"> </w:t>
            </w:r>
            <w:r w:rsidRPr="002726D5">
              <w:t>…</w:t>
            </w:r>
            <w:r>
              <w:t>cho dự án.</w:t>
            </w:r>
          </w:p>
        </w:tc>
      </w:tr>
      <w:tr w:rsidR="00133A87" w14:paraId="26C7FFB1" w14:textId="77777777" w:rsidTr="004B1818">
        <w:tc>
          <w:tcPr>
            <w:tcW w:w="1890" w:type="dxa"/>
          </w:tcPr>
          <w:p w14:paraId="1BB7577B" w14:textId="77777777" w:rsidR="00133A87" w:rsidRDefault="00133A87" w:rsidP="004B1818">
            <w:pPr>
              <w:rPr>
                <w:b/>
              </w:rPr>
            </w:pPr>
            <w:r>
              <w:rPr>
                <w:b/>
              </w:rPr>
              <w:t>Success Criteria</w:t>
            </w:r>
          </w:p>
        </w:tc>
        <w:tc>
          <w:tcPr>
            <w:tcW w:w="6948" w:type="dxa"/>
          </w:tcPr>
          <w:p w14:paraId="48A71356" w14:textId="7D8FD22B" w:rsidR="00447140" w:rsidRDefault="00447140" w:rsidP="00447140">
            <w:pPr>
              <w:pStyle w:val="ThnVnban"/>
              <w:keepLines w:val="0"/>
            </w:pPr>
            <w:r>
              <w:t xml:space="preserve">Thành công được xác định khi tài liệu rõ ràng, số liệu đầy đủ để trưởng dự án có kế hoạch cân đối, cũng như nhà </w:t>
            </w:r>
            <w:r w:rsidR="00944882">
              <w:t>phát triển</w:t>
            </w:r>
            <w:r>
              <w:t xml:space="preserve"> có thống kê rõ ràng về số tiền mình bỏ ra.</w:t>
            </w:r>
          </w:p>
          <w:p w14:paraId="204589E6" w14:textId="67B14175" w:rsidR="00133A87" w:rsidRPr="006B4479" w:rsidRDefault="00447140" w:rsidP="00447140">
            <w:pPr>
              <w:pStyle w:val="ThnVnban"/>
              <w:keepLines w:val="0"/>
            </w:pPr>
            <w:r>
              <w:t>Ph</w:t>
            </w:r>
            <w:r w:rsidR="001D5C56">
              <w:t>ần</w:t>
            </w:r>
            <w:r>
              <w:t xml:space="preserve"> thưởng xứng đáng với công sức bỏ ra.</w:t>
            </w:r>
          </w:p>
        </w:tc>
      </w:tr>
      <w:tr w:rsidR="00057F50" w14:paraId="3380A623" w14:textId="77777777" w:rsidTr="004B1818">
        <w:tc>
          <w:tcPr>
            <w:tcW w:w="1890" w:type="dxa"/>
          </w:tcPr>
          <w:p w14:paraId="61A8F98C" w14:textId="77777777" w:rsidR="00057F50" w:rsidRDefault="00057F50" w:rsidP="00057F50">
            <w:pPr>
              <w:rPr>
                <w:b/>
              </w:rPr>
            </w:pPr>
            <w:r>
              <w:rPr>
                <w:b/>
              </w:rPr>
              <w:t>Involvement</w:t>
            </w:r>
          </w:p>
        </w:tc>
        <w:tc>
          <w:tcPr>
            <w:tcW w:w="6948" w:type="dxa"/>
          </w:tcPr>
          <w:p w14:paraId="2A7A5E4E" w14:textId="21C15185" w:rsidR="00057F50" w:rsidRPr="00387CC7" w:rsidRDefault="00057F50" w:rsidP="00057F50">
            <w:pPr>
              <w:pStyle w:val="ThnVnban"/>
              <w:keepLines w:val="0"/>
            </w:pPr>
            <w:r>
              <w:t xml:space="preserve">Là một phần trong xuyên suốt quá trình </w:t>
            </w:r>
            <w:r w:rsidR="00221FA7">
              <w:t>vận hành</w:t>
            </w:r>
            <w:r>
              <w:t xml:space="preserve"> dự án.</w:t>
            </w:r>
          </w:p>
        </w:tc>
      </w:tr>
      <w:tr w:rsidR="00133A87" w14:paraId="7878D94E" w14:textId="77777777" w:rsidTr="004B1818">
        <w:tc>
          <w:tcPr>
            <w:tcW w:w="1890" w:type="dxa"/>
          </w:tcPr>
          <w:p w14:paraId="69725159" w14:textId="77777777" w:rsidR="00133A87" w:rsidRDefault="00133A87" w:rsidP="004B1818">
            <w:pPr>
              <w:rPr>
                <w:b/>
              </w:rPr>
            </w:pPr>
            <w:r>
              <w:rPr>
                <w:b/>
              </w:rPr>
              <w:lastRenderedPageBreak/>
              <w:t>Deliverables</w:t>
            </w:r>
          </w:p>
        </w:tc>
        <w:tc>
          <w:tcPr>
            <w:tcW w:w="6948" w:type="dxa"/>
          </w:tcPr>
          <w:p w14:paraId="61A7ABDB" w14:textId="77777777" w:rsidR="00133A87" w:rsidRPr="00387CC7" w:rsidRDefault="00133A87" w:rsidP="004B1818">
            <w:pPr>
              <w:pStyle w:val="ThnVnban"/>
            </w:pPr>
            <w:r>
              <w:t>Không</w:t>
            </w:r>
          </w:p>
        </w:tc>
      </w:tr>
      <w:tr w:rsidR="00133A87" w14:paraId="391017D0" w14:textId="77777777" w:rsidTr="004B1818">
        <w:tc>
          <w:tcPr>
            <w:tcW w:w="1890" w:type="dxa"/>
          </w:tcPr>
          <w:p w14:paraId="4F3582FD" w14:textId="77777777" w:rsidR="00133A87" w:rsidRDefault="00133A87" w:rsidP="004B1818">
            <w:pPr>
              <w:rPr>
                <w:b/>
              </w:rPr>
            </w:pPr>
            <w:r>
              <w:rPr>
                <w:b/>
              </w:rPr>
              <w:t>Comments / Issues</w:t>
            </w:r>
          </w:p>
        </w:tc>
        <w:tc>
          <w:tcPr>
            <w:tcW w:w="6948" w:type="dxa"/>
          </w:tcPr>
          <w:p w14:paraId="36280723" w14:textId="77777777" w:rsidR="009220F8" w:rsidRDefault="009220F8" w:rsidP="009220F8">
            <w:pPr>
              <w:pStyle w:val="ThnVnban"/>
            </w:pPr>
            <w:r>
              <w:t>Các vấn đề cản trở đến việc hoàn thành dự án như:</w:t>
            </w:r>
          </w:p>
          <w:p w14:paraId="6E85D13D" w14:textId="77777777" w:rsidR="009220F8" w:rsidRDefault="009220F8" w:rsidP="00B81D5D">
            <w:pPr>
              <w:pStyle w:val="ThnVnban"/>
              <w:keepLines w:val="0"/>
              <w:numPr>
                <w:ilvl w:val="0"/>
                <w:numId w:val="4"/>
              </w:numPr>
              <w:ind w:left="1126"/>
            </w:pPr>
            <w:r>
              <w:t>Không xử lý tốt các vấn đề phát sinh</w:t>
            </w:r>
          </w:p>
          <w:p w14:paraId="52EF1547" w14:textId="211645F0" w:rsidR="00133A87" w:rsidRPr="00387CC7" w:rsidRDefault="009220F8" w:rsidP="00B81D5D">
            <w:pPr>
              <w:pStyle w:val="ThnVnban"/>
              <w:keepLines w:val="0"/>
              <w:numPr>
                <w:ilvl w:val="0"/>
                <w:numId w:val="4"/>
              </w:numPr>
              <w:ind w:left="1126"/>
            </w:pPr>
            <w:r>
              <w:t>Số liệu không chính xác, tài liệu không rõ ràng dẫn đến kế hoạch sai về việc sử dụng tài chính.</w:t>
            </w:r>
          </w:p>
        </w:tc>
      </w:tr>
    </w:tbl>
    <w:p w14:paraId="2C7CCDF7" w14:textId="1CE61CAA" w:rsidR="009220F8" w:rsidRDefault="00F26271" w:rsidP="009220F8">
      <w:pPr>
        <w:pStyle w:val="u3"/>
      </w:pPr>
      <w:bookmarkStart w:id="55" w:name="_Toc105137658"/>
      <w:r>
        <w:rPr>
          <w:rFonts w:cs="Arial"/>
        </w:rPr>
        <w:t>Đội ngũ chăm sóc khách hàng</w:t>
      </w:r>
      <w:bookmarkEnd w:id="55"/>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220F8" w14:paraId="4FB03E29" w14:textId="77777777" w:rsidTr="004B1818">
        <w:tc>
          <w:tcPr>
            <w:tcW w:w="1890" w:type="dxa"/>
          </w:tcPr>
          <w:p w14:paraId="4AF6353A" w14:textId="77777777" w:rsidR="009220F8" w:rsidRDefault="009220F8" w:rsidP="004B1818">
            <w:pPr>
              <w:rPr>
                <w:b/>
              </w:rPr>
            </w:pPr>
            <w:r>
              <w:rPr>
                <w:b/>
              </w:rPr>
              <w:t>Representative</w:t>
            </w:r>
          </w:p>
        </w:tc>
        <w:tc>
          <w:tcPr>
            <w:tcW w:w="6948" w:type="dxa"/>
          </w:tcPr>
          <w:p w14:paraId="6264CA42" w14:textId="3B7D34FC" w:rsidR="009220F8" w:rsidRPr="002E6D7D" w:rsidRDefault="00F26271" w:rsidP="004B1818">
            <w:pPr>
              <w:pStyle w:val="ThnVnban"/>
            </w:pPr>
            <w:r w:rsidRPr="00F26271">
              <w:t>Đội ngũ chăm sóc khách hàng</w:t>
            </w:r>
          </w:p>
        </w:tc>
      </w:tr>
      <w:tr w:rsidR="009220F8" w14:paraId="3A7704CE" w14:textId="77777777" w:rsidTr="004B1818">
        <w:tc>
          <w:tcPr>
            <w:tcW w:w="1890" w:type="dxa"/>
          </w:tcPr>
          <w:p w14:paraId="374D9239" w14:textId="77777777" w:rsidR="009220F8" w:rsidRDefault="009220F8" w:rsidP="004B1818">
            <w:pPr>
              <w:rPr>
                <w:b/>
              </w:rPr>
            </w:pPr>
            <w:r>
              <w:rPr>
                <w:b/>
              </w:rPr>
              <w:t>Description</w:t>
            </w:r>
          </w:p>
        </w:tc>
        <w:tc>
          <w:tcPr>
            <w:tcW w:w="6948" w:type="dxa"/>
          </w:tcPr>
          <w:p w14:paraId="35EF5AB1" w14:textId="5F94C384" w:rsidR="009220F8" w:rsidRPr="002E6D7D" w:rsidRDefault="00B91AAE" w:rsidP="004B1818">
            <w:pPr>
              <w:pStyle w:val="ThnVnban"/>
            </w:pPr>
            <w:r w:rsidRPr="00B91AAE">
              <w:t>Là đội ngũ chịu trách nhiệm về trải nghiệm của người dùng trong thực tế. Tương tác với người dùng cũng như giải quyết các vấn đề phát sinh của người dùng trong lúc người dùng sử dụng hệ thống.</w:t>
            </w:r>
          </w:p>
        </w:tc>
      </w:tr>
      <w:tr w:rsidR="009220F8" w14:paraId="5948F236" w14:textId="77777777" w:rsidTr="004B1818">
        <w:tc>
          <w:tcPr>
            <w:tcW w:w="1890" w:type="dxa"/>
          </w:tcPr>
          <w:p w14:paraId="030017C6" w14:textId="77777777" w:rsidR="009220F8" w:rsidRDefault="009220F8" w:rsidP="004B1818">
            <w:pPr>
              <w:rPr>
                <w:b/>
              </w:rPr>
            </w:pPr>
            <w:r>
              <w:rPr>
                <w:b/>
              </w:rPr>
              <w:t>Type</w:t>
            </w:r>
          </w:p>
        </w:tc>
        <w:tc>
          <w:tcPr>
            <w:tcW w:w="6948" w:type="dxa"/>
          </w:tcPr>
          <w:p w14:paraId="359CBE9A" w14:textId="24B022D6" w:rsidR="009220F8" w:rsidRPr="002E6D7D" w:rsidRDefault="00D72B83" w:rsidP="004B1818">
            <w:pPr>
              <w:pStyle w:val="ThnVnban"/>
            </w:pPr>
            <w:r>
              <w:t>Không cần thiết phải có trình độ quá cao, nhưng yêu cầu khả năng tương tác và ứng biến giải quyết nhanh vấn đề.</w:t>
            </w:r>
          </w:p>
        </w:tc>
      </w:tr>
      <w:tr w:rsidR="009220F8" w14:paraId="66E86EB3" w14:textId="77777777" w:rsidTr="004B1818">
        <w:tc>
          <w:tcPr>
            <w:tcW w:w="1890" w:type="dxa"/>
          </w:tcPr>
          <w:p w14:paraId="5E80F169" w14:textId="77777777" w:rsidR="009220F8" w:rsidRDefault="009220F8" w:rsidP="004B1818">
            <w:pPr>
              <w:rPr>
                <w:b/>
              </w:rPr>
            </w:pPr>
            <w:r>
              <w:rPr>
                <w:b/>
              </w:rPr>
              <w:t>Responsibilities</w:t>
            </w:r>
          </w:p>
        </w:tc>
        <w:tc>
          <w:tcPr>
            <w:tcW w:w="6948" w:type="dxa"/>
          </w:tcPr>
          <w:p w14:paraId="13BA2349" w14:textId="3A91F368" w:rsidR="009220F8" w:rsidRPr="002E6D7D" w:rsidRDefault="00B91AAE" w:rsidP="004B1818">
            <w:pPr>
              <w:pStyle w:val="ThnVnban"/>
              <w:keepLines w:val="0"/>
            </w:pPr>
            <w:r w:rsidRPr="002726D5">
              <w:t>Đội ngũ chịu trách nhi</w:t>
            </w:r>
            <w:r>
              <w:t>ệm t</w:t>
            </w:r>
            <w:r w:rsidRPr="00FD4385">
              <w:t>heo dõi, tiếp nhận và xử lý các yêu cầu khách hàng một cách nhanh nhất</w:t>
            </w:r>
            <w:r>
              <w:t>, t</w:t>
            </w:r>
            <w:r w:rsidRPr="00A6426E">
              <w:t>rả lời các câu hỏi</w:t>
            </w:r>
            <w:r>
              <w:t>, giải đáp thắc mắc của khách hàng</w:t>
            </w:r>
          </w:p>
        </w:tc>
      </w:tr>
      <w:tr w:rsidR="009220F8" w14:paraId="374073EE" w14:textId="77777777" w:rsidTr="004B1818">
        <w:tc>
          <w:tcPr>
            <w:tcW w:w="1890" w:type="dxa"/>
          </w:tcPr>
          <w:p w14:paraId="7DEBB84B" w14:textId="77777777" w:rsidR="009220F8" w:rsidRDefault="009220F8" w:rsidP="004B1818">
            <w:pPr>
              <w:rPr>
                <w:b/>
              </w:rPr>
            </w:pPr>
            <w:r>
              <w:rPr>
                <w:b/>
              </w:rPr>
              <w:t>Success Criteria</w:t>
            </w:r>
          </w:p>
        </w:tc>
        <w:tc>
          <w:tcPr>
            <w:tcW w:w="6948" w:type="dxa"/>
          </w:tcPr>
          <w:p w14:paraId="770D0CAC" w14:textId="77777777" w:rsidR="004D1E75" w:rsidRDefault="004D1E75" w:rsidP="004D1E75">
            <w:pPr>
              <w:pStyle w:val="ThnVnban"/>
              <w:keepLines w:val="0"/>
            </w:pPr>
            <w:r>
              <w:t>Thành công được xác định khi khách hàng có trải nghiệm tốt và sản phẩm nhận được phản hồi tích cực từ khách hàng.</w:t>
            </w:r>
          </w:p>
          <w:p w14:paraId="37619FE9" w14:textId="4AAC2802" w:rsidR="009220F8" w:rsidRPr="006B4479" w:rsidRDefault="004D1E75" w:rsidP="004D1E75">
            <w:pPr>
              <w:pStyle w:val="ThnVnban"/>
              <w:keepLines w:val="0"/>
            </w:pPr>
            <w:r>
              <w:t>Đãi ngộ xứng đáng với công sức bỏ ra.</w:t>
            </w:r>
          </w:p>
        </w:tc>
      </w:tr>
      <w:tr w:rsidR="00C41BA0" w14:paraId="72AEFC19" w14:textId="77777777" w:rsidTr="004B1818">
        <w:tc>
          <w:tcPr>
            <w:tcW w:w="1890" w:type="dxa"/>
          </w:tcPr>
          <w:p w14:paraId="3EAC3379" w14:textId="77777777" w:rsidR="00C41BA0" w:rsidRDefault="00C41BA0" w:rsidP="00C41BA0">
            <w:pPr>
              <w:rPr>
                <w:b/>
              </w:rPr>
            </w:pPr>
            <w:r>
              <w:rPr>
                <w:b/>
              </w:rPr>
              <w:t>Involvement</w:t>
            </w:r>
          </w:p>
        </w:tc>
        <w:tc>
          <w:tcPr>
            <w:tcW w:w="6948" w:type="dxa"/>
          </w:tcPr>
          <w:p w14:paraId="6F3F83C4" w14:textId="54397370" w:rsidR="00C41BA0" w:rsidRPr="00387CC7" w:rsidRDefault="00C41BA0" w:rsidP="00C41BA0">
            <w:pPr>
              <w:pStyle w:val="ThnVnban"/>
              <w:keepLines w:val="0"/>
            </w:pPr>
            <w:r>
              <w:t>Tham gia vào quá trình vận hành của sản phẩm.</w:t>
            </w:r>
          </w:p>
        </w:tc>
      </w:tr>
      <w:tr w:rsidR="009220F8" w14:paraId="24C264CE" w14:textId="77777777" w:rsidTr="004B1818">
        <w:tc>
          <w:tcPr>
            <w:tcW w:w="1890" w:type="dxa"/>
          </w:tcPr>
          <w:p w14:paraId="3E0A3BB3" w14:textId="77777777" w:rsidR="009220F8" w:rsidRDefault="009220F8" w:rsidP="004B1818">
            <w:pPr>
              <w:rPr>
                <w:b/>
              </w:rPr>
            </w:pPr>
            <w:r>
              <w:rPr>
                <w:b/>
              </w:rPr>
              <w:t>Deliverables</w:t>
            </w:r>
          </w:p>
        </w:tc>
        <w:tc>
          <w:tcPr>
            <w:tcW w:w="6948" w:type="dxa"/>
          </w:tcPr>
          <w:p w14:paraId="29A11C2B" w14:textId="77777777" w:rsidR="009220F8" w:rsidRPr="00387CC7" w:rsidRDefault="009220F8" w:rsidP="004B1818">
            <w:pPr>
              <w:pStyle w:val="ThnVnban"/>
            </w:pPr>
            <w:r>
              <w:t>Không</w:t>
            </w:r>
          </w:p>
        </w:tc>
      </w:tr>
      <w:tr w:rsidR="009220F8" w14:paraId="71DF0169" w14:textId="77777777" w:rsidTr="004B1818">
        <w:tc>
          <w:tcPr>
            <w:tcW w:w="1890" w:type="dxa"/>
          </w:tcPr>
          <w:p w14:paraId="50A1FBBE" w14:textId="77777777" w:rsidR="009220F8" w:rsidRDefault="009220F8" w:rsidP="004B1818">
            <w:pPr>
              <w:rPr>
                <w:b/>
              </w:rPr>
            </w:pPr>
            <w:r>
              <w:rPr>
                <w:b/>
              </w:rPr>
              <w:t>Comments / Issues</w:t>
            </w:r>
          </w:p>
        </w:tc>
        <w:tc>
          <w:tcPr>
            <w:tcW w:w="6948" w:type="dxa"/>
          </w:tcPr>
          <w:p w14:paraId="714377BF" w14:textId="77777777" w:rsidR="009220F8" w:rsidRDefault="009220F8" w:rsidP="004B1818">
            <w:pPr>
              <w:pStyle w:val="ThnVnban"/>
            </w:pPr>
            <w:r>
              <w:t>Các vấn đề cản trở đến việc hoàn thành dự án như:</w:t>
            </w:r>
          </w:p>
          <w:p w14:paraId="4455BE6B" w14:textId="77777777" w:rsidR="009220F8" w:rsidRDefault="009220F8" w:rsidP="00B81D5D">
            <w:pPr>
              <w:pStyle w:val="ThnVnban"/>
              <w:keepLines w:val="0"/>
              <w:numPr>
                <w:ilvl w:val="0"/>
                <w:numId w:val="4"/>
              </w:numPr>
              <w:ind w:left="1126"/>
            </w:pPr>
            <w:r>
              <w:t>Không xử lý tốt các vấn đề phát sinh</w:t>
            </w:r>
          </w:p>
          <w:p w14:paraId="2876D53B" w14:textId="0FF5BF76" w:rsidR="009220F8" w:rsidRPr="00387CC7" w:rsidRDefault="004F21EE" w:rsidP="00B81D5D">
            <w:pPr>
              <w:pStyle w:val="ThnVnban"/>
              <w:keepLines w:val="0"/>
              <w:numPr>
                <w:ilvl w:val="0"/>
                <w:numId w:val="4"/>
              </w:numPr>
              <w:ind w:left="1126"/>
            </w:pPr>
            <w:r>
              <w:t>Giải quyết chậm, không kịp thời các thắc mắc và vấn đề của khách hàng.</w:t>
            </w:r>
          </w:p>
        </w:tc>
      </w:tr>
    </w:tbl>
    <w:p w14:paraId="13461634" w14:textId="77777777" w:rsidR="009220F8" w:rsidRDefault="009220F8" w:rsidP="009220F8">
      <w:pPr>
        <w:pStyle w:val="ThnVnban"/>
        <w:ind w:left="0"/>
      </w:pPr>
    </w:p>
    <w:p w14:paraId="1545D752" w14:textId="7B6170B1" w:rsidR="005D3330" w:rsidRDefault="00B4507B" w:rsidP="005D3330">
      <w:pPr>
        <w:pStyle w:val="u3"/>
      </w:pPr>
      <w:bookmarkStart w:id="56" w:name="_Toc105137659"/>
      <w:r>
        <w:rPr>
          <w:rFonts w:cs="Arial"/>
        </w:rPr>
        <w:t>Quản lý dự án</w:t>
      </w:r>
      <w:bookmarkEnd w:id="56"/>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D3330" w14:paraId="45C49547" w14:textId="77777777" w:rsidTr="004B1818">
        <w:tc>
          <w:tcPr>
            <w:tcW w:w="1890" w:type="dxa"/>
          </w:tcPr>
          <w:p w14:paraId="33620F59" w14:textId="77777777" w:rsidR="005D3330" w:rsidRDefault="005D3330" w:rsidP="004B1818">
            <w:pPr>
              <w:rPr>
                <w:b/>
              </w:rPr>
            </w:pPr>
            <w:r>
              <w:rPr>
                <w:b/>
              </w:rPr>
              <w:t>Representative</w:t>
            </w:r>
          </w:p>
        </w:tc>
        <w:tc>
          <w:tcPr>
            <w:tcW w:w="6948" w:type="dxa"/>
          </w:tcPr>
          <w:p w14:paraId="53F3A9C4" w14:textId="28E0F759" w:rsidR="005D3330" w:rsidRPr="002E6D7D" w:rsidRDefault="00B4507B" w:rsidP="004B1818">
            <w:pPr>
              <w:pStyle w:val="ThnVnban"/>
            </w:pPr>
            <w:r w:rsidRPr="00B4507B">
              <w:t>Quản lý dự án</w:t>
            </w:r>
          </w:p>
        </w:tc>
      </w:tr>
      <w:tr w:rsidR="00A62DD5" w14:paraId="13AD4218" w14:textId="77777777" w:rsidTr="004B1818">
        <w:tc>
          <w:tcPr>
            <w:tcW w:w="1890" w:type="dxa"/>
          </w:tcPr>
          <w:p w14:paraId="219F8CCD" w14:textId="77777777" w:rsidR="00A62DD5" w:rsidRDefault="00A62DD5" w:rsidP="00A62DD5">
            <w:pPr>
              <w:rPr>
                <w:b/>
              </w:rPr>
            </w:pPr>
            <w:r>
              <w:rPr>
                <w:b/>
              </w:rPr>
              <w:t>Description</w:t>
            </w:r>
          </w:p>
        </w:tc>
        <w:tc>
          <w:tcPr>
            <w:tcW w:w="6948" w:type="dxa"/>
          </w:tcPr>
          <w:p w14:paraId="00E95D4F" w14:textId="5044DC19" w:rsidR="00A62DD5" w:rsidRPr="002E6D7D" w:rsidRDefault="00A62DD5" w:rsidP="00A62DD5">
            <w:pPr>
              <w:pStyle w:val="ThnVnban"/>
            </w:pPr>
            <w:r>
              <w:t>Đây l</w:t>
            </w:r>
            <w:r w:rsidRPr="00A62DD5">
              <w:t>à chủ dự án, người đứng đầu chịu trách nhiệm quản lý việc phát triển dự án hay toàn bộ các vấn đề liên quan đến dự án.</w:t>
            </w:r>
          </w:p>
        </w:tc>
      </w:tr>
      <w:tr w:rsidR="004E50A7" w14:paraId="5D63D182" w14:textId="77777777" w:rsidTr="004B1818">
        <w:tc>
          <w:tcPr>
            <w:tcW w:w="1890" w:type="dxa"/>
          </w:tcPr>
          <w:p w14:paraId="78CD5481" w14:textId="77777777" w:rsidR="004E50A7" w:rsidRDefault="004E50A7" w:rsidP="004E50A7">
            <w:pPr>
              <w:rPr>
                <w:b/>
              </w:rPr>
            </w:pPr>
            <w:r>
              <w:rPr>
                <w:b/>
              </w:rPr>
              <w:t>Type</w:t>
            </w:r>
          </w:p>
        </w:tc>
        <w:tc>
          <w:tcPr>
            <w:tcW w:w="6948" w:type="dxa"/>
          </w:tcPr>
          <w:p w14:paraId="782FD0A2" w14:textId="32769EC1" w:rsidR="004E50A7" w:rsidRPr="002E6D7D" w:rsidRDefault="004E50A7" w:rsidP="004E50A7">
            <w:pPr>
              <w:pStyle w:val="ThnVnban"/>
            </w:pPr>
            <w:r>
              <w:t>Phải là người có trình độ cao, ở mức Chuyên gia, thông thạo về công nghệ, quy trình phát triển phần mềm và quản lý con người.</w:t>
            </w:r>
          </w:p>
        </w:tc>
      </w:tr>
      <w:tr w:rsidR="004E50A7" w14:paraId="5BEB9206" w14:textId="77777777" w:rsidTr="004B1818">
        <w:tc>
          <w:tcPr>
            <w:tcW w:w="1890" w:type="dxa"/>
          </w:tcPr>
          <w:p w14:paraId="59694F67" w14:textId="77777777" w:rsidR="004E50A7" w:rsidRDefault="004E50A7" w:rsidP="004E50A7">
            <w:pPr>
              <w:rPr>
                <w:b/>
              </w:rPr>
            </w:pPr>
            <w:r>
              <w:rPr>
                <w:b/>
              </w:rPr>
              <w:t>Responsibilities</w:t>
            </w:r>
          </w:p>
        </w:tc>
        <w:tc>
          <w:tcPr>
            <w:tcW w:w="6948" w:type="dxa"/>
          </w:tcPr>
          <w:p w14:paraId="0BE499C3" w14:textId="7AE38BE0" w:rsidR="004E50A7" w:rsidRPr="002E6D7D" w:rsidRDefault="004E50A7" w:rsidP="004E50A7">
            <w:pPr>
              <w:pStyle w:val="ThnVnban"/>
              <w:keepLines w:val="0"/>
            </w:pPr>
            <w:r>
              <w:t>Đối tượng này ch</w:t>
            </w:r>
            <w:r w:rsidRPr="002726D5">
              <w:t>ịu trách nhiệm giao tiếp và tương tác với khách hàng và các đối tác, đưa ra giải pháp hợp lý cho các vấn đề được đặt ra.</w:t>
            </w:r>
            <w:r w:rsidRPr="002726D5">
              <w:br/>
              <w:t>Phân tích và quản lý yêu cầu của khách hàng.</w:t>
            </w:r>
            <w:r w:rsidRPr="002726D5">
              <w:br/>
              <w:t>Lên kế hoạch cho dự án và quản lý các thành viên trong nhóm.</w:t>
            </w:r>
          </w:p>
        </w:tc>
      </w:tr>
      <w:tr w:rsidR="004E50A7" w14:paraId="1D5C1431" w14:textId="77777777" w:rsidTr="004B1818">
        <w:tc>
          <w:tcPr>
            <w:tcW w:w="1890" w:type="dxa"/>
          </w:tcPr>
          <w:p w14:paraId="774DD541" w14:textId="77777777" w:rsidR="004E50A7" w:rsidRDefault="004E50A7" w:rsidP="004E50A7">
            <w:pPr>
              <w:rPr>
                <w:b/>
              </w:rPr>
            </w:pPr>
            <w:r>
              <w:rPr>
                <w:b/>
              </w:rPr>
              <w:t>Success Criteria</w:t>
            </w:r>
          </w:p>
        </w:tc>
        <w:tc>
          <w:tcPr>
            <w:tcW w:w="6948" w:type="dxa"/>
          </w:tcPr>
          <w:p w14:paraId="4F4928AB" w14:textId="77777777" w:rsidR="004E50A7" w:rsidRDefault="004E50A7" w:rsidP="004E50A7">
            <w:pPr>
              <w:pStyle w:val="ThnVnban"/>
              <w:keepLines w:val="0"/>
            </w:pPr>
            <w:r>
              <w:t>Thành công được xác định khi dự án hoàn thành tốt, đảm bảo quy trình, tài chính và thời gian phát triển phần mềm.</w:t>
            </w:r>
          </w:p>
          <w:p w14:paraId="600AE766" w14:textId="7B503689" w:rsidR="004E50A7" w:rsidRPr="006B4479" w:rsidRDefault="004E50A7" w:rsidP="004E50A7">
            <w:pPr>
              <w:pStyle w:val="ThnVnban"/>
              <w:keepLines w:val="0"/>
            </w:pPr>
            <w:r>
              <w:t>Là người có trách nhiệm cao nhất, nên phải là người có được mức đãi ngộ cũng như phần thưởng xứng đáng với công sức bỏ ra.</w:t>
            </w:r>
          </w:p>
        </w:tc>
      </w:tr>
      <w:tr w:rsidR="004E50A7" w14:paraId="189DBA2F" w14:textId="77777777" w:rsidTr="004B1818">
        <w:tc>
          <w:tcPr>
            <w:tcW w:w="1890" w:type="dxa"/>
          </w:tcPr>
          <w:p w14:paraId="707F50FF" w14:textId="77777777" w:rsidR="004E50A7" w:rsidRDefault="004E50A7" w:rsidP="004E50A7">
            <w:pPr>
              <w:rPr>
                <w:b/>
              </w:rPr>
            </w:pPr>
            <w:r>
              <w:rPr>
                <w:b/>
              </w:rPr>
              <w:lastRenderedPageBreak/>
              <w:t>Involvement</w:t>
            </w:r>
          </w:p>
        </w:tc>
        <w:tc>
          <w:tcPr>
            <w:tcW w:w="6948" w:type="dxa"/>
          </w:tcPr>
          <w:p w14:paraId="580755B2" w14:textId="7C895F92" w:rsidR="004E50A7" w:rsidRDefault="004E50A7" w:rsidP="004E50A7">
            <w:pPr>
              <w:pStyle w:val="ThnVnban"/>
              <w:keepLines w:val="0"/>
            </w:pPr>
            <w:r>
              <w:t>Trực tiếp tham gia vào quy trình phát triển của dự án.</w:t>
            </w:r>
          </w:p>
          <w:p w14:paraId="5F53457D" w14:textId="32ADFE73" w:rsidR="004E50A7" w:rsidRPr="00387CC7" w:rsidRDefault="004E50A7" w:rsidP="004E50A7">
            <w:pPr>
              <w:pStyle w:val="ThnVnban"/>
              <w:keepLines w:val="0"/>
            </w:pPr>
            <w:r>
              <w:t>Là người đứng đầu quy trình, quản lý quy trình vận hành, cách làm việc của con người cũng như đảm bảo tiến độ, …</w:t>
            </w:r>
          </w:p>
        </w:tc>
      </w:tr>
      <w:tr w:rsidR="004E50A7" w14:paraId="6F2ED0DC" w14:textId="77777777" w:rsidTr="004B1818">
        <w:tc>
          <w:tcPr>
            <w:tcW w:w="1890" w:type="dxa"/>
          </w:tcPr>
          <w:p w14:paraId="75FC5485" w14:textId="77777777" w:rsidR="004E50A7" w:rsidRDefault="004E50A7" w:rsidP="004E50A7">
            <w:pPr>
              <w:rPr>
                <w:b/>
              </w:rPr>
            </w:pPr>
            <w:r>
              <w:rPr>
                <w:b/>
              </w:rPr>
              <w:t>Deliverables</w:t>
            </w:r>
          </w:p>
        </w:tc>
        <w:tc>
          <w:tcPr>
            <w:tcW w:w="6948" w:type="dxa"/>
          </w:tcPr>
          <w:p w14:paraId="6C435C0A" w14:textId="77777777" w:rsidR="004E50A7" w:rsidRPr="00387CC7" w:rsidRDefault="004E50A7" w:rsidP="004E50A7">
            <w:pPr>
              <w:pStyle w:val="ThnVnban"/>
            </w:pPr>
            <w:r>
              <w:t>Không</w:t>
            </w:r>
          </w:p>
        </w:tc>
      </w:tr>
      <w:tr w:rsidR="004E50A7" w14:paraId="0AD6ED45" w14:textId="77777777" w:rsidTr="004B1818">
        <w:tc>
          <w:tcPr>
            <w:tcW w:w="1890" w:type="dxa"/>
          </w:tcPr>
          <w:p w14:paraId="720F710B" w14:textId="77777777" w:rsidR="004E50A7" w:rsidRDefault="004E50A7" w:rsidP="004E50A7">
            <w:pPr>
              <w:rPr>
                <w:b/>
              </w:rPr>
            </w:pPr>
            <w:r>
              <w:rPr>
                <w:b/>
              </w:rPr>
              <w:t>Comments / Issues</w:t>
            </w:r>
          </w:p>
        </w:tc>
        <w:tc>
          <w:tcPr>
            <w:tcW w:w="6948" w:type="dxa"/>
          </w:tcPr>
          <w:p w14:paraId="6F3F1F21" w14:textId="77777777" w:rsidR="004E50A7" w:rsidRDefault="004E50A7" w:rsidP="004E50A7">
            <w:pPr>
              <w:pStyle w:val="ThnVnban"/>
            </w:pPr>
            <w:r>
              <w:t>Các vấn đề cản trở đến việc hoàn thành dự án như:</w:t>
            </w:r>
          </w:p>
          <w:p w14:paraId="639A333E" w14:textId="77777777" w:rsidR="004E50A7" w:rsidRDefault="004E50A7" w:rsidP="00B81D5D">
            <w:pPr>
              <w:pStyle w:val="ThnVnban"/>
              <w:keepLines w:val="0"/>
              <w:numPr>
                <w:ilvl w:val="0"/>
                <w:numId w:val="4"/>
              </w:numPr>
              <w:ind w:left="1126"/>
            </w:pPr>
            <w:r>
              <w:t>Không xử lý tốt các vấn đề phát sinh</w:t>
            </w:r>
          </w:p>
          <w:p w14:paraId="5BACAF88" w14:textId="2DACADE9" w:rsidR="004E50A7" w:rsidRPr="00387CC7" w:rsidRDefault="004E50A7" w:rsidP="00B81D5D">
            <w:pPr>
              <w:pStyle w:val="ThnVnban"/>
              <w:keepLines w:val="0"/>
              <w:numPr>
                <w:ilvl w:val="0"/>
                <w:numId w:val="4"/>
              </w:numPr>
              <w:ind w:left="1126"/>
            </w:pPr>
            <w:r>
              <w:t>Không quản lý tốt quy trình, dẫn đến bị vỡ kế hoạch, vỡ quỹ thời gian hay quỹ tài chính, …</w:t>
            </w:r>
          </w:p>
        </w:tc>
      </w:tr>
    </w:tbl>
    <w:p w14:paraId="180C0B7E" w14:textId="4D00A214" w:rsidR="000877C4" w:rsidRDefault="0032411E" w:rsidP="000877C4">
      <w:pPr>
        <w:pStyle w:val="u3"/>
      </w:pPr>
      <w:bookmarkStart w:id="57" w:name="_Toc105137660"/>
      <w:r>
        <w:rPr>
          <w:rFonts w:cs="Arial"/>
        </w:rPr>
        <w:t>Chuyên viên thiết kế giao diện</w:t>
      </w:r>
      <w:bookmarkEnd w:id="57"/>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877C4" w14:paraId="385FBD95" w14:textId="77777777" w:rsidTr="004B1818">
        <w:tc>
          <w:tcPr>
            <w:tcW w:w="1890" w:type="dxa"/>
          </w:tcPr>
          <w:p w14:paraId="2121996C" w14:textId="77777777" w:rsidR="000877C4" w:rsidRDefault="000877C4" w:rsidP="004B1818">
            <w:pPr>
              <w:rPr>
                <w:b/>
              </w:rPr>
            </w:pPr>
            <w:r>
              <w:rPr>
                <w:b/>
              </w:rPr>
              <w:t>Representative</w:t>
            </w:r>
          </w:p>
        </w:tc>
        <w:tc>
          <w:tcPr>
            <w:tcW w:w="6948" w:type="dxa"/>
          </w:tcPr>
          <w:p w14:paraId="21078400" w14:textId="1FE2CD7B" w:rsidR="000877C4" w:rsidRPr="002E6D7D" w:rsidRDefault="0032411E" w:rsidP="004B1818">
            <w:pPr>
              <w:pStyle w:val="ThnVnban"/>
            </w:pPr>
            <w:r w:rsidRPr="0032411E">
              <w:t>Chuyên viên thiết kế giao diện</w:t>
            </w:r>
          </w:p>
        </w:tc>
      </w:tr>
      <w:tr w:rsidR="000877C4" w14:paraId="39613CCD" w14:textId="77777777" w:rsidTr="004B1818">
        <w:tc>
          <w:tcPr>
            <w:tcW w:w="1890" w:type="dxa"/>
          </w:tcPr>
          <w:p w14:paraId="4BF8BED7" w14:textId="77777777" w:rsidR="000877C4" w:rsidRDefault="000877C4" w:rsidP="004B1818">
            <w:pPr>
              <w:rPr>
                <w:b/>
              </w:rPr>
            </w:pPr>
            <w:r>
              <w:rPr>
                <w:b/>
              </w:rPr>
              <w:t>Description</w:t>
            </w:r>
          </w:p>
        </w:tc>
        <w:tc>
          <w:tcPr>
            <w:tcW w:w="6948" w:type="dxa"/>
          </w:tcPr>
          <w:p w14:paraId="20BE2369" w14:textId="6BEA720C" w:rsidR="000877C4" w:rsidRPr="002E6D7D" w:rsidRDefault="003969FD" w:rsidP="004B1818">
            <w:pPr>
              <w:pStyle w:val="ThnVnban"/>
            </w:pPr>
            <w:r w:rsidRPr="002726D5">
              <w:t>Đây là đối tượng nhận các yêu cầu của người dùng để thiết kế UX/UI sao cho phù hợp với yêu cầu của người dùng về thẩm mỹ và trải nghiệm của người dùng</w:t>
            </w:r>
            <w:r>
              <w:t>.</w:t>
            </w:r>
          </w:p>
        </w:tc>
      </w:tr>
      <w:tr w:rsidR="000877C4" w14:paraId="7488F0B9" w14:textId="77777777" w:rsidTr="004B1818">
        <w:tc>
          <w:tcPr>
            <w:tcW w:w="1890" w:type="dxa"/>
          </w:tcPr>
          <w:p w14:paraId="62664D27" w14:textId="77777777" w:rsidR="000877C4" w:rsidRDefault="000877C4" w:rsidP="004B1818">
            <w:pPr>
              <w:rPr>
                <w:b/>
              </w:rPr>
            </w:pPr>
            <w:r>
              <w:rPr>
                <w:b/>
              </w:rPr>
              <w:t>Type</w:t>
            </w:r>
          </w:p>
        </w:tc>
        <w:tc>
          <w:tcPr>
            <w:tcW w:w="6948" w:type="dxa"/>
          </w:tcPr>
          <w:p w14:paraId="09AAB25B" w14:textId="4276167E" w:rsidR="000877C4" w:rsidRPr="002E6D7D" w:rsidRDefault="007C4830" w:rsidP="004B1818">
            <w:pPr>
              <w:pStyle w:val="ThnVnban"/>
            </w:pPr>
            <w:r>
              <w:t>Đội ngũ này gồm những người có thể ở nhiều mức trình độ khác nhau, từ chuyên gia đến junior/fresher.</w:t>
            </w:r>
          </w:p>
        </w:tc>
      </w:tr>
      <w:tr w:rsidR="000877C4" w14:paraId="4A4D0B5D" w14:textId="77777777" w:rsidTr="004B1818">
        <w:tc>
          <w:tcPr>
            <w:tcW w:w="1890" w:type="dxa"/>
          </w:tcPr>
          <w:p w14:paraId="4487D4BB" w14:textId="77777777" w:rsidR="000877C4" w:rsidRDefault="000877C4" w:rsidP="004B1818">
            <w:pPr>
              <w:rPr>
                <w:b/>
              </w:rPr>
            </w:pPr>
            <w:r>
              <w:rPr>
                <w:b/>
              </w:rPr>
              <w:t>Responsibilities</w:t>
            </w:r>
          </w:p>
        </w:tc>
        <w:tc>
          <w:tcPr>
            <w:tcW w:w="6948" w:type="dxa"/>
          </w:tcPr>
          <w:p w14:paraId="191D1D6B" w14:textId="77777777" w:rsidR="006F764B" w:rsidRDefault="007C4830" w:rsidP="005A3938">
            <w:pPr>
              <w:pStyle w:val="ThnVnban"/>
              <w:keepLines w:val="0"/>
            </w:pPr>
            <w:r>
              <w:t>Đối tượng này chịu trách nhiệm k</w:t>
            </w:r>
            <w:r w:rsidRPr="002726D5">
              <w:t>hảo sát, thử nghiệm, sàng lọc, chọn lọc và tối ưu cho giao diện trở nên đẹp và tiện lợi nhất cho người dùng.</w:t>
            </w:r>
          </w:p>
          <w:p w14:paraId="40E07CE1" w14:textId="77777777" w:rsidR="006F764B" w:rsidRDefault="007C4830" w:rsidP="005A3938">
            <w:pPr>
              <w:pStyle w:val="ThnVnban"/>
              <w:keepLines w:val="0"/>
            </w:pPr>
            <w:r w:rsidRPr="002726D5">
              <w:t>Thực hiện phác thảo minh họa và thiết kế UI bằng các phần mềm thiết kế chuyên dụng.</w:t>
            </w:r>
          </w:p>
          <w:p w14:paraId="29F8D696" w14:textId="12862FB2" w:rsidR="000877C4" w:rsidRPr="002E6D7D" w:rsidRDefault="007C4830" w:rsidP="005A3938">
            <w:pPr>
              <w:pStyle w:val="ThnVnban"/>
              <w:keepLines w:val="0"/>
            </w:pPr>
            <w:r w:rsidRPr="002726D5">
              <w:t>Phối hợp các đội dự án để đưa ra được các phương án về thiết kế UX và thực hiện xây dựng UX bằng các phần mềm chuyên dụng.</w:t>
            </w:r>
          </w:p>
        </w:tc>
      </w:tr>
      <w:tr w:rsidR="000877C4" w14:paraId="50523BC6" w14:textId="77777777" w:rsidTr="004B1818">
        <w:tc>
          <w:tcPr>
            <w:tcW w:w="1890" w:type="dxa"/>
          </w:tcPr>
          <w:p w14:paraId="08B9C495" w14:textId="77777777" w:rsidR="000877C4" w:rsidRDefault="000877C4" w:rsidP="004B1818">
            <w:pPr>
              <w:rPr>
                <w:b/>
              </w:rPr>
            </w:pPr>
            <w:r>
              <w:rPr>
                <w:b/>
              </w:rPr>
              <w:t>Success Criteria</w:t>
            </w:r>
          </w:p>
        </w:tc>
        <w:tc>
          <w:tcPr>
            <w:tcW w:w="6948" w:type="dxa"/>
          </w:tcPr>
          <w:p w14:paraId="4D23401C" w14:textId="3ABFEFCF" w:rsidR="008300BE" w:rsidRDefault="008300BE" w:rsidP="008300BE">
            <w:pPr>
              <w:pStyle w:val="ThnVnban"/>
              <w:keepLines w:val="0"/>
            </w:pPr>
            <w:r>
              <w:t xml:space="preserve">Thành công được </w:t>
            </w:r>
            <w:r w:rsidR="00CC2E96">
              <w:t xml:space="preserve">giao diện thiết kế ra </w:t>
            </w:r>
            <w:r w:rsidR="00CC2E96" w:rsidRPr="002726D5">
              <w:t>phù hợp với yêu cầu của người dùng về thẩm mỹ và trải nghiệm của người dùng</w:t>
            </w:r>
          </w:p>
          <w:p w14:paraId="6556DC67" w14:textId="331D335B" w:rsidR="000877C4" w:rsidRPr="006B4479" w:rsidRDefault="008300BE" w:rsidP="008300BE">
            <w:pPr>
              <w:pStyle w:val="ThnVnban"/>
              <w:keepLines w:val="0"/>
            </w:pPr>
            <w:r>
              <w:t>Ph</w:t>
            </w:r>
            <w:r w:rsidR="005D450C">
              <w:t>ần</w:t>
            </w:r>
            <w:r>
              <w:t xml:space="preserve"> thưởng xứng đáng với công sức bỏ ra.</w:t>
            </w:r>
          </w:p>
        </w:tc>
      </w:tr>
      <w:tr w:rsidR="000877C4" w14:paraId="00C888B0" w14:textId="77777777" w:rsidTr="004B1818">
        <w:tc>
          <w:tcPr>
            <w:tcW w:w="1890" w:type="dxa"/>
          </w:tcPr>
          <w:p w14:paraId="7DCC0B65" w14:textId="77777777" w:rsidR="000877C4" w:rsidRDefault="000877C4" w:rsidP="004B1818">
            <w:pPr>
              <w:rPr>
                <w:b/>
              </w:rPr>
            </w:pPr>
            <w:r>
              <w:rPr>
                <w:b/>
              </w:rPr>
              <w:t>Involvement</w:t>
            </w:r>
          </w:p>
        </w:tc>
        <w:tc>
          <w:tcPr>
            <w:tcW w:w="6948" w:type="dxa"/>
          </w:tcPr>
          <w:p w14:paraId="3DB91788" w14:textId="6931EBF8" w:rsidR="000877C4" w:rsidRPr="00387CC7" w:rsidRDefault="000877C4" w:rsidP="00386A9A">
            <w:pPr>
              <w:pStyle w:val="ThnVnban"/>
              <w:keepLines w:val="0"/>
            </w:pPr>
            <w:r>
              <w:t>Trực tiếp tham gia vào quy trình phát triển của dự án.</w:t>
            </w:r>
          </w:p>
        </w:tc>
      </w:tr>
      <w:tr w:rsidR="000877C4" w14:paraId="0471B9A3" w14:textId="77777777" w:rsidTr="004B1818">
        <w:tc>
          <w:tcPr>
            <w:tcW w:w="1890" w:type="dxa"/>
          </w:tcPr>
          <w:p w14:paraId="283077F8" w14:textId="77777777" w:rsidR="000877C4" w:rsidRDefault="000877C4" w:rsidP="004B1818">
            <w:pPr>
              <w:rPr>
                <w:b/>
              </w:rPr>
            </w:pPr>
            <w:r>
              <w:rPr>
                <w:b/>
              </w:rPr>
              <w:t>Deliverables</w:t>
            </w:r>
          </w:p>
        </w:tc>
        <w:tc>
          <w:tcPr>
            <w:tcW w:w="6948" w:type="dxa"/>
          </w:tcPr>
          <w:p w14:paraId="66772921" w14:textId="77777777" w:rsidR="000877C4" w:rsidRPr="00387CC7" w:rsidRDefault="000877C4" w:rsidP="004B1818">
            <w:pPr>
              <w:pStyle w:val="ThnVnban"/>
            </w:pPr>
            <w:r>
              <w:t>Không</w:t>
            </w:r>
          </w:p>
        </w:tc>
      </w:tr>
      <w:tr w:rsidR="000877C4" w14:paraId="3AD07A76" w14:textId="77777777" w:rsidTr="004B1818">
        <w:tc>
          <w:tcPr>
            <w:tcW w:w="1890" w:type="dxa"/>
          </w:tcPr>
          <w:p w14:paraId="19EB4788" w14:textId="77777777" w:rsidR="000877C4" w:rsidRDefault="000877C4" w:rsidP="004B1818">
            <w:pPr>
              <w:rPr>
                <w:b/>
              </w:rPr>
            </w:pPr>
            <w:r>
              <w:rPr>
                <w:b/>
              </w:rPr>
              <w:t>Comments / Issues</w:t>
            </w:r>
          </w:p>
        </w:tc>
        <w:tc>
          <w:tcPr>
            <w:tcW w:w="6948" w:type="dxa"/>
          </w:tcPr>
          <w:p w14:paraId="7223F16A" w14:textId="77777777" w:rsidR="000877C4" w:rsidRDefault="000877C4" w:rsidP="004B1818">
            <w:pPr>
              <w:pStyle w:val="ThnVnban"/>
            </w:pPr>
            <w:r>
              <w:t>Các vấn đề cản trở đến việc hoàn thành dự án như:</w:t>
            </w:r>
          </w:p>
          <w:p w14:paraId="67F15482" w14:textId="77777777" w:rsidR="000877C4" w:rsidRDefault="000877C4" w:rsidP="00B81D5D">
            <w:pPr>
              <w:pStyle w:val="ThnVnban"/>
              <w:keepLines w:val="0"/>
              <w:numPr>
                <w:ilvl w:val="0"/>
                <w:numId w:val="4"/>
              </w:numPr>
              <w:ind w:left="1126"/>
            </w:pPr>
            <w:r>
              <w:t>Không xử lý tốt các vấn đề phát sinh</w:t>
            </w:r>
          </w:p>
          <w:p w14:paraId="3043F9BC" w14:textId="45854FD2" w:rsidR="000877C4" w:rsidRPr="00387CC7" w:rsidRDefault="00C02454" w:rsidP="00B81D5D">
            <w:pPr>
              <w:pStyle w:val="ThnVnban"/>
              <w:keepLines w:val="0"/>
              <w:numPr>
                <w:ilvl w:val="0"/>
                <w:numId w:val="4"/>
              </w:numPr>
              <w:ind w:left="1126"/>
            </w:pPr>
            <w:r>
              <w:t>Giao diện thiết kế ra không phù hợp với thẩm mỹ và không đem</w:t>
            </w:r>
            <w:r w:rsidR="007617CF">
              <w:t xml:space="preserve"> lại cho người dùng trải nghiệm tốt nhất.</w:t>
            </w:r>
          </w:p>
        </w:tc>
      </w:tr>
    </w:tbl>
    <w:p w14:paraId="2E0A1FB3" w14:textId="69D1F4EE" w:rsidR="00EA6277" w:rsidRDefault="0055227A" w:rsidP="00EA6277">
      <w:pPr>
        <w:pStyle w:val="u3"/>
      </w:pPr>
      <w:bookmarkStart w:id="58" w:name="_Toc105137661"/>
      <w:r>
        <w:rPr>
          <w:rFonts w:cs="Arial"/>
        </w:rPr>
        <w:t>Đội ngũ lập trình viên</w:t>
      </w:r>
      <w:bookmarkEnd w:id="58"/>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A6277" w14:paraId="5B0BAC4C" w14:textId="77777777" w:rsidTr="004B1818">
        <w:tc>
          <w:tcPr>
            <w:tcW w:w="1890" w:type="dxa"/>
          </w:tcPr>
          <w:p w14:paraId="556EE214" w14:textId="77777777" w:rsidR="00EA6277" w:rsidRDefault="00EA6277" w:rsidP="004B1818">
            <w:pPr>
              <w:rPr>
                <w:b/>
              </w:rPr>
            </w:pPr>
            <w:r>
              <w:rPr>
                <w:b/>
              </w:rPr>
              <w:t>Representative</w:t>
            </w:r>
          </w:p>
        </w:tc>
        <w:tc>
          <w:tcPr>
            <w:tcW w:w="6948" w:type="dxa"/>
          </w:tcPr>
          <w:p w14:paraId="19E4011E" w14:textId="6B317340" w:rsidR="00EA6277" w:rsidRPr="002E6D7D" w:rsidRDefault="0055227A" w:rsidP="004B1818">
            <w:pPr>
              <w:pStyle w:val="ThnVnban"/>
            </w:pPr>
            <w:r w:rsidRPr="0055227A">
              <w:t>Đội ngũ lập trình viên</w:t>
            </w:r>
          </w:p>
        </w:tc>
      </w:tr>
      <w:tr w:rsidR="00EA6277" w14:paraId="4A9AF6BE" w14:textId="77777777" w:rsidTr="004B1818">
        <w:tc>
          <w:tcPr>
            <w:tcW w:w="1890" w:type="dxa"/>
          </w:tcPr>
          <w:p w14:paraId="69DDB5A0" w14:textId="77777777" w:rsidR="00EA6277" w:rsidRDefault="00EA6277" w:rsidP="004B1818">
            <w:pPr>
              <w:rPr>
                <w:b/>
              </w:rPr>
            </w:pPr>
            <w:r>
              <w:rPr>
                <w:b/>
              </w:rPr>
              <w:t>Description</w:t>
            </w:r>
          </w:p>
        </w:tc>
        <w:tc>
          <w:tcPr>
            <w:tcW w:w="6948" w:type="dxa"/>
          </w:tcPr>
          <w:p w14:paraId="798DA90B" w14:textId="1CAC859E" w:rsidR="00EA6277" w:rsidRPr="002E6D7D" w:rsidRDefault="0055227A" w:rsidP="004B1818">
            <w:pPr>
              <w:pStyle w:val="ThnVnban"/>
            </w:pPr>
            <w:r w:rsidRPr="002726D5">
              <w:t xml:space="preserve">Đây là </w:t>
            </w:r>
            <w:r>
              <w:t>đội ngũ cài đặt và</w:t>
            </w:r>
            <w:r w:rsidRPr="002726D5">
              <w:t xml:space="preserve"> phát triển các tính năng của dự án.</w:t>
            </w:r>
          </w:p>
        </w:tc>
      </w:tr>
      <w:tr w:rsidR="00EA6277" w14:paraId="63289805" w14:textId="77777777" w:rsidTr="004B1818">
        <w:tc>
          <w:tcPr>
            <w:tcW w:w="1890" w:type="dxa"/>
          </w:tcPr>
          <w:p w14:paraId="35F8B8A8" w14:textId="77777777" w:rsidR="00EA6277" w:rsidRDefault="00EA6277" w:rsidP="004B1818">
            <w:pPr>
              <w:rPr>
                <w:b/>
              </w:rPr>
            </w:pPr>
            <w:r>
              <w:rPr>
                <w:b/>
              </w:rPr>
              <w:t>Type</w:t>
            </w:r>
          </w:p>
        </w:tc>
        <w:tc>
          <w:tcPr>
            <w:tcW w:w="6948" w:type="dxa"/>
          </w:tcPr>
          <w:p w14:paraId="21D0D282" w14:textId="77777777" w:rsidR="00EA6277" w:rsidRPr="002E6D7D" w:rsidRDefault="00EA6277" w:rsidP="004B1818">
            <w:pPr>
              <w:pStyle w:val="ThnVnban"/>
            </w:pPr>
            <w:r>
              <w:t>Đội ngũ này gồm những người có thể ở nhiều mức trình độ khác nhau, từ chuyên gia đến junior/fresher.</w:t>
            </w:r>
          </w:p>
        </w:tc>
      </w:tr>
      <w:tr w:rsidR="0055227A" w14:paraId="57C92289" w14:textId="77777777" w:rsidTr="004B1818">
        <w:tc>
          <w:tcPr>
            <w:tcW w:w="1890" w:type="dxa"/>
          </w:tcPr>
          <w:p w14:paraId="275CED02" w14:textId="77777777" w:rsidR="0055227A" w:rsidRDefault="0055227A" w:rsidP="0055227A">
            <w:pPr>
              <w:rPr>
                <w:b/>
              </w:rPr>
            </w:pPr>
            <w:r>
              <w:rPr>
                <w:b/>
              </w:rPr>
              <w:t>Responsibilities</w:t>
            </w:r>
          </w:p>
        </w:tc>
        <w:tc>
          <w:tcPr>
            <w:tcW w:w="6948" w:type="dxa"/>
          </w:tcPr>
          <w:p w14:paraId="543C1DAF" w14:textId="77777777" w:rsidR="0055227A" w:rsidRDefault="0055227A" w:rsidP="005A3938">
            <w:pPr>
              <w:pStyle w:val="ThnVnban"/>
              <w:keepLines w:val="0"/>
            </w:pPr>
            <w:r w:rsidRPr="0055227A">
              <w:t>Đội ngũ lập trình viên chịu trách nhiệm lập trình và phát triển các tính năng của ứng dụng.</w:t>
            </w:r>
          </w:p>
          <w:p w14:paraId="000EEDE5" w14:textId="609680A6" w:rsidR="0055227A" w:rsidRPr="002E6D7D" w:rsidRDefault="0055227A" w:rsidP="005A3938">
            <w:pPr>
              <w:pStyle w:val="ThnVnban"/>
              <w:keepLines w:val="0"/>
            </w:pPr>
            <w:r w:rsidRPr="73F748F9">
              <w:t>Cài đặt các tính năng mới cho dự án sau khi đã đưa dự án vào hoạt động.</w:t>
            </w:r>
          </w:p>
        </w:tc>
      </w:tr>
      <w:tr w:rsidR="0055227A" w14:paraId="5E3B4B63" w14:textId="77777777" w:rsidTr="004B1818">
        <w:tc>
          <w:tcPr>
            <w:tcW w:w="1890" w:type="dxa"/>
          </w:tcPr>
          <w:p w14:paraId="5A3ED263" w14:textId="77777777" w:rsidR="0055227A" w:rsidRDefault="0055227A" w:rsidP="0055227A">
            <w:pPr>
              <w:rPr>
                <w:b/>
              </w:rPr>
            </w:pPr>
            <w:r>
              <w:rPr>
                <w:b/>
              </w:rPr>
              <w:lastRenderedPageBreak/>
              <w:t>Success Criteria</w:t>
            </w:r>
          </w:p>
        </w:tc>
        <w:tc>
          <w:tcPr>
            <w:tcW w:w="6948" w:type="dxa"/>
          </w:tcPr>
          <w:p w14:paraId="5B929FC9" w14:textId="77777777" w:rsidR="005A3938" w:rsidRDefault="005A3938" w:rsidP="005A3938">
            <w:pPr>
              <w:pStyle w:val="ThnVnban"/>
              <w:keepLines w:val="0"/>
            </w:pPr>
            <w:r>
              <w:t>Thành công được xác định khi ứng dụng được triển khai thành công đến tay người dùng.</w:t>
            </w:r>
          </w:p>
          <w:p w14:paraId="7CA4ED94" w14:textId="2308BCF2" w:rsidR="0055227A" w:rsidRPr="006B4479" w:rsidRDefault="005A3938" w:rsidP="005A3938">
            <w:pPr>
              <w:pStyle w:val="ThnVnban"/>
              <w:keepLines w:val="0"/>
            </w:pPr>
            <w:r>
              <w:t>Là đội ngũ chính có tham gia vào quy trình nên phần thưởng phải xứng đáng với công sức bỏ ra.</w:t>
            </w:r>
          </w:p>
        </w:tc>
      </w:tr>
      <w:tr w:rsidR="00261672" w14:paraId="3A52AE30" w14:textId="77777777" w:rsidTr="004B1818">
        <w:tc>
          <w:tcPr>
            <w:tcW w:w="1890" w:type="dxa"/>
          </w:tcPr>
          <w:p w14:paraId="23C8024A" w14:textId="77777777" w:rsidR="00261672" w:rsidRDefault="00261672" w:rsidP="00261672">
            <w:pPr>
              <w:rPr>
                <w:b/>
              </w:rPr>
            </w:pPr>
            <w:r>
              <w:rPr>
                <w:b/>
              </w:rPr>
              <w:t>Involvement</w:t>
            </w:r>
          </w:p>
        </w:tc>
        <w:tc>
          <w:tcPr>
            <w:tcW w:w="6948" w:type="dxa"/>
          </w:tcPr>
          <w:p w14:paraId="511F6EBD" w14:textId="77777777" w:rsidR="00261672" w:rsidRDefault="00261672" w:rsidP="00261672">
            <w:pPr>
              <w:pStyle w:val="ThnVnban"/>
              <w:keepLines w:val="0"/>
            </w:pPr>
            <w:r>
              <w:t>Trực tiếp tham gia vào quy trình phát triển của dự án.</w:t>
            </w:r>
          </w:p>
          <w:p w14:paraId="4B0C84E2" w14:textId="0A329233" w:rsidR="00261672" w:rsidRPr="00387CC7" w:rsidRDefault="00261672" w:rsidP="00261672">
            <w:pPr>
              <w:pStyle w:val="ThnVnban"/>
              <w:keepLines w:val="0"/>
            </w:pPr>
            <w:r>
              <w:t>Là đội ngũ chính trong việc tạo ra ứng dụng.</w:t>
            </w:r>
          </w:p>
        </w:tc>
      </w:tr>
      <w:tr w:rsidR="00A52A93" w14:paraId="76B34563" w14:textId="77777777" w:rsidTr="004B1818">
        <w:tc>
          <w:tcPr>
            <w:tcW w:w="1890" w:type="dxa"/>
          </w:tcPr>
          <w:p w14:paraId="10F14A59" w14:textId="77777777" w:rsidR="00A52A93" w:rsidRDefault="00A52A93" w:rsidP="00A52A93">
            <w:pPr>
              <w:rPr>
                <w:b/>
              </w:rPr>
            </w:pPr>
            <w:r>
              <w:rPr>
                <w:b/>
              </w:rPr>
              <w:t>Deliverables</w:t>
            </w:r>
          </w:p>
        </w:tc>
        <w:tc>
          <w:tcPr>
            <w:tcW w:w="6948" w:type="dxa"/>
          </w:tcPr>
          <w:p w14:paraId="13BDE2D2" w14:textId="099D871F" w:rsidR="00A52A93" w:rsidRPr="00387CC7" w:rsidRDefault="00A52A93" w:rsidP="00A52A93">
            <w:pPr>
              <w:pStyle w:val="ThnVnban"/>
            </w:pPr>
            <w:r>
              <w:t>Đôi khi đội ngũ này có thể yêu cầu thêm các bổ sung về phần cứng, phần mềm cũng như kinh phí để phát triển dự án.</w:t>
            </w:r>
          </w:p>
        </w:tc>
      </w:tr>
      <w:tr w:rsidR="0055227A" w14:paraId="31147D21" w14:textId="77777777" w:rsidTr="004B1818">
        <w:tc>
          <w:tcPr>
            <w:tcW w:w="1890" w:type="dxa"/>
          </w:tcPr>
          <w:p w14:paraId="5679E285" w14:textId="77777777" w:rsidR="0055227A" w:rsidRDefault="0055227A" w:rsidP="0055227A">
            <w:pPr>
              <w:rPr>
                <w:b/>
              </w:rPr>
            </w:pPr>
            <w:r>
              <w:rPr>
                <w:b/>
              </w:rPr>
              <w:t>Comments / Issues</w:t>
            </w:r>
          </w:p>
        </w:tc>
        <w:tc>
          <w:tcPr>
            <w:tcW w:w="6948" w:type="dxa"/>
          </w:tcPr>
          <w:p w14:paraId="28E713C6" w14:textId="77777777" w:rsidR="002259EC" w:rsidRDefault="002259EC" w:rsidP="002259EC">
            <w:pPr>
              <w:pStyle w:val="ThnVnban"/>
            </w:pPr>
            <w:r>
              <w:t>Các vấn đề cản trở đến việc hoàn thành dự án như:</w:t>
            </w:r>
          </w:p>
          <w:p w14:paraId="43EE5AC9" w14:textId="77777777" w:rsidR="002259EC" w:rsidRDefault="002259EC" w:rsidP="00B81D5D">
            <w:pPr>
              <w:pStyle w:val="ThnVnban"/>
              <w:keepLines w:val="0"/>
              <w:numPr>
                <w:ilvl w:val="0"/>
                <w:numId w:val="4"/>
              </w:numPr>
              <w:ind w:left="1126"/>
            </w:pPr>
            <w:r>
              <w:t>Không xử lý tốt các vấn đề phát sinh</w:t>
            </w:r>
          </w:p>
          <w:p w14:paraId="2A1DB247" w14:textId="77777777" w:rsidR="002259EC" w:rsidRDefault="002259EC" w:rsidP="00B81D5D">
            <w:pPr>
              <w:pStyle w:val="ThnVnban"/>
              <w:keepLines w:val="0"/>
              <w:numPr>
                <w:ilvl w:val="0"/>
                <w:numId w:val="4"/>
              </w:numPr>
              <w:ind w:left="1126"/>
            </w:pPr>
            <w:r>
              <w:t>Không có kế hoạch phát triển rõ ràng.</w:t>
            </w:r>
          </w:p>
          <w:p w14:paraId="716454C2" w14:textId="504D1ECA" w:rsidR="0055227A" w:rsidRPr="00387CC7" w:rsidRDefault="002259EC" w:rsidP="00B81D5D">
            <w:pPr>
              <w:pStyle w:val="ThnVnban"/>
              <w:keepLines w:val="0"/>
              <w:numPr>
                <w:ilvl w:val="0"/>
                <w:numId w:val="4"/>
              </w:numPr>
              <w:ind w:left="1126"/>
            </w:pPr>
            <w:r>
              <w:t>Không có một hướng đi nhất quán, dẫn đến không tập trung để giải quyết một bài toán cụ thể được đưa ra.</w:t>
            </w:r>
          </w:p>
        </w:tc>
      </w:tr>
    </w:tbl>
    <w:p w14:paraId="26923AF7" w14:textId="5F7496D4" w:rsidR="002259EC" w:rsidRDefault="002206CF" w:rsidP="002259EC">
      <w:pPr>
        <w:pStyle w:val="u3"/>
      </w:pPr>
      <w:bookmarkStart w:id="59" w:name="_Toc105137662"/>
      <w:r>
        <w:rPr>
          <w:rFonts w:cs="Arial"/>
        </w:rPr>
        <w:t>Đội ngũ kiểm thử</w:t>
      </w:r>
      <w:bookmarkEnd w:id="59"/>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259EC" w14:paraId="68DCBFA1" w14:textId="77777777" w:rsidTr="004B1818">
        <w:tc>
          <w:tcPr>
            <w:tcW w:w="1890" w:type="dxa"/>
          </w:tcPr>
          <w:p w14:paraId="52ECF02B" w14:textId="77777777" w:rsidR="002259EC" w:rsidRDefault="002259EC" w:rsidP="004B1818">
            <w:pPr>
              <w:rPr>
                <w:b/>
              </w:rPr>
            </w:pPr>
            <w:r>
              <w:rPr>
                <w:b/>
              </w:rPr>
              <w:t>Representative</w:t>
            </w:r>
          </w:p>
        </w:tc>
        <w:tc>
          <w:tcPr>
            <w:tcW w:w="6948" w:type="dxa"/>
          </w:tcPr>
          <w:p w14:paraId="66C684AD" w14:textId="7621B616" w:rsidR="002259EC" w:rsidRPr="002E6D7D" w:rsidRDefault="002206CF" w:rsidP="004B1818">
            <w:pPr>
              <w:pStyle w:val="ThnVnban"/>
            </w:pPr>
            <w:r w:rsidRPr="002206CF">
              <w:t>Đội ngũ kiểm thử</w:t>
            </w:r>
          </w:p>
        </w:tc>
      </w:tr>
      <w:tr w:rsidR="002259EC" w14:paraId="4D130E7F" w14:textId="77777777" w:rsidTr="004B1818">
        <w:tc>
          <w:tcPr>
            <w:tcW w:w="1890" w:type="dxa"/>
          </w:tcPr>
          <w:p w14:paraId="77B07B12" w14:textId="77777777" w:rsidR="002259EC" w:rsidRDefault="002259EC" w:rsidP="004B1818">
            <w:pPr>
              <w:rPr>
                <w:b/>
              </w:rPr>
            </w:pPr>
            <w:r>
              <w:rPr>
                <w:b/>
              </w:rPr>
              <w:t>Description</w:t>
            </w:r>
          </w:p>
        </w:tc>
        <w:tc>
          <w:tcPr>
            <w:tcW w:w="6948" w:type="dxa"/>
          </w:tcPr>
          <w:p w14:paraId="486E5DD8" w14:textId="25E28764" w:rsidR="002259EC" w:rsidRPr="002E6D7D" w:rsidRDefault="002206CF" w:rsidP="004B1818">
            <w:pPr>
              <w:pStyle w:val="ThnVnban"/>
            </w:pPr>
            <w:r w:rsidRPr="00F87A34">
              <w:t>Đây là đ</w:t>
            </w:r>
            <w:r>
              <w:t>ội ngũ k</w:t>
            </w:r>
            <w:r w:rsidRPr="00F87A34">
              <w:t>iểm thử và đánh giá ứng dụng hoạt động đúng như mong đợi hay không.</w:t>
            </w:r>
          </w:p>
        </w:tc>
      </w:tr>
      <w:tr w:rsidR="002259EC" w14:paraId="3D261DE8" w14:textId="77777777" w:rsidTr="004B1818">
        <w:tc>
          <w:tcPr>
            <w:tcW w:w="1890" w:type="dxa"/>
          </w:tcPr>
          <w:p w14:paraId="6F1FEE9B" w14:textId="77777777" w:rsidR="002259EC" w:rsidRDefault="002259EC" w:rsidP="004B1818">
            <w:pPr>
              <w:rPr>
                <w:b/>
              </w:rPr>
            </w:pPr>
            <w:r>
              <w:rPr>
                <w:b/>
              </w:rPr>
              <w:t>Type</w:t>
            </w:r>
          </w:p>
        </w:tc>
        <w:tc>
          <w:tcPr>
            <w:tcW w:w="6948" w:type="dxa"/>
          </w:tcPr>
          <w:p w14:paraId="3711B3A9" w14:textId="754FDCBB" w:rsidR="002259EC" w:rsidRPr="002E6D7D" w:rsidRDefault="0036460D" w:rsidP="004B1818">
            <w:pPr>
              <w:pStyle w:val="ThnVnban"/>
            </w:pPr>
            <w:r>
              <w:t>Yêu cầu trình độ chuyên môn cao, hiểu được các trưởng hợp có thể xảy ra khi sử dụng ứng dụng.</w:t>
            </w:r>
          </w:p>
        </w:tc>
      </w:tr>
      <w:tr w:rsidR="002259EC" w14:paraId="79D14397" w14:textId="77777777" w:rsidTr="004B1818">
        <w:tc>
          <w:tcPr>
            <w:tcW w:w="1890" w:type="dxa"/>
          </w:tcPr>
          <w:p w14:paraId="7A561A01" w14:textId="77777777" w:rsidR="002259EC" w:rsidRDefault="002259EC" w:rsidP="004B1818">
            <w:pPr>
              <w:rPr>
                <w:b/>
              </w:rPr>
            </w:pPr>
            <w:r>
              <w:rPr>
                <w:b/>
              </w:rPr>
              <w:t>Responsibilities</w:t>
            </w:r>
          </w:p>
        </w:tc>
        <w:tc>
          <w:tcPr>
            <w:tcW w:w="6948" w:type="dxa"/>
          </w:tcPr>
          <w:p w14:paraId="6759C46C" w14:textId="0E369241" w:rsidR="002259EC" w:rsidRPr="002E6D7D" w:rsidRDefault="0036460D" w:rsidP="004B1818">
            <w:pPr>
              <w:pStyle w:val="ThnVnban"/>
              <w:keepLines w:val="0"/>
            </w:pPr>
            <w:r>
              <w:t>Đội ngũ này chịu trách nhiệm l</w:t>
            </w:r>
            <w:r w:rsidRPr="73F748F9">
              <w:t>ên kế hoạch kiểm thử, liệt kê các test case cụ thể, các thao tác, kết quả mong đợi, kết quả thực tế, ghi lại cái chức năng, trường hợp bị lỗi, viết script automation test,</w:t>
            </w:r>
            <w:r w:rsidR="00C13CDC">
              <w:t xml:space="preserve"> </w:t>
            </w:r>
            <w:r w:rsidRPr="73F748F9">
              <w:t>…</w:t>
            </w:r>
          </w:p>
        </w:tc>
      </w:tr>
      <w:tr w:rsidR="002259EC" w14:paraId="668C4B12" w14:textId="77777777" w:rsidTr="004B1818">
        <w:tc>
          <w:tcPr>
            <w:tcW w:w="1890" w:type="dxa"/>
          </w:tcPr>
          <w:p w14:paraId="6C1AE852" w14:textId="77777777" w:rsidR="002259EC" w:rsidRDefault="002259EC" w:rsidP="004B1818">
            <w:pPr>
              <w:rPr>
                <w:b/>
              </w:rPr>
            </w:pPr>
            <w:r>
              <w:rPr>
                <w:b/>
              </w:rPr>
              <w:t>Success Criteria</w:t>
            </w:r>
          </w:p>
        </w:tc>
        <w:tc>
          <w:tcPr>
            <w:tcW w:w="6948" w:type="dxa"/>
          </w:tcPr>
          <w:p w14:paraId="32763AFA" w14:textId="72827A70" w:rsidR="003E3E7F" w:rsidRDefault="003E3E7F" w:rsidP="003E3E7F">
            <w:pPr>
              <w:pStyle w:val="ThnVnban"/>
            </w:pPr>
            <w:r>
              <w:t>Thành công được xác định khi sản phẩm đưa tới tay khách hàng ít lỗi nhất có thể.</w:t>
            </w:r>
          </w:p>
          <w:p w14:paraId="08956690" w14:textId="3AEAD1FD" w:rsidR="002259EC" w:rsidRPr="006B4479" w:rsidRDefault="003E3E7F" w:rsidP="003E3E7F">
            <w:pPr>
              <w:pStyle w:val="ThnVnban"/>
              <w:keepLines w:val="0"/>
            </w:pPr>
            <w:r>
              <w:t>Ph</w:t>
            </w:r>
            <w:r w:rsidR="00F1003F">
              <w:t>ần</w:t>
            </w:r>
            <w:r>
              <w:t xml:space="preserve"> thưởng xứng đáng với công sức bỏ ra.</w:t>
            </w:r>
          </w:p>
        </w:tc>
      </w:tr>
      <w:tr w:rsidR="002259EC" w14:paraId="29D250D9" w14:textId="77777777" w:rsidTr="004B1818">
        <w:tc>
          <w:tcPr>
            <w:tcW w:w="1890" w:type="dxa"/>
          </w:tcPr>
          <w:p w14:paraId="2F28EA8D" w14:textId="77777777" w:rsidR="002259EC" w:rsidRDefault="002259EC" w:rsidP="004B1818">
            <w:pPr>
              <w:rPr>
                <w:b/>
              </w:rPr>
            </w:pPr>
            <w:r>
              <w:rPr>
                <w:b/>
              </w:rPr>
              <w:t>Involvement</w:t>
            </w:r>
          </w:p>
        </w:tc>
        <w:tc>
          <w:tcPr>
            <w:tcW w:w="6948" w:type="dxa"/>
          </w:tcPr>
          <w:p w14:paraId="4FCDEB8D" w14:textId="341AB4CC" w:rsidR="002259EC" w:rsidRPr="00387CC7" w:rsidRDefault="002259EC" w:rsidP="009353E6">
            <w:pPr>
              <w:pStyle w:val="ThnVnban"/>
              <w:keepLines w:val="0"/>
            </w:pPr>
            <w:r>
              <w:t>Trực tiếp tham gia vào quy trình phát triển của dự án.</w:t>
            </w:r>
          </w:p>
        </w:tc>
      </w:tr>
      <w:tr w:rsidR="002259EC" w14:paraId="632AF4F8" w14:textId="77777777" w:rsidTr="004B1818">
        <w:tc>
          <w:tcPr>
            <w:tcW w:w="1890" w:type="dxa"/>
          </w:tcPr>
          <w:p w14:paraId="04745965" w14:textId="77777777" w:rsidR="002259EC" w:rsidRDefault="002259EC" w:rsidP="004B1818">
            <w:pPr>
              <w:rPr>
                <w:b/>
              </w:rPr>
            </w:pPr>
            <w:r>
              <w:rPr>
                <w:b/>
              </w:rPr>
              <w:t>Deliverables</w:t>
            </w:r>
          </w:p>
        </w:tc>
        <w:tc>
          <w:tcPr>
            <w:tcW w:w="6948" w:type="dxa"/>
          </w:tcPr>
          <w:p w14:paraId="7E9632E2" w14:textId="0A51E28D" w:rsidR="002259EC" w:rsidRPr="00387CC7" w:rsidRDefault="009353E6" w:rsidP="004B1818">
            <w:pPr>
              <w:pStyle w:val="ThnVnban"/>
            </w:pPr>
            <w:r>
              <w:t>Không</w:t>
            </w:r>
          </w:p>
        </w:tc>
      </w:tr>
      <w:tr w:rsidR="002259EC" w14:paraId="38711083" w14:textId="77777777" w:rsidTr="004B1818">
        <w:tc>
          <w:tcPr>
            <w:tcW w:w="1890" w:type="dxa"/>
          </w:tcPr>
          <w:p w14:paraId="0204CB74" w14:textId="77777777" w:rsidR="002259EC" w:rsidRDefault="002259EC" w:rsidP="004B1818">
            <w:pPr>
              <w:rPr>
                <w:b/>
              </w:rPr>
            </w:pPr>
            <w:r>
              <w:rPr>
                <w:b/>
              </w:rPr>
              <w:t>Comments / Issues</w:t>
            </w:r>
          </w:p>
        </w:tc>
        <w:tc>
          <w:tcPr>
            <w:tcW w:w="6948" w:type="dxa"/>
          </w:tcPr>
          <w:p w14:paraId="3274B628" w14:textId="77777777" w:rsidR="00C03310" w:rsidRDefault="00C03310" w:rsidP="00C03310">
            <w:pPr>
              <w:pStyle w:val="ThnVnban"/>
            </w:pPr>
            <w:r>
              <w:t>Các vấn đề cản trở đến việc hoàn thành dự án như:</w:t>
            </w:r>
          </w:p>
          <w:p w14:paraId="0A52CFC6" w14:textId="77777777" w:rsidR="00C03310" w:rsidRDefault="00C03310" w:rsidP="00B81D5D">
            <w:pPr>
              <w:pStyle w:val="ThnVnban"/>
              <w:keepLines w:val="0"/>
              <w:numPr>
                <w:ilvl w:val="0"/>
                <w:numId w:val="4"/>
              </w:numPr>
              <w:ind w:left="1126"/>
            </w:pPr>
            <w:r>
              <w:t>Không xử lý tốt các vấn đề phát sinh</w:t>
            </w:r>
          </w:p>
          <w:p w14:paraId="4C537309" w14:textId="6E493A69" w:rsidR="002259EC" w:rsidRPr="00387CC7" w:rsidRDefault="00C03310" w:rsidP="00B81D5D">
            <w:pPr>
              <w:pStyle w:val="ThnVnban"/>
              <w:keepLines w:val="0"/>
              <w:numPr>
                <w:ilvl w:val="0"/>
                <w:numId w:val="4"/>
              </w:numPr>
              <w:ind w:left="1126"/>
            </w:pPr>
            <w:r>
              <w:t>Không kiểm thử kỹ càng dẫn đến còn các trường hợp lỗi phát sinh khi sản phẩm đến tay người dùng.</w:t>
            </w:r>
          </w:p>
        </w:tc>
      </w:tr>
    </w:tbl>
    <w:p w14:paraId="398D13B6" w14:textId="1BEB577C" w:rsidR="00C03310" w:rsidRDefault="00C03310" w:rsidP="00C03310">
      <w:pPr>
        <w:pStyle w:val="u3"/>
      </w:pPr>
      <w:bookmarkStart w:id="60" w:name="_Toc105137663"/>
      <w:r>
        <w:rPr>
          <w:rFonts w:cs="Arial"/>
        </w:rPr>
        <w:t xml:space="preserve">Đội ngũ </w:t>
      </w:r>
      <w:r w:rsidR="00D17F65">
        <w:rPr>
          <w:rFonts w:cs="Arial"/>
        </w:rPr>
        <w:t>bảo trì hệ thống</w:t>
      </w:r>
      <w:bookmarkEnd w:id="60"/>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03310" w14:paraId="319B9551" w14:textId="77777777" w:rsidTr="004B1818">
        <w:tc>
          <w:tcPr>
            <w:tcW w:w="1890" w:type="dxa"/>
          </w:tcPr>
          <w:p w14:paraId="7439F5DF" w14:textId="77777777" w:rsidR="00C03310" w:rsidRDefault="00C03310" w:rsidP="004B1818">
            <w:pPr>
              <w:rPr>
                <w:b/>
              </w:rPr>
            </w:pPr>
            <w:r>
              <w:rPr>
                <w:b/>
              </w:rPr>
              <w:t>Representative</w:t>
            </w:r>
          </w:p>
        </w:tc>
        <w:tc>
          <w:tcPr>
            <w:tcW w:w="6948" w:type="dxa"/>
          </w:tcPr>
          <w:p w14:paraId="6E9A5429" w14:textId="0EF10749" w:rsidR="00C03310" w:rsidRPr="002E6D7D" w:rsidRDefault="00A76A13" w:rsidP="004B1818">
            <w:pPr>
              <w:pStyle w:val="ThnVnban"/>
            </w:pPr>
            <w:r w:rsidRPr="00A76A13">
              <w:t>Đội ngũ bảo trì hệ thống</w:t>
            </w:r>
          </w:p>
        </w:tc>
      </w:tr>
      <w:tr w:rsidR="00C03310" w14:paraId="7D81C572" w14:textId="77777777" w:rsidTr="004B1818">
        <w:tc>
          <w:tcPr>
            <w:tcW w:w="1890" w:type="dxa"/>
          </w:tcPr>
          <w:p w14:paraId="38BC17F9" w14:textId="77777777" w:rsidR="00C03310" w:rsidRDefault="00C03310" w:rsidP="004B1818">
            <w:pPr>
              <w:rPr>
                <w:b/>
              </w:rPr>
            </w:pPr>
            <w:r>
              <w:rPr>
                <w:b/>
              </w:rPr>
              <w:t>Description</w:t>
            </w:r>
          </w:p>
        </w:tc>
        <w:tc>
          <w:tcPr>
            <w:tcW w:w="6948" w:type="dxa"/>
          </w:tcPr>
          <w:p w14:paraId="22F0733E" w14:textId="001C6447" w:rsidR="00C03310" w:rsidRPr="002E6D7D" w:rsidRDefault="009F4FBB" w:rsidP="004B1818">
            <w:pPr>
              <w:pStyle w:val="ThnVnban"/>
            </w:pPr>
            <w:r w:rsidRPr="00862CCB">
              <w:t xml:space="preserve">Đây là </w:t>
            </w:r>
            <w:r>
              <w:t>đội ngũ b</w:t>
            </w:r>
            <w:r w:rsidRPr="00862CCB">
              <w:t>ảo trì sản phẩm, hệ thống sau khi đã đi vào hoạt động.</w:t>
            </w:r>
          </w:p>
        </w:tc>
      </w:tr>
      <w:tr w:rsidR="00C03310" w14:paraId="1E67F5E5" w14:textId="77777777" w:rsidTr="004B1818">
        <w:tc>
          <w:tcPr>
            <w:tcW w:w="1890" w:type="dxa"/>
          </w:tcPr>
          <w:p w14:paraId="7680A1E5" w14:textId="77777777" w:rsidR="00C03310" w:rsidRDefault="00C03310" w:rsidP="004B1818">
            <w:pPr>
              <w:rPr>
                <w:b/>
              </w:rPr>
            </w:pPr>
            <w:r>
              <w:rPr>
                <w:b/>
              </w:rPr>
              <w:t>Type</w:t>
            </w:r>
          </w:p>
        </w:tc>
        <w:tc>
          <w:tcPr>
            <w:tcW w:w="6948" w:type="dxa"/>
          </w:tcPr>
          <w:p w14:paraId="3FCFB538" w14:textId="17AAE4A0" w:rsidR="00C03310" w:rsidRPr="002E6D7D" w:rsidRDefault="007D3B89" w:rsidP="004B1818">
            <w:pPr>
              <w:pStyle w:val="ThnVnban"/>
            </w:pPr>
            <w:r>
              <w:t>Đội ngũ này gồm những người có thể ở nhiều mức trình độ khác nhau, từ chuyên gia đến junior/fresher.</w:t>
            </w:r>
          </w:p>
        </w:tc>
      </w:tr>
      <w:tr w:rsidR="00C03310" w14:paraId="1C581661" w14:textId="77777777" w:rsidTr="004B1818">
        <w:tc>
          <w:tcPr>
            <w:tcW w:w="1890" w:type="dxa"/>
          </w:tcPr>
          <w:p w14:paraId="15510FC9" w14:textId="77777777" w:rsidR="00C03310" w:rsidRDefault="00C03310" w:rsidP="004B1818">
            <w:pPr>
              <w:rPr>
                <w:b/>
              </w:rPr>
            </w:pPr>
            <w:r>
              <w:rPr>
                <w:b/>
              </w:rPr>
              <w:t>Responsibilities</w:t>
            </w:r>
          </w:p>
        </w:tc>
        <w:tc>
          <w:tcPr>
            <w:tcW w:w="6948" w:type="dxa"/>
          </w:tcPr>
          <w:p w14:paraId="61D75155" w14:textId="070972A8" w:rsidR="00C03310" w:rsidRPr="002E6D7D" w:rsidRDefault="00487A22" w:rsidP="004B1818">
            <w:pPr>
              <w:pStyle w:val="ThnVnban"/>
              <w:keepLines w:val="0"/>
            </w:pPr>
            <w:r>
              <w:t>Đội ngũ này chịu trách nhiệm k</w:t>
            </w:r>
            <w:r w:rsidRPr="73F748F9">
              <w:t>iểm tra định kỳ, sửa chữa lỗi, cải thiện hiệu năng hệ thống, đảm bảo hệ thống hoạt động như mong đợi.</w:t>
            </w:r>
          </w:p>
        </w:tc>
      </w:tr>
      <w:tr w:rsidR="00C03310" w14:paraId="33259A8A" w14:textId="77777777" w:rsidTr="004B1818">
        <w:tc>
          <w:tcPr>
            <w:tcW w:w="1890" w:type="dxa"/>
          </w:tcPr>
          <w:p w14:paraId="7A5F3B4F" w14:textId="77777777" w:rsidR="00C03310" w:rsidRDefault="00C03310" w:rsidP="004B1818">
            <w:pPr>
              <w:rPr>
                <w:b/>
              </w:rPr>
            </w:pPr>
            <w:r>
              <w:rPr>
                <w:b/>
              </w:rPr>
              <w:lastRenderedPageBreak/>
              <w:t>Success Criteria</w:t>
            </w:r>
          </w:p>
        </w:tc>
        <w:tc>
          <w:tcPr>
            <w:tcW w:w="6948" w:type="dxa"/>
          </w:tcPr>
          <w:p w14:paraId="5323A9CE" w14:textId="77777777" w:rsidR="00E823FE" w:rsidRDefault="00E823FE" w:rsidP="00E823FE">
            <w:pPr>
              <w:pStyle w:val="ThnVnban"/>
              <w:keepLines w:val="0"/>
            </w:pPr>
            <w:r>
              <w:t>Thành công được xác định khi lỗi phát sinh trong quá trình vận hành được xử lý nhanh chóng.</w:t>
            </w:r>
          </w:p>
          <w:p w14:paraId="0CAF10D6" w14:textId="4B5E2C62" w:rsidR="00C03310" w:rsidRPr="006B4479" w:rsidRDefault="00E823FE" w:rsidP="00E823FE">
            <w:pPr>
              <w:pStyle w:val="ThnVnban"/>
              <w:keepLines w:val="0"/>
            </w:pPr>
            <w:r>
              <w:t>Là đội ngũ tham gia trực tiếp vào quá trình vận hành nên có mức thưởng xứng đáng.</w:t>
            </w:r>
          </w:p>
        </w:tc>
      </w:tr>
      <w:tr w:rsidR="00C03310" w14:paraId="39CF2417" w14:textId="77777777" w:rsidTr="004B1818">
        <w:tc>
          <w:tcPr>
            <w:tcW w:w="1890" w:type="dxa"/>
          </w:tcPr>
          <w:p w14:paraId="44A66DD5" w14:textId="77777777" w:rsidR="00C03310" w:rsidRDefault="00C03310" w:rsidP="004B1818">
            <w:pPr>
              <w:rPr>
                <w:b/>
              </w:rPr>
            </w:pPr>
            <w:r>
              <w:rPr>
                <w:b/>
              </w:rPr>
              <w:t>Involvement</w:t>
            </w:r>
          </w:p>
        </w:tc>
        <w:tc>
          <w:tcPr>
            <w:tcW w:w="6948" w:type="dxa"/>
          </w:tcPr>
          <w:p w14:paraId="3FD06C14" w14:textId="3761E588" w:rsidR="00C03310" w:rsidRPr="00387CC7" w:rsidRDefault="00C03310" w:rsidP="004B1818">
            <w:pPr>
              <w:pStyle w:val="ThnVnban"/>
              <w:keepLines w:val="0"/>
            </w:pPr>
            <w:r>
              <w:t xml:space="preserve">Trực tiếp tham gia vào quy trình </w:t>
            </w:r>
            <w:r w:rsidR="002D4280">
              <w:t>vận hành</w:t>
            </w:r>
            <w:r>
              <w:t xml:space="preserve"> của dự án.</w:t>
            </w:r>
          </w:p>
        </w:tc>
      </w:tr>
      <w:tr w:rsidR="00C03310" w14:paraId="7C9565AD" w14:textId="77777777" w:rsidTr="004B1818">
        <w:tc>
          <w:tcPr>
            <w:tcW w:w="1890" w:type="dxa"/>
          </w:tcPr>
          <w:p w14:paraId="5AA8649D" w14:textId="77777777" w:rsidR="00C03310" w:rsidRDefault="00C03310" w:rsidP="004B1818">
            <w:pPr>
              <w:rPr>
                <w:b/>
              </w:rPr>
            </w:pPr>
            <w:r>
              <w:rPr>
                <w:b/>
              </w:rPr>
              <w:t>Deliverables</w:t>
            </w:r>
          </w:p>
        </w:tc>
        <w:tc>
          <w:tcPr>
            <w:tcW w:w="6948" w:type="dxa"/>
          </w:tcPr>
          <w:p w14:paraId="0928C836" w14:textId="77777777" w:rsidR="00C03310" w:rsidRPr="00387CC7" w:rsidRDefault="00C03310" w:rsidP="004B1818">
            <w:pPr>
              <w:pStyle w:val="ThnVnban"/>
            </w:pPr>
            <w:r>
              <w:t>Không</w:t>
            </w:r>
          </w:p>
        </w:tc>
      </w:tr>
      <w:tr w:rsidR="00C03310" w14:paraId="2A58AA2D" w14:textId="77777777" w:rsidTr="004B1818">
        <w:tc>
          <w:tcPr>
            <w:tcW w:w="1890" w:type="dxa"/>
          </w:tcPr>
          <w:p w14:paraId="0A6AA88B" w14:textId="77777777" w:rsidR="00C03310" w:rsidRDefault="00C03310" w:rsidP="004B1818">
            <w:pPr>
              <w:rPr>
                <w:b/>
              </w:rPr>
            </w:pPr>
            <w:r>
              <w:rPr>
                <w:b/>
              </w:rPr>
              <w:t>Comments / Issues</w:t>
            </w:r>
          </w:p>
        </w:tc>
        <w:tc>
          <w:tcPr>
            <w:tcW w:w="6948" w:type="dxa"/>
          </w:tcPr>
          <w:p w14:paraId="0B74AA5B" w14:textId="77777777" w:rsidR="002B6C4C" w:rsidRDefault="002B6C4C" w:rsidP="002B6C4C">
            <w:pPr>
              <w:pStyle w:val="ThnVnban"/>
            </w:pPr>
            <w:r>
              <w:t>Các vấn đề cản trở đến việc hoàn thành dự án như:</w:t>
            </w:r>
          </w:p>
          <w:p w14:paraId="3FD29445" w14:textId="77777777" w:rsidR="002B6C4C" w:rsidRDefault="002B6C4C" w:rsidP="00B81D5D">
            <w:pPr>
              <w:pStyle w:val="ThnVnban"/>
              <w:keepLines w:val="0"/>
              <w:numPr>
                <w:ilvl w:val="0"/>
                <w:numId w:val="4"/>
              </w:numPr>
              <w:ind w:left="1126"/>
            </w:pPr>
            <w:r>
              <w:t>Không xử lý tốt các vấn đề phát sinh</w:t>
            </w:r>
          </w:p>
          <w:p w14:paraId="7275C021" w14:textId="3F2D16DB" w:rsidR="00C03310" w:rsidRPr="00387CC7" w:rsidRDefault="002B6C4C" w:rsidP="00B81D5D">
            <w:pPr>
              <w:pStyle w:val="ThnVnban"/>
              <w:keepLines w:val="0"/>
              <w:numPr>
                <w:ilvl w:val="0"/>
                <w:numId w:val="4"/>
              </w:numPr>
              <w:ind w:left="1126"/>
            </w:pPr>
            <w:r>
              <w:t>Chưa có đủ kiến thức, kinh nghiệm để xử lý một lỗi nào đó.</w:t>
            </w:r>
          </w:p>
        </w:tc>
      </w:tr>
    </w:tbl>
    <w:p w14:paraId="35F1B112" w14:textId="77777777" w:rsidR="001D423C" w:rsidRDefault="001D423C" w:rsidP="00133A87">
      <w:pPr>
        <w:pStyle w:val="ThnVnban"/>
        <w:ind w:left="0"/>
      </w:pPr>
    </w:p>
    <w:p w14:paraId="1422D616" w14:textId="77777777" w:rsidR="001D423C" w:rsidRDefault="000D2289">
      <w:pPr>
        <w:pStyle w:val="u2"/>
        <w:widowControl/>
      </w:pPr>
      <w:bookmarkStart w:id="61" w:name="_Toc425054385"/>
      <w:bookmarkStart w:id="62" w:name="_Toc342757863"/>
      <w:bookmarkStart w:id="63" w:name="_Toc346297772"/>
      <w:bookmarkStart w:id="64" w:name="_Toc422186478"/>
      <w:bookmarkStart w:id="65" w:name="_Toc436203383"/>
      <w:bookmarkStart w:id="66" w:name="_Toc452813587"/>
      <w:bookmarkStart w:id="67" w:name="_Toc105137664"/>
      <w:r>
        <w:t>User Profiles</w:t>
      </w:r>
      <w:bookmarkEnd w:id="61"/>
      <w:bookmarkEnd w:id="62"/>
      <w:bookmarkEnd w:id="63"/>
      <w:bookmarkEnd w:id="64"/>
      <w:bookmarkEnd w:id="65"/>
      <w:bookmarkEnd w:id="66"/>
      <w:bookmarkEnd w:id="67"/>
      <w:r>
        <w:t xml:space="preserve">  </w:t>
      </w:r>
    </w:p>
    <w:p w14:paraId="4582DBDF" w14:textId="3AF8EF4A" w:rsidR="006614D1" w:rsidRDefault="00F30B65" w:rsidP="006614D1">
      <w:pPr>
        <w:pStyle w:val="u3"/>
      </w:pPr>
      <w:bookmarkStart w:id="68" w:name="_Toc105137665"/>
      <w:r w:rsidRPr="00A6035D">
        <w:t>Người sử dụng để tìm công việc gia sư</w:t>
      </w:r>
      <w:bookmarkEnd w:id="68"/>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6614D1" w14:paraId="4CF90BAF" w14:textId="77777777" w:rsidTr="004B1818">
        <w:tc>
          <w:tcPr>
            <w:tcW w:w="1890" w:type="dxa"/>
          </w:tcPr>
          <w:p w14:paraId="4839E11D" w14:textId="77777777" w:rsidR="006614D1" w:rsidRDefault="006614D1" w:rsidP="004B1818">
            <w:pPr>
              <w:rPr>
                <w:b/>
              </w:rPr>
            </w:pPr>
            <w:r>
              <w:rPr>
                <w:b/>
              </w:rPr>
              <w:t>Representative</w:t>
            </w:r>
          </w:p>
        </w:tc>
        <w:tc>
          <w:tcPr>
            <w:tcW w:w="6948" w:type="dxa"/>
          </w:tcPr>
          <w:p w14:paraId="6F7DECF9" w14:textId="607D24CC" w:rsidR="006614D1" w:rsidRPr="00997CB7" w:rsidRDefault="00EB204B" w:rsidP="00EB204B">
            <w:pPr>
              <w:pStyle w:val="ThnVnban"/>
              <w:keepLines w:val="0"/>
            </w:pPr>
            <w:r w:rsidRPr="00EB204B">
              <w:t>Người sử dụng để tìm công việc gia sư</w:t>
            </w:r>
            <w:r w:rsidR="00C13CDC">
              <w:t xml:space="preserve"> (Sinh viên, giáo viên, giảng viên)</w:t>
            </w:r>
          </w:p>
        </w:tc>
      </w:tr>
      <w:tr w:rsidR="006614D1" w14:paraId="75E6440B" w14:textId="77777777" w:rsidTr="004B1818">
        <w:tc>
          <w:tcPr>
            <w:tcW w:w="1890" w:type="dxa"/>
          </w:tcPr>
          <w:p w14:paraId="094222E7" w14:textId="77777777" w:rsidR="006614D1" w:rsidRDefault="006614D1" w:rsidP="004B1818">
            <w:pPr>
              <w:rPr>
                <w:b/>
              </w:rPr>
            </w:pPr>
            <w:r>
              <w:rPr>
                <w:b/>
              </w:rPr>
              <w:t>Description</w:t>
            </w:r>
          </w:p>
        </w:tc>
        <w:tc>
          <w:tcPr>
            <w:tcW w:w="6948" w:type="dxa"/>
          </w:tcPr>
          <w:p w14:paraId="4941A1BA" w14:textId="5FCA519A" w:rsidR="006614D1" w:rsidRPr="00997CB7" w:rsidRDefault="00EB204B" w:rsidP="004B1818">
            <w:pPr>
              <w:pStyle w:val="ThnVnban"/>
            </w:pPr>
            <w:r w:rsidRPr="00A6035D">
              <w:t>Đây là người dùng cuối của ứng dụng – người có nhu cầu tìm kiếm một công việc gia sư để kiếm thu nhập.</w:t>
            </w:r>
          </w:p>
        </w:tc>
      </w:tr>
      <w:tr w:rsidR="006614D1" w14:paraId="1AFA588F" w14:textId="77777777" w:rsidTr="004B1818">
        <w:tc>
          <w:tcPr>
            <w:tcW w:w="1890" w:type="dxa"/>
          </w:tcPr>
          <w:p w14:paraId="1DCD5448" w14:textId="77777777" w:rsidR="006614D1" w:rsidRDefault="006614D1" w:rsidP="004B1818">
            <w:pPr>
              <w:rPr>
                <w:b/>
              </w:rPr>
            </w:pPr>
            <w:r>
              <w:rPr>
                <w:b/>
              </w:rPr>
              <w:t>Type</w:t>
            </w:r>
          </w:p>
        </w:tc>
        <w:tc>
          <w:tcPr>
            <w:tcW w:w="6948" w:type="dxa"/>
          </w:tcPr>
          <w:p w14:paraId="6927126A" w14:textId="77777777" w:rsidR="006614D1" w:rsidRPr="00997CB7" w:rsidRDefault="006614D1" w:rsidP="004B1818">
            <w:pPr>
              <w:pStyle w:val="ThnVnban"/>
            </w:pPr>
            <w:r>
              <w:t>Là một trong số người dùng chính của hệ thống</w:t>
            </w:r>
          </w:p>
        </w:tc>
      </w:tr>
      <w:tr w:rsidR="006614D1" w14:paraId="2CD1449D" w14:textId="77777777" w:rsidTr="004B1818">
        <w:tc>
          <w:tcPr>
            <w:tcW w:w="1890" w:type="dxa"/>
          </w:tcPr>
          <w:p w14:paraId="11241695" w14:textId="77777777" w:rsidR="006614D1" w:rsidRDefault="006614D1" w:rsidP="004B1818">
            <w:pPr>
              <w:rPr>
                <w:b/>
              </w:rPr>
            </w:pPr>
            <w:r>
              <w:rPr>
                <w:b/>
              </w:rPr>
              <w:t>Responsibilities</w:t>
            </w:r>
          </w:p>
        </w:tc>
        <w:tc>
          <w:tcPr>
            <w:tcW w:w="6948" w:type="dxa"/>
          </w:tcPr>
          <w:p w14:paraId="3083012F" w14:textId="087E6ECA" w:rsidR="006614D1" w:rsidRPr="00997CB7" w:rsidRDefault="00EB204B" w:rsidP="004B1818">
            <w:pPr>
              <w:pStyle w:val="ThnVnban"/>
            </w:pPr>
            <w:r>
              <w:t>Đối tượng này</w:t>
            </w:r>
            <w:r w:rsidRPr="00A6035D">
              <w:t xml:space="preserve"> sử dụng các chức năng cập nhật trình độ học vấn, tra cứu lớp ở khu vực lân cận hoặc theo bộ lọc, xem thông tin lớp và liên hệ nhận lớp,</w:t>
            </w:r>
            <w:r w:rsidR="00C13CDC">
              <w:t xml:space="preserve"> </w:t>
            </w:r>
            <w:r w:rsidRPr="00A6035D">
              <w:t>…</w:t>
            </w:r>
            <w:r w:rsidR="31B596D0">
              <w:t xml:space="preserve"> </w:t>
            </w:r>
            <w:r w:rsidRPr="00A6035D">
              <w:t>của ứng dụng để quảng bá hình ảnh, dịch vụ, chất lượng giảng dạy của bản thân, tiếp cận gần hơn và liên hệ với những người có nhu cầu tìm kiếm gia sư, từ đó giúp tăng cơ hội tìm kiếm được nơi làm việc phù hợp.</w:t>
            </w:r>
          </w:p>
        </w:tc>
      </w:tr>
      <w:tr w:rsidR="006614D1" w14:paraId="79916DE3" w14:textId="77777777" w:rsidTr="004B1818">
        <w:tc>
          <w:tcPr>
            <w:tcW w:w="1890" w:type="dxa"/>
          </w:tcPr>
          <w:p w14:paraId="7341FB05" w14:textId="77777777" w:rsidR="006614D1" w:rsidRDefault="006614D1" w:rsidP="004B1818">
            <w:pPr>
              <w:rPr>
                <w:b/>
              </w:rPr>
            </w:pPr>
            <w:r>
              <w:rPr>
                <w:b/>
              </w:rPr>
              <w:t>Success Criteria</w:t>
            </w:r>
          </w:p>
        </w:tc>
        <w:tc>
          <w:tcPr>
            <w:tcW w:w="6948" w:type="dxa"/>
          </w:tcPr>
          <w:p w14:paraId="745B9C8B" w14:textId="7BF24C4E" w:rsidR="006614D1" w:rsidRDefault="006614D1" w:rsidP="00681861">
            <w:pPr>
              <w:pStyle w:val="ThnVnban"/>
              <w:keepLines w:val="0"/>
            </w:pPr>
            <w:r>
              <w:t xml:space="preserve">Thành công khi người dùng sử dụng </w:t>
            </w:r>
            <w:r w:rsidR="00681861">
              <w:t>ứng dụng có thể tìm kiếm công việc gia sư nhanh chóng, dễ dàng mà không bị lừa đảo</w:t>
            </w:r>
            <w:r>
              <w:t>.</w:t>
            </w:r>
          </w:p>
        </w:tc>
      </w:tr>
      <w:tr w:rsidR="006614D1" w14:paraId="1159A61C" w14:textId="77777777" w:rsidTr="004B1818">
        <w:tc>
          <w:tcPr>
            <w:tcW w:w="1890" w:type="dxa"/>
          </w:tcPr>
          <w:p w14:paraId="5B31A529" w14:textId="77777777" w:rsidR="006614D1" w:rsidRDefault="006614D1" w:rsidP="004B1818">
            <w:pPr>
              <w:rPr>
                <w:b/>
              </w:rPr>
            </w:pPr>
            <w:r>
              <w:rPr>
                <w:b/>
              </w:rPr>
              <w:t>Involvement</w:t>
            </w:r>
          </w:p>
        </w:tc>
        <w:tc>
          <w:tcPr>
            <w:tcW w:w="6948" w:type="dxa"/>
          </w:tcPr>
          <w:p w14:paraId="1A99EDF0" w14:textId="77777777" w:rsidR="006614D1" w:rsidRDefault="006614D1" w:rsidP="00681861">
            <w:pPr>
              <w:pStyle w:val="ThnVnban"/>
              <w:keepLines w:val="0"/>
            </w:pPr>
            <w:r>
              <w:t>Tham gia vào quá trình sử dụng hệ thống</w:t>
            </w:r>
          </w:p>
          <w:p w14:paraId="1E49D413" w14:textId="77777777" w:rsidR="006614D1" w:rsidRPr="009F26F1" w:rsidRDefault="006614D1" w:rsidP="00681861">
            <w:pPr>
              <w:pStyle w:val="ThnVnban"/>
              <w:keepLines w:val="0"/>
            </w:pPr>
            <w:r>
              <w:t>Tham gia góp phần phát triển mạng xã hội, đánh giá sản phẩm, gửi phản hồi cũng như đóng góp yêu cầu mới.</w:t>
            </w:r>
          </w:p>
        </w:tc>
      </w:tr>
      <w:tr w:rsidR="006614D1" w14:paraId="6E1EB04B" w14:textId="77777777" w:rsidTr="004B1818">
        <w:tc>
          <w:tcPr>
            <w:tcW w:w="1890" w:type="dxa"/>
          </w:tcPr>
          <w:p w14:paraId="37464568" w14:textId="77777777" w:rsidR="006614D1" w:rsidRDefault="006614D1" w:rsidP="004B1818">
            <w:pPr>
              <w:rPr>
                <w:b/>
              </w:rPr>
            </w:pPr>
            <w:r>
              <w:rPr>
                <w:b/>
              </w:rPr>
              <w:t>Deliverables</w:t>
            </w:r>
          </w:p>
        </w:tc>
        <w:tc>
          <w:tcPr>
            <w:tcW w:w="6948" w:type="dxa"/>
          </w:tcPr>
          <w:p w14:paraId="1DE17A54" w14:textId="77777777" w:rsidR="006614D1" w:rsidRPr="009F26F1" w:rsidRDefault="006614D1" w:rsidP="004B1818">
            <w:pPr>
              <w:pStyle w:val="ThnVnban"/>
            </w:pPr>
            <w:r>
              <w:t>Không</w:t>
            </w:r>
          </w:p>
        </w:tc>
      </w:tr>
      <w:tr w:rsidR="006614D1" w14:paraId="5ECA7E61" w14:textId="77777777" w:rsidTr="004B1818">
        <w:tc>
          <w:tcPr>
            <w:tcW w:w="1890" w:type="dxa"/>
          </w:tcPr>
          <w:p w14:paraId="2A5E2DE6" w14:textId="77777777" w:rsidR="006614D1" w:rsidRDefault="006614D1" w:rsidP="004B1818">
            <w:pPr>
              <w:rPr>
                <w:b/>
              </w:rPr>
            </w:pPr>
            <w:r>
              <w:rPr>
                <w:b/>
              </w:rPr>
              <w:t>Comments / Issues</w:t>
            </w:r>
          </w:p>
        </w:tc>
        <w:tc>
          <w:tcPr>
            <w:tcW w:w="6948" w:type="dxa"/>
          </w:tcPr>
          <w:p w14:paraId="7A13A5BF" w14:textId="77777777" w:rsidR="006614D1" w:rsidRPr="009F26F1" w:rsidRDefault="006614D1" w:rsidP="004B1818">
            <w:pPr>
              <w:pStyle w:val="ThnVnban"/>
            </w:pPr>
            <w:r>
              <w:t>Không có thông tin gì</w:t>
            </w:r>
          </w:p>
        </w:tc>
      </w:tr>
    </w:tbl>
    <w:p w14:paraId="4329C902" w14:textId="0941C4B5" w:rsidR="00681861" w:rsidRDefault="00681861" w:rsidP="00681861">
      <w:pPr>
        <w:pStyle w:val="u3"/>
      </w:pPr>
      <w:bookmarkStart w:id="69" w:name="_Toc105137666"/>
      <w:r w:rsidRPr="00A6035D">
        <w:t>Người sử dụng để tìm gia sư</w:t>
      </w:r>
      <w:bookmarkEnd w:id="69"/>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681861" w14:paraId="77C301E8" w14:textId="77777777" w:rsidTr="004B1818">
        <w:tc>
          <w:tcPr>
            <w:tcW w:w="1890" w:type="dxa"/>
          </w:tcPr>
          <w:p w14:paraId="35112EDD" w14:textId="77777777" w:rsidR="00681861" w:rsidRDefault="00681861" w:rsidP="004B1818">
            <w:pPr>
              <w:rPr>
                <w:b/>
              </w:rPr>
            </w:pPr>
            <w:r>
              <w:rPr>
                <w:b/>
              </w:rPr>
              <w:t>Representative</w:t>
            </w:r>
          </w:p>
        </w:tc>
        <w:tc>
          <w:tcPr>
            <w:tcW w:w="6948" w:type="dxa"/>
          </w:tcPr>
          <w:p w14:paraId="6F3FA5A8" w14:textId="36311C24" w:rsidR="00681861" w:rsidRPr="00997CB7" w:rsidRDefault="00681861" w:rsidP="004B1818">
            <w:pPr>
              <w:pStyle w:val="ThnVnban"/>
              <w:keepLines w:val="0"/>
            </w:pPr>
            <w:r w:rsidRPr="00EB204B">
              <w:t>Người sử dụng để tìm gia sư</w:t>
            </w:r>
            <w:r w:rsidR="00C13CDC">
              <w:t xml:space="preserve"> (Học sinh, sinh viên)</w:t>
            </w:r>
          </w:p>
        </w:tc>
      </w:tr>
      <w:tr w:rsidR="00681861" w14:paraId="67AA8FE3" w14:textId="77777777" w:rsidTr="004B1818">
        <w:tc>
          <w:tcPr>
            <w:tcW w:w="1890" w:type="dxa"/>
          </w:tcPr>
          <w:p w14:paraId="0F2D266F" w14:textId="77777777" w:rsidR="00681861" w:rsidRDefault="00681861" w:rsidP="004B1818">
            <w:pPr>
              <w:rPr>
                <w:b/>
              </w:rPr>
            </w:pPr>
            <w:r>
              <w:rPr>
                <w:b/>
              </w:rPr>
              <w:t>Description</w:t>
            </w:r>
          </w:p>
        </w:tc>
        <w:tc>
          <w:tcPr>
            <w:tcW w:w="6948" w:type="dxa"/>
          </w:tcPr>
          <w:p w14:paraId="52281B42" w14:textId="414C0C6C" w:rsidR="00681861" w:rsidRPr="00997CB7" w:rsidRDefault="00907AEC" w:rsidP="004B1818">
            <w:pPr>
              <w:pStyle w:val="ThnVnban"/>
            </w:pPr>
            <w:r w:rsidRPr="00A6035D">
              <w:t>Đây là người dùng cuối của ứng dụng – người có nhu cầu tìm kiếm gia sư phù hợp.</w:t>
            </w:r>
          </w:p>
        </w:tc>
      </w:tr>
      <w:tr w:rsidR="00681861" w14:paraId="7E011BFE" w14:textId="77777777" w:rsidTr="004B1818">
        <w:tc>
          <w:tcPr>
            <w:tcW w:w="1890" w:type="dxa"/>
          </w:tcPr>
          <w:p w14:paraId="155EDA4C" w14:textId="77777777" w:rsidR="00681861" w:rsidRDefault="00681861" w:rsidP="004B1818">
            <w:pPr>
              <w:rPr>
                <w:b/>
              </w:rPr>
            </w:pPr>
            <w:r>
              <w:rPr>
                <w:b/>
              </w:rPr>
              <w:t>Type</w:t>
            </w:r>
          </w:p>
        </w:tc>
        <w:tc>
          <w:tcPr>
            <w:tcW w:w="6948" w:type="dxa"/>
          </w:tcPr>
          <w:p w14:paraId="72E95F7C" w14:textId="77777777" w:rsidR="00681861" w:rsidRPr="00997CB7" w:rsidRDefault="00681861" w:rsidP="004B1818">
            <w:pPr>
              <w:pStyle w:val="ThnVnban"/>
            </w:pPr>
            <w:r>
              <w:t>Là một trong số người dùng chính của hệ thống</w:t>
            </w:r>
          </w:p>
        </w:tc>
      </w:tr>
      <w:tr w:rsidR="005E5BBE" w14:paraId="3715A8C0" w14:textId="77777777" w:rsidTr="004B1818">
        <w:tc>
          <w:tcPr>
            <w:tcW w:w="1890" w:type="dxa"/>
          </w:tcPr>
          <w:p w14:paraId="0B9BDA89" w14:textId="77777777" w:rsidR="005E5BBE" w:rsidRDefault="005E5BBE" w:rsidP="005E5BBE">
            <w:pPr>
              <w:rPr>
                <w:b/>
              </w:rPr>
            </w:pPr>
            <w:r>
              <w:rPr>
                <w:b/>
              </w:rPr>
              <w:t>Responsibilities</w:t>
            </w:r>
          </w:p>
        </w:tc>
        <w:tc>
          <w:tcPr>
            <w:tcW w:w="6948" w:type="dxa"/>
          </w:tcPr>
          <w:p w14:paraId="751B659A" w14:textId="0ED415CE" w:rsidR="005E5BBE" w:rsidRPr="00997CB7" w:rsidRDefault="005E5BBE" w:rsidP="005E5BBE">
            <w:pPr>
              <w:pStyle w:val="ThnVnban"/>
            </w:pPr>
            <w:r w:rsidRPr="00A6035D">
              <w:t>Đối tượng này sử dụng các chức năng cập nhật trình độ học vấn, tra cứu gia sư ở khu vực lân cận hoặc theo bộ lọc, thêm lớp học với các tiêu chí phù hợp để tìm gia sư, đánh giá gia sư sau khi đã kết thúc khoá học của ứng dụng để tìm kiếm một gia sư phù hợp với bản thân bằng các tiêu chí do chính họ đưa ra, trao đổi trực tiếp với gia sư mình chọn.</w:t>
            </w:r>
          </w:p>
        </w:tc>
      </w:tr>
      <w:tr w:rsidR="00681861" w14:paraId="4FF7087E" w14:textId="77777777" w:rsidTr="004B1818">
        <w:tc>
          <w:tcPr>
            <w:tcW w:w="1890" w:type="dxa"/>
          </w:tcPr>
          <w:p w14:paraId="54F7A57D" w14:textId="77777777" w:rsidR="00681861" w:rsidRDefault="00681861" w:rsidP="004B1818">
            <w:pPr>
              <w:rPr>
                <w:b/>
              </w:rPr>
            </w:pPr>
            <w:r>
              <w:rPr>
                <w:b/>
              </w:rPr>
              <w:t>Success Criteria</w:t>
            </w:r>
          </w:p>
        </w:tc>
        <w:tc>
          <w:tcPr>
            <w:tcW w:w="6948" w:type="dxa"/>
          </w:tcPr>
          <w:p w14:paraId="3B94A126" w14:textId="3886539D" w:rsidR="00681861" w:rsidRDefault="00681861" w:rsidP="004B1818">
            <w:pPr>
              <w:pStyle w:val="ThnVnban"/>
              <w:keepLines w:val="0"/>
            </w:pPr>
            <w:r>
              <w:t xml:space="preserve">Thành công khi người dùng sử dụng ứng dụng có thể tìm kiếm gia sư </w:t>
            </w:r>
            <w:r>
              <w:lastRenderedPageBreak/>
              <w:t>nhanh chóng, dễ dàng mà không bị lừa đảo.</w:t>
            </w:r>
          </w:p>
        </w:tc>
      </w:tr>
      <w:tr w:rsidR="00681861" w14:paraId="1F5B11AB" w14:textId="77777777" w:rsidTr="004B1818">
        <w:tc>
          <w:tcPr>
            <w:tcW w:w="1890" w:type="dxa"/>
          </w:tcPr>
          <w:p w14:paraId="530DB3DF" w14:textId="77777777" w:rsidR="00681861" w:rsidRDefault="00681861" w:rsidP="004B1818">
            <w:pPr>
              <w:rPr>
                <w:b/>
              </w:rPr>
            </w:pPr>
            <w:r>
              <w:rPr>
                <w:b/>
              </w:rPr>
              <w:lastRenderedPageBreak/>
              <w:t>Involvement</w:t>
            </w:r>
          </w:p>
        </w:tc>
        <w:tc>
          <w:tcPr>
            <w:tcW w:w="6948" w:type="dxa"/>
          </w:tcPr>
          <w:p w14:paraId="4FBA53A5" w14:textId="77777777" w:rsidR="00681861" w:rsidRDefault="00681861" w:rsidP="004B1818">
            <w:pPr>
              <w:pStyle w:val="ThnVnban"/>
              <w:keepLines w:val="0"/>
            </w:pPr>
            <w:r>
              <w:t>Tham gia vào quá trình sử dụng hệ thống</w:t>
            </w:r>
          </w:p>
          <w:p w14:paraId="3A27AE6B" w14:textId="77777777" w:rsidR="00681861" w:rsidRPr="009F26F1" w:rsidRDefault="00681861" w:rsidP="004B1818">
            <w:pPr>
              <w:pStyle w:val="ThnVnban"/>
              <w:keepLines w:val="0"/>
            </w:pPr>
            <w:r>
              <w:t>Tham gia góp phần phát triển mạng xã hội, đánh giá sản phẩm, gửi phản hồi cũng như đóng góp yêu cầu mới.</w:t>
            </w:r>
          </w:p>
        </w:tc>
      </w:tr>
      <w:tr w:rsidR="00681861" w14:paraId="4E3F7418" w14:textId="77777777" w:rsidTr="004B1818">
        <w:tc>
          <w:tcPr>
            <w:tcW w:w="1890" w:type="dxa"/>
          </w:tcPr>
          <w:p w14:paraId="03C19BF3" w14:textId="77777777" w:rsidR="00681861" w:rsidRDefault="00681861" w:rsidP="004B1818">
            <w:pPr>
              <w:rPr>
                <w:b/>
              </w:rPr>
            </w:pPr>
            <w:r>
              <w:rPr>
                <w:b/>
              </w:rPr>
              <w:t>Deliverables</w:t>
            </w:r>
          </w:p>
        </w:tc>
        <w:tc>
          <w:tcPr>
            <w:tcW w:w="6948" w:type="dxa"/>
          </w:tcPr>
          <w:p w14:paraId="3588700D" w14:textId="77777777" w:rsidR="00681861" w:rsidRPr="009F26F1" w:rsidRDefault="00681861" w:rsidP="004B1818">
            <w:pPr>
              <w:pStyle w:val="ThnVnban"/>
            </w:pPr>
            <w:r>
              <w:t>Không</w:t>
            </w:r>
          </w:p>
        </w:tc>
      </w:tr>
      <w:tr w:rsidR="00681861" w14:paraId="6CBBC37F" w14:textId="77777777" w:rsidTr="004B1818">
        <w:tc>
          <w:tcPr>
            <w:tcW w:w="1890" w:type="dxa"/>
          </w:tcPr>
          <w:p w14:paraId="7355A098" w14:textId="77777777" w:rsidR="00681861" w:rsidRDefault="00681861" w:rsidP="004B1818">
            <w:pPr>
              <w:rPr>
                <w:b/>
              </w:rPr>
            </w:pPr>
            <w:r>
              <w:rPr>
                <w:b/>
              </w:rPr>
              <w:t>Comments / Issues</w:t>
            </w:r>
          </w:p>
        </w:tc>
        <w:tc>
          <w:tcPr>
            <w:tcW w:w="6948" w:type="dxa"/>
          </w:tcPr>
          <w:p w14:paraId="36FEEC4B" w14:textId="77777777" w:rsidR="00681861" w:rsidRPr="009F26F1" w:rsidRDefault="00681861" w:rsidP="004B1818">
            <w:pPr>
              <w:pStyle w:val="ThnVnban"/>
            </w:pPr>
            <w:r>
              <w:t>Không có thông tin gì</w:t>
            </w:r>
          </w:p>
        </w:tc>
      </w:tr>
    </w:tbl>
    <w:p w14:paraId="1EBEE8FF" w14:textId="77777777" w:rsidR="001D423C" w:rsidRDefault="001D423C" w:rsidP="0095339B">
      <w:pPr>
        <w:pStyle w:val="ThnVnban"/>
        <w:ind w:left="0"/>
      </w:pPr>
    </w:p>
    <w:p w14:paraId="1CFD308B" w14:textId="77777777" w:rsidR="001D423C" w:rsidRDefault="000D2289">
      <w:pPr>
        <w:pStyle w:val="u2"/>
      </w:pPr>
      <w:bookmarkStart w:id="70" w:name="_Toc452813588"/>
      <w:bookmarkStart w:id="71" w:name="_Toc105137667"/>
      <w:r>
        <w:t>Key Stakeholder or User Needs</w:t>
      </w:r>
      <w:bookmarkEnd w:id="70"/>
      <w:bookmarkEnd w:id="71"/>
    </w:p>
    <w:p w14:paraId="55114516" w14:textId="77777777" w:rsidR="005F2CA0" w:rsidRDefault="005F2CA0" w:rsidP="005F2CA0">
      <w:pPr>
        <w:pStyle w:val="ThnVnban"/>
        <w:ind w:left="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5F2CA0" w14:paraId="46994312" w14:textId="77777777" w:rsidTr="00B03E31">
        <w:tc>
          <w:tcPr>
            <w:tcW w:w="2808" w:type="dxa"/>
            <w:shd w:val="clear" w:color="auto" w:fill="000000" w:themeFill="text1"/>
          </w:tcPr>
          <w:p w14:paraId="1C6EE608" w14:textId="77777777" w:rsidR="005F2CA0" w:rsidRDefault="005F2CA0" w:rsidP="00B03E31">
            <w:pPr>
              <w:pStyle w:val="ThnVnban"/>
              <w:ind w:left="0"/>
              <w:rPr>
                <w:b/>
              </w:rPr>
            </w:pPr>
            <w:r w:rsidRPr="73F748F9">
              <w:rPr>
                <w:b/>
                <w:bCs/>
              </w:rPr>
              <w:t>Need</w:t>
            </w:r>
          </w:p>
        </w:tc>
        <w:tc>
          <w:tcPr>
            <w:tcW w:w="900" w:type="dxa"/>
            <w:shd w:val="clear" w:color="auto" w:fill="000000" w:themeFill="text1"/>
          </w:tcPr>
          <w:p w14:paraId="657B7AC0" w14:textId="77777777" w:rsidR="005F2CA0" w:rsidRDefault="005F2CA0" w:rsidP="00B03E31">
            <w:pPr>
              <w:pStyle w:val="ThnVnban"/>
              <w:ind w:left="0"/>
              <w:rPr>
                <w:b/>
              </w:rPr>
            </w:pPr>
            <w:r w:rsidRPr="73F748F9">
              <w:rPr>
                <w:b/>
                <w:bCs/>
              </w:rPr>
              <w:t>Priority</w:t>
            </w:r>
          </w:p>
        </w:tc>
        <w:tc>
          <w:tcPr>
            <w:tcW w:w="1350" w:type="dxa"/>
            <w:shd w:val="clear" w:color="auto" w:fill="000000" w:themeFill="text1"/>
          </w:tcPr>
          <w:p w14:paraId="4D20FA48" w14:textId="77777777" w:rsidR="005F2CA0" w:rsidRDefault="005F2CA0" w:rsidP="00B03E31">
            <w:pPr>
              <w:pStyle w:val="ThnVnban"/>
              <w:ind w:left="0"/>
              <w:rPr>
                <w:b/>
              </w:rPr>
            </w:pPr>
            <w:r w:rsidRPr="73F748F9">
              <w:rPr>
                <w:b/>
                <w:bCs/>
              </w:rPr>
              <w:t>Concerns</w:t>
            </w:r>
          </w:p>
        </w:tc>
        <w:tc>
          <w:tcPr>
            <w:tcW w:w="1890" w:type="dxa"/>
            <w:shd w:val="clear" w:color="auto" w:fill="000000" w:themeFill="text1"/>
          </w:tcPr>
          <w:p w14:paraId="052E7088" w14:textId="77777777" w:rsidR="005F2CA0" w:rsidRDefault="005F2CA0" w:rsidP="00B03E31">
            <w:pPr>
              <w:pStyle w:val="ThnVnban"/>
              <w:ind w:left="0"/>
              <w:rPr>
                <w:b/>
              </w:rPr>
            </w:pPr>
            <w:r w:rsidRPr="73F748F9">
              <w:rPr>
                <w:b/>
                <w:bCs/>
              </w:rPr>
              <w:t>Current Solution</w:t>
            </w:r>
          </w:p>
        </w:tc>
        <w:tc>
          <w:tcPr>
            <w:tcW w:w="2520" w:type="dxa"/>
            <w:gridSpan w:val="2"/>
            <w:shd w:val="clear" w:color="auto" w:fill="000000" w:themeFill="text1"/>
          </w:tcPr>
          <w:p w14:paraId="619FB2BF" w14:textId="77777777" w:rsidR="005F2CA0" w:rsidRDefault="005F2CA0" w:rsidP="00B03E31">
            <w:pPr>
              <w:pStyle w:val="ThnVnban"/>
              <w:ind w:left="0"/>
              <w:rPr>
                <w:b/>
              </w:rPr>
            </w:pPr>
            <w:r w:rsidRPr="73F748F9">
              <w:rPr>
                <w:b/>
                <w:bCs/>
              </w:rPr>
              <w:t>Proposed Solutions</w:t>
            </w:r>
          </w:p>
        </w:tc>
      </w:tr>
      <w:tr w:rsidR="005F2CA0" w14:paraId="4010E3D3" w14:textId="77777777" w:rsidTr="00B03E31">
        <w:tc>
          <w:tcPr>
            <w:tcW w:w="2808" w:type="dxa"/>
          </w:tcPr>
          <w:p w14:paraId="00AEE2C8" w14:textId="49347E52" w:rsidR="005F2CA0" w:rsidRDefault="00645268" w:rsidP="00B03E31">
            <w:pPr>
              <w:pStyle w:val="ThnVnban"/>
              <w:ind w:left="0"/>
            </w:pPr>
            <w:r>
              <w:t>Tìm kiếm</w:t>
            </w:r>
            <w:r w:rsidR="00517D3D">
              <w:t xml:space="preserve"> </w:t>
            </w:r>
            <w:r w:rsidR="003E32A7">
              <w:t>gia sư</w:t>
            </w:r>
            <w:r w:rsidR="00517D3D">
              <w:t xml:space="preserve"> hoặc</w:t>
            </w:r>
            <w:r w:rsidR="003E32A7">
              <w:t xml:space="preserve"> </w:t>
            </w:r>
            <w:r>
              <w:t>công việc gia sư</w:t>
            </w:r>
            <w:r w:rsidR="003E32A7">
              <w:t xml:space="preserve"> một cách nhanh chóng, tiện lợi</w:t>
            </w:r>
            <w:r w:rsidR="009C097A">
              <w:t xml:space="preserve"> và phù hợp với các yêu cầu đặt ra của bản thân</w:t>
            </w:r>
          </w:p>
        </w:tc>
        <w:tc>
          <w:tcPr>
            <w:tcW w:w="900" w:type="dxa"/>
          </w:tcPr>
          <w:p w14:paraId="503ED2F2" w14:textId="77777777" w:rsidR="005F2CA0" w:rsidRDefault="005F2CA0" w:rsidP="00C13CDC">
            <w:pPr>
              <w:pStyle w:val="ThnVnban"/>
              <w:ind w:left="0"/>
              <w:jc w:val="center"/>
            </w:pPr>
            <w:r>
              <w:t>1</w:t>
            </w:r>
          </w:p>
        </w:tc>
        <w:tc>
          <w:tcPr>
            <w:tcW w:w="1350" w:type="dxa"/>
          </w:tcPr>
          <w:p w14:paraId="152F61EA" w14:textId="0409BBAD" w:rsidR="005F2CA0" w:rsidRDefault="005F2CA0" w:rsidP="00B03E31">
            <w:pPr>
              <w:pStyle w:val="ThnVnban"/>
              <w:ind w:left="0"/>
            </w:pPr>
            <w:r>
              <w:t xml:space="preserve">Làm thế nào </w:t>
            </w:r>
            <w:r w:rsidR="00517D3D">
              <w:t>để có thể tìm kiếm gia sư hoặc công việc gia sư một cách nhanh chóng, tiện lợi</w:t>
            </w:r>
            <w:r w:rsidR="009C097A">
              <w:t xml:space="preserve"> và phù hợp với các yêu cầu đặt ra của bản thân</w:t>
            </w:r>
          </w:p>
        </w:tc>
        <w:tc>
          <w:tcPr>
            <w:tcW w:w="1980" w:type="dxa"/>
            <w:gridSpan w:val="2"/>
          </w:tcPr>
          <w:p w14:paraId="55CBFE56" w14:textId="15115EDB" w:rsidR="005F2CA0" w:rsidRDefault="000E2B21" w:rsidP="00B03E31">
            <w:pPr>
              <w:pStyle w:val="ThnVnban"/>
              <w:ind w:left="0"/>
            </w:pPr>
            <w:r>
              <w:t>Tìm kiếm các gia sư thông qua môn học, xem danh sách gia sư,</w:t>
            </w:r>
            <w:r w:rsidR="00C13CDC">
              <w:t xml:space="preserve"> </w:t>
            </w:r>
            <w:r>
              <w:t>...</w:t>
            </w:r>
          </w:p>
        </w:tc>
        <w:tc>
          <w:tcPr>
            <w:tcW w:w="2430" w:type="dxa"/>
          </w:tcPr>
          <w:p w14:paraId="0DE90927" w14:textId="35020983" w:rsidR="005F2CA0" w:rsidRDefault="000E2B21" w:rsidP="00B03E31">
            <w:pPr>
              <w:pStyle w:val="ThnVnban"/>
              <w:ind w:left="0"/>
            </w:pPr>
            <w:r>
              <w:t>Cho phép người dùng tìm kiếm gia sư và công việc gia sư ở khu vực lân cận và theo các bộ lọc tuỳ chọn.</w:t>
            </w:r>
          </w:p>
        </w:tc>
      </w:tr>
      <w:tr w:rsidR="005F2CA0" w14:paraId="0D769FE7" w14:textId="77777777" w:rsidTr="00B03E31">
        <w:tc>
          <w:tcPr>
            <w:tcW w:w="2808" w:type="dxa"/>
          </w:tcPr>
          <w:p w14:paraId="6300FA81" w14:textId="4AD8AC0E" w:rsidR="005F2CA0" w:rsidRDefault="005F2CA0" w:rsidP="00B03E31">
            <w:pPr>
              <w:pStyle w:val="ThnVnban"/>
              <w:tabs>
                <w:tab w:val="center" w:pos="1296"/>
              </w:tabs>
              <w:ind w:left="0"/>
            </w:pPr>
            <w:r>
              <w:t xml:space="preserve">Đánh giá, kiểm tra chuyên môn của </w:t>
            </w:r>
            <w:r w:rsidR="00697AF9">
              <w:t>gia sư</w:t>
            </w:r>
          </w:p>
        </w:tc>
        <w:tc>
          <w:tcPr>
            <w:tcW w:w="900" w:type="dxa"/>
          </w:tcPr>
          <w:p w14:paraId="3797136F" w14:textId="77777777" w:rsidR="005F2CA0" w:rsidRDefault="005F2CA0" w:rsidP="00C13CDC">
            <w:pPr>
              <w:pStyle w:val="ThnVnban"/>
              <w:ind w:left="0"/>
              <w:jc w:val="center"/>
            </w:pPr>
            <w:r>
              <w:t>2</w:t>
            </w:r>
          </w:p>
        </w:tc>
        <w:tc>
          <w:tcPr>
            <w:tcW w:w="1350" w:type="dxa"/>
          </w:tcPr>
          <w:p w14:paraId="39D16ABB" w14:textId="44B00F6D" w:rsidR="005F2CA0" w:rsidRDefault="005F2CA0" w:rsidP="00B03E31">
            <w:pPr>
              <w:pStyle w:val="ThnVnban"/>
              <w:ind w:left="0"/>
            </w:pPr>
            <w:r>
              <w:t xml:space="preserve">Làm thế nào để có thể kiểm tra được trình độ </w:t>
            </w:r>
            <w:r w:rsidR="00697AF9">
              <w:t>của một gia sư</w:t>
            </w:r>
            <w:r w:rsidR="005A244E">
              <w:t>?</w:t>
            </w:r>
          </w:p>
        </w:tc>
        <w:tc>
          <w:tcPr>
            <w:tcW w:w="1980" w:type="dxa"/>
            <w:gridSpan w:val="2"/>
          </w:tcPr>
          <w:p w14:paraId="74360BD7" w14:textId="77777777" w:rsidR="00DE548E" w:rsidRDefault="00DE548E" w:rsidP="00DE548E">
            <w:pPr>
              <w:pStyle w:val="ThnVnban"/>
              <w:ind w:left="0"/>
            </w:pPr>
            <w:r>
              <w:t>Có thể yêu cầu chứng minh năng lực bằng bằng cấp, chứng chỉ.</w:t>
            </w:r>
          </w:p>
          <w:p w14:paraId="31F866DE" w14:textId="0670588C" w:rsidR="00937EDC" w:rsidRDefault="00937EDC" w:rsidP="00B03E31">
            <w:pPr>
              <w:pStyle w:val="ThnVnban"/>
              <w:ind w:left="0"/>
            </w:pPr>
          </w:p>
        </w:tc>
        <w:tc>
          <w:tcPr>
            <w:tcW w:w="2430" w:type="dxa"/>
          </w:tcPr>
          <w:p w14:paraId="070B9145" w14:textId="77777777" w:rsidR="00937EDC" w:rsidRDefault="00937EDC" w:rsidP="00937EDC">
            <w:pPr>
              <w:pStyle w:val="ThnVnban"/>
              <w:ind w:left="0"/>
            </w:pPr>
            <w:r>
              <w:t>Cho phép học viên đánh giá gia sư sau khi kết thúc khoá học.</w:t>
            </w:r>
          </w:p>
          <w:p w14:paraId="2B15D6B7" w14:textId="77777777" w:rsidR="00937EDC" w:rsidRDefault="00937EDC" w:rsidP="00B03E31">
            <w:pPr>
              <w:pStyle w:val="ThnVnban"/>
              <w:ind w:left="0"/>
            </w:pPr>
          </w:p>
          <w:p w14:paraId="218F31CF" w14:textId="5A58B1AC" w:rsidR="00486397" w:rsidRDefault="00486397" w:rsidP="00B03E31">
            <w:pPr>
              <w:pStyle w:val="ThnVnban"/>
              <w:ind w:left="0"/>
            </w:pPr>
          </w:p>
        </w:tc>
      </w:tr>
      <w:tr w:rsidR="005F2CA0" w14:paraId="5E453C12" w14:textId="77777777" w:rsidTr="00B03E31">
        <w:tc>
          <w:tcPr>
            <w:tcW w:w="2808" w:type="dxa"/>
          </w:tcPr>
          <w:p w14:paraId="1AE12242" w14:textId="242A998F" w:rsidR="005F2CA0" w:rsidRDefault="00033302" w:rsidP="00B03E31">
            <w:pPr>
              <w:pStyle w:val="ThnVnban"/>
              <w:ind w:left="0"/>
            </w:pPr>
            <w:r>
              <w:t>Đảm bảo sự an toàn cho gia sư và học viên</w:t>
            </w:r>
          </w:p>
        </w:tc>
        <w:tc>
          <w:tcPr>
            <w:tcW w:w="900" w:type="dxa"/>
          </w:tcPr>
          <w:p w14:paraId="49EC0070" w14:textId="77777777" w:rsidR="005F2CA0" w:rsidRDefault="005F2CA0" w:rsidP="00C13CDC">
            <w:pPr>
              <w:pStyle w:val="ThnVnban"/>
              <w:ind w:left="0"/>
              <w:jc w:val="center"/>
            </w:pPr>
            <w:r>
              <w:t>3</w:t>
            </w:r>
          </w:p>
        </w:tc>
        <w:tc>
          <w:tcPr>
            <w:tcW w:w="1350" w:type="dxa"/>
          </w:tcPr>
          <w:p w14:paraId="7DD9A6F2" w14:textId="45CAEA2C" w:rsidR="005F2CA0" w:rsidRDefault="00033302" w:rsidP="00B03E31">
            <w:pPr>
              <w:pStyle w:val="ThnVnban"/>
              <w:ind w:left="0"/>
            </w:pPr>
            <w:r>
              <w:t>Làm thế nào để đảm bảo sự an toàn cho gia sư và học viên</w:t>
            </w:r>
            <w:r w:rsidR="007201D0">
              <w:t>?</w:t>
            </w:r>
          </w:p>
        </w:tc>
        <w:tc>
          <w:tcPr>
            <w:tcW w:w="1980" w:type="dxa"/>
            <w:gridSpan w:val="2"/>
          </w:tcPr>
          <w:p w14:paraId="542A5CFE" w14:textId="77777777" w:rsidR="00937EDC" w:rsidRDefault="00937EDC" w:rsidP="00937EDC">
            <w:pPr>
              <w:pStyle w:val="ThnVnban"/>
              <w:ind w:left="0"/>
            </w:pPr>
            <w:r>
              <w:t>Cho phép người dùng báo cáo vi phạm quy định.</w:t>
            </w:r>
          </w:p>
          <w:p w14:paraId="21E67F16" w14:textId="72CD9718" w:rsidR="005F2CA0" w:rsidRDefault="005F2CA0" w:rsidP="00B03E31">
            <w:pPr>
              <w:pStyle w:val="ThnVnban"/>
              <w:ind w:left="0"/>
            </w:pPr>
          </w:p>
        </w:tc>
        <w:tc>
          <w:tcPr>
            <w:tcW w:w="2430" w:type="dxa"/>
          </w:tcPr>
          <w:p w14:paraId="4C062339" w14:textId="77777777" w:rsidR="005F2CA0" w:rsidRDefault="000E2B21" w:rsidP="00B03E31">
            <w:pPr>
              <w:pStyle w:val="ThnVnban"/>
              <w:ind w:left="0"/>
            </w:pPr>
            <w:r>
              <w:t>Yêu cầu người dùng cập nhật các thông tin xác minh danh tính.</w:t>
            </w:r>
          </w:p>
          <w:p w14:paraId="7C9762DD" w14:textId="06A853A5" w:rsidR="00DE548E" w:rsidRDefault="00DE548E" w:rsidP="00B03E31">
            <w:pPr>
              <w:pStyle w:val="ThnVnban"/>
              <w:ind w:left="0"/>
            </w:pPr>
            <w:r>
              <w:t>Hỗ trợ người tìm gia sư và gia sư ký kết hợp đồng.</w:t>
            </w:r>
          </w:p>
          <w:p w14:paraId="22A63B7F" w14:textId="5C372EAA" w:rsidR="000E2B21" w:rsidRDefault="000E2B21" w:rsidP="00937EDC">
            <w:pPr>
              <w:pStyle w:val="ThnVnban"/>
              <w:ind w:left="0"/>
            </w:pPr>
          </w:p>
        </w:tc>
      </w:tr>
    </w:tbl>
    <w:p w14:paraId="45AEFEB8" w14:textId="77777777" w:rsidR="005F2CA0" w:rsidRDefault="005F2CA0" w:rsidP="005F2CA0">
      <w:pPr>
        <w:pStyle w:val="ThnVnban"/>
        <w:ind w:left="0"/>
      </w:pPr>
    </w:p>
    <w:p w14:paraId="1B93FC98" w14:textId="77777777" w:rsidR="001D423C" w:rsidRDefault="000D2289">
      <w:pPr>
        <w:pStyle w:val="u2"/>
      </w:pPr>
      <w:bookmarkStart w:id="72" w:name="_Toc452813589"/>
      <w:bookmarkStart w:id="73" w:name="_Toc105137668"/>
      <w:r>
        <w:t>Alternatives and Competition</w:t>
      </w:r>
      <w:bookmarkEnd w:id="72"/>
      <w:bookmarkEnd w:id="73"/>
    </w:p>
    <w:p w14:paraId="2F102016" w14:textId="1CA45C68" w:rsidR="009A5A88" w:rsidRPr="009A5A88" w:rsidRDefault="009A5A88" w:rsidP="00A50CE0">
      <w:pPr>
        <w:pStyle w:val="ThnVnban"/>
      </w:pPr>
      <w:r>
        <w:t>Các giải pháp thay thế và cạnh tranh</w:t>
      </w:r>
    </w:p>
    <w:p w14:paraId="274CAD5F" w14:textId="049DC562" w:rsidR="001D423C" w:rsidRDefault="009A6E68">
      <w:pPr>
        <w:pStyle w:val="u3"/>
      </w:pPr>
      <w:bookmarkStart w:id="74" w:name="_Toc105137669"/>
      <w:r>
        <w:t>Edubox</w:t>
      </w:r>
      <w:bookmarkEnd w:id="74"/>
    </w:p>
    <w:p w14:paraId="17C0CF10" w14:textId="2C06F6C5" w:rsidR="009A6E68" w:rsidRDefault="00117D2A" w:rsidP="009A6E68">
      <w:r w:rsidRPr="00117D2A">
        <w:t>Edubox là nền tảng ứng dụng công nghệ để kết nối học viên và giáo viên/gia sư nhằm tiết kiệm thời gian chi phí so với cách kết nối qua trung tâm gia sư truyền thống.</w:t>
      </w:r>
    </w:p>
    <w:p w14:paraId="0198A19A" w14:textId="607D87DA" w:rsidR="00B16EFA" w:rsidRDefault="00B16EFA" w:rsidP="00B81D5D">
      <w:pPr>
        <w:pStyle w:val="oancuaDanhsach"/>
        <w:numPr>
          <w:ilvl w:val="0"/>
          <w:numId w:val="17"/>
        </w:numPr>
      </w:pPr>
      <w:r>
        <w:t>Địa chỉ:</w:t>
      </w:r>
      <w:r w:rsidR="00037D3F">
        <w:t xml:space="preserve"> </w:t>
      </w:r>
      <w:r w:rsidR="00120EE7" w:rsidRPr="00120EE7">
        <w:t>http://edubox.vn/</w:t>
      </w:r>
    </w:p>
    <w:p w14:paraId="753E3AA1" w14:textId="65A46B14" w:rsidR="00B16EFA" w:rsidRDefault="008E4D61" w:rsidP="00B81D5D">
      <w:pPr>
        <w:pStyle w:val="oancuaDanhsach"/>
        <w:numPr>
          <w:ilvl w:val="0"/>
          <w:numId w:val="17"/>
        </w:numPr>
      </w:pPr>
      <w:r>
        <w:t>Nền tảng sử dụng:</w:t>
      </w:r>
      <w:r w:rsidR="00120EE7">
        <w:t xml:space="preserve"> </w:t>
      </w:r>
      <w:r w:rsidR="00120EE7" w:rsidRPr="00120EE7">
        <w:t>Di động (iOS, Android), Web</w:t>
      </w:r>
    </w:p>
    <w:p w14:paraId="4C53A116" w14:textId="1279EFB7" w:rsidR="008E4D61" w:rsidRDefault="00E439E3" w:rsidP="00B81D5D">
      <w:pPr>
        <w:pStyle w:val="oancuaDanhsach"/>
        <w:numPr>
          <w:ilvl w:val="0"/>
          <w:numId w:val="17"/>
        </w:numPr>
      </w:pPr>
      <w:r>
        <w:t>Giá cả:</w:t>
      </w:r>
      <w:r w:rsidR="00670C40">
        <w:t xml:space="preserve"> </w:t>
      </w:r>
      <w:r w:rsidR="00670C40" w:rsidRPr="00670C40">
        <w:t xml:space="preserve">Phát hành miễn phí nhưng phải trả một khoản phí nhất định kể từ tháng thứ ba sau khi nhận lớp </w:t>
      </w:r>
      <w:r w:rsidR="00670C40" w:rsidRPr="00670C40">
        <w:lastRenderedPageBreak/>
        <w:t>hoặc nhận học viên</w:t>
      </w:r>
      <w:r w:rsidR="00670C40">
        <w:t>.</w:t>
      </w:r>
    </w:p>
    <w:p w14:paraId="1846F9E4" w14:textId="5E8BDD68" w:rsidR="00E439E3" w:rsidRDefault="00E439E3" w:rsidP="00B81D5D">
      <w:pPr>
        <w:pStyle w:val="oancuaDanhsach"/>
        <w:numPr>
          <w:ilvl w:val="0"/>
          <w:numId w:val="17"/>
        </w:numPr>
      </w:pPr>
      <w:r>
        <w:t>Chức năng nổi bật:</w:t>
      </w:r>
    </w:p>
    <w:p w14:paraId="2BA1557B" w14:textId="636EFCB9" w:rsidR="00670C40" w:rsidRDefault="00670C40" w:rsidP="00670C40">
      <w:pPr>
        <w:pStyle w:val="oancuaDanhsach"/>
      </w:pPr>
      <w:r>
        <w:t>-        Dễ dàng tìm kiếm và tra cứu thông tin một cách chủ động.</w:t>
      </w:r>
    </w:p>
    <w:p w14:paraId="67592314" w14:textId="77777777" w:rsidR="00670C40" w:rsidRDefault="00670C40" w:rsidP="00670C40">
      <w:pPr>
        <w:pStyle w:val="oancuaDanhsach"/>
      </w:pPr>
      <w:r>
        <w:t>-        Kết nối trực tiếp giữa phụ huynh và gia sư.</w:t>
      </w:r>
    </w:p>
    <w:p w14:paraId="61A39679" w14:textId="77777777" w:rsidR="00670C40" w:rsidRDefault="00670C40" w:rsidP="00670C40">
      <w:pPr>
        <w:pStyle w:val="oancuaDanhsach"/>
      </w:pPr>
      <w:r>
        <w:t>-        Có thể đăng yêu cầu giúp dễ dàng tìm kiếm được gia sư, trung tâm luyện thi, các lớp dạy kèm uy tín chất lượng gần nhất một cách nhanh chóng. Có thể chọn mức giá phù hợp với nhu cầu.</w:t>
      </w:r>
    </w:p>
    <w:p w14:paraId="5BD0827D" w14:textId="77777777" w:rsidR="00670C40" w:rsidRDefault="00670C40" w:rsidP="00670C40">
      <w:pPr>
        <w:pStyle w:val="oancuaDanhsach"/>
      </w:pPr>
      <w:r>
        <w:t>-        Dễ dàng xem được đánh giá về một gia sư, lớp học, trung tâm, quản lý lịch học, học lực của học viên.</w:t>
      </w:r>
    </w:p>
    <w:p w14:paraId="692AC9C7" w14:textId="03837AD7" w:rsidR="00670C40" w:rsidRDefault="00670C40" w:rsidP="00670C40">
      <w:pPr>
        <w:pStyle w:val="oancuaDanhsach"/>
      </w:pPr>
      <w:r>
        <w:t>-        Đa dạng các môn học, từ ôn thi học kỳ, luyện thi đại học, đến các môn năng khiếu như mỹ thuật, âm nhạc,</w:t>
      </w:r>
      <w:r w:rsidR="00882BA8">
        <w:t xml:space="preserve"> </w:t>
      </w:r>
      <w:r>
        <w:t>…</w:t>
      </w:r>
    </w:p>
    <w:p w14:paraId="481820F3" w14:textId="33E2365A" w:rsidR="00670C40" w:rsidRDefault="00670C40" w:rsidP="00670C40">
      <w:pPr>
        <w:pStyle w:val="oancuaDanhsach"/>
      </w:pPr>
      <w:r>
        <w:t>-        Miễn phí hoa hồng nhận lớp trong 2 tháng đầu tiên.</w:t>
      </w:r>
    </w:p>
    <w:p w14:paraId="3B08D4AF" w14:textId="7B713878" w:rsidR="00037D3F" w:rsidRDefault="00056E4A" w:rsidP="00037D3F">
      <w:pPr>
        <w:pStyle w:val="u3"/>
      </w:pPr>
      <w:bookmarkStart w:id="75" w:name="_Toc105137670"/>
      <w:r>
        <w:t>Gia sư Blacas</w:t>
      </w:r>
      <w:r w:rsidR="00E461F3">
        <w:t>a</w:t>
      </w:r>
      <w:bookmarkEnd w:id="75"/>
    </w:p>
    <w:p w14:paraId="5CD406A1" w14:textId="71E01680" w:rsidR="00037D3F" w:rsidRDefault="00E461F3" w:rsidP="00037D3F">
      <w:r>
        <w:t>Gia sư Blacasa</w:t>
      </w:r>
      <w:r w:rsidR="00037D3F" w:rsidRPr="00117D2A">
        <w:t xml:space="preserve"> là nền tảng </w:t>
      </w:r>
      <w:r>
        <w:t>k</w:t>
      </w:r>
      <w:r w:rsidRPr="00E461F3">
        <w:t>ết nối nhu cầu học tập của người học tới những giáo viên, gia sư, chuyên gia, và trung tâm uy tín</w:t>
      </w:r>
      <w:r w:rsidR="001509A3">
        <w:t>.</w:t>
      </w:r>
    </w:p>
    <w:p w14:paraId="4D0F2C26" w14:textId="2CB5EE74" w:rsidR="00037D3F" w:rsidRDefault="00037D3F" w:rsidP="00B81D5D">
      <w:pPr>
        <w:pStyle w:val="oancuaDanhsach"/>
        <w:numPr>
          <w:ilvl w:val="0"/>
          <w:numId w:val="17"/>
        </w:numPr>
      </w:pPr>
      <w:r>
        <w:t xml:space="preserve">Địa chỉ: </w:t>
      </w:r>
      <w:r w:rsidR="00056E4A" w:rsidRPr="00056E4A">
        <w:t>https://www.blacasa.vn/</w:t>
      </w:r>
    </w:p>
    <w:p w14:paraId="5A1D8997" w14:textId="34ED114F" w:rsidR="00037D3F" w:rsidRDefault="00037D3F" w:rsidP="00B81D5D">
      <w:pPr>
        <w:pStyle w:val="oancuaDanhsach"/>
        <w:numPr>
          <w:ilvl w:val="0"/>
          <w:numId w:val="17"/>
        </w:numPr>
      </w:pPr>
      <w:r>
        <w:t>Nền tảng sử dụng:</w:t>
      </w:r>
      <w:r w:rsidR="00FF7B65">
        <w:t xml:space="preserve"> </w:t>
      </w:r>
      <w:r w:rsidR="00FF7B65" w:rsidRPr="00FF7B65">
        <w:t>Web, di động (Android, iOS)</w:t>
      </w:r>
    </w:p>
    <w:p w14:paraId="3A345340" w14:textId="42374764" w:rsidR="00037D3F" w:rsidRDefault="00037D3F" w:rsidP="00B81D5D">
      <w:pPr>
        <w:pStyle w:val="oancuaDanhsach"/>
        <w:numPr>
          <w:ilvl w:val="0"/>
          <w:numId w:val="17"/>
        </w:numPr>
      </w:pPr>
      <w:r>
        <w:t>Giá cả:</w:t>
      </w:r>
      <w:r w:rsidR="00DA72A7">
        <w:t xml:space="preserve"> </w:t>
      </w:r>
      <w:r w:rsidR="00DA72A7" w:rsidRPr="00DA72A7">
        <w:t>Ứng dụng phát hành miễn phí, nhưng phải trả một khoản hoa hồng nhất định khi nhận lớp hoặc học viên qua ứng dụng</w:t>
      </w:r>
      <w:r w:rsidR="00DA72A7">
        <w:t>.</w:t>
      </w:r>
    </w:p>
    <w:p w14:paraId="046A9F96" w14:textId="77777777" w:rsidR="00037D3F" w:rsidRDefault="00037D3F" w:rsidP="00B81D5D">
      <w:pPr>
        <w:pStyle w:val="oancuaDanhsach"/>
        <w:numPr>
          <w:ilvl w:val="0"/>
          <w:numId w:val="17"/>
        </w:numPr>
      </w:pPr>
      <w:r>
        <w:t>Chức năng nổi bật:</w:t>
      </w:r>
    </w:p>
    <w:p w14:paraId="3F9D8F98" w14:textId="1796B44A" w:rsidR="00DA72A7" w:rsidRDefault="00DA72A7" w:rsidP="00DA72A7">
      <w:pPr>
        <w:ind w:left="720"/>
      </w:pPr>
      <w:r>
        <w:t>-      Tìm kiếm lớp học phù hợp thông qua các bộ lọc.</w:t>
      </w:r>
    </w:p>
    <w:p w14:paraId="1A9A8B98" w14:textId="77777777" w:rsidR="00DA72A7" w:rsidRDefault="00DA72A7" w:rsidP="00DA72A7">
      <w:pPr>
        <w:ind w:left="720"/>
      </w:pPr>
      <w:r>
        <w:t>-      Có thể tìm kiếm lớp học theo địa điểm, có tích hợp bản đồ giúp quá trình tìm kiếm dễ dàng hơn.</w:t>
      </w:r>
    </w:p>
    <w:p w14:paraId="35EA03BC" w14:textId="77777777" w:rsidR="00DA72A7" w:rsidRDefault="00DA72A7" w:rsidP="00DA72A7">
      <w:pPr>
        <w:ind w:left="720"/>
      </w:pPr>
      <w:r>
        <w:t>-      Gia sư có thể gửi đề nghị dạy lớp kèm theo ghi chú, giá tiền.</w:t>
      </w:r>
    </w:p>
    <w:p w14:paraId="6D9E2201" w14:textId="77777777" w:rsidR="00DA72A7" w:rsidRDefault="00DA72A7" w:rsidP="00DA72A7">
      <w:pPr>
        <w:ind w:left="720"/>
      </w:pPr>
      <w:r>
        <w:t>-      Gia sư có thể nhận thông báo về các lớp học mới phù hợp và các lời mời dạy học.</w:t>
      </w:r>
    </w:p>
    <w:p w14:paraId="35830B46" w14:textId="7223DFE2" w:rsidR="00034C40" w:rsidRDefault="00DA72A7" w:rsidP="00034C40">
      <w:pPr>
        <w:ind w:left="720"/>
      </w:pPr>
      <w:r>
        <w:t>-      Học viên có thể đăng tải nhu cầu học, sau đó nhận thông tin đề nghị dạy từ các gia sư, có thể tìm kiếm gia sư phù hợp trên hệ thống, cũng như đánh giá các gia sư mình từng học và gợi ý gia sư tốt cho người học khá</w:t>
      </w:r>
      <w:r w:rsidR="00034C40">
        <w:t>c</w:t>
      </w:r>
    </w:p>
    <w:p w14:paraId="1C381EA6" w14:textId="4AA4AACF" w:rsidR="00037D3F" w:rsidRDefault="001509A3" w:rsidP="00037D3F">
      <w:pPr>
        <w:pStyle w:val="u3"/>
      </w:pPr>
      <w:bookmarkStart w:id="76" w:name="_Toc105137671"/>
      <w:r>
        <w:t>Gia sư nhân văn</w:t>
      </w:r>
      <w:bookmarkEnd w:id="76"/>
    </w:p>
    <w:p w14:paraId="56D90910" w14:textId="1D680293" w:rsidR="000A458E" w:rsidRDefault="000A458E" w:rsidP="000A458E">
      <w:r>
        <w:t xml:space="preserve">Gia sư nhân văn là một </w:t>
      </w:r>
      <w:r w:rsidRPr="000A458E">
        <w:t xml:space="preserve">trong những trung tâm gia sư uy tín và lớn mạnh ở TP HCM, với đội ngũ giáo viên và sinh viên chuyên đi dạy gia sư nhiều năm kinh nghiệm trong thành phố. </w:t>
      </w:r>
    </w:p>
    <w:p w14:paraId="03C4A03D" w14:textId="2EFA63F2" w:rsidR="00037D3F" w:rsidRDefault="00037D3F" w:rsidP="00B81D5D">
      <w:pPr>
        <w:pStyle w:val="oancuaDanhsach"/>
        <w:numPr>
          <w:ilvl w:val="0"/>
          <w:numId w:val="28"/>
        </w:numPr>
      </w:pPr>
      <w:r>
        <w:t xml:space="preserve">Địa chỉ: </w:t>
      </w:r>
      <w:r w:rsidR="001509A3" w:rsidRPr="001509A3">
        <w:t>https://giasunhanvan.com/</w:t>
      </w:r>
    </w:p>
    <w:p w14:paraId="2943EDAC" w14:textId="181451F6" w:rsidR="00037D3F" w:rsidRDefault="00037D3F" w:rsidP="00B81D5D">
      <w:pPr>
        <w:pStyle w:val="oancuaDanhsach"/>
        <w:numPr>
          <w:ilvl w:val="0"/>
          <w:numId w:val="17"/>
        </w:numPr>
      </w:pPr>
      <w:r>
        <w:t>Nền tảng sử dụng:</w:t>
      </w:r>
      <w:r w:rsidR="00034C40">
        <w:t xml:space="preserve"> web</w:t>
      </w:r>
    </w:p>
    <w:p w14:paraId="2E01AB17" w14:textId="1BD3C1A4" w:rsidR="00037D3F" w:rsidRDefault="00037D3F" w:rsidP="00B81D5D">
      <w:pPr>
        <w:pStyle w:val="oancuaDanhsach"/>
        <w:numPr>
          <w:ilvl w:val="0"/>
          <w:numId w:val="17"/>
        </w:numPr>
      </w:pPr>
      <w:r>
        <w:t>Giá cả:</w:t>
      </w:r>
      <w:r w:rsidR="00034C40">
        <w:t xml:space="preserve"> </w:t>
      </w:r>
      <w:r w:rsidR="006C077B" w:rsidRPr="006C077B">
        <w:t>40% tháng lương đầu tiên của gia sư (mức học phí được đăng trên bảng tìm kiếm) khi nhận được lớp</w:t>
      </w:r>
      <w:r w:rsidR="006C077B">
        <w:t>.</w:t>
      </w:r>
    </w:p>
    <w:p w14:paraId="110D4F66" w14:textId="77777777" w:rsidR="00037D3F" w:rsidRDefault="00037D3F" w:rsidP="00B81D5D">
      <w:pPr>
        <w:pStyle w:val="oancuaDanhsach"/>
        <w:numPr>
          <w:ilvl w:val="0"/>
          <w:numId w:val="17"/>
        </w:numPr>
      </w:pPr>
      <w:r>
        <w:t>Chức năng nổi bật:</w:t>
      </w:r>
    </w:p>
    <w:p w14:paraId="73887172" w14:textId="0DF66F5F" w:rsidR="00034C40" w:rsidRDefault="00034C40" w:rsidP="00034C40">
      <w:pPr>
        <w:ind w:left="720"/>
      </w:pPr>
      <w:r>
        <w:t xml:space="preserve">-      </w:t>
      </w:r>
      <w:r w:rsidR="00706732" w:rsidRPr="00706732">
        <w:t>Gia sư có thể dễ dàng tìm được lớp học phù hợp một cách chủ động</w:t>
      </w:r>
    </w:p>
    <w:p w14:paraId="5475258A" w14:textId="6DB29EF1" w:rsidR="00034C40" w:rsidRDefault="00034C40" w:rsidP="00034C40">
      <w:pPr>
        <w:ind w:left="720"/>
      </w:pPr>
      <w:r>
        <w:t xml:space="preserve">-      </w:t>
      </w:r>
      <w:r w:rsidR="00706732" w:rsidRPr="00706732">
        <w:t>Tiếp nhận thông tin mọi nhu cầu từ cấp 1 đến các môn năng khiếu như Ngoại ngữ, Tin học, ...</w:t>
      </w:r>
    </w:p>
    <w:p w14:paraId="3D831521" w14:textId="77777777" w:rsidR="00447107" w:rsidRDefault="00034C40" w:rsidP="00034C40">
      <w:pPr>
        <w:ind w:left="720"/>
      </w:pPr>
      <w:r>
        <w:t xml:space="preserve">-      </w:t>
      </w:r>
      <w:r w:rsidR="00447107" w:rsidRPr="00447107">
        <w:t>Phụ huynh, học sinh dễ dàng liên hệ với admin để liên lạc và đăng tải yêu cầu tìm gia sư</w:t>
      </w:r>
    </w:p>
    <w:p w14:paraId="0EE9720E" w14:textId="07D13082" w:rsidR="00037D3F" w:rsidRDefault="00034C40" w:rsidP="00034C40">
      <w:pPr>
        <w:ind w:left="720"/>
      </w:pPr>
      <w:r>
        <w:t xml:space="preserve">-      </w:t>
      </w:r>
      <w:r w:rsidR="00447107" w:rsidRPr="00447107">
        <w:t>Quy trình rõ ràng trong việc tiếp nhận nhu cầu cũng như cung cấp thông tin liên lạc giữa hai bên</w:t>
      </w:r>
    </w:p>
    <w:p w14:paraId="16CECBC2" w14:textId="2742D3DF" w:rsidR="00031719" w:rsidRDefault="00031719" w:rsidP="00034C40">
      <w:pPr>
        <w:ind w:left="720"/>
      </w:pPr>
      <w:r>
        <w:t xml:space="preserve">-      </w:t>
      </w:r>
      <w:r w:rsidRPr="00031719">
        <w:t>Dễ dàng tìm được gia sư theo từng quận tại TP.HCM</w:t>
      </w:r>
    </w:p>
    <w:p w14:paraId="202D3322" w14:textId="77777777" w:rsidR="00447107" w:rsidRDefault="00447107" w:rsidP="005D7C5C"/>
    <w:p w14:paraId="7B325B23" w14:textId="7B70E528" w:rsidR="00117D2A" w:rsidRPr="009A6E68" w:rsidRDefault="00117D2A" w:rsidP="009A6E68"/>
    <w:p w14:paraId="0241EB75" w14:textId="728277A0" w:rsidR="001D423C" w:rsidRDefault="000D2289">
      <w:pPr>
        <w:pStyle w:val="u1"/>
      </w:pPr>
      <w:bookmarkStart w:id="77" w:name="_Toc436203387"/>
      <w:bookmarkStart w:id="78" w:name="_Toc452813590"/>
      <w:bookmarkStart w:id="79" w:name="_Toc105137672"/>
      <w:bookmarkEnd w:id="34"/>
      <w:r>
        <w:t>Product Overview</w:t>
      </w:r>
      <w:bookmarkEnd w:id="77"/>
      <w:bookmarkEnd w:id="78"/>
      <w:bookmarkEnd w:id="79"/>
    </w:p>
    <w:p w14:paraId="492EF86C" w14:textId="3D0C9F85" w:rsidR="001D423C" w:rsidRDefault="000D2289">
      <w:pPr>
        <w:pStyle w:val="u2"/>
      </w:pPr>
      <w:bookmarkStart w:id="80" w:name="_Toc425054391"/>
      <w:bookmarkStart w:id="81" w:name="_Toc318088998"/>
      <w:bookmarkStart w:id="82" w:name="_Toc320274603"/>
      <w:bookmarkStart w:id="83" w:name="_Toc320279476"/>
      <w:bookmarkStart w:id="84" w:name="_Toc323533353"/>
      <w:bookmarkStart w:id="85" w:name="_Toc339783677"/>
      <w:bookmarkStart w:id="86" w:name="_Toc339784266"/>
      <w:bookmarkStart w:id="87" w:name="_Toc342757867"/>
      <w:bookmarkStart w:id="88" w:name="_Toc346297778"/>
      <w:bookmarkStart w:id="89" w:name="_Toc422186484"/>
      <w:bookmarkStart w:id="90" w:name="_Toc436203388"/>
      <w:bookmarkStart w:id="91" w:name="_Toc452813591"/>
      <w:bookmarkStart w:id="92" w:name="_Toc105137673"/>
      <w:r>
        <w:t>Product Perspective</w:t>
      </w:r>
      <w:bookmarkEnd w:id="80"/>
      <w:bookmarkEnd w:id="81"/>
      <w:bookmarkEnd w:id="82"/>
      <w:bookmarkEnd w:id="83"/>
      <w:bookmarkEnd w:id="84"/>
      <w:bookmarkEnd w:id="85"/>
      <w:bookmarkEnd w:id="86"/>
      <w:bookmarkEnd w:id="87"/>
      <w:bookmarkEnd w:id="88"/>
      <w:bookmarkEnd w:id="89"/>
      <w:bookmarkEnd w:id="90"/>
      <w:bookmarkEnd w:id="91"/>
      <w:bookmarkEnd w:id="92"/>
    </w:p>
    <w:p w14:paraId="10DB9E31" w14:textId="71870324" w:rsidR="00B03E31" w:rsidRPr="00B03E31" w:rsidRDefault="00B03E31" w:rsidP="00B03E31">
      <w:pPr>
        <w:pStyle w:val="ThnVnban"/>
        <w:ind w:left="0"/>
      </w:pPr>
      <w:r>
        <w:t>Sản phẩm sử dụng thêm API do Google cung cấp để hiển thị bản đồ cũng như thao tác trên đó.</w:t>
      </w:r>
    </w:p>
    <w:p w14:paraId="6CF67E13" w14:textId="7121C106" w:rsidR="001D423C" w:rsidRDefault="000D2289">
      <w:pPr>
        <w:pStyle w:val="u2"/>
      </w:pPr>
      <w:bookmarkStart w:id="93" w:name="_Toc346297779"/>
      <w:bookmarkStart w:id="94" w:name="_Toc425054393"/>
      <w:bookmarkStart w:id="95" w:name="_Toc422186486"/>
      <w:bookmarkStart w:id="96" w:name="_Toc436203389"/>
      <w:bookmarkStart w:id="97" w:name="_Toc452813592"/>
      <w:bookmarkStart w:id="98" w:name="_Toc105137674"/>
      <w:r>
        <w:lastRenderedPageBreak/>
        <w:t>Summary of Capabilities</w:t>
      </w:r>
      <w:bookmarkEnd w:id="93"/>
      <w:bookmarkEnd w:id="94"/>
      <w:bookmarkEnd w:id="95"/>
      <w:bookmarkEnd w:id="96"/>
      <w:bookmarkEnd w:id="97"/>
      <w:bookmarkEnd w:id="98"/>
    </w:p>
    <w:p w14:paraId="32DB71E0" w14:textId="77777777" w:rsidR="001D423C" w:rsidRDefault="000D2289">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1D423C" w14:paraId="7F620FB6" w14:textId="77777777">
        <w:trPr>
          <w:cantSplit/>
        </w:trPr>
        <w:tc>
          <w:tcPr>
            <w:tcW w:w="3240" w:type="dxa"/>
          </w:tcPr>
          <w:p w14:paraId="27AC77C4" w14:textId="77777777" w:rsidR="001D423C" w:rsidRDefault="000D2289">
            <w:pPr>
              <w:keepNext/>
              <w:ind w:right="72"/>
              <w:rPr>
                <w:b/>
                <w:color w:val="000000"/>
              </w:rPr>
            </w:pPr>
            <w:r>
              <w:rPr>
                <w:b/>
                <w:color w:val="000000"/>
              </w:rPr>
              <w:t>Customer Benefit</w:t>
            </w:r>
          </w:p>
        </w:tc>
        <w:tc>
          <w:tcPr>
            <w:tcW w:w="3780" w:type="dxa"/>
          </w:tcPr>
          <w:p w14:paraId="1E7B686E" w14:textId="77777777" w:rsidR="001D423C" w:rsidRDefault="000D2289">
            <w:pPr>
              <w:ind w:right="144"/>
              <w:rPr>
                <w:b/>
                <w:color w:val="000000"/>
              </w:rPr>
            </w:pPr>
            <w:r>
              <w:rPr>
                <w:b/>
                <w:color w:val="000000"/>
              </w:rPr>
              <w:t>Supporting Features</w:t>
            </w:r>
          </w:p>
        </w:tc>
      </w:tr>
      <w:tr w:rsidR="001D423C" w14:paraId="3A51D24D" w14:textId="77777777">
        <w:trPr>
          <w:cantSplit/>
        </w:trPr>
        <w:tc>
          <w:tcPr>
            <w:tcW w:w="3240" w:type="dxa"/>
          </w:tcPr>
          <w:p w14:paraId="7001AB75" w14:textId="76BFD1F3" w:rsidR="001D423C" w:rsidRDefault="00C420B2">
            <w:pPr>
              <w:keepNext/>
              <w:ind w:right="-14"/>
              <w:rPr>
                <w:color w:val="000000"/>
              </w:rPr>
            </w:pPr>
            <w:r>
              <w:rPr>
                <w:color w:val="000000"/>
              </w:rPr>
              <w:t>Khách hàng được làm việc với các gia sư có bằng cấp, chứng chỉ chứng tỏ trình độ</w:t>
            </w:r>
          </w:p>
        </w:tc>
        <w:tc>
          <w:tcPr>
            <w:tcW w:w="3780" w:type="dxa"/>
          </w:tcPr>
          <w:p w14:paraId="0B1B888A" w14:textId="19AADD28" w:rsidR="001D423C" w:rsidRDefault="00C420B2">
            <w:pPr>
              <w:ind w:right="144"/>
              <w:rPr>
                <w:color w:val="000000"/>
              </w:rPr>
            </w:pPr>
            <w:r>
              <w:rPr>
                <w:color w:val="000000"/>
              </w:rPr>
              <w:t xml:space="preserve">Hệ thống yêu cầu </w:t>
            </w:r>
            <w:r w:rsidR="007F7C1A">
              <w:rPr>
                <w:color w:val="000000"/>
              </w:rPr>
              <w:t>người dùng là</w:t>
            </w:r>
            <w:r>
              <w:rPr>
                <w:color w:val="000000"/>
              </w:rPr>
              <w:t xml:space="preserve"> gia sư cung cấp chứng chỉ, và được đội ngũ hệ thống ở sau kiểm tra lại</w:t>
            </w:r>
          </w:p>
        </w:tc>
      </w:tr>
      <w:tr w:rsidR="001D423C" w14:paraId="5970633E" w14:textId="77777777">
        <w:trPr>
          <w:cantSplit/>
        </w:trPr>
        <w:tc>
          <w:tcPr>
            <w:tcW w:w="3240" w:type="dxa"/>
          </w:tcPr>
          <w:p w14:paraId="6FFDA857" w14:textId="38D9896C" w:rsidR="001D423C" w:rsidRDefault="00C420B2">
            <w:pPr>
              <w:keepNext/>
              <w:ind w:right="-14"/>
              <w:rPr>
                <w:color w:val="000000"/>
              </w:rPr>
            </w:pPr>
            <w:r>
              <w:rPr>
                <w:color w:val="000000"/>
              </w:rPr>
              <w:t>Mọi ý kiến, đánh giá của khách hàng đều được tiếp thu và khắc phục nếu hợp lí</w:t>
            </w:r>
          </w:p>
        </w:tc>
        <w:tc>
          <w:tcPr>
            <w:tcW w:w="3780" w:type="dxa"/>
          </w:tcPr>
          <w:p w14:paraId="712FFFAC" w14:textId="0F501EAA" w:rsidR="001D423C" w:rsidRDefault="00C420B2">
            <w:pPr>
              <w:ind w:right="144"/>
              <w:rPr>
                <w:color w:val="000000"/>
              </w:rPr>
            </w:pPr>
            <w:r>
              <w:rPr>
                <w:color w:val="000000"/>
              </w:rPr>
              <w:t>Hệ thống cung cấp chức năng đánh giá, các đánh giá sẽ được gửi về cho đội ngũ hệ thống ở sau tổng hợp lại.</w:t>
            </w:r>
          </w:p>
        </w:tc>
      </w:tr>
      <w:tr w:rsidR="001D423C" w14:paraId="16A4447E" w14:textId="77777777">
        <w:trPr>
          <w:cantSplit/>
        </w:trPr>
        <w:tc>
          <w:tcPr>
            <w:tcW w:w="3240" w:type="dxa"/>
          </w:tcPr>
          <w:p w14:paraId="479C21CE" w14:textId="1E345231" w:rsidR="001D423C" w:rsidRDefault="00C420B2">
            <w:pPr>
              <w:keepNext/>
              <w:ind w:right="-14"/>
              <w:rPr>
                <w:color w:val="000000"/>
              </w:rPr>
            </w:pPr>
            <w:r>
              <w:rPr>
                <w:color w:val="000000"/>
              </w:rPr>
              <w:t>Khách hàng</w:t>
            </w:r>
            <w:r w:rsidR="00AE1BD1">
              <w:rPr>
                <w:color w:val="000000"/>
              </w:rPr>
              <w:t xml:space="preserve"> được lựa chọn giữa việc sử dụng miễn phí hoặc trả phí</w:t>
            </w:r>
          </w:p>
        </w:tc>
        <w:tc>
          <w:tcPr>
            <w:tcW w:w="3780" w:type="dxa"/>
          </w:tcPr>
          <w:p w14:paraId="4BC9C556" w14:textId="50FBF3FA" w:rsidR="001D423C" w:rsidRDefault="00AE1BD1">
            <w:pPr>
              <w:ind w:right="144"/>
              <w:rPr>
                <w:color w:val="000000"/>
              </w:rPr>
            </w:pPr>
            <w:r>
              <w:rPr>
                <w:color w:val="000000"/>
              </w:rPr>
              <w:t>Ở chế độ miễn phí cung cấp các tính năng tuy bị giới hạn nhưng vẫn tương đối đủ, ở tính năng trả phí, các tính năng tiện lợi và chặn quảng cáo sẽ được cung cấp cho khách hàng.</w:t>
            </w:r>
          </w:p>
        </w:tc>
      </w:tr>
    </w:tbl>
    <w:p w14:paraId="492C99F9" w14:textId="77777777" w:rsidR="001D423C" w:rsidRDefault="000D2289">
      <w:pPr>
        <w:pStyle w:val="u2"/>
      </w:pPr>
      <w:bookmarkStart w:id="99" w:name="_Toc425054394"/>
      <w:bookmarkStart w:id="100" w:name="_Toc318089002"/>
      <w:bookmarkStart w:id="101" w:name="_Toc320274637"/>
      <w:bookmarkStart w:id="102" w:name="_Toc320279510"/>
      <w:bookmarkStart w:id="103" w:name="_Toc323533379"/>
      <w:bookmarkStart w:id="104" w:name="_Toc339783689"/>
      <w:bookmarkStart w:id="105" w:name="_Toc339784278"/>
      <w:bookmarkStart w:id="106" w:name="_Toc342757869"/>
      <w:bookmarkStart w:id="107" w:name="_Toc346297780"/>
      <w:bookmarkStart w:id="108" w:name="_Toc422186487"/>
      <w:bookmarkStart w:id="109" w:name="_Toc436203390"/>
      <w:bookmarkStart w:id="110" w:name="_Toc452813593"/>
      <w:bookmarkStart w:id="111" w:name="_Toc105137675"/>
      <w:r>
        <w:t>Assumptions and Dependencies</w:t>
      </w:r>
      <w:bookmarkEnd w:id="99"/>
      <w:bookmarkEnd w:id="100"/>
      <w:bookmarkEnd w:id="101"/>
      <w:bookmarkEnd w:id="102"/>
      <w:bookmarkEnd w:id="103"/>
      <w:bookmarkEnd w:id="104"/>
      <w:bookmarkEnd w:id="105"/>
      <w:bookmarkEnd w:id="106"/>
      <w:bookmarkEnd w:id="107"/>
      <w:bookmarkEnd w:id="108"/>
      <w:bookmarkEnd w:id="109"/>
      <w:bookmarkEnd w:id="110"/>
      <w:bookmarkEnd w:id="111"/>
    </w:p>
    <w:p w14:paraId="0E9C846A" w14:textId="01AE160B" w:rsidR="00AE1BD1" w:rsidRDefault="00AE1BD1" w:rsidP="003400EF">
      <w:pPr>
        <w:pStyle w:val="ThnVnban"/>
        <w:ind w:left="0"/>
      </w:pPr>
      <w:r>
        <w:t>Nếu gia sư không cung cấp các chứng chỉ thì sẽ không được hệ thống đề xuất, dẫn đến khó tìm kiếm khách hàng, hơn nữa khi khách hàng kiểm tra thấy không có chứng chỉ, bằng cấp sẽ hạ thấp độ uy tín của gia sư.</w:t>
      </w:r>
    </w:p>
    <w:p w14:paraId="7475B013" w14:textId="59B263CC" w:rsidR="001D423C" w:rsidRDefault="000D2289">
      <w:pPr>
        <w:pStyle w:val="u2"/>
        <w:widowControl/>
      </w:pPr>
      <w:bookmarkStart w:id="112" w:name="_Toc425054395"/>
      <w:bookmarkStart w:id="113" w:name="_Toc422186488"/>
      <w:bookmarkStart w:id="114" w:name="_Toc436203391"/>
      <w:bookmarkStart w:id="115" w:name="_Toc452813594"/>
      <w:bookmarkStart w:id="116" w:name="_Toc105137676"/>
      <w:r>
        <w:t>Cost and Pricing</w:t>
      </w:r>
      <w:bookmarkEnd w:id="112"/>
      <w:bookmarkEnd w:id="113"/>
      <w:bookmarkEnd w:id="114"/>
      <w:bookmarkEnd w:id="115"/>
      <w:bookmarkEnd w:id="116"/>
    </w:p>
    <w:p w14:paraId="5FE6EE0D" w14:textId="33884021" w:rsidR="003400EF" w:rsidRDefault="003400EF" w:rsidP="00B81D5D">
      <w:pPr>
        <w:pStyle w:val="ThnVnban"/>
        <w:numPr>
          <w:ilvl w:val="0"/>
          <w:numId w:val="31"/>
        </w:numPr>
      </w:pPr>
      <w:r>
        <w:t>Miễn phí hay trả phí hoàn toàn là lựa chọn của khách hàng để sử dụng hệ thống thuận tiện hơn chứ không ép buộc.</w:t>
      </w:r>
    </w:p>
    <w:p w14:paraId="6E2A6B3C" w14:textId="0C15EB74" w:rsidR="003400EF" w:rsidRDefault="003400EF" w:rsidP="00B81D5D">
      <w:pPr>
        <w:pStyle w:val="ThnVnban"/>
        <w:numPr>
          <w:ilvl w:val="0"/>
          <w:numId w:val="31"/>
        </w:numPr>
      </w:pPr>
      <w:r>
        <w:t xml:space="preserve">Với miễn phí, </w:t>
      </w:r>
      <w:r w:rsidR="00B31A1B">
        <w:t>người dùng</w:t>
      </w:r>
      <w:r>
        <w:t xml:space="preserve"> sẽ phải xem banner quảng cáo thỉnh thoảng xuất hiện, 1 số tính năng bị hạn chế số lượt sử dụng trong ngày và 1 số tính năng tiện ích sẽ không được sử dụng.</w:t>
      </w:r>
    </w:p>
    <w:p w14:paraId="334FF434" w14:textId="6503E51F" w:rsidR="003400EF" w:rsidRDefault="003400EF" w:rsidP="00B81D5D">
      <w:pPr>
        <w:pStyle w:val="ThnVnban"/>
        <w:numPr>
          <w:ilvl w:val="0"/>
          <w:numId w:val="31"/>
        </w:numPr>
      </w:pPr>
      <w:r>
        <w:t xml:space="preserve">Với trả phí, đương nhiên </w:t>
      </w:r>
      <w:r w:rsidR="00C479DF">
        <w:t>người dùng</w:t>
      </w:r>
      <w:r>
        <w:t xml:space="preserve"> sẽ được dùng tất cả tính năng với giá cả hợp lí.</w:t>
      </w:r>
    </w:p>
    <w:p w14:paraId="1689F14B" w14:textId="3C07A356" w:rsidR="003400EF" w:rsidRPr="003400EF" w:rsidRDefault="003400EF" w:rsidP="00B81D5D">
      <w:pPr>
        <w:pStyle w:val="ThnVnban"/>
        <w:numPr>
          <w:ilvl w:val="0"/>
          <w:numId w:val="31"/>
        </w:numPr>
      </w:pPr>
      <w:r>
        <w:t>Về chi phí triển khai sản phẩm, vì đây là sản phẩm công nghệ nên chi phí chính sẽ tập trung vào con người và quảng bá, cũng như 1 phần chi phí thêm vào để mua các công cụ phục vụ cho công việc.</w:t>
      </w:r>
    </w:p>
    <w:p w14:paraId="6BF5B2D9" w14:textId="0BD63BE9" w:rsidR="001D423C" w:rsidRDefault="000D2289">
      <w:pPr>
        <w:pStyle w:val="u2"/>
        <w:widowControl/>
      </w:pPr>
      <w:bookmarkStart w:id="117" w:name="_Toc425054396"/>
      <w:bookmarkStart w:id="118" w:name="_Toc422186489"/>
      <w:bookmarkStart w:id="119" w:name="_Toc436203392"/>
      <w:bookmarkStart w:id="120" w:name="_Toc452813595"/>
      <w:bookmarkStart w:id="121" w:name="_Toc105137677"/>
      <w:r>
        <w:t>Licensing and Installation</w:t>
      </w:r>
      <w:bookmarkEnd w:id="117"/>
      <w:bookmarkEnd w:id="118"/>
      <w:bookmarkEnd w:id="119"/>
      <w:bookmarkEnd w:id="120"/>
      <w:bookmarkEnd w:id="121"/>
    </w:p>
    <w:p w14:paraId="7BF75DB1" w14:textId="31862B60" w:rsidR="003400EF" w:rsidRPr="003400EF" w:rsidRDefault="003400EF" w:rsidP="003400EF">
      <w:pPr>
        <w:pStyle w:val="ThnVnban"/>
        <w:ind w:left="0"/>
      </w:pPr>
      <w:r>
        <w:t xml:space="preserve">Vì không sử dụng bất cứ thứ gì từ các nhà cung cấp khác ngoại trừ </w:t>
      </w:r>
      <w:r w:rsidR="00CC7A62">
        <w:t>G</w:t>
      </w:r>
      <w:r>
        <w:t xml:space="preserve">oogle </w:t>
      </w:r>
      <w:r w:rsidR="00CC7A62">
        <w:t>M</w:t>
      </w:r>
      <w:r>
        <w:t xml:space="preserve">aps được cung cấp hoàn toàn miễn phí nên giấy phép hoàn toàn thuộc về đội ngũ </w:t>
      </w:r>
      <w:r w:rsidR="00CC7A62">
        <w:t>S</w:t>
      </w:r>
      <w:r>
        <w:t>eeker.</w:t>
      </w:r>
    </w:p>
    <w:p w14:paraId="6FD4AA73" w14:textId="4191AAD8" w:rsidR="001D423C" w:rsidRDefault="000D2289">
      <w:pPr>
        <w:pStyle w:val="u1"/>
      </w:pPr>
      <w:bookmarkStart w:id="122" w:name="_Toc436203402"/>
      <w:bookmarkStart w:id="123" w:name="_Toc452813596"/>
      <w:bookmarkStart w:id="124" w:name="_Toc105137678"/>
      <w:r>
        <w:t>Product Features</w:t>
      </w:r>
      <w:bookmarkEnd w:id="122"/>
      <w:bookmarkEnd w:id="123"/>
      <w:bookmarkEnd w:id="124"/>
    </w:p>
    <w:p w14:paraId="4AF54B31" w14:textId="35C3C5FE" w:rsidR="001D423C" w:rsidRDefault="000C79DE">
      <w:pPr>
        <w:pStyle w:val="u2"/>
      </w:pPr>
      <w:bookmarkStart w:id="125" w:name="_Toc105137679"/>
      <w:r>
        <w:t xml:space="preserve">Quản lý </w:t>
      </w:r>
      <w:r w:rsidR="00C92DAD">
        <w:t>tài khoản</w:t>
      </w:r>
      <w:r>
        <w:t xml:space="preserve"> cá nhân</w:t>
      </w:r>
      <w:bookmarkEnd w:id="125"/>
    </w:p>
    <w:p w14:paraId="3C913239" w14:textId="0C1C5F7A" w:rsidR="000E785B" w:rsidRDefault="000E785B" w:rsidP="00B81D5D">
      <w:pPr>
        <w:pStyle w:val="Paragraph2"/>
        <w:widowControl/>
        <w:numPr>
          <w:ilvl w:val="0"/>
          <w:numId w:val="5"/>
        </w:numPr>
      </w:pPr>
      <w:r>
        <w:t xml:space="preserve">Quản lý tài khoản cá nhân là </w:t>
      </w:r>
      <w:r w:rsidR="002D7E65">
        <w:t xml:space="preserve">chức năng cho phép người dùng tạo tài khoản mới nếu chưa có tài khoản, </w:t>
      </w:r>
      <w:r w:rsidR="004B54C0">
        <w:t>đăng nhập, thay đổi mật khẩu đối với trường hợp quên mật khẩu hoặc kh</w:t>
      </w:r>
      <w:r w:rsidR="00511636">
        <w:t>i có nhu cầu.</w:t>
      </w:r>
    </w:p>
    <w:p w14:paraId="5A6A0858" w14:textId="007FA95E" w:rsidR="001A6EF6" w:rsidRDefault="00C92DAD" w:rsidP="00B81D5D">
      <w:pPr>
        <w:pStyle w:val="Paragraph2"/>
        <w:widowControl/>
        <w:numPr>
          <w:ilvl w:val="0"/>
          <w:numId w:val="5"/>
        </w:numPr>
      </w:pPr>
      <w:r>
        <w:t xml:space="preserve">Người dùng </w:t>
      </w:r>
      <w:r w:rsidR="00615B74">
        <w:t>phải đăng nhập vào ứng dụng bằng tài khoản của mình nhằm lưu trữ thông tin và xác thực danh tính</w:t>
      </w:r>
      <w:r w:rsidR="001D4411">
        <w:t xml:space="preserve"> khi tham gia các lớp học.</w:t>
      </w:r>
    </w:p>
    <w:p w14:paraId="5656B0AA" w14:textId="1923831B" w:rsidR="001D423C" w:rsidRDefault="00511636">
      <w:pPr>
        <w:pStyle w:val="u2"/>
      </w:pPr>
      <w:bookmarkStart w:id="126" w:name="_Toc105137680"/>
      <w:r>
        <w:t>Quản lý thông tin cá nhân</w:t>
      </w:r>
      <w:bookmarkEnd w:id="126"/>
    </w:p>
    <w:p w14:paraId="24D97033" w14:textId="77777777" w:rsidR="00EB6C5B" w:rsidRDefault="00E6262A" w:rsidP="00B81D5D">
      <w:pPr>
        <w:pStyle w:val="ThnVnban"/>
        <w:numPr>
          <w:ilvl w:val="0"/>
          <w:numId w:val="6"/>
        </w:numPr>
      </w:pPr>
      <w:r>
        <w:t xml:space="preserve">Quản lý thông tin cá nhân </w:t>
      </w:r>
      <w:r w:rsidR="00D37D82">
        <w:t>là chức năng cho phép người dùng</w:t>
      </w:r>
      <w:r w:rsidR="00476DFD">
        <w:t xml:space="preserve"> thêm, xoá, sửa thông tin cá nhân và trình độ học </w:t>
      </w:r>
      <w:r w:rsidR="00D37D82">
        <w:t>vấn</w:t>
      </w:r>
      <w:r w:rsidR="00476DFD">
        <w:t>.</w:t>
      </w:r>
    </w:p>
    <w:p w14:paraId="44B22AB2" w14:textId="7CB9C94D" w:rsidR="00EB6C5B" w:rsidRDefault="00EB6C5B" w:rsidP="00EB6C5B">
      <w:pPr>
        <w:pStyle w:val="u2"/>
      </w:pPr>
      <w:bookmarkStart w:id="127" w:name="_Toc105137681"/>
      <w:r>
        <w:t>Xác nhận danh tính</w:t>
      </w:r>
      <w:bookmarkEnd w:id="127"/>
    </w:p>
    <w:p w14:paraId="085A0815" w14:textId="77777777" w:rsidR="00C076E8" w:rsidRDefault="0034278A" w:rsidP="00B81D5D">
      <w:pPr>
        <w:pStyle w:val="ThnVnban"/>
        <w:numPr>
          <w:ilvl w:val="0"/>
          <w:numId w:val="6"/>
        </w:numPr>
      </w:pPr>
      <w:r>
        <w:t xml:space="preserve">Người dùng cần xác nhận danh tính </w:t>
      </w:r>
      <w:r w:rsidR="00722B0D">
        <w:t xml:space="preserve">nhằm đảm bảo </w:t>
      </w:r>
      <w:r w:rsidR="00F03D11">
        <w:t xml:space="preserve">các thông tin liên lạc người dùng cung cấp là chính xác, có thể liên lạc được nếu người dùng khác có nhu cầu </w:t>
      </w:r>
      <w:r w:rsidR="004C6499">
        <w:t xml:space="preserve">kết nối. Bên cạnh đó, xác nhận danh tính giúp giảm thiểu các tài khoản ảo </w:t>
      </w:r>
      <w:r w:rsidR="00C076E8">
        <w:t>sử dụng hệ thống để thực hiện hành vi lừa đảo.</w:t>
      </w:r>
    </w:p>
    <w:p w14:paraId="044B94A7" w14:textId="77777777" w:rsidR="001F59EB" w:rsidRDefault="00C076E8" w:rsidP="00B81D5D">
      <w:pPr>
        <w:pStyle w:val="ThnVnban"/>
        <w:numPr>
          <w:ilvl w:val="0"/>
          <w:numId w:val="6"/>
        </w:numPr>
      </w:pPr>
      <w:r>
        <w:t>Người dùng xác nhận danh tính thông qua mã OTP được gửi đến điện thoại hoặc email người dùng đã cung cấp.</w:t>
      </w:r>
    </w:p>
    <w:p w14:paraId="629277FF" w14:textId="00F08574" w:rsidR="001F59EB" w:rsidRDefault="00D9220F" w:rsidP="001F59EB">
      <w:pPr>
        <w:pStyle w:val="u2"/>
      </w:pPr>
      <w:bookmarkStart w:id="128" w:name="_Toc105137682"/>
      <w:r>
        <w:lastRenderedPageBreak/>
        <w:t>Tạo</w:t>
      </w:r>
      <w:r w:rsidR="006220B0">
        <w:t xml:space="preserve"> lớp học</w:t>
      </w:r>
      <w:r>
        <w:t xml:space="preserve"> mới</w:t>
      </w:r>
      <w:bookmarkEnd w:id="128"/>
    </w:p>
    <w:p w14:paraId="771BEC5E" w14:textId="3E6B9A3A" w:rsidR="00EB6C5B" w:rsidRDefault="00D55330" w:rsidP="00B81D5D">
      <w:pPr>
        <w:pStyle w:val="ThnVnban"/>
        <w:numPr>
          <w:ilvl w:val="0"/>
          <w:numId w:val="7"/>
        </w:numPr>
      </w:pPr>
      <w:r>
        <w:t xml:space="preserve">Người dùng có thể tạo lớp học </w:t>
      </w:r>
      <w:r w:rsidR="00D9220F">
        <w:t>mới</w:t>
      </w:r>
      <w:r w:rsidR="00875074">
        <w:t xml:space="preserve"> để tìm gia sư hoặc học viên</w:t>
      </w:r>
      <w:r w:rsidR="00D9220F">
        <w:t xml:space="preserve"> phù hợp </w:t>
      </w:r>
      <w:r w:rsidR="002A2842">
        <w:t>với nhu cầu của bản thân</w:t>
      </w:r>
      <w:r>
        <w:t>.</w:t>
      </w:r>
    </w:p>
    <w:p w14:paraId="01252B24" w14:textId="65DFA26E" w:rsidR="00BF3095" w:rsidRDefault="00D9220F" w:rsidP="00BF3095">
      <w:pPr>
        <w:pStyle w:val="u2"/>
      </w:pPr>
      <w:bookmarkStart w:id="129" w:name="_Toc105137683"/>
      <w:r>
        <w:t>Gửi yêu cầu tham gia lớp học</w:t>
      </w:r>
      <w:bookmarkEnd w:id="129"/>
    </w:p>
    <w:p w14:paraId="5E90415E" w14:textId="4AE35505" w:rsidR="000C74BD" w:rsidRDefault="00F21BCC" w:rsidP="00B81D5D">
      <w:pPr>
        <w:pStyle w:val="ThnVnban"/>
        <w:numPr>
          <w:ilvl w:val="0"/>
          <w:numId w:val="7"/>
        </w:numPr>
      </w:pPr>
      <w:r>
        <w:t xml:space="preserve">Người dùng có nhu cầu tham gia vào lớp học đang tìm kiếm gia sư hoặc học viên có thể gửi </w:t>
      </w:r>
      <w:r w:rsidR="006C1517">
        <w:t>liên hệ</w:t>
      </w:r>
      <w:r w:rsidR="00571D42">
        <w:t xml:space="preserve"> và thoả thuận</w:t>
      </w:r>
      <w:r w:rsidR="006C1517">
        <w:t xml:space="preserve"> đến chủ lớp học.</w:t>
      </w:r>
    </w:p>
    <w:p w14:paraId="35907D67" w14:textId="5D992525" w:rsidR="006C1517" w:rsidRDefault="00F10374" w:rsidP="00B81D5D">
      <w:pPr>
        <w:pStyle w:val="ThnVnban"/>
        <w:numPr>
          <w:ilvl w:val="0"/>
          <w:numId w:val="7"/>
        </w:numPr>
      </w:pPr>
      <w:r>
        <w:t xml:space="preserve">Người dùng gửi </w:t>
      </w:r>
      <w:r w:rsidR="00D25E56">
        <w:t xml:space="preserve">thành công </w:t>
      </w:r>
      <w:r>
        <w:t xml:space="preserve">liên hệ và thoả thuận đồng nghĩa với việc người dùng thực sự </w:t>
      </w:r>
      <w:r w:rsidR="00D25E56">
        <w:t>muốn tham gia vào lớp học.</w:t>
      </w:r>
    </w:p>
    <w:p w14:paraId="03F90BFD" w14:textId="1F739830" w:rsidR="000740A4" w:rsidRDefault="000740A4" w:rsidP="000740A4">
      <w:pPr>
        <w:pStyle w:val="u2"/>
      </w:pPr>
      <w:bookmarkStart w:id="130" w:name="_Toc105137684"/>
      <w:r>
        <w:t>Xác nhận yêu cầu tham gia lớp học</w:t>
      </w:r>
      <w:bookmarkEnd w:id="130"/>
    </w:p>
    <w:p w14:paraId="1DE20C28" w14:textId="062CBFEC" w:rsidR="000740A4" w:rsidRDefault="00736904" w:rsidP="00B81D5D">
      <w:pPr>
        <w:pStyle w:val="ThnVnban"/>
        <w:numPr>
          <w:ilvl w:val="0"/>
          <w:numId w:val="34"/>
        </w:numPr>
      </w:pPr>
      <w:r>
        <w:t>Sau khi tạo lớp học mới, người dùng sẽ nhận được các liên hệ và thoả thuận gửi về từ các người dùng khác, người chủ lớp học có quyền xác nhận liên hệ và thoả thuận đối với</w:t>
      </w:r>
      <w:r w:rsidR="00F71B08">
        <w:t xml:space="preserve"> người phù hợp yêu cầu.</w:t>
      </w:r>
    </w:p>
    <w:p w14:paraId="1484A402" w14:textId="035A17C5" w:rsidR="00550259" w:rsidRDefault="00550259" w:rsidP="00B81D5D">
      <w:pPr>
        <w:pStyle w:val="ThnVnban"/>
        <w:numPr>
          <w:ilvl w:val="0"/>
          <w:numId w:val="34"/>
        </w:numPr>
      </w:pPr>
      <w:r>
        <w:t>Quá trình xác nhận yêu cầu này là một bước giúp bảo mật thông tin người dùng khi tìm gia sư và công việc gia sư trên ứng dụng</w:t>
      </w:r>
      <w:r w:rsidR="00B11D46">
        <w:t>, vì các thông tin liên hệ chỉ hiển thị sau khi yêu cầu được xác nhận thành công.</w:t>
      </w:r>
    </w:p>
    <w:p w14:paraId="5F460F49" w14:textId="3726124C" w:rsidR="00D25E56" w:rsidRDefault="00D25E56" w:rsidP="00D25E56">
      <w:pPr>
        <w:pStyle w:val="u2"/>
      </w:pPr>
      <w:bookmarkStart w:id="131" w:name="_Toc105137685"/>
      <w:r>
        <w:t>Xem thông tin lớp học</w:t>
      </w:r>
      <w:bookmarkEnd w:id="131"/>
    </w:p>
    <w:p w14:paraId="56644208" w14:textId="1B16BF3D" w:rsidR="00D25E56" w:rsidRDefault="00D25E56" w:rsidP="00B81D5D">
      <w:pPr>
        <w:pStyle w:val="ThnVnban"/>
        <w:numPr>
          <w:ilvl w:val="0"/>
          <w:numId w:val="8"/>
        </w:numPr>
      </w:pPr>
      <w:r>
        <w:t>Người dùng có thể xem thông tin cơ bản của lớp học</w:t>
      </w:r>
      <w:r w:rsidR="002F7DC3">
        <w:t xml:space="preserve"> mà người dùng không</w:t>
      </w:r>
      <w:r w:rsidR="00881F58">
        <w:t xml:space="preserve"> hoặc đã</w:t>
      </w:r>
      <w:r w:rsidR="002F7DC3">
        <w:t xml:space="preserve"> tham gia, và </w:t>
      </w:r>
      <w:r w:rsidR="00881F58">
        <w:t>thông tin chi tiết của lớp học mà người</w:t>
      </w:r>
      <w:r w:rsidR="00AA354D">
        <w:t xml:space="preserve"> dùng</w:t>
      </w:r>
      <w:r w:rsidR="00881F58">
        <w:t xml:space="preserve"> đang tham gia.</w:t>
      </w:r>
    </w:p>
    <w:p w14:paraId="4B47C5DC" w14:textId="19C1740F" w:rsidR="00C97657" w:rsidRDefault="00C97657" w:rsidP="00C97657">
      <w:pPr>
        <w:pStyle w:val="u2"/>
      </w:pPr>
      <w:bookmarkStart w:id="132" w:name="_Toc105137686"/>
      <w:r>
        <w:t>Cập nhật thông tin lớp học</w:t>
      </w:r>
      <w:bookmarkEnd w:id="132"/>
    </w:p>
    <w:p w14:paraId="49834054" w14:textId="4172A66F" w:rsidR="00C97657" w:rsidRDefault="009B6BC4" w:rsidP="00B81D5D">
      <w:pPr>
        <w:pStyle w:val="ThnVnban"/>
        <w:numPr>
          <w:ilvl w:val="0"/>
          <w:numId w:val="8"/>
        </w:numPr>
      </w:pPr>
      <w:r>
        <w:t xml:space="preserve">Người dùng có thể cập nhật các thông tin như </w:t>
      </w:r>
      <w:r w:rsidR="00A92C0A">
        <w:t>số buổi học, ngày giờ học, …</w:t>
      </w:r>
      <w:r>
        <w:t xml:space="preserve"> và tình trạng của lớp học</w:t>
      </w:r>
      <w:r w:rsidR="00A92C0A">
        <w:t>.</w:t>
      </w:r>
    </w:p>
    <w:p w14:paraId="16227A42" w14:textId="5FB9E779" w:rsidR="00E779A9" w:rsidRDefault="00476DFD" w:rsidP="00E779A9">
      <w:pPr>
        <w:pStyle w:val="u2"/>
      </w:pPr>
      <w:r>
        <w:t xml:space="preserve"> </w:t>
      </w:r>
      <w:bookmarkStart w:id="133" w:name="_Toc105137687"/>
      <w:r w:rsidR="00E779A9">
        <w:t>Đánh giá</w:t>
      </w:r>
      <w:bookmarkEnd w:id="133"/>
    </w:p>
    <w:p w14:paraId="53604D0D" w14:textId="639D09D8" w:rsidR="00E779A9" w:rsidRDefault="00AA354D" w:rsidP="00B81D5D">
      <w:pPr>
        <w:pStyle w:val="oancuaDanhsach"/>
        <w:numPr>
          <w:ilvl w:val="0"/>
          <w:numId w:val="8"/>
        </w:numPr>
      </w:pPr>
      <w:r>
        <w:t xml:space="preserve">Người dùng có thể đánh giá </w:t>
      </w:r>
      <w:r w:rsidR="002146B9">
        <w:t>người dùng khác nếu người dùng này có tham gia vào cùng lớp học với mình</w:t>
      </w:r>
      <w:r w:rsidR="006E272F">
        <w:t>, có nghĩa là gia sư có thể đánh giá học viên mình đã/đang giảng dạy, học viên có thể đánh giá gia sư mình đã/đang theo học.</w:t>
      </w:r>
    </w:p>
    <w:p w14:paraId="0DC71160" w14:textId="7B2BA8F9" w:rsidR="006E272F" w:rsidRDefault="006E272F" w:rsidP="00B81D5D">
      <w:pPr>
        <w:pStyle w:val="oancuaDanhsach"/>
        <w:numPr>
          <w:ilvl w:val="0"/>
          <w:numId w:val="8"/>
        </w:numPr>
      </w:pPr>
      <w:r>
        <w:t>Việc đánh giá giúp người dùng có cái nhìn tổng quan hơn về cách thức làm việc của học viên hoặc gia sư.</w:t>
      </w:r>
    </w:p>
    <w:p w14:paraId="25050F76" w14:textId="72F58A5B" w:rsidR="00B10DC5" w:rsidRDefault="00BF79B3" w:rsidP="00B10DC5">
      <w:pPr>
        <w:pStyle w:val="u2"/>
      </w:pPr>
      <w:bookmarkStart w:id="134" w:name="_Toc105137688"/>
      <w:r>
        <w:t>Tìm kiếm</w:t>
      </w:r>
      <w:bookmarkEnd w:id="134"/>
    </w:p>
    <w:p w14:paraId="233B0CBC" w14:textId="3738A54B" w:rsidR="00B10DC5" w:rsidRDefault="00BF79B3" w:rsidP="00B81D5D">
      <w:pPr>
        <w:pStyle w:val="oancuaDanhsach"/>
        <w:numPr>
          <w:ilvl w:val="0"/>
          <w:numId w:val="9"/>
        </w:numPr>
      </w:pPr>
      <w:r>
        <w:t>Người dùng có thể tìm kiếm các lớp học, gia sư,</w:t>
      </w:r>
      <w:r w:rsidR="00684B20">
        <w:t xml:space="preserve"> và học viên có trong hệ thống</w:t>
      </w:r>
      <w:r w:rsidR="001465C9">
        <w:t xml:space="preserve"> dựa trên các tiêu chí của bản thân</w:t>
      </w:r>
      <w:r w:rsidR="00684B20">
        <w:t>.</w:t>
      </w:r>
    </w:p>
    <w:p w14:paraId="37E3A425" w14:textId="4FB357AD" w:rsidR="00500D47" w:rsidRDefault="00394186" w:rsidP="00B81D5D">
      <w:pPr>
        <w:pStyle w:val="oancuaDanhsach"/>
        <w:numPr>
          <w:ilvl w:val="0"/>
          <w:numId w:val="9"/>
        </w:numPr>
      </w:pPr>
      <w:r>
        <w:t xml:space="preserve">Chức năng tìm kiếm cho phép người dùng tìm kiếm ở khu vực lân cận, và </w:t>
      </w:r>
      <w:r w:rsidR="002E7674">
        <w:t xml:space="preserve">ở </w:t>
      </w:r>
      <w:r w:rsidR="001465C9">
        <w:t>các khu vực khác.</w:t>
      </w:r>
    </w:p>
    <w:p w14:paraId="01B01DFE" w14:textId="79763B85" w:rsidR="00AC4849" w:rsidRDefault="002864B9" w:rsidP="00AC4849">
      <w:pPr>
        <w:pStyle w:val="u2"/>
      </w:pPr>
      <w:bookmarkStart w:id="135" w:name="_Toc105137689"/>
      <w:r>
        <w:t xml:space="preserve">Báo cáo </w:t>
      </w:r>
      <w:r w:rsidR="001614E2">
        <w:t>người dùng</w:t>
      </w:r>
      <w:bookmarkEnd w:id="135"/>
    </w:p>
    <w:p w14:paraId="1E613CC6" w14:textId="506DB530" w:rsidR="00A54B48" w:rsidRPr="00E779A9" w:rsidRDefault="00A54B48" w:rsidP="00B81D5D">
      <w:pPr>
        <w:pStyle w:val="oancuaDanhsach"/>
        <w:numPr>
          <w:ilvl w:val="0"/>
          <w:numId w:val="35"/>
        </w:numPr>
      </w:pPr>
      <w:r>
        <w:t xml:space="preserve">Chức năng báo cáo người dùng giúp người dùng có thể báo cáo những cá nhân có hành vi </w:t>
      </w:r>
      <w:r w:rsidR="008E1F9A">
        <w:t>và đạo đức không tốt trong quá trình tìm kiếm và tham gia lớp học thông qua ứng dụng.</w:t>
      </w:r>
      <w:r w:rsidR="009402D8">
        <w:t xml:space="preserve"> Quản trị viên sẽ tiếp nhận các báo cáo và xử lý tài khoản của cá nhân sai phạm.</w:t>
      </w:r>
    </w:p>
    <w:p w14:paraId="23B1B31C" w14:textId="43B8E628" w:rsidR="00476DFD" w:rsidRDefault="00476DFD" w:rsidP="00EB6C5B">
      <w:pPr>
        <w:pStyle w:val="ThnVnban"/>
        <w:ind w:left="0"/>
      </w:pPr>
    </w:p>
    <w:p w14:paraId="46C323D1" w14:textId="77777777" w:rsidR="001D423C" w:rsidRDefault="000D2289">
      <w:pPr>
        <w:pStyle w:val="u1"/>
      </w:pPr>
      <w:bookmarkStart w:id="136" w:name="_Toc436203405"/>
      <w:bookmarkStart w:id="137" w:name="_Toc452813599"/>
      <w:bookmarkStart w:id="138" w:name="_Toc105137690"/>
      <w:r>
        <w:t>Constraints</w:t>
      </w:r>
      <w:bookmarkEnd w:id="136"/>
      <w:bookmarkEnd w:id="137"/>
      <w:bookmarkEnd w:id="138"/>
      <w:r>
        <w:t xml:space="preserve"> </w:t>
      </w:r>
    </w:p>
    <w:p w14:paraId="49FDE66F" w14:textId="39EE8E2C" w:rsidR="00101A75" w:rsidRPr="003400EF" w:rsidRDefault="00101A75" w:rsidP="003400EF">
      <w:pPr>
        <w:pStyle w:val="ThnVnban"/>
        <w:ind w:left="0"/>
      </w:pPr>
      <w:r>
        <w:t>Ứng dụng sử dụng API của Google Maps, do đó khi API xảy ra lỗi, nhóm phát triển không tự chủ động sửa chữa, việc sửa lỗi phụ thuộc vào Google.</w:t>
      </w:r>
    </w:p>
    <w:p w14:paraId="462F44AB" w14:textId="29065238" w:rsidR="001D423C" w:rsidRDefault="000D2289">
      <w:pPr>
        <w:pStyle w:val="u1"/>
      </w:pPr>
      <w:bookmarkStart w:id="139" w:name="_Toc436203406"/>
      <w:bookmarkStart w:id="140" w:name="_Toc452813600"/>
      <w:bookmarkStart w:id="141" w:name="_Toc105137691"/>
      <w:r>
        <w:t>Quality Ranges</w:t>
      </w:r>
      <w:bookmarkEnd w:id="139"/>
      <w:bookmarkEnd w:id="140"/>
      <w:bookmarkEnd w:id="141"/>
      <w:r>
        <w:t xml:space="preserve"> </w:t>
      </w:r>
    </w:p>
    <w:p w14:paraId="1B53E42A" w14:textId="6D5B342E" w:rsidR="004B392A" w:rsidRDefault="00DC6164" w:rsidP="00B81D5D">
      <w:pPr>
        <w:pStyle w:val="ThnVnban"/>
        <w:numPr>
          <w:ilvl w:val="0"/>
          <w:numId w:val="14"/>
        </w:numPr>
      </w:pPr>
      <w:r>
        <w:t>Tính khả dụng (Availability)</w:t>
      </w:r>
      <w:r w:rsidR="004B392A">
        <w:t>:</w:t>
      </w:r>
    </w:p>
    <w:p w14:paraId="60CC0700" w14:textId="602E6391" w:rsidR="009C0ACA" w:rsidRDefault="009C0ACA" w:rsidP="009C0ACA">
      <w:pPr>
        <w:pStyle w:val="ThnVnban"/>
      </w:pPr>
      <w:r>
        <w:t>Người dùng có nhu cầu tìm lớp học bất kể thời gian, do đó ứng dụng phải luôn hoạt động. Đối với trường hợp bảo trì h</w:t>
      </w:r>
      <w:r w:rsidR="008F1255">
        <w:t>ệ</w:t>
      </w:r>
      <w:r>
        <w:t xml:space="preserve"> thống, ứng dụng sẽ hoạt động lại sau thời gian tối đa là 2 giờ.</w:t>
      </w:r>
    </w:p>
    <w:p w14:paraId="751F9D3B" w14:textId="68225A58" w:rsidR="00DC6164" w:rsidRDefault="00417950" w:rsidP="00B81D5D">
      <w:pPr>
        <w:pStyle w:val="ThnVnban"/>
        <w:numPr>
          <w:ilvl w:val="0"/>
          <w:numId w:val="14"/>
        </w:numPr>
      </w:pPr>
      <w:r>
        <w:t>Tính hiệu quả (Efficiency)</w:t>
      </w:r>
    </w:p>
    <w:p w14:paraId="6CEB02C7" w14:textId="49F4666B" w:rsidR="009C0ACA" w:rsidRDefault="009C0ACA" w:rsidP="009C0ACA">
      <w:pPr>
        <w:pStyle w:val="ThnVnban"/>
      </w:pPr>
      <w:r>
        <w:t>Ứng dụng không dùng quá 500MB RAM khi đang chạy, không chiếm qua 1GB bộ nhớ trong của thiết bị, lưu lượng internet sử dụng không quá 100KB/s</w:t>
      </w:r>
      <w:r w:rsidR="00757C95">
        <w:t>.</w:t>
      </w:r>
    </w:p>
    <w:p w14:paraId="1941A4C4" w14:textId="4F2BDEA6" w:rsidR="00417950" w:rsidRDefault="00417950" w:rsidP="00B81D5D">
      <w:pPr>
        <w:pStyle w:val="ThnVnban"/>
        <w:numPr>
          <w:ilvl w:val="0"/>
          <w:numId w:val="14"/>
        </w:numPr>
      </w:pPr>
      <w:r>
        <w:lastRenderedPageBreak/>
        <w:t>Tính di động (Porta</w:t>
      </w:r>
      <w:r w:rsidR="00F17182">
        <w:t>bility)</w:t>
      </w:r>
    </w:p>
    <w:p w14:paraId="2CA8AC82" w14:textId="70A44C69" w:rsidR="009C0ACA" w:rsidRDefault="009C0ACA" w:rsidP="009C0ACA">
      <w:pPr>
        <w:pStyle w:val="ThnVnban"/>
      </w:pPr>
      <w:r>
        <w:t xml:space="preserve">Ứng dụng </w:t>
      </w:r>
      <w:r w:rsidR="00757C95">
        <w:t>sử dụng được trên các thiết bị</w:t>
      </w:r>
      <w:r w:rsidR="00E67F11">
        <w:t xml:space="preserve"> di động</w:t>
      </w:r>
      <w:r w:rsidR="00757C95">
        <w:t xml:space="preserve"> chạy hệ điều dành Android lẫn iOS.</w:t>
      </w:r>
    </w:p>
    <w:p w14:paraId="42F8F7BD" w14:textId="0455A532" w:rsidR="00F17182" w:rsidRDefault="00F17182" w:rsidP="00B81D5D">
      <w:pPr>
        <w:pStyle w:val="ThnVnban"/>
        <w:numPr>
          <w:ilvl w:val="0"/>
          <w:numId w:val="14"/>
        </w:numPr>
      </w:pPr>
      <w:r>
        <w:t>Khả năng cài đặt (Installability)</w:t>
      </w:r>
    </w:p>
    <w:p w14:paraId="5994FA14" w14:textId="0849E778" w:rsidR="00757C95" w:rsidRDefault="00845091" w:rsidP="00757C95">
      <w:pPr>
        <w:pStyle w:val="ThnVnban"/>
      </w:pPr>
      <w:r>
        <w:t xml:space="preserve">Người dùng có thể dễ dàng cài đặt ứng dụng từ các kho ứng dụng như Google Play </w:t>
      </w:r>
      <w:r w:rsidR="008D1F88">
        <w:t>hoặc</w:t>
      </w:r>
      <w:r>
        <w:t xml:space="preserve"> App Store.</w:t>
      </w:r>
    </w:p>
    <w:p w14:paraId="2C862E20" w14:textId="08A76F7E" w:rsidR="00F17182" w:rsidRDefault="009A49E6" w:rsidP="00B81D5D">
      <w:pPr>
        <w:pStyle w:val="ThnVnban"/>
        <w:numPr>
          <w:ilvl w:val="0"/>
          <w:numId w:val="14"/>
        </w:numPr>
      </w:pPr>
      <w:r>
        <w:t>Sự an toàn (Safety)</w:t>
      </w:r>
    </w:p>
    <w:p w14:paraId="6F336F54" w14:textId="5BF78AA0" w:rsidR="00845091" w:rsidRDefault="00845091" w:rsidP="00845091">
      <w:pPr>
        <w:pStyle w:val="ThnVnban"/>
      </w:pPr>
      <w:r>
        <w:t>Hệ thống cần đảm bảo bảo mật thông tin người dùng, tránh bị đánh cắp thông tin trái phép.</w:t>
      </w:r>
    </w:p>
    <w:p w14:paraId="6007CA13" w14:textId="53F8CFA6" w:rsidR="009A49E6" w:rsidRDefault="009A49E6" w:rsidP="00B81D5D">
      <w:pPr>
        <w:pStyle w:val="ThnVnban"/>
        <w:numPr>
          <w:ilvl w:val="0"/>
          <w:numId w:val="14"/>
        </w:numPr>
      </w:pPr>
      <w:r>
        <w:t>Độ tin cậy (Reliability)</w:t>
      </w:r>
    </w:p>
    <w:p w14:paraId="395C8E1D" w14:textId="1C324291" w:rsidR="0015371B" w:rsidRDefault="00845091" w:rsidP="0015371B">
      <w:pPr>
        <w:pStyle w:val="ThnVnban"/>
      </w:pPr>
      <w:r>
        <w:t>Ứng dụng vận hành trên thiết bị di động</w:t>
      </w:r>
      <w:r w:rsidR="0015371B">
        <w:t>, mỗi thiết bị sẽ có kích thước màn hình khác nhau, do đó giao diện ứng dụng phải tương thích với các thiết bị, đảm bảo hiển thị đầy đủ và chính xác các thông tin.</w:t>
      </w:r>
    </w:p>
    <w:p w14:paraId="22D54780" w14:textId="536BE3BE" w:rsidR="009A49E6" w:rsidRDefault="00AA3826" w:rsidP="00B81D5D">
      <w:pPr>
        <w:pStyle w:val="ThnVnban"/>
        <w:numPr>
          <w:ilvl w:val="0"/>
          <w:numId w:val="14"/>
        </w:numPr>
      </w:pPr>
      <w:r>
        <w:t>Khả năng bảo trì (Maintainability)</w:t>
      </w:r>
    </w:p>
    <w:p w14:paraId="10464444" w14:textId="0EB05047" w:rsidR="0015371B" w:rsidRDefault="0015371B" w:rsidP="0015371B">
      <w:pPr>
        <w:pStyle w:val="ThnVnban"/>
      </w:pPr>
      <w:r>
        <w:t xml:space="preserve">Ứng dụng luôn phải hoạt động chính xác và hoạt động liên tục để đáp ứng nhu cầu sử dụng của người dùng. </w:t>
      </w:r>
      <w:r w:rsidR="00976A43">
        <w:t>Do đó,</w:t>
      </w:r>
      <w:r>
        <w:t xml:space="preserve"> nếu có lỗi hay bất cứ vấn đề nào phát sinh cần phải được giải quyết triệt để và nhanh chóng. Nếu có bảo trì định kỳ thì tối đa là 1 lần/tháng.</w:t>
      </w:r>
    </w:p>
    <w:p w14:paraId="202743C2" w14:textId="523D7EC3" w:rsidR="00AA3826" w:rsidRDefault="00AA3826" w:rsidP="00B81D5D">
      <w:pPr>
        <w:pStyle w:val="ThnVnban"/>
        <w:numPr>
          <w:ilvl w:val="0"/>
          <w:numId w:val="14"/>
        </w:numPr>
      </w:pPr>
      <w:r>
        <w:t>Khả năng sử dụng (Usability)</w:t>
      </w:r>
    </w:p>
    <w:p w14:paraId="1BD16153" w14:textId="286621C6" w:rsidR="0015371B" w:rsidRDefault="0015371B" w:rsidP="0015371B">
      <w:pPr>
        <w:pStyle w:val="ThnVnban"/>
      </w:pPr>
      <w:r>
        <w:t>Đối tượng sử dụng ứng dụng có thể là các bậc phụ huynh đã lớn tuổi, do đó giao diện ứng dụng phải rõ ràng, dễ hiểu, dễ sử dụng. Thiết kế giao diện sa</w:t>
      </w:r>
      <w:r w:rsidR="00C537EE">
        <w:t>o</w:t>
      </w:r>
      <w:r>
        <w:t xml:space="preserve"> cho người dùng mới không mất quá 1 giờ để làm quen với các tính năng chính của ứng dụng.</w:t>
      </w:r>
    </w:p>
    <w:p w14:paraId="336C113F" w14:textId="65EC1983" w:rsidR="00AA3826" w:rsidRDefault="004B392A" w:rsidP="00B81D5D">
      <w:pPr>
        <w:pStyle w:val="ThnVnban"/>
        <w:numPr>
          <w:ilvl w:val="0"/>
          <w:numId w:val="14"/>
        </w:numPr>
      </w:pPr>
      <w:r>
        <w:t>Khả năng kiểm tra (Testibility)</w:t>
      </w:r>
    </w:p>
    <w:p w14:paraId="699738A5" w14:textId="6DFC9F52" w:rsidR="007403A4" w:rsidRPr="002D23BE" w:rsidRDefault="007403A4" w:rsidP="007403A4">
      <w:pPr>
        <w:pStyle w:val="ThnVnban"/>
      </w:pPr>
      <w:r>
        <w:t>Để kiểm thử các chức năng của ứng dụng hoạt động đúng mục đích, ứng dụng sẽ có một phiên bản dành riêng cho đội kiểm thử viên, bản phát hành trên Google Play và App Store sẽ là phiên bản có cài đặt ràng buộc.</w:t>
      </w:r>
    </w:p>
    <w:p w14:paraId="697AD329" w14:textId="1BEA1197" w:rsidR="001D423C" w:rsidRDefault="000D2289">
      <w:pPr>
        <w:pStyle w:val="u1"/>
      </w:pPr>
      <w:bookmarkStart w:id="142" w:name="_Toc436203407"/>
      <w:bookmarkStart w:id="143" w:name="_Toc452813601"/>
      <w:bookmarkStart w:id="144" w:name="_Toc105137692"/>
      <w:r>
        <w:t>Precedence and Priority</w:t>
      </w:r>
      <w:bookmarkEnd w:id="142"/>
      <w:bookmarkEnd w:id="143"/>
      <w:bookmarkEnd w:id="144"/>
    </w:p>
    <w:p w14:paraId="18890F6F" w14:textId="008F6437" w:rsidR="00AD30C1" w:rsidRDefault="00AD30C1" w:rsidP="00AD30C1">
      <w:pPr>
        <w:pStyle w:val="ThnVnban"/>
        <w:ind w:left="0"/>
      </w:pPr>
      <w:r>
        <w:t>Trong các tính năng của dự án “Ứng dụng tìm kiếm gia sư Seeker” được liệt kê tại mục 5 của tài liệu này, nếu sắp xếp theo độ ưu tiên của từng tính năng, thì danh sách các tính năng sẽ được liệt kê và sắp xếp như sau</w:t>
      </w:r>
      <w:r w:rsidR="00E52D17">
        <w:t>:</w:t>
      </w:r>
    </w:p>
    <w:p w14:paraId="75A779A9" w14:textId="7089B7B6" w:rsidR="00E52D17" w:rsidRDefault="00E52D17" w:rsidP="00B81D5D">
      <w:pPr>
        <w:pStyle w:val="ThnVnban"/>
        <w:numPr>
          <w:ilvl w:val="0"/>
          <w:numId w:val="11"/>
        </w:numPr>
      </w:pPr>
      <w:r>
        <w:t>Các tính năng rất quan trọng, bắt buộc cần phải có (</w:t>
      </w:r>
      <w:r w:rsidR="00C07A0C">
        <w:t>critical</w:t>
      </w:r>
      <w:r>
        <w:t>):</w:t>
      </w:r>
    </w:p>
    <w:p w14:paraId="77B76B71" w14:textId="79B328B8" w:rsidR="00C07A0C" w:rsidRDefault="00092233" w:rsidP="00B81D5D">
      <w:pPr>
        <w:pStyle w:val="ThnVnban"/>
        <w:numPr>
          <w:ilvl w:val="0"/>
          <w:numId w:val="12"/>
        </w:numPr>
      </w:pPr>
      <w:r>
        <w:t>Chức năng “Quản lý tài khoản cá nhân” (tham khảo tại mục 5.1)</w:t>
      </w:r>
    </w:p>
    <w:p w14:paraId="5C0F8351" w14:textId="5A2DA619" w:rsidR="005724E5" w:rsidRDefault="005724E5" w:rsidP="00B81D5D">
      <w:pPr>
        <w:pStyle w:val="ThnVnban"/>
        <w:numPr>
          <w:ilvl w:val="0"/>
          <w:numId w:val="12"/>
        </w:numPr>
      </w:pPr>
      <w:r>
        <w:t>Chức năng “Quản lý thông tin cá nhân” (tham khảo tại mục 5.2)</w:t>
      </w:r>
    </w:p>
    <w:p w14:paraId="260C7AD6" w14:textId="37F9FDD8" w:rsidR="0006539D" w:rsidRDefault="00C02353" w:rsidP="00B81D5D">
      <w:pPr>
        <w:pStyle w:val="ThnVnban"/>
        <w:numPr>
          <w:ilvl w:val="0"/>
          <w:numId w:val="12"/>
        </w:numPr>
      </w:pPr>
      <w:r>
        <w:t>Chức năng “Tạo lớp học mới” (tham khảo tại mục 5.4)</w:t>
      </w:r>
    </w:p>
    <w:p w14:paraId="6FE43F63" w14:textId="7310BB91" w:rsidR="007155F2" w:rsidRDefault="007155F2" w:rsidP="00B81D5D">
      <w:pPr>
        <w:pStyle w:val="ThnVnban"/>
        <w:numPr>
          <w:ilvl w:val="0"/>
          <w:numId w:val="12"/>
        </w:numPr>
      </w:pPr>
      <w:r>
        <w:t>Chức năng “Xem thông tin lớp học” (tham khảo tại mục 5.</w:t>
      </w:r>
      <w:r w:rsidR="003E20EE">
        <w:t>7</w:t>
      </w:r>
      <w:r>
        <w:t>)</w:t>
      </w:r>
    </w:p>
    <w:p w14:paraId="2D338A71" w14:textId="57842AA3" w:rsidR="00F802AB" w:rsidRDefault="00F802AB" w:rsidP="00B81D5D">
      <w:pPr>
        <w:pStyle w:val="ThnVnban"/>
        <w:numPr>
          <w:ilvl w:val="0"/>
          <w:numId w:val="12"/>
        </w:numPr>
      </w:pPr>
      <w:r>
        <w:t>Chức năng “Cập nhật thông tin lớp học” (tham khảo tại mục 5.8)</w:t>
      </w:r>
    </w:p>
    <w:p w14:paraId="4F183D97" w14:textId="601A9A8C" w:rsidR="003123FC" w:rsidRDefault="00A87154" w:rsidP="00B81D5D">
      <w:pPr>
        <w:pStyle w:val="ThnVnban"/>
        <w:numPr>
          <w:ilvl w:val="0"/>
          <w:numId w:val="12"/>
        </w:numPr>
      </w:pPr>
      <w:r>
        <w:t>Chức năng “Tìm kiếm” (tham khảo tại mục 5.</w:t>
      </w:r>
      <w:r w:rsidR="00A92C0A">
        <w:t>10</w:t>
      </w:r>
      <w:r>
        <w:t>)</w:t>
      </w:r>
    </w:p>
    <w:p w14:paraId="41CF8275" w14:textId="46EE3DD7" w:rsidR="00E52D17" w:rsidRDefault="00E52D17" w:rsidP="00B81D5D">
      <w:pPr>
        <w:pStyle w:val="ThnVnban"/>
        <w:numPr>
          <w:ilvl w:val="0"/>
          <w:numId w:val="11"/>
        </w:numPr>
      </w:pPr>
      <w:r>
        <w:t>Các tính năng được đánh giá là quan trọng</w:t>
      </w:r>
      <w:r w:rsidR="00C07A0C">
        <w:t xml:space="preserve"> (important)</w:t>
      </w:r>
      <w:r>
        <w:t>:</w:t>
      </w:r>
    </w:p>
    <w:p w14:paraId="380FE8FA" w14:textId="55699F41" w:rsidR="008D13DD" w:rsidRDefault="008D13DD" w:rsidP="00B81D5D">
      <w:pPr>
        <w:pStyle w:val="ThnVnban"/>
        <w:numPr>
          <w:ilvl w:val="0"/>
          <w:numId w:val="13"/>
        </w:numPr>
      </w:pPr>
      <w:r>
        <w:t>Chức năng “Xác nhận danh tính” (tham khảo tại mục 5.3)</w:t>
      </w:r>
    </w:p>
    <w:p w14:paraId="38A8C1C0" w14:textId="77777777" w:rsidR="008725A1" w:rsidRDefault="008725A1" w:rsidP="00B81D5D">
      <w:pPr>
        <w:pStyle w:val="ThnVnban"/>
        <w:numPr>
          <w:ilvl w:val="0"/>
          <w:numId w:val="13"/>
        </w:numPr>
      </w:pPr>
      <w:r>
        <w:t>Chức năng “Gửi yêu cầu tham gia lớp học” (tham khảo tại mục 5.5)</w:t>
      </w:r>
    </w:p>
    <w:p w14:paraId="070A7EA2" w14:textId="50B7348B" w:rsidR="008725A1" w:rsidRDefault="008725A1" w:rsidP="00B81D5D">
      <w:pPr>
        <w:pStyle w:val="ThnVnban"/>
        <w:numPr>
          <w:ilvl w:val="0"/>
          <w:numId w:val="13"/>
        </w:numPr>
      </w:pPr>
      <w:r>
        <w:t>Chức năng “Xác nhận yêu cầu tham gia lớp học” (tham khảo tại mục 5.6)</w:t>
      </w:r>
    </w:p>
    <w:p w14:paraId="09A2B764" w14:textId="37059BF5" w:rsidR="00105161" w:rsidRDefault="00105161" w:rsidP="00B81D5D">
      <w:pPr>
        <w:pStyle w:val="ThnVnban"/>
        <w:numPr>
          <w:ilvl w:val="0"/>
          <w:numId w:val="13"/>
        </w:numPr>
      </w:pPr>
      <w:r>
        <w:t>Chức năng “Đánh giá” (tham khảo tại mục 5.</w:t>
      </w:r>
      <w:r w:rsidR="00A92C0A">
        <w:t>9</w:t>
      </w:r>
      <w:r>
        <w:t>)</w:t>
      </w:r>
    </w:p>
    <w:p w14:paraId="53BED1F6" w14:textId="00354B4F" w:rsidR="00105161" w:rsidRDefault="00E52D17" w:rsidP="00B81D5D">
      <w:pPr>
        <w:pStyle w:val="ThnVnban"/>
        <w:numPr>
          <w:ilvl w:val="0"/>
          <w:numId w:val="11"/>
        </w:numPr>
      </w:pPr>
      <w:r>
        <w:t>Các tính năng được đánh giá là ít quan trọng, nếu có sẽ tăng tính hữu dụng của sản phẩm</w:t>
      </w:r>
      <w:r w:rsidR="00C07A0C">
        <w:t xml:space="preserve"> (useful)</w:t>
      </w:r>
      <w:r>
        <w:t>:</w:t>
      </w:r>
    </w:p>
    <w:p w14:paraId="6733908A" w14:textId="7F3DCC72" w:rsidR="00B057D9" w:rsidRPr="00AD30C1" w:rsidRDefault="00320B0D" w:rsidP="00B81D5D">
      <w:pPr>
        <w:pStyle w:val="ThnVnban"/>
        <w:numPr>
          <w:ilvl w:val="0"/>
          <w:numId w:val="36"/>
        </w:numPr>
      </w:pPr>
      <w:r>
        <w:lastRenderedPageBreak/>
        <w:t>Chức năng “Báo cáo người dùng” (tham khảo tại mục 5.1</w:t>
      </w:r>
      <w:r w:rsidR="0006539D">
        <w:t>1</w:t>
      </w:r>
      <w:r>
        <w:t>)</w:t>
      </w:r>
    </w:p>
    <w:p w14:paraId="30475FF8" w14:textId="4274CBF6" w:rsidR="001D423C" w:rsidRDefault="000D2289">
      <w:pPr>
        <w:pStyle w:val="u1"/>
      </w:pPr>
      <w:bookmarkStart w:id="145" w:name="_Toc436203408"/>
      <w:bookmarkStart w:id="146" w:name="_Toc452813602"/>
      <w:bookmarkStart w:id="147" w:name="_Toc105137693"/>
      <w:r>
        <w:t>Other Product Requirements</w:t>
      </w:r>
      <w:bookmarkEnd w:id="145"/>
      <w:bookmarkEnd w:id="146"/>
      <w:bookmarkEnd w:id="147"/>
    </w:p>
    <w:p w14:paraId="6042AFCB" w14:textId="146C0B1E" w:rsidR="001D423C" w:rsidRDefault="000D2289">
      <w:pPr>
        <w:pStyle w:val="u2"/>
      </w:pPr>
      <w:bookmarkStart w:id="148" w:name="_Toc425054410"/>
      <w:bookmarkStart w:id="149" w:name="_Toc422186503"/>
      <w:bookmarkStart w:id="150" w:name="_Toc436203409"/>
      <w:bookmarkStart w:id="151" w:name="_Toc452813603"/>
      <w:bookmarkStart w:id="152" w:name="_Toc105137694"/>
      <w:r>
        <w:t>Applicable Standards</w:t>
      </w:r>
      <w:bookmarkEnd w:id="148"/>
      <w:bookmarkEnd w:id="149"/>
      <w:bookmarkEnd w:id="150"/>
      <w:bookmarkEnd w:id="151"/>
      <w:bookmarkEnd w:id="152"/>
    </w:p>
    <w:p w14:paraId="1780F88E" w14:textId="77777777" w:rsidR="00B97155" w:rsidRDefault="005E587C" w:rsidP="00B81D5D">
      <w:pPr>
        <w:pStyle w:val="ThnVnban"/>
        <w:numPr>
          <w:ilvl w:val="0"/>
          <w:numId w:val="10"/>
        </w:numPr>
      </w:pPr>
      <w:r>
        <w:t xml:space="preserve">Điều 16, 17, 18, 19 </w:t>
      </w:r>
      <w:r w:rsidR="002035D8">
        <w:t xml:space="preserve">của Mục 2 – Bảo vệ thông tin cá nhân của Luật An toàn thông tin mạng </w:t>
      </w:r>
      <w:r w:rsidR="001C1F86">
        <w:t xml:space="preserve">2015: </w:t>
      </w:r>
    </w:p>
    <w:p w14:paraId="45EFAF08" w14:textId="764B4C8D" w:rsidR="00B97155" w:rsidRDefault="001C1F86" w:rsidP="00B81D5D">
      <w:pPr>
        <w:pStyle w:val="ThnVnban"/>
        <w:numPr>
          <w:ilvl w:val="1"/>
          <w:numId w:val="10"/>
        </w:numPr>
      </w:pPr>
      <w:r>
        <w:t>Hệ thống cần đảm bảo dữ liệu người dùng tuyệt đối an toàn, hạn chế thấp nhất rủi ro rò rỉ thông tin</w:t>
      </w:r>
      <w:r w:rsidR="00B97155">
        <w:t>.</w:t>
      </w:r>
    </w:p>
    <w:p w14:paraId="23A390D3" w14:textId="62E7B944" w:rsidR="00B97155" w:rsidRDefault="009265E6" w:rsidP="00B81D5D">
      <w:pPr>
        <w:pStyle w:val="ThnVnban"/>
        <w:numPr>
          <w:ilvl w:val="1"/>
          <w:numId w:val="10"/>
        </w:numPr>
      </w:pPr>
      <w:r>
        <w:t>Các thông tin của người dùng không được cung cấp cho bên thứ ba</w:t>
      </w:r>
      <w:r w:rsidR="00B97155">
        <w:t>.</w:t>
      </w:r>
    </w:p>
    <w:p w14:paraId="3DE7E352" w14:textId="296F0871" w:rsidR="00E34104" w:rsidRDefault="00B97155" w:rsidP="00B81D5D">
      <w:pPr>
        <w:pStyle w:val="ThnVnban"/>
        <w:numPr>
          <w:ilvl w:val="1"/>
          <w:numId w:val="10"/>
        </w:numPr>
      </w:pPr>
      <w:r>
        <w:t>Ứng dụng không được thu thập các thông tin khi chưa có sự cho phép của người dùng.</w:t>
      </w:r>
    </w:p>
    <w:p w14:paraId="31BE0647" w14:textId="4474F718" w:rsidR="00B97155" w:rsidRDefault="003D1C50" w:rsidP="00B81D5D">
      <w:pPr>
        <w:pStyle w:val="ThnVnban"/>
        <w:numPr>
          <w:ilvl w:val="0"/>
          <w:numId w:val="10"/>
        </w:numPr>
      </w:pPr>
      <w:r>
        <w:t>Điều 87</w:t>
      </w:r>
      <w:r w:rsidR="007B5B01">
        <w:t xml:space="preserve"> Luật Sở </w:t>
      </w:r>
      <w:r w:rsidR="007955BF">
        <w:t>hữu trí tuệ 2005 (sửa đổi bổ sung năm 2005, 2019):</w:t>
      </w:r>
    </w:p>
    <w:p w14:paraId="46D37A9E" w14:textId="723B6917" w:rsidR="007955BF" w:rsidRDefault="007955BF" w:rsidP="00B81D5D">
      <w:pPr>
        <w:pStyle w:val="ThnVnban"/>
        <w:numPr>
          <w:ilvl w:val="1"/>
          <w:numId w:val="10"/>
        </w:numPr>
      </w:pPr>
      <w:r>
        <w:t>Tổ chức, cá nhân có quyền đăng ký nhãn hiệu cho tên gọi và hình ảnh logo của phần mềm.</w:t>
      </w:r>
    </w:p>
    <w:p w14:paraId="43F0292E" w14:textId="3C5772DC" w:rsidR="007955BF" w:rsidRDefault="00841C51" w:rsidP="00B81D5D">
      <w:pPr>
        <w:pStyle w:val="ThnVnban"/>
        <w:numPr>
          <w:ilvl w:val="0"/>
          <w:numId w:val="10"/>
        </w:numPr>
      </w:pPr>
      <w:r>
        <w:t>Thoả thuận phân phối dành cho Nhà phát triển trên Google Play:</w:t>
      </w:r>
    </w:p>
    <w:p w14:paraId="44A7A506" w14:textId="2B8F73B2" w:rsidR="00841C51" w:rsidRDefault="00841C51" w:rsidP="00B81D5D">
      <w:pPr>
        <w:pStyle w:val="ThnVnban"/>
        <w:numPr>
          <w:ilvl w:val="1"/>
          <w:numId w:val="10"/>
        </w:numPr>
      </w:pPr>
      <w:r>
        <w:t xml:space="preserve">Thoả thuận </w:t>
      </w:r>
      <w:r w:rsidR="000313E5">
        <w:t>về Mối quan hệ thương mại, định giá, thanh toán và thuế</w:t>
      </w:r>
    </w:p>
    <w:p w14:paraId="3D8F2F0E" w14:textId="6F523376" w:rsidR="000313E5" w:rsidRDefault="00804669" w:rsidP="00B81D5D">
      <w:pPr>
        <w:pStyle w:val="ThnVnban"/>
        <w:numPr>
          <w:ilvl w:val="1"/>
          <w:numId w:val="10"/>
        </w:numPr>
      </w:pPr>
      <w:r>
        <w:t>Việc cấp phép trên Google Play</w:t>
      </w:r>
    </w:p>
    <w:p w14:paraId="260A119A" w14:textId="4A9530BF" w:rsidR="00804669" w:rsidRDefault="00804669" w:rsidP="00B81D5D">
      <w:pPr>
        <w:pStyle w:val="ThnVnban"/>
        <w:numPr>
          <w:ilvl w:val="1"/>
          <w:numId w:val="10"/>
        </w:numPr>
      </w:pPr>
      <w:r>
        <w:t>Đặc điểm thương hiệu và quảng bá</w:t>
      </w:r>
    </w:p>
    <w:p w14:paraId="26F6AD7E" w14:textId="2FE541F2" w:rsidR="00804669" w:rsidRDefault="00804669" w:rsidP="00B81D5D">
      <w:pPr>
        <w:pStyle w:val="ThnVnban"/>
        <w:numPr>
          <w:ilvl w:val="1"/>
          <w:numId w:val="10"/>
        </w:numPr>
      </w:pPr>
      <w:r>
        <w:t>Hoạt động khuyến mãi</w:t>
      </w:r>
    </w:p>
    <w:p w14:paraId="1D10A08B" w14:textId="75EF10B1" w:rsidR="00804669" w:rsidRDefault="00804669" w:rsidP="00B81D5D">
      <w:pPr>
        <w:pStyle w:val="ThnVnban"/>
        <w:numPr>
          <w:ilvl w:val="1"/>
          <w:numId w:val="10"/>
        </w:numPr>
      </w:pPr>
      <w:r>
        <w:t>Việc gỡ bỏ sản phẩm</w:t>
      </w:r>
    </w:p>
    <w:p w14:paraId="5F33B567" w14:textId="3059E6A7" w:rsidR="00804669" w:rsidRDefault="00804669" w:rsidP="00B81D5D">
      <w:pPr>
        <w:pStyle w:val="ThnVnban"/>
        <w:numPr>
          <w:ilvl w:val="1"/>
          <w:numId w:val="10"/>
        </w:numPr>
      </w:pPr>
      <w:r>
        <w:t>Các vấn đề bảo mật</w:t>
      </w:r>
    </w:p>
    <w:p w14:paraId="04475CC4" w14:textId="49E1D3D6" w:rsidR="00804669" w:rsidRDefault="00804669" w:rsidP="00B81D5D">
      <w:pPr>
        <w:pStyle w:val="ThnVnban"/>
        <w:numPr>
          <w:ilvl w:val="1"/>
          <w:numId w:val="10"/>
        </w:numPr>
      </w:pPr>
      <w:r>
        <w:t>Các quy định chấm dứt thoả thuận, pháp lý, bồi thường, …</w:t>
      </w:r>
    </w:p>
    <w:p w14:paraId="4FA55632" w14:textId="30CAEE07" w:rsidR="00804669" w:rsidRDefault="00287736" w:rsidP="00B81D5D">
      <w:pPr>
        <w:pStyle w:val="ThnVnban"/>
        <w:numPr>
          <w:ilvl w:val="0"/>
          <w:numId w:val="10"/>
        </w:numPr>
      </w:pPr>
      <w:r>
        <w:t>Thoả thuận cấp phép chương trình dành cho nhà phát triển Apple</w:t>
      </w:r>
    </w:p>
    <w:p w14:paraId="3314A4BD" w14:textId="38CB2B00" w:rsidR="00287736" w:rsidRDefault="00287736" w:rsidP="00B81D5D">
      <w:pPr>
        <w:pStyle w:val="ThnVnban"/>
        <w:numPr>
          <w:ilvl w:val="1"/>
          <w:numId w:val="10"/>
        </w:numPr>
      </w:pPr>
      <w:r>
        <w:t>Thoả thuận với Nhà phát triển Apple</w:t>
      </w:r>
    </w:p>
    <w:p w14:paraId="7EDF297A" w14:textId="3CFA8CDD" w:rsidR="00287736" w:rsidRDefault="00287736" w:rsidP="00B81D5D">
      <w:pPr>
        <w:pStyle w:val="ThnVnban"/>
        <w:numPr>
          <w:ilvl w:val="1"/>
          <w:numId w:val="10"/>
        </w:numPr>
      </w:pPr>
      <w:r>
        <w:t>Thoả thuận về ứng dụng trả phí</w:t>
      </w:r>
    </w:p>
    <w:p w14:paraId="1D0191C8" w14:textId="4C5DD37D" w:rsidR="00287736" w:rsidRDefault="00287736" w:rsidP="00B81D5D">
      <w:pPr>
        <w:pStyle w:val="ThnVnban"/>
        <w:numPr>
          <w:ilvl w:val="1"/>
          <w:numId w:val="10"/>
        </w:numPr>
      </w:pPr>
      <w:r>
        <w:t>Thoả thuận cấp phép chương trình doanh nghiệp</w:t>
      </w:r>
    </w:p>
    <w:p w14:paraId="4C0B4156" w14:textId="61B765F6" w:rsidR="00287736" w:rsidRDefault="00287736" w:rsidP="00B81D5D">
      <w:pPr>
        <w:pStyle w:val="ThnVnban"/>
        <w:numPr>
          <w:ilvl w:val="1"/>
          <w:numId w:val="10"/>
        </w:numPr>
      </w:pPr>
      <w:r>
        <w:t>Thoả thuận về điều khoản sử dụng</w:t>
      </w:r>
    </w:p>
    <w:p w14:paraId="58927744" w14:textId="57F9DC73" w:rsidR="00287736" w:rsidRPr="00E34104" w:rsidRDefault="00287736" w:rsidP="00B81D5D">
      <w:pPr>
        <w:pStyle w:val="ThnVnban"/>
        <w:numPr>
          <w:ilvl w:val="1"/>
          <w:numId w:val="10"/>
        </w:numPr>
      </w:pPr>
      <w:r>
        <w:t>Các nguyên tắc về giao diện con người, sử dụng thương hiệu và bản quyền, …</w:t>
      </w:r>
    </w:p>
    <w:p w14:paraId="4690C533" w14:textId="2EED48C5" w:rsidR="001D423C" w:rsidRDefault="000D2289">
      <w:pPr>
        <w:pStyle w:val="u2"/>
      </w:pPr>
      <w:bookmarkStart w:id="153" w:name="_Toc425054411"/>
      <w:bookmarkStart w:id="154" w:name="_Toc422186504"/>
      <w:bookmarkStart w:id="155" w:name="_Toc436203410"/>
      <w:bookmarkStart w:id="156" w:name="_Toc452813604"/>
      <w:bookmarkStart w:id="157" w:name="_Toc105137695"/>
      <w:r>
        <w:t>System Requirements</w:t>
      </w:r>
      <w:bookmarkEnd w:id="153"/>
      <w:bookmarkEnd w:id="154"/>
      <w:bookmarkEnd w:id="155"/>
      <w:bookmarkEnd w:id="156"/>
      <w:bookmarkEnd w:id="157"/>
    </w:p>
    <w:p w14:paraId="1FE59124" w14:textId="27A2D510" w:rsidR="00087BDD" w:rsidRPr="00087BDD" w:rsidRDefault="00813BF9" w:rsidP="00B81D5D">
      <w:pPr>
        <w:pStyle w:val="ThnVnban"/>
        <w:numPr>
          <w:ilvl w:val="0"/>
          <w:numId w:val="15"/>
        </w:numPr>
      </w:pPr>
      <w:bookmarkStart w:id="158" w:name="_Toc346297793"/>
      <w:r>
        <w:t xml:space="preserve">Ứng dụng hoạt động trên các thiết bị di động có hệ điều hành Android 8.0 trở lên </w:t>
      </w:r>
      <w:r w:rsidR="000D1D5C">
        <w:t>hoặc</w:t>
      </w:r>
      <w:r>
        <w:t xml:space="preserve"> i</w:t>
      </w:r>
      <w:r w:rsidR="00FD66A6">
        <w:t>OS 13 trở lên</w:t>
      </w:r>
      <w:r w:rsidR="005C6D84">
        <w:t>.</w:t>
      </w:r>
    </w:p>
    <w:p w14:paraId="3F81E4A6" w14:textId="3F632D24" w:rsidR="001D423C" w:rsidRDefault="000D2289">
      <w:pPr>
        <w:pStyle w:val="u2"/>
        <w:widowControl/>
      </w:pPr>
      <w:bookmarkStart w:id="159" w:name="_Toc425054412"/>
      <w:bookmarkStart w:id="160" w:name="_Toc422186505"/>
      <w:bookmarkStart w:id="161" w:name="_Toc436203411"/>
      <w:bookmarkStart w:id="162" w:name="_Toc452813605"/>
      <w:bookmarkStart w:id="163" w:name="_Toc105137696"/>
      <w:r>
        <w:t>Performance Requirements</w:t>
      </w:r>
      <w:bookmarkEnd w:id="158"/>
      <w:bookmarkEnd w:id="159"/>
      <w:bookmarkEnd w:id="160"/>
      <w:bookmarkEnd w:id="161"/>
      <w:bookmarkEnd w:id="162"/>
      <w:bookmarkEnd w:id="163"/>
    </w:p>
    <w:p w14:paraId="1FF59BC0" w14:textId="694DC60B" w:rsidR="000D1D5C" w:rsidRDefault="004E5646" w:rsidP="00B81D5D">
      <w:pPr>
        <w:pStyle w:val="ThnVnban"/>
        <w:numPr>
          <w:ilvl w:val="0"/>
          <w:numId w:val="15"/>
        </w:numPr>
      </w:pPr>
      <w:r>
        <w:t>Ứng dụng cho phép 500 người dùng truy cập cùng lúc.</w:t>
      </w:r>
    </w:p>
    <w:p w14:paraId="3C8CF0CC" w14:textId="70C94EE2" w:rsidR="00B26FE7" w:rsidRPr="000D1D5C" w:rsidRDefault="00B26FE7" w:rsidP="00B81D5D">
      <w:pPr>
        <w:pStyle w:val="ThnVnban"/>
        <w:numPr>
          <w:ilvl w:val="0"/>
          <w:numId w:val="15"/>
        </w:numPr>
      </w:pPr>
      <w:r>
        <w:t>Các thông tin mới luôn được cập nhật liên tục,</w:t>
      </w:r>
      <w:r w:rsidR="005C6D84">
        <w:t xml:space="preserve"> chậm nhất là sau 30s với các thông tin không cần kiểm duyệt và sau 1h với các thông tin cần kiểm duyệt (nếu có).</w:t>
      </w:r>
    </w:p>
    <w:p w14:paraId="70932906" w14:textId="7A4C0069" w:rsidR="001D423C" w:rsidRDefault="000D2289">
      <w:pPr>
        <w:pStyle w:val="u2"/>
      </w:pPr>
      <w:bookmarkStart w:id="164" w:name="_Toc425054413"/>
      <w:bookmarkStart w:id="165" w:name="_Toc346297794"/>
      <w:bookmarkStart w:id="166" w:name="_Toc422186506"/>
      <w:bookmarkStart w:id="167" w:name="_Toc436203412"/>
      <w:bookmarkStart w:id="168" w:name="_Toc452813606"/>
      <w:bookmarkStart w:id="169" w:name="_Toc105137697"/>
      <w:r>
        <w:t>Environmental Requirements</w:t>
      </w:r>
      <w:bookmarkEnd w:id="164"/>
      <w:bookmarkEnd w:id="165"/>
      <w:bookmarkEnd w:id="166"/>
      <w:bookmarkEnd w:id="167"/>
      <w:bookmarkEnd w:id="168"/>
      <w:bookmarkEnd w:id="169"/>
    </w:p>
    <w:p w14:paraId="4BA98942" w14:textId="2210E794" w:rsidR="005C6D84" w:rsidRDefault="005336DD" w:rsidP="00B81D5D">
      <w:pPr>
        <w:pStyle w:val="ThnVnban"/>
        <w:numPr>
          <w:ilvl w:val="0"/>
          <w:numId w:val="16"/>
        </w:numPr>
      </w:pPr>
      <w:r>
        <w:t xml:space="preserve">Thiết bị di động có kết nối </w:t>
      </w:r>
      <w:r w:rsidR="009D10E6">
        <w:t xml:space="preserve">Internet </w:t>
      </w:r>
      <w:r>
        <w:t>ổn định</w:t>
      </w:r>
      <w:r w:rsidR="009D10E6">
        <w:t>.</w:t>
      </w:r>
    </w:p>
    <w:p w14:paraId="38E3C215" w14:textId="0668CF34" w:rsidR="009D10E6" w:rsidRDefault="00D46900" w:rsidP="00B81D5D">
      <w:pPr>
        <w:pStyle w:val="ThnVnban"/>
        <w:numPr>
          <w:ilvl w:val="0"/>
          <w:numId w:val="16"/>
        </w:numPr>
      </w:pPr>
      <w:r>
        <w:t>Đối với</w:t>
      </w:r>
      <w:r w:rsidR="001F0F1A">
        <w:t xml:space="preserve"> người tìm công việc</w:t>
      </w:r>
      <w:r>
        <w:t xml:space="preserve"> gia sư, trình độ học vấn yêu cầu từ tốt nghiệp cấp 3 trở lên. Đối với </w:t>
      </w:r>
      <w:r w:rsidR="001F0F1A">
        <w:t>người tìm gia sư, trình độ học vấn</w:t>
      </w:r>
      <w:r w:rsidR="00E73281">
        <w:t xml:space="preserve"> yêu cầu</w:t>
      </w:r>
      <w:r w:rsidR="00F14E7C">
        <w:t xml:space="preserve"> tối thiểu là có thể đọc chữ.</w:t>
      </w:r>
    </w:p>
    <w:p w14:paraId="592FB45C" w14:textId="6209E35A" w:rsidR="00E73281" w:rsidRPr="005C6D84" w:rsidRDefault="00E73281" w:rsidP="00B81D5D">
      <w:pPr>
        <w:pStyle w:val="ThnVnban"/>
        <w:numPr>
          <w:ilvl w:val="0"/>
          <w:numId w:val="16"/>
        </w:numPr>
      </w:pPr>
      <w:r>
        <w:t xml:space="preserve">Người dùng đã từng tiếp xúc </w:t>
      </w:r>
      <w:r w:rsidR="00B45AE1">
        <w:t xml:space="preserve">với </w:t>
      </w:r>
      <w:r w:rsidR="006A2B83">
        <w:t>điện thoại thông minh và thực hiện được các thao tác cơ bản.</w:t>
      </w:r>
    </w:p>
    <w:p w14:paraId="1CDD5A37" w14:textId="19649158" w:rsidR="001D423C" w:rsidRDefault="000D2289">
      <w:pPr>
        <w:pStyle w:val="u1"/>
      </w:pPr>
      <w:bookmarkStart w:id="170" w:name="_Toc436203413"/>
      <w:bookmarkStart w:id="171" w:name="_Toc452813607"/>
      <w:bookmarkStart w:id="172" w:name="_Toc105137698"/>
      <w:r>
        <w:lastRenderedPageBreak/>
        <w:t>Documentation Requirements</w:t>
      </w:r>
      <w:bookmarkEnd w:id="170"/>
      <w:bookmarkEnd w:id="171"/>
      <w:bookmarkEnd w:id="172"/>
    </w:p>
    <w:p w14:paraId="4C8085DA" w14:textId="537E5122" w:rsidR="001D423C" w:rsidRDefault="000D2289">
      <w:pPr>
        <w:pStyle w:val="u2"/>
      </w:pPr>
      <w:bookmarkStart w:id="173" w:name="_Toc425054415"/>
      <w:bookmarkStart w:id="174" w:name="_Toc422186508"/>
      <w:bookmarkStart w:id="175" w:name="_Toc436203414"/>
      <w:bookmarkStart w:id="176" w:name="_Toc452813608"/>
      <w:bookmarkStart w:id="177" w:name="_Toc105137699"/>
      <w:r>
        <w:t>User Manual</w:t>
      </w:r>
      <w:bookmarkEnd w:id="173"/>
      <w:bookmarkEnd w:id="174"/>
      <w:bookmarkEnd w:id="175"/>
      <w:bookmarkEnd w:id="176"/>
      <w:bookmarkEnd w:id="177"/>
    </w:p>
    <w:p w14:paraId="56ED659E" w14:textId="2FE0CAFF" w:rsidR="000560D2" w:rsidRDefault="008A038C" w:rsidP="00B81D5D">
      <w:pPr>
        <w:pStyle w:val="ThnVnban"/>
        <w:numPr>
          <w:ilvl w:val="0"/>
          <w:numId w:val="30"/>
        </w:numPr>
      </w:pPr>
      <w:r>
        <w:t>Các hướng dẫn sử dụng cho người dùng bao gồm:</w:t>
      </w:r>
    </w:p>
    <w:p w14:paraId="50008E48" w14:textId="7A68EC4A" w:rsidR="008A038C" w:rsidRDefault="003C10E7" w:rsidP="003C10E7">
      <w:pPr>
        <w:pStyle w:val="ThnVnban"/>
      </w:pPr>
      <w:r>
        <w:t xml:space="preserve">- </w:t>
      </w:r>
      <w:r w:rsidR="00537CC0">
        <w:t>Hướng dẫn sử dụng ứng dụng Seeker cho người mới bắt đầu</w:t>
      </w:r>
      <w:r w:rsidR="00151F2E">
        <w:t>.</w:t>
      </w:r>
    </w:p>
    <w:p w14:paraId="7103629B" w14:textId="164FB4BB" w:rsidR="00537CC0" w:rsidRDefault="003C10E7" w:rsidP="003C10E7">
      <w:pPr>
        <w:pStyle w:val="ThnVnban"/>
        <w:ind w:left="0" w:firstLine="720"/>
      </w:pPr>
      <w:r>
        <w:t xml:space="preserve">- </w:t>
      </w:r>
      <w:r w:rsidR="00E005E6">
        <w:t>Hướng</w:t>
      </w:r>
      <w:r w:rsidR="00475473">
        <w:t xml:space="preserve"> dẫn sử dụng </w:t>
      </w:r>
      <w:r w:rsidR="0028205A">
        <w:t xml:space="preserve">ứng dụng Seeker </w:t>
      </w:r>
      <w:r w:rsidR="00475473">
        <w:t xml:space="preserve">cho người </w:t>
      </w:r>
      <w:r w:rsidR="0028205A">
        <w:t>tìm gia sư.</w:t>
      </w:r>
    </w:p>
    <w:p w14:paraId="7B4A9916" w14:textId="2C8E3A0D" w:rsidR="0028205A" w:rsidRDefault="003C10E7" w:rsidP="003C10E7">
      <w:pPr>
        <w:pStyle w:val="ThnVnban"/>
      </w:pPr>
      <w:r>
        <w:t xml:space="preserve">- </w:t>
      </w:r>
      <w:r w:rsidR="0028205A">
        <w:t>Hướng dẫn sử dụng ứng dụng Seeker cho người tìm công việc gia sư.</w:t>
      </w:r>
    </w:p>
    <w:p w14:paraId="3B0CB1CA" w14:textId="77777777" w:rsidR="003C10E7" w:rsidRDefault="003C10E7" w:rsidP="00B81D5D">
      <w:pPr>
        <w:pStyle w:val="ThnVnban"/>
        <w:numPr>
          <w:ilvl w:val="0"/>
          <w:numId w:val="30"/>
        </w:numPr>
      </w:pPr>
      <w:r>
        <w:t>Độ dài mong muốn: Khoảng 1 trang A4</w:t>
      </w:r>
    </w:p>
    <w:p w14:paraId="710D6986" w14:textId="77777777" w:rsidR="003C10E7" w:rsidRDefault="003C10E7" w:rsidP="00B81D5D">
      <w:pPr>
        <w:pStyle w:val="ThnVnban"/>
        <w:numPr>
          <w:ilvl w:val="0"/>
          <w:numId w:val="30"/>
        </w:numPr>
      </w:pPr>
      <w:r>
        <w:t>Mức độ chi tiết: Cơ bản</w:t>
      </w:r>
    </w:p>
    <w:p w14:paraId="2A961D09" w14:textId="77777777" w:rsidR="003C10E7" w:rsidRDefault="003C10E7" w:rsidP="00B81D5D">
      <w:pPr>
        <w:pStyle w:val="ThnVnban"/>
        <w:numPr>
          <w:ilvl w:val="0"/>
          <w:numId w:val="29"/>
        </w:numPr>
      </w:pPr>
      <w:r>
        <w:t xml:space="preserve">Ráng buộc về định dạng: </w:t>
      </w:r>
    </w:p>
    <w:p w14:paraId="5BE4B6B6" w14:textId="77777777" w:rsidR="003C10E7" w:rsidRDefault="003C10E7" w:rsidP="003C10E7">
      <w:pPr>
        <w:pStyle w:val="ThnVnban"/>
      </w:pPr>
      <w:r>
        <w:t>- Cỡ chữ: 12</w:t>
      </w:r>
    </w:p>
    <w:p w14:paraId="70425927" w14:textId="77777777" w:rsidR="003C10E7" w:rsidRDefault="003C10E7" w:rsidP="003C10E7">
      <w:pPr>
        <w:pStyle w:val="ThnVnban"/>
      </w:pPr>
      <w:r>
        <w:t>- Font chữ: Times New Roman</w:t>
      </w:r>
    </w:p>
    <w:p w14:paraId="6501EADC" w14:textId="2599513E" w:rsidR="003C10E7" w:rsidRDefault="003C10E7" w:rsidP="003C10E7">
      <w:pPr>
        <w:pStyle w:val="ThnVnban"/>
      </w:pPr>
      <w:r>
        <w:t>- Giãn dòng: 1.15</w:t>
      </w:r>
    </w:p>
    <w:p w14:paraId="46A7BF5B" w14:textId="3CACEBB9" w:rsidR="00151F2E" w:rsidRDefault="00151F2E" w:rsidP="00151F2E">
      <w:pPr>
        <w:pStyle w:val="ThnVnban"/>
        <w:ind w:left="0"/>
      </w:pPr>
      <w:r>
        <w:t>Các hướng dẫn sử dụng này giúp người dùng có cái nhìn khái quát, hiểu rõ hơn về cách sử dụng</w:t>
      </w:r>
      <w:r w:rsidR="00562FEA">
        <w:t xml:space="preserve"> và giúp giải đáp các thắc mắc đối với các tính năng trong ứng dụng.</w:t>
      </w:r>
    </w:p>
    <w:p w14:paraId="6A74A8AE" w14:textId="616F72AB" w:rsidR="001D423C" w:rsidRDefault="000D2289">
      <w:pPr>
        <w:pStyle w:val="u2"/>
      </w:pPr>
      <w:bookmarkStart w:id="178" w:name="_Toc425054416"/>
      <w:bookmarkStart w:id="179" w:name="_Toc422186509"/>
      <w:bookmarkStart w:id="180" w:name="_Toc436203415"/>
      <w:bookmarkStart w:id="181" w:name="_Toc452813609"/>
      <w:bookmarkStart w:id="182" w:name="_Toc105137700"/>
      <w:r>
        <w:t>Online Help</w:t>
      </w:r>
      <w:bookmarkEnd w:id="178"/>
      <w:bookmarkEnd w:id="179"/>
      <w:bookmarkEnd w:id="180"/>
      <w:bookmarkEnd w:id="181"/>
      <w:bookmarkEnd w:id="182"/>
    </w:p>
    <w:p w14:paraId="550BDB8F" w14:textId="787EF389" w:rsidR="00391C2A" w:rsidRPr="00391C2A" w:rsidRDefault="00391C2A" w:rsidP="00391C2A">
      <w:pPr>
        <w:pStyle w:val="ThnVnban"/>
        <w:ind w:left="0"/>
      </w:pPr>
      <w:r>
        <w:t xml:space="preserve">Đội ngũ chăm sóc khách hàng sẽ </w:t>
      </w:r>
      <w:r w:rsidR="00875D9F" w:rsidRPr="00FD4385">
        <w:t>tiếp nhận và xử lý các yêu cầu khách hàng một cách nhanh nhất</w:t>
      </w:r>
      <w:r w:rsidR="00875D9F">
        <w:t>, t</w:t>
      </w:r>
      <w:r w:rsidR="00875D9F" w:rsidRPr="00A6426E">
        <w:t>rả lời các câu hỏi</w:t>
      </w:r>
      <w:r w:rsidR="00875D9F">
        <w:t xml:space="preserve">, giải đáp thắc </w:t>
      </w:r>
      <w:r w:rsidR="0082214A">
        <w:t xml:space="preserve">mắc </w:t>
      </w:r>
      <w:r w:rsidR="00875D9F">
        <w:t>của khách hàng trong quá trình vận hành hệ thống.</w:t>
      </w:r>
    </w:p>
    <w:p w14:paraId="5173122E" w14:textId="0FA8157D" w:rsidR="001D423C" w:rsidRDefault="000D2289">
      <w:pPr>
        <w:pStyle w:val="u2"/>
      </w:pPr>
      <w:bookmarkStart w:id="183" w:name="_Toc425054417"/>
      <w:bookmarkStart w:id="184" w:name="_Toc422186510"/>
      <w:bookmarkStart w:id="185" w:name="_Toc436203416"/>
      <w:bookmarkStart w:id="186" w:name="_Toc452813610"/>
      <w:bookmarkStart w:id="187" w:name="_Toc105137701"/>
      <w:r>
        <w:t>Installation Guides, Configuration, and Read Me File</w:t>
      </w:r>
      <w:bookmarkEnd w:id="183"/>
      <w:bookmarkEnd w:id="184"/>
      <w:bookmarkEnd w:id="185"/>
      <w:bookmarkEnd w:id="186"/>
      <w:bookmarkEnd w:id="187"/>
    </w:p>
    <w:p w14:paraId="2E243A8F" w14:textId="0FA0CB51" w:rsidR="009078C6" w:rsidRPr="009078C6" w:rsidRDefault="009078C6" w:rsidP="009078C6">
      <w:pPr>
        <w:pStyle w:val="ThnVnban"/>
        <w:ind w:left="0"/>
      </w:pPr>
      <w:r>
        <w:t xml:space="preserve">Các tài liệu về </w:t>
      </w:r>
      <w:r w:rsidR="006E019D">
        <w:t>h</w:t>
      </w:r>
      <w:r>
        <w:t>ư</w:t>
      </w:r>
      <w:r w:rsidRPr="009078C6">
        <w:t xml:space="preserve">ớng dẫn cài đặt, cấu hình </w:t>
      </w:r>
      <w:r w:rsidR="006E019D">
        <w:t>sẽ được cập nhật đầy đủ trong phần Cài đặt – Về chúng tôi của ứng dụng.</w:t>
      </w:r>
    </w:p>
    <w:p w14:paraId="37BA3D26" w14:textId="5FBEF0F4" w:rsidR="001D423C" w:rsidRDefault="000D2289">
      <w:pPr>
        <w:pStyle w:val="u2"/>
        <w:widowControl/>
      </w:pPr>
      <w:bookmarkStart w:id="188" w:name="_Toc425054418"/>
      <w:bookmarkStart w:id="189" w:name="_Toc422186511"/>
      <w:bookmarkStart w:id="190" w:name="_Toc436203417"/>
      <w:bookmarkStart w:id="191" w:name="_Toc452813611"/>
      <w:bookmarkStart w:id="192" w:name="_Toc105137702"/>
      <w:r>
        <w:t>Labeling and Packaging</w:t>
      </w:r>
      <w:bookmarkEnd w:id="188"/>
      <w:bookmarkEnd w:id="189"/>
      <w:bookmarkEnd w:id="190"/>
      <w:bookmarkEnd w:id="191"/>
      <w:bookmarkEnd w:id="192"/>
    </w:p>
    <w:p w14:paraId="4DC0A526" w14:textId="64E59055" w:rsidR="00960B5B" w:rsidRPr="00960B5B" w:rsidRDefault="005038B8" w:rsidP="00960B5B">
      <w:pPr>
        <w:pStyle w:val="ThnVnban"/>
        <w:ind w:left="0"/>
      </w:pPr>
      <w:r>
        <w:t>L</w:t>
      </w:r>
      <w:r w:rsidR="00DA2307">
        <w:t>ogo, tên dự án và nhóm phát triển,</w:t>
      </w:r>
      <w:r w:rsidR="00D1093D">
        <w:t xml:space="preserve"> </w:t>
      </w:r>
      <w:r w:rsidR="009E6AE0">
        <w:t xml:space="preserve">bản </w:t>
      </w:r>
      <w:r w:rsidR="00D1093D">
        <w:t xml:space="preserve">quyền </w:t>
      </w:r>
      <w:r w:rsidR="009E6AE0">
        <w:t xml:space="preserve">và các giấy phép liên quan sẽ được cập nhật đầy đủ </w:t>
      </w:r>
      <w:r>
        <w:t>ở phần thông tin của nhà phát triển ứng dụng</w:t>
      </w:r>
      <w:r w:rsidR="007D77BA">
        <w:t>.</w:t>
      </w:r>
    </w:p>
    <w:p w14:paraId="7664DCFD" w14:textId="5A513B42" w:rsidR="001D423C" w:rsidRDefault="000D2289">
      <w:pPr>
        <w:pStyle w:val="u1"/>
        <w:numPr>
          <w:ilvl w:val="0"/>
          <w:numId w:val="0"/>
        </w:numPr>
      </w:pPr>
      <w:bookmarkStart w:id="193" w:name="_Toc436203393"/>
      <w:bookmarkStart w:id="194" w:name="_Toc452813612"/>
      <w:bookmarkStart w:id="195" w:name="_Toc105137703"/>
      <w:r>
        <w:t>A         Feature Attributes</w:t>
      </w:r>
      <w:bookmarkEnd w:id="193"/>
      <w:bookmarkEnd w:id="194"/>
      <w:bookmarkEnd w:id="195"/>
    </w:p>
    <w:p w14:paraId="182B87D7" w14:textId="095858D5" w:rsidR="001D423C" w:rsidRDefault="000D2289">
      <w:pPr>
        <w:pStyle w:val="u2"/>
        <w:widowControl/>
        <w:numPr>
          <w:ilvl w:val="0"/>
          <w:numId w:val="0"/>
        </w:numPr>
      </w:pPr>
      <w:bookmarkStart w:id="196" w:name="_Toc425054398"/>
      <w:bookmarkStart w:id="197" w:name="_Toc343955082"/>
      <w:bookmarkStart w:id="198" w:name="_Toc346297784"/>
      <w:bookmarkStart w:id="199" w:name="_Toc422186491"/>
      <w:bookmarkStart w:id="200" w:name="_Toc436203394"/>
      <w:bookmarkStart w:id="201" w:name="_Toc452813613"/>
      <w:bookmarkStart w:id="202" w:name="_Toc105137704"/>
      <w:r>
        <w:t>A.1</w:t>
      </w:r>
      <w:r>
        <w:tab/>
        <w:t>Status</w:t>
      </w:r>
      <w:bookmarkEnd w:id="196"/>
      <w:bookmarkEnd w:id="197"/>
      <w:bookmarkEnd w:id="198"/>
      <w:bookmarkEnd w:id="199"/>
      <w:bookmarkEnd w:id="200"/>
      <w:bookmarkEnd w:id="201"/>
      <w:bookmarkEnd w:id="202"/>
    </w:p>
    <w:p w14:paraId="59070531" w14:textId="26CC5CE7" w:rsidR="001D423C" w:rsidRDefault="001D423C" w:rsidP="00BF76F3">
      <w:pPr>
        <w:pStyle w:val="InfoBlue"/>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1D423C" w14:paraId="3FE48C0D" w14:textId="77777777" w:rsidTr="4904343B">
        <w:trPr>
          <w:cantSplit/>
        </w:trPr>
        <w:tc>
          <w:tcPr>
            <w:tcW w:w="1410" w:type="dxa"/>
            <w:tcBorders>
              <w:bottom w:val="single" w:sz="12" w:space="0" w:color="000000" w:themeColor="text1"/>
            </w:tcBorders>
          </w:tcPr>
          <w:p w14:paraId="7D5F0A94" w14:textId="77777777" w:rsidR="001D423C" w:rsidRDefault="000D2289">
            <w:pPr>
              <w:pStyle w:val="ThnVnban"/>
              <w:ind w:left="72"/>
            </w:pPr>
            <w:r>
              <w:t>Proposed</w:t>
            </w:r>
          </w:p>
        </w:tc>
        <w:tc>
          <w:tcPr>
            <w:tcW w:w="5808" w:type="dxa"/>
            <w:tcBorders>
              <w:bottom w:val="single" w:sz="12" w:space="0" w:color="000000" w:themeColor="text1"/>
            </w:tcBorders>
          </w:tcPr>
          <w:p w14:paraId="14A7FE24" w14:textId="1DBE368A" w:rsidR="003F145C" w:rsidRDefault="00447A7F" w:rsidP="00B81D5D">
            <w:pPr>
              <w:pStyle w:val="ThnVnban"/>
              <w:numPr>
                <w:ilvl w:val="0"/>
                <w:numId w:val="16"/>
              </w:numPr>
              <w:ind w:left="542"/>
            </w:pPr>
            <w:r>
              <w:t>Xác minh danh tính bằng CMND/CCCD, passport, giấy phép lái xe, …</w:t>
            </w:r>
          </w:p>
          <w:p w14:paraId="3FF24CD4" w14:textId="672BC16A" w:rsidR="0038104C" w:rsidRDefault="00027D2C" w:rsidP="00B81D5D">
            <w:pPr>
              <w:pStyle w:val="ThnVnban"/>
              <w:numPr>
                <w:ilvl w:val="0"/>
                <w:numId w:val="16"/>
              </w:numPr>
              <w:ind w:left="542"/>
            </w:pPr>
            <w:r>
              <w:t>Xác minh danh tính bằng challenge response</w:t>
            </w:r>
            <w:r w:rsidR="003272D9">
              <w:t>.</w:t>
            </w:r>
          </w:p>
          <w:p w14:paraId="6AB4457F" w14:textId="0E2C61BC" w:rsidR="00724C5C" w:rsidRDefault="00724C5C" w:rsidP="00B81D5D">
            <w:pPr>
              <w:pStyle w:val="ThnVnban"/>
              <w:numPr>
                <w:ilvl w:val="0"/>
                <w:numId w:val="16"/>
              </w:numPr>
              <w:ind w:left="542"/>
            </w:pPr>
            <w:r>
              <w:t>Đăng nhập bằng sinh trắc học (vân tay</w:t>
            </w:r>
            <w:r w:rsidR="002939C2">
              <w:t>, FaceID</w:t>
            </w:r>
            <w:r>
              <w:t>…)</w:t>
            </w:r>
          </w:p>
          <w:p w14:paraId="559C49B5" w14:textId="77777777" w:rsidR="00115276" w:rsidRDefault="00115276" w:rsidP="00B81D5D">
            <w:pPr>
              <w:pStyle w:val="ThnVnban"/>
              <w:numPr>
                <w:ilvl w:val="0"/>
                <w:numId w:val="16"/>
              </w:numPr>
              <w:ind w:left="542"/>
            </w:pPr>
            <w:r>
              <w:t>Thanh toán học phí qua ví điện tử.</w:t>
            </w:r>
          </w:p>
          <w:p w14:paraId="1F472A43" w14:textId="42D796DD" w:rsidR="000244E4" w:rsidRDefault="00AA4ED3" w:rsidP="00B81D5D">
            <w:pPr>
              <w:pStyle w:val="ThnVnban"/>
              <w:numPr>
                <w:ilvl w:val="0"/>
                <w:numId w:val="16"/>
              </w:numPr>
              <w:ind w:left="542"/>
            </w:pPr>
            <w:r>
              <w:t xml:space="preserve">Cho phép người dùng dùng thử các tính năng Premium trong </w:t>
            </w:r>
            <w:r w:rsidR="006565C7">
              <w:t>một thời gian.</w:t>
            </w:r>
            <w:r w:rsidR="002B1ED7">
              <w:t xml:space="preserve"> </w:t>
            </w:r>
          </w:p>
          <w:p w14:paraId="5D3E33CB" w14:textId="33AA73B6" w:rsidR="002B1ED7" w:rsidRDefault="002B1ED7" w:rsidP="00B81D5D">
            <w:pPr>
              <w:pStyle w:val="ThnVnban"/>
              <w:numPr>
                <w:ilvl w:val="0"/>
                <w:numId w:val="16"/>
              </w:numPr>
              <w:ind w:left="542"/>
            </w:pPr>
            <w:r>
              <w:t xml:space="preserve">Chương trình ưu đãi cho khách hàng thường xuyên dùng cũng như cho gia sư </w:t>
            </w:r>
            <w:r w:rsidR="00A6039C">
              <w:t>sử dụng</w:t>
            </w:r>
            <w:r>
              <w:t xml:space="preserve"> </w:t>
            </w:r>
            <w:r w:rsidR="00F82892">
              <w:t xml:space="preserve">đủ </w:t>
            </w:r>
            <w:r>
              <w:t>lâu</w:t>
            </w:r>
            <w:r w:rsidR="00F82892">
              <w:t xml:space="preserve"> dài</w:t>
            </w:r>
            <w:r>
              <w:t>.</w:t>
            </w:r>
          </w:p>
          <w:p w14:paraId="4225D18B" w14:textId="753EB6B0" w:rsidR="001D423C" w:rsidRDefault="00B96909" w:rsidP="00B81D5D">
            <w:pPr>
              <w:pStyle w:val="ThnVnban"/>
              <w:numPr>
                <w:ilvl w:val="0"/>
                <w:numId w:val="16"/>
              </w:numPr>
              <w:ind w:left="542"/>
            </w:pPr>
            <w:r>
              <w:t>Cho phép h</w:t>
            </w:r>
            <w:r w:rsidRPr="00B96909">
              <w:t xml:space="preserve">ọc </w:t>
            </w:r>
            <w:r>
              <w:t>viên</w:t>
            </w:r>
            <w:r w:rsidRPr="00B96909">
              <w:t xml:space="preserve"> đặt câu hỏi và các gia sư sẽ trả lời</w:t>
            </w:r>
            <w:r w:rsidR="001273C8">
              <w:t>.</w:t>
            </w:r>
          </w:p>
        </w:tc>
      </w:tr>
      <w:tr w:rsidR="001D423C" w14:paraId="1E118AEB" w14:textId="77777777" w:rsidTr="4904343B">
        <w:trPr>
          <w:cantSplit/>
        </w:trPr>
        <w:tc>
          <w:tcPr>
            <w:tcW w:w="1410" w:type="dxa"/>
            <w:tcBorders>
              <w:top w:val="nil"/>
            </w:tcBorders>
          </w:tcPr>
          <w:p w14:paraId="3DDD9E4C" w14:textId="77777777" w:rsidR="001D423C" w:rsidRDefault="000D2289">
            <w:pPr>
              <w:pStyle w:val="ThnVnban"/>
              <w:ind w:left="72"/>
            </w:pPr>
            <w:r>
              <w:lastRenderedPageBreak/>
              <w:t>Approved</w:t>
            </w:r>
          </w:p>
        </w:tc>
        <w:tc>
          <w:tcPr>
            <w:tcW w:w="5808" w:type="dxa"/>
            <w:tcBorders>
              <w:top w:val="nil"/>
            </w:tcBorders>
          </w:tcPr>
          <w:p w14:paraId="0EF58DAF" w14:textId="77777777" w:rsidR="00882847" w:rsidRDefault="00E97902" w:rsidP="00B81D5D">
            <w:pPr>
              <w:pStyle w:val="ThnVnban"/>
              <w:numPr>
                <w:ilvl w:val="0"/>
                <w:numId w:val="16"/>
              </w:numPr>
              <w:ind w:left="542"/>
            </w:pPr>
            <w:r>
              <w:t>Quản lý tài khoản cá nhân</w:t>
            </w:r>
          </w:p>
          <w:p w14:paraId="7E6C92DA" w14:textId="77777777" w:rsidR="00E97902" w:rsidRDefault="00E97902" w:rsidP="00B81D5D">
            <w:pPr>
              <w:pStyle w:val="ThnVnban"/>
              <w:numPr>
                <w:ilvl w:val="0"/>
                <w:numId w:val="16"/>
              </w:numPr>
              <w:ind w:left="542"/>
            </w:pPr>
            <w:r>
              <w:t>Quản lý thông tin cá nhân</w:t>
            </w:r>
          </w:p>
          <w:p w14:paraId="52B97C3D" w14:textId="77777777" w:rsidR="00E97902" w:rsidRDefault="00E97902" w:rsidP="00B81D5D">
            <w:pPr>
              <w:pStyle w:val="ThnVnban"/>
              <w:numPr>
                <w:ilvl w:val="0"/>
                <w:numId w:val="16"/>
              </w:numPr>
              <w:ind w:left="542"/>
            </w:pPr>
            <w:r>
              <w:t>Xác nhận danh tính</w:t>
            </w:r>
            <w:r w:rsidR="00EB7EC6">
              <w:t xml:space="preserve"> thông qua mã OTP</w:t>
            </w:r>
          </w:p>
          <w:p w14:paraId="3A9C33F4" w14:textId="77777777" w:rsidR="00070108" w:rsidRDefault="00070108" w:rsidP="00B81D5D">
            <w:pPr>
              <w:pStyle w:val="ThnVnban"/>
              <w:numPr>
                <w:ilvl w:val="0"/>
                <w:numId w:val="16"/>
              </w:numPr>
              <w:ind w:left="542"/>
            </w:pPr>
            <w:r>
              <w:t>Tạo lớp học mới</w:t>
            </w:r>
          </w:p>
          <w:p w14:paraId="70D7200C" w14:textId="77777777" w:rsidR="00070108" w:rsidRDefault="00070108" w:rsidP="00B81D5D">
            <w:pPr>
              <w:pStyle w:val="ThnVnban"/>
              <w:numPr>
                <w:ilvl w:val="0"/>
                <w:numId w:val="16"/>
              </w:numPr>
              <w:ind w:left="542"/>
            </w:pPr>
            <w:r>
              <w:t>Gửi yêu cầu tham gia lớp học</w:t>
            </w:r>
          </w:p>
          <w:p w14:paraId="7EC46D2E" w14:textId="56A71256" w:rsidR="00A02D84" w:rsidRDefault="00A02D84" w:rsidP="00B81D5D">
            <w:pPr>
              <w:pStyle w:val="ThnVnban"/>
              <w:numPr>
                <w:ilvl w:val="0"/>
                <w:numId w:val="16"/>
              </w:numPr>
              <w:ind w:left="542"/>
            </w:pPr>
            <w:r>
              <w:t>Xác nhận yêu cầu tham gia lớp học</w:t>
            </w:r>
          </w:p>
          <w:p w14:paraId="3E8D1110" w14:textId="6549D4E3" w:rsidR="00BA6336" w:rsidRDefault="00BA6336" w:rsidP="00B81D5D">
            <w:pPr>
              <w:pStyle w:val="ThnVnban"/>
              <w:numPr>
                <w:ilvl w:val="0"/>
                <w:numId w:val="16"/>
              </w:numPr>
              <w:ind w:left="542"/>
            </w:pPr>
            <w:r>
              <w:t>Xem thông tin lớp học</w:t>
            </w:r>
          </w:p>
          <w:p w14:paraId="17028A61" w14:textId="0BA0A157" w:rsidR="00A02D84" w:rsidRDefault="00A02D84" w:rsidP="00B81D5D">
            <w:pPr>
              <w:pStyle w:val="ThnVnban"/>
              <w:numPr>
                <w:ilvl w:val="0"/>
                <w:numId w:val="16"/>
              </w:numPr>
              <w:ind w:left="542"/>
            </w:pPr>
            <w:r>
              <w:t>Cập nhật thông tin lớp học</w:t>
            </w:r>
          </w:p>
          <w:p w14:paraId="2906A88A" w14:textId="77777777" w:rsidR="00070108" w:rsidRDefault="00BA6336" w:rsidP="00B81D5D">
            <w:pPr>
              <w:pStyle w:val="ThnVnban"/>
              <w:numPr>
                <w:ilvl w:val="0"/>
                <w:numId w:val="16"/>
              </w:numPr>
              <w:ind w:left="542"/>
            </w:pPr>
            <w:r>
              <w:t>Đánh giá</w:t>
            </w:r>
          </w:p>
          <w:p w14:paraId="1FC30327" w14:textId="77777777" w:rsidR="001D423C" w:rsidRDefault="00BA6336" w:rsidP="00B81D5D">
            <w:pPr>
              <w:pStyle w:val="ThnVnban"/>
              <w:numPr>
                <w:ilvl w:val="0"/>
                <w:numId w:val="16"/>
              </w:numPr>
              <w:ind w:left="542"/>
            </w:pPr>
            <w:r>
              <w:t>Tìm kiếm</w:t>
            </w:r>
          </w:p>
          <w:p w14:paraId="7A0E9FB3" w14:textId="2A5089DD" w:rsidR="00A02D84" w:rsidRDefault="00A02D84" w:rsidP="00B81D5D">
            <w:pPr>
              <w:pStyle w:val="ThnVnban"/>
              <w:numPr>
                <w:ilvl w:val="0"/>
                <w:numId w:val="16"/>
              </w:numPr>
              <w:ind w:left="542"/>
            </w:pPr>
            <w:r>
              <w:t>Báo cáo người dùng</w:t>
            </w:r>
          </w:p>
        </w:tc>
      </w:tr>
      <w:tr w:rsidR="001D423C" w14:paraId="4E80F422" w14:textId="77777777" w:rsidTr="4904343B">
        <w:trPr>
          <w:cantSplit/>
        </w:trPr>
        <w:tc>
          <w:tcPr>
            <w:tcW w:w="1410" w:type="dxa"/>
          </w:tcPr>
          <w:p w14:paraId="220B1AA3" w14:textId="77777777" w:rsidR="001D423C" w:rsidRDefault="000D2289">
            <w:pPr>
              <w:pStyle w:val="ThnVnban"/>
              <w:ind w:left="72"/>
            </w:pPr>
            <w:r>
              <w:t>Incorporated</w:t>
            </w:r>
          </w:p>
        </w:tc>
        <w:tc>
          <w:tcPr>
            <w:tcW w:w="5808" w:type="dxa"/>
          </w:tcPr>
          <w:p w14:paraId="1F099AB6" w14:textId="4E0209E6" w:rsidR="001D423C" w:rsidRDefault="001D423C" w:rsidP="00BF76F3">
            <w:pPr>
              <w:pStyle w:val="InfoBlue"/>
            </w:pPr>
          </w:p>
        </w:tc>
      </w:tr>
    </w:tbl>
    <w:p w14:paraId="4422A926" w14:textId="77777777" w:rsidR="001D423C" w:rsidRDefault="000D2289">
      <w:pPr>
        <w:pStyle w:val="u2"/>
        <w:widowControl/>
        <w:numPr>
          <w:ilvl w:val="0"/>
          <w:numId w:val="0"/>
        </w:numPr>
      </w:pPr>
      <w:bookmarkStart w:id="203" w:name="_Toc425054399"/>
      <w:bookmarkStart w:id="204" w:name="_Toc343955070"/>
      <w:bookmarkStart w:id="205" w:name="_Toc346297785"/>
      <w:bookmarkStart w:id="206" w:name="_Toc422186492"/>
      <w:bookmarkStart w:id="207" w:name="_Toc436203395"/>
      <w:bookmarkStart w:id="208" w:name="_Toc452813614"/>
      <w:bookmarkStart w:id="209" w:name="_Toc105137705"/>
      <w:r>
        <w:t>A.2</w:t>
      </w:r>
      <w:r>
        <w:tab/>
        <w:t>Benefit</w:t>
      </w:r>
      <w:bookmarkEnd w:id="203"/>
      <w:bookmarkEnd w:id="204"/>
      <w:bookmarkEnd w:id="205"/>
      <w:bookmarkEnd w:id="206"/>
      <w:bookmarkEnd w:id="207"/>
      <w:bookmarkEnd w:id="208"/>
      <w:bookmarkEnd w:id="209"/>
    </w:p>
    <w:p w14:paraId="5D044CAF" w14:textId="77777777" w:rsidR="001D423C" w:rsidRDefault="001D423C">
      <w:pPr>
        <w:pStyle w:val="ThnVnban"/>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1D423C" w14:paraId="6CC2E7E8" w14:textId="77777777">
        <w:trPr>
          <w:cantSplit/>
        </w:trPr>
        <w:tc>
          <w:tcPr>
            <w:tcW w:w="1177" w:type="dxa"/>
            <w:tcBorders>
              <w:bottom w:val="single" w:sz="12" w:space="0" w:color="000000"/>
            </w:tcBorders>
          </w:tcPr>
          <w:p w14:paraId="08FEB5DD" w14:textId="77777777" w:rsidR="001D423C" w:rsidRDefault="000D2289">
            <w:pPr>
              <w:pStyle w:val="ThnVnban"/>
              <w:keepNext/>
              <w:ind w:left="72"/>
            </w:pPr>
            <w:r>
              <w:t>Critical</w:t>
            </w:r>
          </w:p>
        </w:tc>
        <w:tc>
          <w:tcPr>
            <w:tcW w:w="6041" w:type="dxa"/>
            <w:tcBorders>
              <w:bottom w:val="single" w:sz="12" w:space="0" w:color="000000"/>
            </w:tcBorders>
          </w:tcPr>
          <w:p w14:paraId="58E76D06" w14:textId="77777777" w:rsidR="009949D2" w:rsidRDefault="009949D2" w:rsidP="00B81D5D">
            <w:pPr>
              <w:pStyle w:val="ThnVnban"/>
              <w:numPr>
                <w:ilvl w:val="0"/>
                <w:numId w:val="16"/>
              </w:numPr>
              <w:ind w:left="542"/>
            </w:pPr>
            <w:r>
              <w:t>Quản lý tài khoản cá nhân</w:t>
            </w:r>
          </w:p>
          <w:p w14:paraId="414E7784" w14:textId="77777777" w:rsidR="009949D2" w:rsidRDefault="009949D2" w:rsidP="00B81D5D">
            <w:pPr>
              <w:pStyle w:val="ThnVnban"/>
              <w:numPr>
                <w:ilvl w:val="0"/>
                <w:numId w:val="16"/>
              </w:numPr>
              <w:ind w:left="542"/>
            </w:pPr>
            <w:r>
              <w:t>Quản lý thông tin cá nhân</w:t>
            </w:r>
          </w:p>
          <w:p w14:paraId="743A12FF" w14:textId="43EC5A97" w:rsidR="009949D2" w:rsidRDefault="009949D2" w:rsidP="00B81D5D">
            <w:pPr>
              <w:pStyle w:val="ThnVnban"/>
              <w:numPr>
                <w:ilvl w:val="0"/>
                <w:numId w:val="16"/>
              </w:numPr>
              <w:ind w:left="542"/>
            </w:pPr>
            <w:r>
              <w:t>Tạo lớp học mới</w:t>
            </w:r>
          </w:p>
          <w:p w14:paraId="72F7C568" w14:textId="77777777" w:rsidR="009949D2" w:rsidRDefault="009949D2" w:rsidP="00B81D5D">
            <w:pPr>
              <w:pStyle w:val="ThnVnban"/>
              <w:numPr>
                <w:ilvl w:val="0"/>
                <w:numId w:val="16"/>
              </w:numPr>
              <w:ind w:left="542"/>
            </w:pPr>
            <w:r>
              <w:t>Xem thông tin lớp học</w:t>
            </w:r>
          </w:p>
          <w:p w14:paraId="328C060F" w14:textId="65763F74" w:rsidR="00366921" w:rsidRDefault="00366921" w:rsidP="00B81D5D">
            <w:pPr>
              <w:pStyle w:val="ThnVnban"/>
              <w:numPr>
                <w:ilvl w:val="0"/>
                <w:numId w:val="16"/>
              </w:numPr>
              <w:ind w:left="542"/>
            </w:pPr>
            <w:r>
              <w:t>Cập nhật thông tin lớp học</w:t>
            </w:r>
          </w:p>
          <w:p w14:paraId="2E938786" w14:textId="5CE2656F" w:rsidR="001D423C" w:rsidRDefault="009949D2" w:rsidP="00B81D5D">
            <w:pPr>
              <w:pStyle w:val="ThnVnban"/>
              <w:numPr>
                <w:ilvl w:val="0"/>
                <w:numId w:val="16"/>
              </w:numPr>
              <w:ind w:left="542"/>
            </w:pPr>
            <w:r>
              <w:t>Tìm kiếm</w:t>
            </w:r>
          </w:p>
        </w:tc>
      </w:tr>
      <w:tr w:rsidR="001D423C" w14:paraId="2680436C" w14:textId="77777777">
        <w:trPr>
          <w:cantSplit/>
        </w:trPr>
        <w:tc>
          <w:tcPr>
            <w:tcW w:w="1177" w:type="dxa"/>
            <w:tcBorders>
              <w:top w:val="nil"/>
            </w:tcBorders>
          </w:tcPr>
          <w:p w14:paraId="0C47B362" w14:textId="77777777" w:rsidR="001D423C" w:rsidRDefault="000D2289">
            <w:pPr>
              <w:pStyle w:val="ThnVnban"/>
              <w:keepNext/>
              <w:ind w:left="72"/>
            </w:pPr>
            <w:r>
              <w:t>Important</w:t>
            </w:r>
          </w:p>
        </w:tc>
        <w:tc>
          <w:tcPr>
            <w:tcW w:w="6041" w:type="dxa"/>
            <w:tcBorders>
              <w:top w:val="nil"/>
            </w:tcBorders>
          </w:tcPr>
          <w:p w14:paraId="01A9A446" w14:textId="77777777" w:rsidR="007F6789" w:rsidRDefault="007F6789" w:rsidP="00B81D5D">
            <w:pPr>
              <w:pStyle w:val="ThnVnban"/>
              <w:numPr>
                <w:ilvl w:val="0"/>
                <w:numId w:val="16"/>
              </w:numPr>
              <w:ind w:left="542"/>
            </w:pPr>
            <w:r>
              <w:t>Xác nhận danh tính thông qua mã OTP</w:t>
            </w:r>
          </w:p>
          <w:p w14:paraId="6D9D0310" w14:textId="4B088A0C" w:rsidR="00366921" w:rsidRDefault="00366921" w:rsidP="00B81D5D">
            <w:pPr>
              <w:pStyle w:val="ThnVnban"/>
              <w:numPr>
                <w:ilvl w:val="0"/>
                <w:numId w:val="16"/>
              </w:numPr>
              <w:ind w:left="542"/>
            </w:pPr>
            <w:r>
              <w:t>Gửi yêu cầu tham gia lớp học</w:t>
            </w:r>
          </w:p>
          <w:p w14:paraId="4B394BD6" w14:textId="6ACFF0D4" w:rsidR="00366921" w:rsidRDefault="00366921" w:rsidP="00B81D5D">
            <w:pPr>
              <w:pStyle w:val="ThnVnban"/>
              <w:numPr>
                <w:ilvl w:val="0"/>
                <w:numId w:val="16"/>
              </w:numPr>
              <w:ind w:left="542"/>
            </w:pPr>
            <w:r>
              <w:t>Xác nhận yêu cầu tham gia lớp học</w:t>
            </w:r>
          </w:p>
          <w:p w14:paraId="35B97312" w14:textId="33792FB4" w:rsidR="001D423C" w:rsidRDefault="007F6789" w:rsidP="00B81D5D">
            <w:pPr>
              <w:pStyle w:val="ThnVnban"/>
              <w:numPr>
                <w:ilvl w:val="0"/>
                <w:numId w:val="16"/>
              </w:numPr>
              <w:ind w:left="542"/>
            </w:pPr>
            <w:r>
              <w:t>Đánh giá</w:t>
            </w:r>
          </w:p>
        </w:tc>
      </w:tr>
      <w:tr w:rsidR="00366921" w14:paraId="5E46E94E" w14:textId="77777777">
        <w:trPr>
          <w:cantSplit/>
        </w:trPr>
        <w:tc>
          <w:tcPr>
            <w:tcW w:w="1177" w:type="dxa"/>
          </w:tcPr>
          <w:p w14:paraId="21A73D75" w14:textId="77777777" w:rsidR="00366921" w:rsidRDefault="00366921" w:rsidP="00366921">
            <w:pPr>
              <w:pStyle w:val="ThnVnban"/>
              <w:ind w:left="72"/>
            </w:pPr>
            <w:r>
              <w:t>Useful</w:t>
            </w:r>
          </w:p>
        </w:tc>
        <w:tc>
          <w:tcPr>
            <w:tcW w:w="6041" w:type="dxa"/>
          </w:tcPr>
          <w:p w14:paraId="27ED8653" w14:textId="59015A10" w:rsidR="00366921" w:rsidRDefault="00366921" w:rsidP="00B81D5D">
            <w:pPr>
              <w:pStyle w:val="ThnVnban"/>
              <w:numPr>
                <w:ilvl w:val="0"/>
                <w:numId w:val="16"/>
              </w:numPr>
              <w:ind w:left="542"/>
            </w:pPr>
            <w:r>
              <w:t>Báo cáo người dùng</w:t>
            </w:r>
          </w:p>
        </w:tc>
      </w:tr>
    </w:tbl>
    <w:p w14:paraId="6171364B" w14:textId="77777777" w:rsidR="001D423C" w:rsidRDefault="001D423C">
      <w:pPr>
        <w:pStyle w:val="Paragraph4"/>
        <w:ind w:left="0"/>
        <w:jc w:val="left"/>
      </w:pPr>
    </w:p>
    <w:p w14:paraId="4F3CB6BC" w14:textId="77777777" w:rsidR="001D423C" w:rsidRDefault="000D2289">
      <w:pPr>
        <w:pStyle w:val="u2"/>
        <w:widowControl/>
        <w:numPr>
          <w:ilvl w:val="0"/>
          <w:numId w:val="0"/>
        </w:numPr>
      </w:pPr>
      <w:bookmarkStart w:id="210" w:name="_Toc425054400"/>
      <w:bookmarkStart w:id="211" w:name="_Toc343955074"/>
      <w:bookmarkStart w:id="212" w:name="_Toc346297786"/>
      <w:bookmarkStart w:id="213" w:name="_Toc422186493"/>
      <w:bookmarkStart w:id="214" w:name="_Toc436203396"/>
      <w:bookmarkStart w:id="215" w:name="_Toc452813615"/>
      <w:bookmarkStart w:id="216" w:name="_Toc105137706"/>
      <w:r>
        <w:t>A.3</w:t>
      </w:r>
      <w:r>
        <w:tab/>
        <w:t>Effort</w:t>
      </w:r>
      <w:bookmarkEnd w:id="210"/>
      <w:bookmarkEnd w:id="211"/>
      <w:bookmarkEnd w:id="212"/>
      <w:bookmarkEnd w:id="213"/>
      <w:bookmarkEnd w:id="214"/>
      <w:bookmarkEnd w:id="215"/>
      <w:bookmarkEnd w:id="216"/>
    </w:p>
    <w:p w14:paraId="5A175FB7" w14:textId="51139BF2" w:rsidR="00F6700F" w:rsidRDefault="001978FA" w:rsidP="00B81D5D">
      <w:pPr>
        <w:pStyle w:val="ThnVnban"/>
        <w:numPr>
          <w:ilvl w:val="0"/>
          <w:numId w:val="23"/>
        </w:numPr>
        <w:tabs>
          <w:tab w:val="left" w:pos="6858"/>
        </w:tabs>
        <w:ind w:left="720"/>
      </w:pPr>
      <w:r>
        <w:t xml:space="preserve">Mỗi tính năng </w:t>
      </w:r>
      <w:r w:rsidR="00AB0804">
        <w:t xml:space="preserve">cần khoảng </w:t>
      </w:r>
      <w:r w:rsidR="007D1895">
        <w:t>50</w:t>
      </w:r>
      <w:r w:rsidR="00AB0804">
        <w:t xml:space="preserve"> giờ</w:t>
      </w:r>
      <w:r w:rsidR="007D1895">
        <w:t xml:space="preserve"> cài đặt</w:t>
      </w:r>
      <w:r w:rsidR="007D5A85">
        <w:t xml:space="preserve"> (chưa tính thời gian</w:t>
      </w:r>
      <w:r w:rsidR="009F2D6D">
        <w:t xml:space="preserve"> nghiên cứu,</w:t>
      </w:r>
      <w:r w:rsidR="007D5A85">
        <w:t xml:space="preserve"> </w:t>
      </w:r>
      <w:r w:rsidR="009F2D6D">
        <w:t>kiểm lỗi)</w:t>
      </w:r>
      <w:r w:rsidR="0099313C">
        <w:t>. D</w:t>
      </w:r>
      <w:r w:rsidR="007D5A85">
        <w:t>o đó</w:t>
      </w:r>
      <w:r w:rsidR="0099313C">
        <w:t>, để hoàn thành một tính năng</w:t>
      </w:r>
      <w:r w:rsidR="007D5A85">
        <w:t xml:space="preserve"> cần ít nhất một người làm việc </w:t>
      </w:r>
      <w:r w:rsidR="0099313C">
        <w:t xml:space="preserve">trong </w:t>
      </w:r>
      <w:r w:rsidR="00AE3E44">
        <w:t xml:space="preserve">ít nhất </w:t>
      </w:r>
      <w:r w:rsidR="0099313C">
        <w:t>một tuần</w:t>
      </w:r>
      <w:r w:rsidR="00F37190">
        <w:t>.</w:t>
      </w:r>
    </w:p>
    <w:p w14:paraId="2400943B" w14:textId="34CFBBEA" w:rsidR="001978FA" w:rsidRPr="001978FA" w:rsidRDefault="00F6700F" w:rsidP="00B81D5D">
      <w:pPr>
        <w:pStyle w:val="ThnVnban"/>
        <w:numPr>
          <w:ilvl w:val="0"/>
          <w:numId w:val="23"/>
        </w:numPr>
        <w:tabs>
          <w:tab w:val="left" w:pos="6858"/>
        </w:tabs>
        <w:ind w:left="720"/>
      </w:pPr>
      <w:r>
        <w:t>Mỗi tính năng có thể bao gồm</w:t>
      </w:r>
      <w:r w:rsidR="00A37DBF">
        <w:t xml:space="preserve"> 100</w:t>
      </w:r>
      <w:r>
        <w:t>0 – 1500 dòng code.</w:t>
      </w:r>
      <w:r w:rsidR="00D426A9">
        <w:tab/>
      </w:r>
    </w:p>
    <w:p w14:paraId="61A712BD" w14:textId="5D2CDD04" w:rsidR="001D423C" w:rsidRDefault="000D2289">
      <w:pPr>
        <w:pStyle w:val="u2"/>
        <w:widowControl/>
        <w:numPr>
          <w:ilvl w:val="0"/>
          <w:numId w:val="0"/>
        </w:numPr>
      </w:pPr>
      <w:bookmarkStart w:id="217" w:name="_Toc425054401"/>
      <w:bookmarkStart w:id="218" w:name="_Toc422186494"/>
      <w:bookmarkStart w:id="219" w:name="_Toc436203397"/>
      <w:bookmarkStart w:id="220" w:name="_Toc452813616"/>
      <w:bookmarkStart w:id="221" w:name="_Toc105137707"/>
      <w:r>
        <w:t>A.4</w:t>
      </w:r>
      <w:r>
        <w:tab/>
        <w:t>Risk</w:t>
      </w:r>
      <w:bookmarkEnd w:id="217"/>
      <w:bookmarkEnd w:id="218"/>
      <w:bookmarkEnd w:id="219"/>
      <w:bookmarkEnd w:id="220"/>
      <w:bookmarkEnd w:id="221"/>
    </w:p>
    <w:p w14:paraId="0482BE0D" w14:textId="1DCF21F4" w:rsidR="00663031" w:rsidRDefault="00E64657" w:rsidP="00B81D5D">
      <w:pPr>
        <w:pStyle w:val="ThnVnban"/>
        <w:numPr>
          <w:ilvl w:val="0"/>
          <w:numId w:val="23"/>
        </w:numPr>
        <w:tabs>
          <w:tab w:val="left" w:pos="6858"/>
        </w:tabs>
        <w:ind w:left="720"/>
      </w:pPr>
      <w:r>
        <w:t>Tính năng cần cài đặt khó hơn dự kiến</w:t>
      </w:r>
      <w:r w:rsidR="004E5151">
        <w:t>, yêu cầu thêm thời gian và nhân lực để nghiên cứu.</w:t>
      </w:r>
      <w:r w:rsidR="003741E4">
        <w:t xml:space="preserve"> Khả năng xảy ra cao.</w:t>
      </w:r>
    </w:p>
    <w:p w14:paraId="02DE0C74" w14:textId="4A59F28C" w:rsidR="00000577" w:rsidRDefault="00000577" w:rsidP="00B81D5D">
      <w:pPr>
        <w:pStyle w:val="ThnVnban"/>
        <w:numPr>
          <w:ilvl w:val="0"/>
          <w:numId w:val="23"/>
        </w:numPr>
        <w:tabs>
          <w:tab w:val="left" w:pos="6858"/>
        </w:tabs>
        <w:ind w:left="720"/>
      </w:pPr>
      <w:r>
        <w:t>Tính năng đang cài đặt có sử dụng lại code của một vài dự án cũ</w:t>
      </w:r>
      <w:r w:rsidR="00BB187C">
        <w:t xml:space="preserve">, do đó, thời gian </w:t>
      </w:r>
      <w:r w:rsidR="004212EB">
        <w:t xml:space="preserve">đặt ra </w:t>
      </w:r>
      <w:r w:rsidR="00BB187C">
        <w:t>ngắn hơn các tính năng khác. T</w:t>
      </w:r>
      <w:r>
        <w:t xml:space="preserve">uy nhiên khi chạy thử thì không được do </w:t>
      </w:r>
      <w:r w:rsidR="00554737">
        <w:t xml:space="preserve">code </w:t>
      </w:r>
      <w:r>
        <w:t>đã lỗi thời</w:t>
      </w:r>
      <w:r w:rsidR="00554737">
        <w:t>.</w:t>
      </w:r>
      <w:r w:rsidR="003741E4">
        <w:t xml:space="preserve"> Khả năng xảy ra trung bình.</w:t>
      </w:r>
    </w:p>
    <w:p w14:paraId="3758BA6D" w14:textId="7403C128" w:rsidR="00DB2954" w:rsidRDefault="00DB2954" w:rsidP="00B81D5D">
      <w:pPr>
        <w:pStyle w:val="ThnVnban"/>
        <w:numPr>
          <w:ilvl w:val="0"/>
          <w:numId w:val="23"/>
        </w:numPr>
        <w:tabs>
          <w:tab w:val="left" w:pos="6858"/>
        </w:tabs>
        <w:ind w:left="720"/>
      </w:pPr>
      <w:r>
        <w:lastRenderedPageBreak/>
        <w:t xml:space="preserve">Tính năng đang cài đặt có sử dụng một thư viện của bên thứ ba, tuy nhiên, thư viện này đột nhiên ngừng hỗ trợ hoặc vừa cập nhật </w:t>
      </w:r>
      <w:r w:rsidR="00000577">
        <w:t>khiến code không chạy được.</w:t>
      </w:r>
      <w:r w:rsidR="00986B81">
        <w:t xml:space="preserve"> Khả năng xảy ra trung bình.</w:t>
      </w:r>
    </w:p>
    <w:p w14:paraId="4A7E45F5" w14:textId="0A69885B" w:rsidR="00663031" w:rsidRPr="00663031" w:rsidRDefault="00FE7915" w:rsidP="00B81D5D">
      <w:pPr>
        <w:pStyle w:val="ThnVnban"/>
        <w:numPr>
          <w:ilvl w:val="0"/>
          <w:numId w:val="23"/>
        </w:numPr>
        <w:tabs>
          <w:tab w:val="left" w:pos="6858"/>
        </w:tabs>
        <w:ind w:left="720"/>
      </w:pPr>
      <w:r>
        <w:t>Khách hàng thay đổi</w:t>
      </w:r>
      <w:r w:rsidR="001F406B">
        <w:t xml:space="preserve"> hoặc hủy</w:t>
      </w:r>
      <w:r>
        <w:t xml:space="preserve"> yêu cầu khi tính năng </w:t>
      </w:r>
      <w:r w:rsidR="001F406B">
        <w:t>gần hoàn thành</w:t>
      </w:r>
      <w:r w:rsidR="00596FBB">
        <w:t>. Khả năng xảy ra cao.</w:t>
      </w:r>
    </w:p>
    <w:p w14:paraId="05720B45" w14:textId="0BE00F3D" w:rsidR="00663B29" w:rsidRPr="00663031" w:rsidRDefault="00663B29" w:rsidP="00B81D5D">
      <w:pPr>
        <w:pStyle w:val="ThnVnban"/>
        <w:numPr>
          <w:ilvl w:val="0"/>
          <w:numId w:val="23"/>
        </w:numPr>
        <w:tabs>
          <w:tab w:val="left" w:pos="6858"/>
        </w:tabs>
        <w:ind w:left="720"/>
      </w:pPr>
      <w:r>
        <w:t>Thị hiếu người dùng</w:t>
      </w:r>
      <w:r w:rsidR="005F3694">
        <w:t xml:space="preserve">, </w:t>
      </w:r>
      <w:r w:rsidR="00F3134B">
        <w:t>nhu cầu thị trường thay đổi. Khả năng xảy ra cao.</w:t>
      </w:r>
    </w:p>
    <w:p w14:paraId="0D5281C8" w14:textId="00DA9277" w:rsidR="001D423C" w:rsidRDefault="000D2289">
      <w:pPr>
        <w:pStyle w:val="u2"/>
        <w:widowControl/>
        <w:numPr>
          <w:ilvl w:val="0"/>
          <w:numId w:val="0"/>
        </w:numPr>
      </w:pPr>
      <w:bookmarkStart w:id="222" w:name="_Toc425054402"/>
      <w:bookmarkStart w:id="223" w:name="_Toc422186495"/>
      <w:bookmarkStart w:id="224" w:name="_Toc436203398"/>
      <w:bookmarkStart w:id="225" w:name="_Toc452813617"/>
      <w:bookmarkStart w:id="226" w:name="_Toc105137708"/>
      <w:r>
        <w:t>A.5</w:t>
      </w:r>
      <w:r>
        <w:tab/>
        <w:t>Stability</w:t>
      </w:r>
      <w:bookmarkEnd w:id="222"/>
      <w:bookmarkEnd w:id="223"/>
      <w:bookmarkEnd w:id="224"/>
      <w:bookmarkEnd w:id="225"/>
      <w:bookmarkEnd w:id="226"/>
    </w:p>
    <w:p w14:paraId="3E461131" w14:textId="71073CC5" w:rsidR="004C2151" w:rsidRDefault="00601F2F" w:rsidP="00B81D5D">
      <w:pPr>
        <w:pStyle w:val="ThnVnban"/>
        <w:numPr>
          <w:ilvl w:val="0"/>
          <w:numId w:val="27"/>
        </w:numPr>
        <w:ind w:left="720"/>
      </w:pPr>
      <w:r>
        <w:t>Các tính năng ít khi thay đổi</w:t>
      </w:r>
    </w:p>
    <w:p w14:paraId="6C9B2266" w14:textId="77777777" w:rsidR="00601F2F" w:rsidRDefault="00601F2F" w:rsidP="00B81D5D">
      <w:pPr>
        <w:pStyle w:val="ThnVnban"/>
        <w:numPr>
          <w:ilvl w:val="0"/>
          <w:numId w:val="26"/>
        </w:numPr>
        <w:ind w:left="1080"/>
      </w:pPr>
      <w:r>
        <w:t>Quản lý tài khoản cá nhân</w:t>
      </w:r>
    </w:p>
    <w:p w14:paraId="168397B9" w14:textId="77777777" w:rsidR="00601F2F" w:rsidRDefault="00601F2F" w:rsidP="00B81D5D">
      <w:pPr>
        <w:pStyle w:val="ThnVnban"/>
        <w:numPr>
          <w:ilvl w:val="0"/>
          <w:numId w:val="26"/>
        </w:numPr>
        <w:ind w:left="1080"/>
      </w:pPr>
      <w:r>
        <w:t>Quản lý thông tin cá nhân</w:t>
      </w:r>
    </w:p>
    <w:p w14:paraId="516040A4" w14:textId="77777777" w:rsidR="00601F2F" w:rsidRDefault="00601F2F" w:rsidP="00B81D5D">
      <w:pPr>
        <w:pStyle w:val="ThnVnban"/>
        <w:numPr>
          <w:ilvl w:val="0"/>
          <w:numId w:val="26"/>
        </w:numPr>
        <w:ind w:left="1080"/>
      </w:pPr>
      <w:r>
        <w:t>Xác nhận danh tính thông qua mã OTP</w:t>
      </w:r>
    </w:p>
    <w:p w14:paraId="5BAEC0DB" w14:textId="63A3FC5E" w:rsidR="00583F4D" w:rsidRDefault="00583F4D" w:rsidP="00B81D5D">
      <w:pPr>
        <w:pStyle w:val="ThnVnban"/>
        <w:numPr>
          <w:ilvl w:val="0"/>
          <w:numId w:val="27"/>
        </w:numPr>
        <w:ind w:left="720"/>
      </w:pPr>
      <w:r>
        <w:t>Các tính năng dễ xảy ra thay đổi</w:t>
      </w:r>
    </w:p>
    <w:p w14:paraId="5A218E76" w14:textId="77777777" w:rsidR="00583F4D" w:rsidRDefault="00583F4D" w:rsidP="00B81D5D">
      <w:pPr>
        <w:pStyle w:val="ThnVnban"/>
        <w:numPr>
          <w:ilvl w:val="0"/>
          <w:numId w:val="26"/>
        </w:numPr>
        <w:ind w:left="1080"/>
      </w:pPr>
      <w:r>
        <w:t>Tạo lớp học mới</w:t>
      </w:r>
    </w:p>
    <w:p w14:paraId="546339FB" w14:textId="77777777" w:rsidR="00583F4D" w:rsidRDefault="00583F4D" w:rsidP="00B81D5D">
      <w:pPr>
        <w:pStyle w:val="ThnVnban"/>
        <w:numPr>
          <w:ilvl w:val="0"/>
          <w:numId w:val="26"/>
        </w:numPr>
        <w:ind w:left="1080"/>
      </w:pPr>
      <w:r>
        <w:t>Gửi yêu cầu tham gia lớp học</w:t>
      </w:r>
    </w:p>
    <w:p w14:paraId="2C8796C6" w14:textId="5FCA1C73" w:rsidR="004D0D9F" w:rsidRDefault="004D0D9F" w:rsidP="00B81D5D">
      <w:pPr>
        <w:pStyle w:val="ThnVnban"/>
        <w:numPr>
          <w:ilvl w:val="0"/>
          <w:numId w:val="26"/>
        </w:numPr>
        <w:ind w:left="1080"/>
      </w:pPr>
      <w:r>
        <w:t>Xác nhận yêu cầu tham gia lớp học</w:t>
      </w:r>
    </w:p>
    <w:p w14:paraId="7DB42859" w14:textId="77777777" w:rsidR="00583F4D" w:rsidRDefault="00583F4D" w:rsidP="00B81D5D">
      <w:pPr>
        <w:pStyle w:val="ThnVnban"/>
        <w:numPr>
          <w:ilvl w:val="0"/>
          <w:numId w:val="26"/>
        </w:numPr>
        <w:ind w:left="1080"/>
      </w:pPr>
      <w:r>
        <w:t>Xem thông tin lớp học</w:t>
      </w:r>
    </w:p>
    <w:p w14:paraId="2EE00055" w14:textId="6AB04E46" w:rsidR="004D0D9F" w:rsidRDefault="004D0D9F" w:rsidP="00B81D5D">
      <w:pPr>
        <w:pStyle w:val="ThnVnban"/>
        <w:numPr>
          <w:ilvl w:val="0"/>
          <w:numId w:val="26"/>
        </w:numPr>
        <w:ind w:left="1080"/>
      </w:pPr>
      <w:r>
        <w:t>Cập nhật thông tin lớp học</w:t>
      </w:r>
    </w:p>
    <w:p w14:paraId="225D8F70" w14:textId="55176C0F" w:rsidR="00601F2F" w:rsidRDefault="00583F4D" w:rsidP="00B81D5D">
      <w:pPr>
        <w:pStyle w:val="ThnVnban"/>
        <w:numPr>
          <w:ilvl w:val="0"/>
          <w:numId w:val="26"/>
        </w:numPr>
        <w:ind w:left="1080"/>
      </w:pPr>
      <w:r>
        <w:t>Đánh giá</w:t>
      </w:r>
    </w:p>
    <w:p w14:paraId="7FFB1CCF" w14:textId="364F91B9" w:rsidR="001A4202" w:rsidRDefault="001A4202" w:rsidP="00B81D5D">
      <w:pPr>
        <w:pStyle w:val="ThnVnban"/>
        <w:numPr>
          <w:ilvl w:val="0"/>
          <w:numId w:val="26"/>
        </w:numPr>
        <w:ind w:left="1080"/>
      </w:pPr>
      <w:r>
        <w:t>Tìm kiếm</w:t>
      </w:r>
    </w:p>
    <w:p w14:paraId="0C72FFBB" w14:textId="69FFD2E1" w:rsidR="004D0D9F" w:rsidRPr="004C2151" w:rsidRDefault="004D0D9F" w:rsidP="00B81D5D">
      <w:pPr>
        <w:pStyle w:val="ThnVnban"/>
        <w:numPr>
          <w:ilvl w:val="0"/>
          <w:numId w:val="26"/>
        </w:numPr>
        <w:ind w:left="1080"/>
      </w:pPr>
      <w:r>
        <w:t>Báo cáo người dùng</w:t>
      </w:r>
    </w:p>
    <w:p w14:paraId="6C191ACA" w14:textId="7AD3995C" w:rsidR="001D423C" w:rsidRDefault="000D2289">
      <w:pPr>
        <w:pStyle w:val="u2"/>
        <w:widowControl/>
        <w:numPr>
          <w:ilvl w:val="0"/>
          <w:numId w:val="0"/>
        </w:numPr>
      </w:pPr>
      <w:bookmarkStart w:id="227" w:name="_Toc425054403"/>
      <w:bookmarkStart w:id="228" w:name="_Toc343955086"/>
      <w:bookmarkStart w:id="229" w:name="_Toc346297788"/>
      <w:bookmarkStart w:id="230" w:name="_Toc422186496"/>
      <w:bookmarkStart w:id="231" w:name="_Toc436203399"/>
      <w:bookmarkStart w:id="232" w:name="_Toc452813618"/>
      <w:bookmarkStart w:id="233" w:name="_Toc105137709"/>
      <w:r>
        <w:t>A.6</w:t>
      </w:r>
      <w:r>
        <w:tab/>
        <w:t>Target Release</w:t>
      </w:r>
      <w:bookmarkEnd w:id="227"/>
      <w:bookmarkEnd w:id="228"/>
      <w:bookmarkEnd w:id="229"/>
      <w:bookmarkEnd w:id="230"/>
      <w:bookmarkEnd w:id="231"/>
      <w:bookmarkEnd w:id="232"/>
      <w:bookmarkEnd w:id="233"/>
    </w:p>
    <w:p w14:paraId="56F49991" w14:textId="167D0835" w:rsidR="00227390" w:rsidRDefault="00B34DED" w:rsidP="00B81D5D">
      <w:pPr>
        <w:pStyle w:val="ThnVnban"/>
        <w:numPr>
          <w:ilvl w:val="1"/>
          <w:numId w:val="25"/>
        </w:numPr>
        <w:ind w:left="720"/>
      </w:pPr>
      <w:r>
        <w:t>Phiên bản 0.1:</w:t>
      </w:r>
    </w:p>
    <w:p w14:paraId="2E3349E3" w14:textId="4D459520" w:rsidR="00B34DED" w:rsidRDefault="00B34DED" w:rsidP="00B81D5D">
      <w:pPr>
        <w:pStyle w:val="ThnVnban"/>
        <w:numPr>
          <w:ilvl w:val="1"/>
          <w:numId w:val="24"/>
        </w:numPr>
        <w:ind w:left="1080"/>
      </w:pPr>
      <w:r>
        <w:t>Quản lý tài khoản cá nhân</w:t>
      </w:r>
    </w:p>
    <w:p w14:paraId="00A64DA7" w14:textId="0176CE09" w:rsidR="00B34DED" w:rsidRDefault="00B34DED" w:rsidP="00B81D5D">
      <w:pPr>
        <w:pStyle w:val="ThnVnban"/>
        <w:numPr>
          <w:ilvl w:val="1"/>
          <w:numId w:val="24"/>
        </w:numPr>
        <w:ind w:left="1080"/>
      </w:pPr>
      <w:r>
        <w:t>Quản lý thông tin cá nhân</w:t>
      </w:r>
    </w:p>
    <w:p w14:paraId="6BAB4257" w14:textId="7B035EBC" w:rsidR="00B54DBF" w:rsidRDefault="00B54DBF" w:rsidP="00B81D5D">
      <w:pPr>
        <w:pStyle w:val="ThnVnban"/>
        <w:numPr>
          <w:ilvl w:val="1"/>
          <w:numId w:val="25"/>
        </w:numPr>
        <w:ind w:left="720"/>
      </w:pPr>
      <w:r>
        <w:t>Phiên bản 0.</w:t>
      </w:r>
      <w:r w:rsidR="00810704">
        <w:t>2</w:t>
      </w:r>
      <w:r>
        <w:t>:</w:t>
      </w:r>
    </w:p>
    <w:p w14:paraId="01093026" w14:textId="77777777" w:rsidR="00DB6DEB" w:rsidRDefault="00DB6DEB" w:rsidP="00B81D5D">
      <w:pPr>
        <w:pStyle w:val="ThnVnban"/>
        <w:numPr>
          <w:ilvl w:val="1"/>
          <w:numId w:val="24"/>
        </w:numPr>
        <w:ind w:left="1080"/>
      </w:pPr>
      <w:r>
        <w:t>Tạo lớp học mới</w:t>
      </w:r>
    </w:p>
    <w:p w14:paraId="5888DD5F" w14:textId="77777777" w:rsidR="00DB6DEB" w:rsidRDefault="00DB6DEB" w:rsidP="00B81D5D">
      <w:pPr>
        <w:pStyle w:val="ThnVnban"/>
        <w:numPr>
          <w:ilvl w:val="1"/>
          <w:numId w:val="24"/>
        </w:numPr>
        <w:ind w:left="1080"/>
      </w:pPr>
      <w:r>
        <w:t>Gửi yêu cầu tham gia lớp học</w:t>
      </w:r>
    </w:p>
    <w:p w14:paraId="3EF34065" w14:textId="7AADF178" w:rsidR="004D0D9F" w:rsidRDefault="004D0D9F" w:rsidP="00B81D5D">
      <w:pPr>
        <w:pStyle w:val="ThnVnban"/>
        <w:numPr>
          <w:ilvl w:val="1"/>
          <w:numId w:val="24"/>
        </w:numPr>
        <w:ind w:left="1080"/>
      </w:pPr>
      <w:r>
        <w:t>Xác nhận yêu cầu tham gia lớp học</w:t>
      </w:r>
    </w:p>
    <w:p w14:paraId="25E7DBCA" w14:textId="29D87C02" w:rsidR="00DB6DEB" w:rsidRDefault="00DB6DEB" w:rsidP="00B81D5D">
      <w:pPr>
        <w:pStyle w:val="ThnVnban"/>
        <w:numPr>
          <w:ilvl w:val="1"/>
          <w:numId w:val="24"/>
        </w:numPr>
        <w:ind w:left="1080"/>
      </w:pPr>
      <w:r>
        <w:t>Xem thông tin lớp học</w:t>
      </w:r>
    </w:p>
    <w:p w14:paraId="1881AAA3" w14:textId="7BBF6102" w:rsidR="004D0D9F" w:rsidRDefault="004D0D9F" w:rsidP="00B81D5D">
      <w:pPr>
        <w:pStyle w:val="ThnVnban"/>
        <w:numPr>
          <w:ilvl w:val="1"/>
          <w:numId w:val="24"/>
        </w:numPr>
        <w:ind w:left="1080"/>
      </w:pPr>
      <w:r>
        <w:t>Cập nhật thông tin lớp học</w:t>
      </w:r>
    </w:p>
    <w:p w14:paraId="0660F852" w14:textId="0050D3DF" w:rsidR="00473828" w:rsidRDefault="00473828" w:rsidP="00B81D5D">
      <w:pPr>
        <w:pStyle w:val="ThnVnban"/>
        <w:numPr>
          <w:ilvl w:val="1"/>
          <w:numId w:val="25"/>
        </w:numPr>
        <w:ind w:left="720"/>
      </w:pPr>
      <w:r>
        <w:t>Phiên bản 0.</w:t>
      </w:r>
      <w:r w:rsidR="00120C42">
        <w:t>3</w:t>
      </w:r>
      <w:r>
        <w:t>:</w:t>
      </w:r>
    </w:p>
    <w:p w14:paraId="03067FA2" w14:textId="77777777" w:rsidR="00120C42" w:rsidRDefault="00120C42" w:rsidP="00B81D5D">
      <w:pPr>
        <w:pStyle w:val="ThnVnban"/>
        <w:numPr>
          <w:ilvl w:val="1"/>
          <w:numId w:val="24"/>
        </w:numPr>
        <w:ind w:left="1080"/>
      </w:pPr>
      <w:r>
        <w:t>Tìm kiếm</w:t>
      </w:r>
    </w:p>
    <w:p w14:paraId="0D97FD73" w14:textId="7E6ABE7A" w:rsidR="003A0809" w:rsidRDefault="003A0809" w:rsidP="00B81D5D">
      <w:pPr>
        <w:pStyle w:val="ThnVnban"/>
        <w:numPr>
          <w:ilvl w:val="1"/>
          <w:numId w:val="25"/>
        </w:numPr>
        <w:ind w:left="720"/>
      </w:pPr>
      <w:r>
        <w:t>Phiên bản 0.4:</w:t>
      </w:r>
    </w:p>
    <w:p w14:paraId="74F1ED70" w14:textId="77777777" w:rsidR="00561DB7" w:rsidRDefault="00561DB7" w:rsidP="00B81D5D">
      <w:pPr>
        <w:pStyle w:val="ThnVnban"/>
        <w:numPr>
          <w:ilvl w:val="1"/>
          <w:numId w:val="24"/>
        </w:numPr>
        <w:ind w:left="1080"/>
      </w:pPr>
      <w:r>
        <w:t>Xác nhận danh tính thông qua mã OTP</w:t>
      </w:r>
    </w:p>
    <w:p w14:paraId="1246CB6B" w14:textId="30280B27" w:rsidR="00B54DBF" w:rsidRDefault="008B2BF7" w:rsidP="00B81D5D">
      <w:pPr>
        <w:pStyle w:val="ThnVnban"/>
        <w:numPr>
          <w:ilvl w:val="1"/>
          <w:numId w:val="24"/>
        </w:numPr>
        <w:ind w:left="1080"/>
      </w:pPr>
      <w:r>
        <w:t>Đánh giá</w:t>
      </w:r>
    </w:p>
    <w:p w14:paraId="7C9D7FC3" w14:textId="71B6D89D" w:rsidR="002E15EF" w:rsidRPr="00227390" w:rsidRDefault="002E15EF" w:rsidP="00B81D5D">
      <w:pPr>
        <w:pStyle w:val="ThnVnban"/>
        <w:numPr>
          <w:ilvl w:val="1"/>
          <w:numId w:val="24"/>
        </w:numPr>
        <w:ind w:left="1080"/>
      </w:pPr>
      <w:r>
        <w:t>Báo cáo người dùng</w:t>
      </w:r>
    </w:p>
    <w:p w14:paraId="32A4F6F7" w14:textId="2B0FC96F" w:rsidR="001D423C" w:rsidRDefault="000D2289">
      <w:pPr>
        <w:pStyle w:val="u2"/>
        <w:widowControl/>
        <w:numPr>
          <w:ilvl w:val="0"/>
          <w:numId w:val="0"/>
        </w:numPr>
      </w:pPr>
      <w:bookmarkStart w:id="234" w:name="_Toc425054404"/>
      <w:bookmarkStart w:id="235" w:name="_Toc422186497"/>
      <w:bookmarkStart w:id="236" w:name="_Toc436203400"/>
      <w:bookmarkStart w:id="237" w:name="_Toc452813619"/>
      <w:bookmarkStart w:id="238" w:name="_Toc105137710"/>
      <w:r>
        <w:lastRenderedPageBreak/>
        <w:t>A.7</w:t>
      </w:r>
      <w:r>
        <w:tab/>
        <w:t>Assigned To</w:t>
      </w:r>
      <w:bookmarkEnd w:id="234"/>
      <w:bookmarkEnd w:id="235"/>
      <w:bookmarkEnd w:id="236"/>
      <w:bookmarkEnd w:id="237"/>
      <w:bookmarkEnd w:id="238"/>
    </w:p>
    <w:p w14:paraId="7673ECC6" w14:textId="2DB09B2A" w:rsidR="001D423C" w:rsidRDefault="000D2289">
      <w:pPr>
        <w:pStyle w:val="u2"/>
        <w:widowControl/>
        <w:numPr>
          <w:ilvl w:val="0"/>
          <w:numId w:val="0"/>
        </w:numPr>
      </w:pPr>
      <w:bookmarkStart w:id="239" w:name="_Toc425054405"/>
      <w:bookmarkStart w:id="240" w:name="_Toc343955094"/>
      <w:bookmarkStart w:id="241" w:name="_Toc346297789"/>
      <w:bookmarkStart w:id="242" w:name="_Toc422186498"/>
      <w:bookmarkStart w:id="243" w:name="_Toc436203401"/>
      <w:bookmarkStart w:id="244" w:name="_Toc452813620"/>
      <w:bookmarkStart w:id="245" w:name="_Toc105137711"/>
      <w:r>
        <w:t>A.8</w:t>
      </w:r>
      <w:r>
        <w:tab/>
        <w:t>Reason</w:t>
      </w:r>
      <w:bookmarkEnd w:id="239"/>
      <w:bookmarkEnd w:id="240"/>
      <w:bookmarkEnd w:id="241"/>
      <w:bookmarkEnd w:id="242"/>
      <w:bookmarkEnd w:id="243"/>
      <w:bookmarkEnd w:id="244"/>
      <w:bookmarkEnd w:id="245"/>
    </w:p>
    <w:p w14:paraId="787DC902" w14:textId="26A3EDA2" w:rsidR="002C2DB6" w:rsidRDefault="00F130A2" w:rsidP="00B81D5D">
      <w:pPr>
        <w:pStyle w:val="ThnVnban"/>
        <w:numPr>
          <w:ilvl w:val="0"/>
          <w:numId w:val="16"/>
        </w:numPr>
      </w:pPr>
      <w:r>
        <w:t>Quản lý tài khoản cá nhân</w:t>
      </w:r>
      <w:r w:rsidR="00F40CB6">
        <w:t>, q</w:t>
      </w:r>
      <w:r>
        <w:t>uản lý thông tin cá nhân</w:t>
      </w:r>
      <w:r w:rsidR="002C2DB6">
        <w:t>: brainstorm</w:t>
      </w:r>
    </w:p>
    <w:p w14:paraId="3495B130" w14:textId="44F225DA" w:rsidR="00BF2662" w:rsidRDefault="002C2DB6" w:rsidP="00B81D5D">
      <w:pPr>
        <w:pStyle w:val="ThnVnban"/>
        <w:numPr>
          <w:ilvl w:val="0"/>
          <w:numId w:val="16"/>
        </w:numPr>
      </w:pPr>
      <w:r>
        <w:t>T</w:t>
      </w:r>
      <w:r w:rsidR="00F130A2">
        <w:t>ạo lớp học mới</w:t>
      </w:r>
      <w:r w:rsidR="0032753C">
        <w:t>, g</w:t>
      </w:r>
      <w:r w:rsidR="00F130A2">
        <w:t>ửi yêu cầu tham gia lớp học</w:t>
      </w:r>
      <w:r w:rsidR="002E15EF">
        <w:t>, xác nhận yêu cầu tham gia lớp học</w:t>
      </w:r>
      <w:r w:rsidR="000315CD">
        <w:t>, x</w:t>
      </w:r>
      <w:r w:rsidR="00F130A2">
        <w:t>em thông tin lớp học</w:t>
      </w:r>
      <w:r w:rsidR="00FB23B9">
        <w:t>, cập nhật thông tin lớp học, báo cáo người dùng</w:t>
      </w:r>
      <w:r w:rsidR="0032753C">
        <w:t xml:space="preserve">: </w:t>
      </w:r>
      <w:r w:rsidR="0046276D">
        <w:t>quan sát</w:t>
      </w:r>
    </w:p>
    <w:p w14:paraId="57AB707B" w14:textId="0622402E" w:rsidR="000A13F7" w:rsidRPr="000A13F7" w:rsidRDefault="000A409A" w:rsidP="00B81D5D">
      <w:pPr>
        <w:pStyle w:val="ThnVnban"/>
        <w:numPr>
          <w:ilvl w:val="0"/>
          <w:numId w:val="16"/>
        </w:numPr>
      </w:pPr>
      <w:r>
        <w:t>Đánh giá, t</w:t>
      </w:r>
      <w:r w:rsidR="00F130A2">
        <w:t>ìm kiế</w:t>
      </w:r>
      <w:r w:rsidR="00F40CB6">
        <w:t>m</w:t>
      </w:r>
      <w:r>
        <w:t>, xác nhận danh tính thông qua mã OTP</w:t>
      </w:r>
      <w:r w:rsidR="00BF2662">
        <w:t xml:space="preserve">: </w:t>
      </w:r>
      <w:r w:rsidR="002C2DB6">
        <w:t xml:space="preserve">phỏng vấn, </w:t>
      </w:r>
      <w:r w:rsidR="00A41DCA">
        <w:t>k</w:t>
      </w:r>
      <w:r w:rsidR="00BF2662">
        <w:t>hảo sát</w:t>
      </w:r>
    </w:p>
    <w:p w14:paraId="77FC01DF" w14:textId="77777777" w:rsidR="00903371" w:rsidRDefault="00903371">
      <w:pPr>
        <w:pStyle w:val="u1"/>
        <w:numPr>
          <w:ilvl w:val="0"/>
          <w:numId w:val="0"/>
        </w:numPr>
      </w:pPr>
    </w:p>
    <w:sectPr w:rsidR="00903371">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76578" w14:textId="77777777" w:rsidR="000006E4" w:rsidRDefault="000006E4">
      <w:pPr>
        <w:spacing w:line="240" w:lineRule="auto"/>
      </w:pPr>
      <w:r>
        <w:separator/>
      </w:r>
    </w:p>
  </w:endnote>
  <w:endnote w:type="continuationSeparator" w:id="0">
    <w:p w14:paraId="684AD64C" w14:textId="77777777" w:rsidR="000006E4" w:rsidRDefault="000006E4">
      <w:pPr>
        <w:spacing w:line="240" w:lineRule="auto"/>
      </w:pPr>
      <w:r>
        <w:continuationSeparator/>
      </w:r>
    </w:p>
  </w:endnote>
  <w:endnote w:type="continuationNotice" w:id="1">
    <w:p w14:paraId="5DA263EF" w14:textId="77777777" w:rsidR="000006E4" w:rsidRDefault="000006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D423C" w14:paraId="07073C25" w14:textId="77777777">
      <w:tc>
        <w:tcPr>
          <w:tcW w:w="3162" w:type="dxa"/>
          <w:tcBorders>
            <w:top w:val="nil"/>
            <w:left w:val="nil"/>
            <w:bottom w:val="nil"/>
            <w:right w:val="nil"/>
          </w:tcBorders>
        </w:tcPr>
        <w:p w14:paraId="3B961819" w14:textId="77777777" w:rsidR="001D423C" w:rsidRDefault="000D2289">
          <w:pPr>
            <w:ind w:right="360"/>
          </w:pPr>
          <w:r>
            <w:t>Confidential</w:t>
          </w:r>
        </w:p>
      </w:tc>
      <w:tc>
        <w:tcPr>
          <w:tcW w:w="3162" w:type="dxa"/>
          <w:tcBorders>
            <w:top w:val="nil"/>
            <w:left w:val="nil"/>
            <w:bottom w:val="nil"/>
            <w:right w:val="nil"/>
          </w:tcBorders>
        </w:tcPr>
        <w:p w14:paraId="08273846" w14:textId="3290B457" w:rsidR="001D423C" w:rsidRDefault="000D2289">
          <w:pPr>
            <w:jc w:val="center"/>
          </w:pPr>
          <w:r>
            <w:rPr>
              <w:rFonts w:ascii="Symbol" w:eastAsia="Symbol" w:hAnsi="Symbol" w:cs="Symbol"/>
            </w:rPr>
            <w:t></w:t>
          </w:r>
          <w:fldSimple w:instr="DOCPROPERTY &quot;Company&quot;  \* MERGEFORMAT">
            <w:r w:rsidR="008D759E">
              <w:t>HCMUS.CQ.PTQLYCPM.E</w:t>
            </w:r>
          </w:fldSimple>
          <w:r>
            <w:t xml:space="preserve">, </w:t>
          </w:r>
          <w:r>
            <w:fldChar w:fldCharType="begin"/>
          </w:r>
          <w:r>
            <w:instrText xml:space="preserve"> DATE \@ "yyyy" </w:instrText>
          </w:r>
          <w:r>
            <w:fldChar w:fldCharType="separate"/>
          </w:r>
          <w:r w:rsidR="008D759E">
            <w:rPr>
              <w:noProof/>
            </w:rPr>
            <w:t>2022</w:t>
          </w:r>
          <w:r>
            <w:fldChar w:fldCharType="end"/>
          </w:r>
        </w:p>
      </w:tc>
      <w:tc>
        <w:tcPr>
          <w:tcW w:w="3162" w:type="dxa"/>
          <w:tcBorders>
            <w:top w:val="nil"/>
            <w:left w:val="nil"/>
            <w:bottom w:val="nil"/>
            <w:right w:val="nil"/>
          </w:tcBorders>
        </w:tcPr>
        <w:p w14:paraId="63A689F4" w14:textId="6A91703A" w:rsidR="001D423C" w:rsidRDefault="000D2289">
          <w:pPr>
            <w:jc w:val="right"/>
          </w:pPr>
          <w:r>
            <w:t xml:space="preserve">Page </w:t>
          </w:r>
          <w:r>
            <w:rPr>
              <w:rStyle w:val="Strang"/>
            </w:rPr>
            <w:fldChar w:fldCharType="begin"/>
          </w:r>
          <w:r>
            <w:rPr>
              <w:rStyle w:val="Strang"/>
            </w:rPr>
            <w:instrText xml:space="preserve"> PAGE </w:instrText>
          </w:r>
          <w:r>
            <w:rPr>
              <w:rStyle w:val="Strang"/>
            </w:rPr>
            <w:fldChar w:fldCharType="separate"/>
          </w:r>
          <w:r w:rsidR="009071B1">
            <w:rPr>
              <w:rStyle w:val="Strang"/>
              <w:noProof/>
            </w:rPr>
            <w:t>22</w:t>
          </w:r>
          <w:r>
            <w:rPr>
              <w:rStyle w:val="Strang"/>
            </w:rPr>
            <w:fldChar w:fldCharType="end"/>
          </w:r>
        </w:p>
      </w:tc>
    </w:tr>
  </w:tbl>
  <w:p w14:paraId="3B9B1D80" w14:textId="77777777" w:rsidR="001D423C" w:rsidRDefault="001D423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3695" w14:textId="77777777" w:rsidR="000006E4" w:rsidRDefault="000006E4">
      <w:pPr>
        <w:spacing w:line="240" w:lineRule="auto"/>
      </w:pPr>
      <w:r>
        <w:separator/>
      </w:r>
    </w:p>
  </w:footnote>
  <w:footnote w:type="continuationSeparator" w:id="0">
    <w:p w14:paraId="1B98DF26" w14:textId="77777777" w:rsidR="000006E4" w:rsidRDefault="000006E4">
      <w:pPr>
        <w:spacing w:line="240" w:lineRule="auto"/>
      </w:pPr>
      <w:r>
        <w:continuationSeparator/>
      </w:r>
    </w:p>
  </w:footnote>
  <w:footnote w:type="continuationNotice" w:id="1">
    <w:p w14:paraId="171D64EC" w14:textId="77777777" w:rsidR="000006E4" w:rsidRDefault="000006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3E70" w14:textId="77777777" w:rsidR="001D423C" w:rsidRDefault="001D423C">
    <w:pPr>
      <w:rPr>
        <w:sz w:val="24"/>
      </w:rPr>
    </w:pPr>
  </w:p>
  <w:p w14:paraId="0F180E28" w14:textId="77777777" w:rsidR="001D423C" w:rsidRDefault="001D423C">
    <w:pPr>
      <w:pBdr>
        <w:top w:val="single" w:sz="6" w:space="1" w:color="auto"/>
      </w:pBdr>
      <w:rPr>
        <w:sz w:val="24"/>
      </w:rPr>
    </w:pPr>
  </w:p>
  <w:p w14:paraId="28E3C23D" w14:textId="6E91C924" w:rsidR="001D423C" w:rsidRDefault="000D228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gramStart"/>
    <w:r w:rsidR="008D759E">
      <w:rPr>
        <w:rFonts w:ascii="Arial" w:hAnsi="Arial"/>
        <w:b/>
        <w:sz w:val="36"/>
      </w:rPr>
      <w:t>HCMUS.CQ.PTQLYCPM.E</w:t>
    </w:r>
    <w:proofErr w:type="gramEnd"/>
    <w:r>
      <w:rPr>
        <w:rFonts w:ascii="Arial" w:hAnsi="Arial"/>
        <w:b/>
        <w:sz w:val="36"/>
      </w:rPr>
      <w:fldChar w:fldCharType="end"/>
    </w:r>
  </w:p>
  <w:p w14:paraId="449F705B" w14:textId="77777777" w:rsidR="001D423C" w:rsidRDefault="001D423C">
    <w:pPr>
      <w:pBdr>
        <w:bottom w:val="single" w:sz="6" w:space="1" w:color="auto"/>
      </w:pBdr>
      <w:jc w:val="right"/>
      <w:rPr>
        <w:sz w:val="24"/>
      </w:rPr>
    </w:pPr>
  </w:p>
  <w:p w14:paraId="33A636DD" w14:textId="77777777" w:rsidR="001D423C" w:rsidRDefault="001D423C">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423C" w14:paraId="385F648C" w14:textId="77777777">
      <w:tc>
        <w:tcPr>
          <w:tcW w:w="6379" w:type="dxa"/>
        </w:tcPr>
        <w:p w14:paraId="5AA29EEB" w14:textId="14528153" w:rsidR="001D423C" w:rsidRPr="001B1CB0" w:rsidRDefault="000D2289">
          <w:pPr>
            <w:rPr>
              <w:bCs/>
            </w:rPr>
          </w:pPr>
          <w:r w:rsidRPr="001B1CB0">
            <w:rPr>
              <w:bCs/>
            </w:rPr>
            <w:fldChar w:fldCharType="begin"/>
          </w:r>
          <w:r w:rsidRPr="001B1CB0">
            <w:rPr>
              <w:bCs/>
            </w:rPr>
            <w:instrText xml:space="preserve"> SUBJECT  \* MERGEFORMAT </w:instrText>
          </w:r>
          <w:r w:rsidRPr="001B1CB0">
            <w:rPr>
              <w:bCs/>
            </w:rPr>
            <w:fldChar w:fldCharType="separate"/>
          </w:r>
          <w:r w:rsidR="008D759E">
            <w:rPr>
              <w:bCs/>
            </w:rPr>
            <w:t>Ứng dụng hỗ trợ tìm kiếm gia sư Seeker</w:t>
          </w:r>
          <w:r w:rsidRPr="001B1CB0">
            <w:rPr>
              <w:bCs/>
            </w:rPr>
            <w:fldChar w:fldCharType="end"/>
          </w:r>
        </w:p>
      </w:tc>
      <w:tc>
        <w:tcPr>
          <w:tcW w:w="3179" w:type="dxa"/>
        </w:tcPr>
        <w:p w14:paraId="2BB77710" w14:textId="3464019A" w:rsidR="001D423C" w:rsidRDefault="000D2289">
          <w:pPr>
            <w:tabs>
              <w:tab w:val="left" w:pos="1135"/>
            </w:tabs>
            <w:spacing w:before="40"/>
            <w:ind w:right="68"/>
          </w:pPr>
          <w:r>
            <w:t xml:space="preserve">  Version:           </w:t>
          </w:r>
          <w:r w:rsidR="005D7C5C">
            <w:t>1.</w:t>
          </w:r>
          <w:r w:rsidR="002F7DC3">
            <w:t>0</w:t>
          </w:r>
        </w:p>
      </w:tc>
    </w:tr>
    <w:tr w:rsidR="001D423C" w14:paraId="2691AD0C" w14:textId="77777777">
      <w:tc>
        <w:tcPr>
          <w:tcW w:w="6379" w:type="dxa"/>
        </w:tcPr>
        <w:p w14:paraId="3EA1307E" w14:textId="4AD91988" w:rsidR="001D423C" w:rsidRDefault="00B81D5D">
          <w:fldSimple w:instr="TITLE  \* MERGEFORMAT">
            <w:r w:rsidR="008D759E">
              <w:t>Vision</w:t>
            </w:r>
          </w:fldSimple>
        </w:p>
      </w:tc>
      <w:tc>
        <w:tcPr>
          <w:tcW w:w="3179" w:type="dxa"/>
        </w:tcPr>
        <w:p w14:paraId="48CE1F40" w14:textId="58CEC032" w:rsidR="001D423C" w:rsidRDefault="000D2289">
          <w:r>
            <w:t xml:space="preserve">  Date:  </w:t>
          </w:r>
          <w:r w:rsidR="003400EF">
            <w:t>28</w:t>
          </w:r>
          <w:r w:rsidR="004224B2">
            <w:t xml:space="preserve"> May, 22</w:t>
          </w:r>
        </w:p>
      </w:tc>
    </w:tr>
    <w:tr w:rsidR="001D423C" w14:paraId="027E0C37" w14:textId="77777777">
      <w:tc>
        <w:tcPr>
          <w:tcW w:w="9558" w:type="dxa"/>
          <w:gridSpan w:val="2"/>
        </w:tcPr>
        <w:p w14:paraId="3DA8742F" w14:textId="1E4A6A48" w:rsidR="001D423C" w:rsidRDefault="003400EF">
          <w:r>
            <w:t>VISION</w:t>
          </w:r>
        </w:p>
      </w:tc>
    </w:tr>
  </w:tbl>
  <w:p w14:paraId="38A744FD" w14:textId="77777777" w:rsidR="001D423C" w:rsidRDefault="001D423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5750547"/>
    <w:multiLevelType w:val="hybridMultilevel"/>
    <w:tmpl w:val="6C684D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921CF6"/>
    <w:multiLevelType w:val="hybridMultilevel"/>
    <w:tmpl w:val="9BC44FAA"/>
    <w:lvl w:ilvl="0" w:tplc="042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51EEE"/>
    <w:multiLevelType w:val="hybridMultilevel"/>
    <w:tmpl w:val="CED454F2"/>
    <w:lvl w:ilvl="0" w:tplc="04090003">
      <w:start w:val="1"/>
      <w:numFmt w:val="bullet"/>
      <w:lvlText w:val="o"/>
      <w:lvlJc w:val="left"/>
      <w:pPr>
        <w:ind w:left="288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6C7192"/>
    <w:multiLevelType w:val="hybridMultilevel"/>
    <w:tmpl w:val="746E2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CFF421E"/>
    <w:multiLevelType w:val="hybridMultilevel"/>
    <w:tmpl w:val="7A64F1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B970F9"/>
    <w:multiLevelType w:val="hybridMultilevel"/>
    <w:tmpl w:val="6E1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3705B"/>
    <w:multiLevelType w:val="multilevel"/>
    <w:tmpl w:val="2E5E36A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5001C5"/>
    <w:multiLevelType w:val="hybridMultilevel"/>
    <w:tmpl w:val="071E666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4535E0D"/>
    <w:multiLevelType w:val="hybridMultilevel"/>
    <w:tmpl w:val="D29A1FC6"/>
    <w:lvl w:ilvl="0" w:tplc="042A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8D7290"/>
    <w:multiLevelType w:val="hybridMultilevel"/>
    <w:tmpl w:val="0E0899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E2062E0"/>
    <w:multiLevelType w:val="hybridMultilevel"/>
    <w:tmpl w:val="04C42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92FD1"/>
    <w:multiLevelType w:val="hybridMultilevel"/>
    <w:tmpl w:val="4306D22E"/>
    <w:lvl w:ilvl="0" w:tplc="04090001">
      <w:start w:val="1"/>
      <w:numFmt w:val="bullet"/>
      <w:lvlText w:val=""/>
      <w:lvlJc w:val="left"/>
      <w:pPr>
        <w:ind w:left="1440" w:hanging="360"/>
      </w:pPr>
      <w:rPr>
        <w:rFonts w:ascii="Symbol" w:hAnsi="Symbol" w:hint="default"/>
      </w:rPr>
    </w:lvl>
    <w:lvl w:ilvl="1" w:tplc="B590F55E">
      <w:numFmt w:val="bullet"/>
      <w:lvlText w:val="•"/>
      <w:lvlJc w:val="left"/>
      <w:pPr>
        <w:ind w:left="2520" w:hanging="72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682542"/>
    <w:multiLevelType w:val="hybridMultilevel"/>
    <w:tmpl w:val="FF3E9A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57D2D88"/>
    <w:multiLevelType w:val="hybridMultilevel"/>
    <w:tmpl w:val="A594C25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36910DDF"/>
    <w:multiLevelType w:val="hybridMultilevel"/>
    <w:tmpl w:val="9BD02C0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6FB0509"/>
    <w:multiLevelType w:val="hybridMultilevel"/>
    <w:tmpl w:val="C24C8D5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8D33792"/>
    <w:multiLevelType w:val="hybridMultilevel"/>
    <w:tmpl w:val="2A6C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E02DE8"/>
    <w:multiLevelType w:val="hybridMultilevel"/>
    <w:tmpl w:val="9ECA4C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ECA03A7"/>
    <w:multiLevelType w:val="hybridMultilevel"/>
    <w:tmpl w:val="C0922D68"/>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42284385"/>
    <w:multiLevelType w:val="hybridMultilevel"/>
    <w:tmpl w:val="295C25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2E3411E"/>
    <w:multiLevelType w:val="hybridMultilevel"/>
    <w:tmpl w:val="DA9C0E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51274EF"/>
    <w:multiLevelType w:val="hybridMultilevel"/>
    <w:tmpl w:val="7E065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E4E40F3"/>
    <w:multiLevelType w:val="hybridMultilevel"/>
    <w:tmpl w:val="F2C06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EE5704"/>
    <w:multiLevelType w:val="hybridMultilevel"/>
    <w:tmpl w:val="EA4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22EDC"/>
    <w:multiLevelType w:val="hybridMultilevel"/>
    <w:tmpl w:val="D820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A73B3F"/>
    <w:multiLevelType w:val="hybridMultilevel"/>
    <w:tmpl w:val="09B48324"/>
    <w:lvl w:ilvl="0" w:tplc="4CDAD0C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7" w15:restartNumberingAfterBreak="0">
    <w:nsid w:val="55BB1FCB"/>
    <w:multiLevelType w:val="hybridMultilevel"/>
    <w:tmpl w:val="CBEA7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C15106"/>
    <w:multiLevelType w:val="hybridMultilevel"/>
    <w:tmpl w:val="0EA4EE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3F0368"/>
    <w:multiLevelType w:val="hybridMultilevel"/>
    <w:tmpl w:val="035084AA"/>
    <w:lvl w:ilvl="0" w:tplc="042A0001">
      <w:start w:val="1"/>
      <w:numFmt w:val="bullet"/>
      <w:lvlText w:val=""/>
      <w:lvlJc w:val="left"/>
      <w:pPr>
        <w:ind w:left="765" w:hanging="360"/>
      </w:pPr>
      <w:rPr>
        <w:rFonts w:ascii="Symbol" w:hAnsi="Symbol" w:hint="default"/>
      </w:rPr>
    </w:lvl>
    <w:lvl w:ilvl="1" w:tplc="042A0003" w:tentative="1">
      <w:start w:val="1"/>
      <w:numFmt w:val="bullet"/>
      <w:lvlText w:val="o"/>
      <w:lvlJc w:val="left"/>
      <w:pPr>
        <w:ind w:left="1485" w:hanging="360"/>
      </w:pPr>
      <w:rPr>
        <w:rFonts w:ascii="Courier New" w:hAnsi="Courier New" w:cs="Courier New" w:hint="default"/>
      </w:rPr>
    </w:lvl>
    <w:lvl w:ilvl="2" w:tplc="042A0005" w:tentative="1">
      <w:start w:val="1"/>
      <w:numFmt w:val="bullet"/>
      <w:lvlText w:val=""/>
      <w:lvlJc w:val="left"/>
      <w:pPr>
        <w:ind w:left="2205" w:hanging="360"/>
      </w:pPr>
      <w:rPr>
        <w:rFonts w:ascii="Wingdings" w:hAnsi="Wingdings" w:hint="default"/>
      </w:rPr>
    </w:lvl>
    <w:lvl w:ilvl="3" w:tplc="042A0001" w:tentative="1">
      <w:start w:val="1"/>
      <w:numFmt w:val="bullet"/>
      <w:lvlText w:val=""/>
      <w:lvlJc w:val="left"/>
      <w:pPr>
        <w:ind w:left="2925" w:hanging="360"/>
      </w:pPr>
      <w:rPr>
        <w:rFonts w:ascii="Symbol" w:hAnsi="Symbol" w:hint="default"/>
      </w:rPr>
    </w:lvl>
    <w:lvl w:ilvl="4" w:tplc="042A0003" w:tentative="1">
      <w:start w:val="1"/>
      <w:numFmt w:val="bullet"/>
      <w:lvlText w:val="o"/>
      <w:lvlJc w:val="left"/>
      <w:pPr>
        <w:ind w:left="3645" w:hanging="360"/>
      </w:pPr>
      <w:rPr>
        <w:rFonts w:ascii="Courier New" w:hAnsi="Courier New" w:cs="Courier New" w:hint="default"/>
      </w:rPr>
    </w:lvl>
    <w:lvl w:ilvl="5" w:tplc="042A0005" w:tentative="1">
      <w:start w:val="1"/>
      <w:numFmt w:val="bullet"/>
      <w:lvlText w:val=""/>
      <w:lvlJc w:val="left"/>
      <w:pPr>
        <w:ind w:left="4365" w:hanging="360"/>
      </w:pPr>
      <w:rPr>
        <w:rFonts w:ascii="Wingdings" w:hAnsi="Wingdings" w:hint="default"/>
      </w:rPr>
    </w:lvl>
    <w:lvl w:ilvl="6" w:tplc="042A0001" w:tentative="1">
      <w:start w:val="1"/>
      <w:numFmt w:val="bullet"/>
      <w:lvlText w:val=""/>
      <w:lvlJc w:val="left"/>
      <w:pPr>
        <w:ind w:left="5085" w:hanging="360"/>
      </w:pPr>
      <w:rPr>
        <w:rFonts w:ascii="Symbol" w:hAnsi="Symbol" w:hint="default"/>
      </w:rPr>
    </w:lvl>
    <w:lvl w:ilvl="7" w:tplc="042A0003" w:tentative="1">
      <w:start w:val="1"/>
      <w:numFmt w:val="bullet"/>
      <w:lvlText w:val="o"/>
      <w:lvlJc w:val="left"/>
      <w:pPr>
        <w:ind w:left="5805" w:hanging="360"/>
      </w:pPr>
      <w:rPr>
        <w:rFonts w:ascii="Courier New" w:hAnsi="Courier New" w:cs="Courier New" w:hint="default"/>
      </w:rPr>
    </w:lvl>
    <w:lvl w:ilvl="8" w:tplc="042A0005" w:tentative="1">
      <w:start w:val="1"/>
      <w:numFmt w:val="bullet"/>
      <w:lvlText w:val=""/>
      <w:lvlJc w:val="left"/>
      <w:pPr>
        <w:ind w:left="6525" w:hanging="360"/>
      </w:pPr>
      <w:rPr>
        <w:rFonts w:ascii="Wingdings" w:hAnsi="Wingdings" w:hint="default"/>
      </w:rPr>
    </w:lvl>
  </w:abstractNum>
  <w:abstractNum w:abstractNumId="30" w15:restartNumberingAfterBreak="0">
    <w:nsid w:val="62FA6503"/>
    <w:multiLevelType w:val="hybridMultilevel"/>
    <w:tmpl w:val="E4CE4E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7A7CB0"/>
    <w:multiLevelType w:val="hybridMultilevel"/>
    <w:tmpl w:val="79C05FA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BD21D08"/>
    <w:multiLevelType w:val="hybridMultilevel"/>
    <w:tmpl w:val="ECD6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11B4A"/>
    <w:multiLevelType w:val="hybridMultilevel"/>
    <w:tmpl w:val="43C0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8261BB"/>
    <w:multiLevelType w:val="hybridMultilevel"/>
    <w:tmpl w:val="0628B0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F4C650E"/>
    <w:multiLevelType w:val="hybridMultilevel"/>
    <w:tmpl w:val="0A84CBD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360550774">
    <w:abstractNumId w:val="0"/>
  </w:num>
  <w:num w:numId="2" w16cid:durableId="415631882">
    <w:abstractNumId w:val="7"/>
  </w:num>
  <w:num w:numId="3" w16cid:durableId="970400532">
    <w:abstractNumId w:val="35"/>
  </w:num>
  <w:num w:numId="4" w16cid:durableId="1570309275">
    <w:abstractNumId w:val="31"/>
  </w:num>
  <w:num w:numId="5" w16cid:durableId="1507284650">
    <w:abstractNumId w:val="34"/>
  </w:num>
  <w:num w:numId="6" w16cid:durableId="1742749167">
    <w:abstractNumId w:val="22"/>
  </w:num>
  <w:num w:numId="7" w16cid:durableId="196938788">
    <w:abstractNumId w:val="29"/>
  </w:num>
  <w:num w:numId="8" w16cid:durableId="178854731">
    <w:abstractNumId w:val="21"/>
  </w:num>
  <w:num w:numId="9" w16cid:durableId="396442417">
    <w:abstractNumId w:val="5"/>
  </w:num>
  <w:num w:numId="10" w16cid:durableId="1141384045">
    <w:abstractNumId w:val="16"/>
  </w:num>
  <w:num w:numId="11" w16cid:durableId="564680915">
    <w:abstractNumId w:val="15"/>
  </w:num>
  <w:num w:numId="12" w16cid:durableId="1915778564">
    <w:abstractNumId w:val="14"/>
  </w:num>
  <w:num w:numId="13" w16cid:durableId="1130249973">
    <w:abstractNumId w:val="8"/>
  </w:num>
  <w:num w:numId="14" w16cid:durableId="199561219">
    <w:abstractNumId w:val="13"/>
  </w:num>
  <w:num w:numId="15" w16cid:durableId="1959679792">
    <w:abstractNumId w:val="10"/>
  </w:num>
  <w:num w:numId="16" w16cid:durableId="1436711864">
    <w:abstractNumId w:val="1"/>
  </w:num>
  <w:num w:numId="17" w16cid:durableId="2005815011">
    <w:abstractNumId w:val="25"/>
  </w:num>
  <w:num w:numId="18" w16cid:durableId="1494445364">
    <w:abstractNumId w:val="12"/>
  </w:num>
  <w:num w:numId="19" w16cid:durableId="1041596273">
    <w:abstractNumId w:val="4"/>
  </w:num>
  <w:num w:numId="20" w16cid:durableId="1405637879">
    <w:abstractNumId w:val="17"/>
  </w:num>
  <w:num w:numId="21" w16cid:durableId="1549369145">
    <w:abstractNumId w:val="11"/>
  </w:num>
  <w:num w:numId="22" w16cid:durableId="505093515">
    <w:abstractNumId w:val="19"/>
  </w:num>
  <w:num w:numId="23" w16cid:durableId="1789277496">
    <w:abstractNumId w:val="27"/>
  </w:num>
  <w:num w:numId="24" w16cid:durableId="1832137772">
    <w:abstractNumId w:val="9"/>
  </w:num>
  <w:num w:numId="25" w16cid:durableId="1159081436">
    <w:abstractNumId w:val="3"/>
  </w:num>
  <w:num w:numId="26" w16cid:durableId="264273314">
    <w:abstractNumId w:val="2"/>
  </w:num>
  <w:num w:numId="27" w16cid:durableId="132145180">
    <w:abstractNumId w:val="23"/>
  </w:num>
  <w:num w:numId="28" w16cid:durableId="1866744137">
    <w:abstractNumId w:val="24"/>
  </w:num>
  <w:num w:numId="29" w16cid:durableId="1183545602">
    <w:abstractNumId w:val="33"/>
  </w:num>
  <w:num w:numId="30" w16cid:durableId="786049563">
    <w:abstractNumId w:val="6"/>
  </w:num>
  <w:num w:numId="31" w16cid:durableId="1653100296">
    <w:abstractNumId w:val="32"/>
  </w:num>
  <w:num w:numId="32" w16cid:durableId="1197278661">
    <w:abstractNumId w:val="28"/>
  </w:num>
  <w:num w:numId="33" w16cid:durableId="412892933">
    <w:abstractNumId w:val="30"/>
  </w:num>
  <w:num w:numId="34" w16cid:durableId="703097881">
    <w:abstractNumId w:val="20"/>
  </w:num>
  <w:num w:numId="35" w16cid:durableId="250772829">
    <w:abstractNumId w:val="18"/>
  </w:num>
  <w:num w:numId="36" w16cid:durableId="607080507">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371"/>
    <w:rsid w:val="00000577"/>
    <w:rsid w:val="000006E4"/>
    <w:rsid w:val="0000230A"/>
    <w:rsid w:val="00002AA9"/>
    <w:rsid w:val="00006800"/>
    <w:rsid w:val="00023DF7"/>
    <w:rsid w:val="000244E4"/>
    <w:rsid w:val="00024EA8"/>
    <w:rsid w:val="000255D7"/>
    <w:rsid w:val="00026AC7"/>
    <w:rsid w:val="00027D2C"/>
    <w:rsid w:val="000313E5"/>
    <w:rsid w:val="000315CD"/>
    <w:rsid w:val="00031719"/>
    <w:rsid w:val="00032521"/>
    <w:rsid w:val="00032F63"/>
    <w:rsid w:val="00033302"/>
    <w:rsid w:val="00034C40"/>
    <w:rsid w:val="00034FB3"/>
    <w:rsid w:val="00036AF3"/>
    <w:rsid w:val="00037D3F"/>
    <w:rsid w:val="00050442"/>
    <w:rsid w:val="00050868"/>
    <w:rsid w:val="0005541D"/>
    <w:rsid w:val="000560D2"/>
    <w:rsid w:val="00056E4A"/>
    <w:rsid w:val="00057F50"/>
    <w:rsid w:val="0006539D"/>
    <w:rsid w:val="00067A54"/>
    <w:rsid w:val="00067B22"/>
    <w:rsid w:val="00070108"/>
    <w:rsid w:val="000740A4"/>
    <w:rsid w:val="0008546F"/>
    <w:rsid w:val="000877C4"/>
    <w:rsid w:val="00087BDD"/>
    <w:rsid w:val="00092233"/>
    <w:rsid w:val="000A13F7"/>
    <w:rsid w:val="000A409A"/>
    <w:rsid w:val="000A458E"/>
    <w:rsid w:val="000A5272"/>
    <w:rsid w:val="000A7DE2"/>
    <w:rsid w:val="000B263E"/>
    <w:rsid w:val="000B5E0D"/>
    <w:rsid w:val="000C74BD"/>
    <w:rsid w:val="000C79DE"/>
    <w:rsid w:val="000D007B"/>
    <w:rsid w:val="000D1D5C"/>
    <w:rsid w:val="000D2289"/>
    <w:rsid w:val="000D41E6"/>
    <w:rsid w:val="000D61A1"/>
    <w:rsid w:val="000E2B21"/>
    <w:rsid w:val="000E2DBA"/>
    <w:rsid w:val="000E785B"/>
    <w:rsid w:val="000F2381"/>
    <w:rsid w:val="000F76F9"/>
    <w:rsid w:val="0010144F"/>
    <w:rsid w:val="001019ED"/>
    <w:rsid w:val="00101A75"/>
    <w:rsid w:val="0010284F"/>
    <w:rsid w:val="00105161"/>
    <w:rsid w:val="00105B25"/>
    <w:rsid w:val="00107409"/>
    <w:rsid w:val="001142D6"/>
    <w:rsid w:val="00115276"/>
    <w:rsid w:val="00117D2A"/>
    <w:rsid w:val="00120199"/>
    <w:rsid w:val="001201E4"/>
    <w:rsid w:val="00120C42"/>
    <w:rsid w:val="00120EE7"/>
    <w:rsid w:val="00121841"/>
    <w:rsid w:val="00123794"/>
    <w:rsid w:val="001273C8"/>
    <w:rsid w:val="001302E7"/>
    <w:rsid w:val="00131E7B"/>
    <w:rsid w:val="00132B51"/>
    <w:rsid w:val="00133A87"/>
    <w:rsid w:val="001369ED"/>
    <w:rsid w:val="0014103A"/>
    <w:rsid w:val="0014170E"/>
    <w:rsid w:val="00142AEE"/>
    <w:rsid w:val="001435CC"/>
    <w:rsid w:val="001460DD"/>
    <w:rsid w:val="001465C9"/>
    <w:rsid w:val="00146996"/>
    <w:rsid w:val="001509A3"/>
    <w:rsid w:val="00151F2E"/>
    <w:rsid w:val="0015371B"/>
    <w:rsid w:val="001614E2"/>
    <w:rsid w:val="001618E1"/>
    <w:rsid w:val="00163735"/>
    <w:rsid w:val="0016468C"/>
    <w:rsid w:val="00165075"/>
    <w:rsid w:val="0016602C"/>
    <w:rsid w:val="00171769"/>
    <w:rsid w:val="0017482D"/>
    <w:rsid w:val="00175653"/>
    <w:rsid w:val="001757F4"/>
    <w:rsid w:val="0017723E"/>
    <w:rsid w:val="00186F9C"/>
    <w:rsid w:val="0018736F"/>
    <w:rsid w:val="00187DD6"/>
    <w:rsid w:val="001978FA"/>
    <w:rsid w:val="001A01EB"/>
    <w:rsid w:val="001A02C9"/>
    <w:rsid w:val="001A15FD"/>
    <w:rsid w:val="001A4202"/>
    <w:rsid w:val="001A65AF"/>
    <w:rsid w:val="001A6EF6"/>
    <w:rsid w:val="001A753D"/>
    <w:rsid w:val="001B1CB0"/>
    <w:rsid w:val="001B69ED"/>
    <w:rsid w:val="001B70FC"/>
    <w:rsid w:val="001C0CEA"/>
    <w:rsid w:val="001C1AA0"/>
    <w:rsid w:val="001C1F86"/>
    <w:rsid w:val="001C276C"/>
    <w:rsid w:val="001C6E64"/>
    <w:rsid w:val="001D0E27"/>
    <w:rsid w:val="001D423C"/>
    <w:rsid w:val="001D4411"/>
    <w:rsid w:val="001D5C56"/>
    <w:rsid w:val="001E422B"/>
    <w:rsid w:val="001E53C0"/>
    <w:rsid w:val="001E6510"/>
    <w:rsid w:val="001E6E95"/>
    <w:rsid w:val="001F0F1A"/>
    <w:rsid w:val="001F406B"/>
    <w:rsid w:val="001F59EB"/>
    <w:rsid w:val="00201128"/>
    <w:rsid w:val="002035D8"/>
    <w:rsid w:val="0020588E"/>
    <w:rsid w:val="00206455"/>
    <w:rsid w:val="00207EA4"/>
    <w:rsid w:val="002129E0"/>
    <w:rsid w:val="002146B9"/>
    <w:rsid w:val="002206CF"/>
    <w:rsid w:val="00221FA7"/>
    <w:rsid w:val="002259EC"/>
    <w:rsid w:val="00227390"/>
    <w:rsid w:val="00231B71"/>
    <w:rsid w:val="002346DA"/>
    <w:rsid w:val="00237379"/>
    <w:rsid w:val="00240094"/>
    <w:rsid w:val="002401A8"/>
    <w:rsid w:val="00240782"/>
    <w:rsid w:val="002537A2"/>
    <w:rsid w:val="00255211"/>
    <w:rsid w:val="00261672"/>
    <w:rsid w:val="002621DF"/>
    <w:rsid w:val="00263454"/>
    <w:rsid w:val="002726D5"/>
    <w:rsid w:val="00274DCD"/>
    <w:rsid w:val="00276496"/>
    <w:rsid w:val="00277F51"/>
    <w:rsid w:val="0028205A"/>
    <w:rsid w:val="002864B9"/>
    <w:rsid w:val="00287736"/>
    <w:rsid w:val="00290982"/>
    <w:rsid w:val="002939C2"/>
    <w:rsid w:val="002957D8"/>
    <w:rsid w:val="002A153A"/>
    <w:rsid w:val="002A1FF6"/>
    <w:rsid w:val="002A2842"/>
    <w:rsid w:val="002A6701"/>
    <w:rsid w:val="002A6C34"/>
    <w:rsid w:val="002B05C8"/>
    <w:rsid w:val="002B1ED7"/>
    <w:rsid w:val="002B4833"/>
    <w:rsid w:val="002B60D4"/>
    <w:rsid w:val="002B6C4C"/>
    <w:rsid w:val="002B6CA2"/>
    <w:rsid w:val="002C2DB6"/>
    <w:rsid w:val="002C4CA1"/>
    <w:rsid w:val="002D00AE"/>
    <w:rsid w:val="002D0146"/>
    <w:rsid w:val="002D1293"/>
    <w:rsid w:val="002D23BE"/>
    <w:rsid w:val="002D2DC6"/>
    <w:rsid w:val="002D4280"/>
    <w:rsid w:val="002D7E65"/>
    <w:rsid w:val="002E15EF"/>
    <w:rsid w:val="002E3069"/>
    <w:rsid w:val="002E503B"/>
    <w:rsid w:val="002E5CBA"/>
    <w:rsid w:val="002E7674"/>
    <w:rsid w:val="002F2176"/>
    <w:rsid w:val="002F29C1"/>
    <w:rsid w:val="002F7DC3"/>
    <w:rsid w:val="0030294A"/>
    <w:rsid w:val="00303B12"/>
    <w:rsid w:val="00303FEC"/>
    <w:rsid w:val="003123FC"/>
    <w:rsid w:val="00320B0D"/>
    <w:rsid w:val="0032411E"/>
    <w:rsid w:val="00324163"/>
    <w:rsid w:val="003272D9"/>
    <w:rsid w:val="0032753C"/>
    <w:rsid w:val="00332AA5"/>
    <w:rsid w:val="00332F42"/>
    <w:rsid w:val="00334ACD"/>
    <w:rsid w:val="003370C8"/>
    <w:rsid w:val="003400EF"/>
    <w:rsid w:val="003413A7"/>
    <w:rsid w:val="0034278A"/>
    <w:rsid w:val="00351C22"/>
    <w:rsid w:val="00355099"/>
    <w:rsid w:val="003568DC"/>
    <w:rsid w:val="003603AB"/>
    <w:rsid w:val="00361F2C"/>
    <w:rsid w:val="0036460D"/>
    <w:rsid w:val="00366921"/>
    <w:rsid w:val="003713E5"/>
    <w:rsid w:val="00372558"/>
    <w:rsid w:val="00372D34"/>
    <w:rsid w:val="003741E4"/>
    <w:rsid w:val="0038104C"/>
    <w:rsid w:val="00385268"/>
    <w:rsid w:val="00386A9A"/>
    <w:rsid w:val="00391C2A"/>
    <w:rsid w:val="00392AC3"/>
    <w:rsid w:val="00394186"/>
    <w:rsid w:val="003969FD"/>
    <w:rsid w:val="003A0809"/>
    <w:rsid w:val="003A19E5"/>
    <w:rsid w:val="003A238A"/>
    <w:rsid w:val="003A23FF"/>
    <w:rsid w:val="003A2480"/>
    <w:rsid w:val="003A3C2D"/>
    <w:rsid w:val="003A506B"/>
    <w:rsid w:val="003B0952"/>
    <w:rsid w:val="003B26A8"/>
    <w:rsid w:val="003B4DE9"/>
    <w:rsid w:val="003B53B3"/>
    <w:rsid w:val="003C0AB7"/>
    <w:rsid w:val="003C10E7"/>
    <w:rsid w:val="003D055B"/>
    <w:rsid w:val="003D1C50"/>
    <w:rsid w:val="003D1D9A"/>
    <w:rsid w:val="003D5772"/>
    <w:rsid w:val="003D63E3"/>
    <w:rsid w:val="003D6582"/>
    <w:rsid w:val="003E0281"/>
    <w:rsid w:val="003E20EE"/>
    <w:rsid w:val="003E32A7"/>
    <w:rsid w:val="003E3E7F"/>
    <w:rsid w:val="003E5E7F"/>
    <w:rsid w:val="003E614D"/>
    <w:rsid w:val="003E61D3"/>
    <w:rsid w:val="003F145C"/>
    <w:rsid w:val="003F31A0"/>
    <w:rsid w:val="003F3B25"/>
    <w:rsid w:val="004010E6"/>
    <w:rsid w:val="00402357"/>
    <w:rsid w:val="00403E90"/>
    <w:rsid w:val="00404BB2"/>
    <w:rsid w:val="004058E4"/>
    <w:rsid w:val="0040639B"/>
    <w:rsid w:val="00411286"/>
    <w:rsid w:val="00415334"/>
    <w:rsid w:val="00415AEA"/>
    <w:rsid w:val="00417950"/>
    <w:rsid w:val="00417ECD"/>
    <w:rsid w:val="004212EB"/>
    <w:rsid w:val="004224B2"/>
    <w:rsid w:val="0042692A"/>
    <w:rsid w:val="00432F8B"/>
    <w:rsid w:val="00433FA9"/>
    <w:rsid w:val="00434631"/>
    <w:rsid w:val="004377F9"/>
    <w:rsid w:val="00443DB4"/>
    <w:rsid w:val="00446FB6"/>
    <w:rsid w:val="00447107"/>
    <w:rsid w:val="00447140"/>
    <w:rsid w:val="00447A7F"/>
    <w:rsid w:val="00452FAA"/>
    <w:rsid w:val="00454708"/>
    <w:rsid w:val="00455CBA"/>
    <w:rsid w:val="00456F41"/>
    <w:rsid w:val="004606DA"/>
    <w:rsid w:val="00460E1B"/>
    <w:rsid w:val="0046276D"/>
    <w:rsid w:val="004638C2"/>
    <w:rsid w:val="004675FD"/>
    <w:rsid w:val="00470170"/>
    <w:rsid w:val="00473828"/>
    <w:rsid w:val="004750F6"/>
    <w:rsid w:val="00475473"/>
    <w:rsid w:val="004758EC"/>
    <w:rsid w:val="00475A28"/>
    <w:rsid w:val="00476DFD"/>
    <w:rsid w:val="00477812"/>
    <w:rsid w:val="00477C23"/>
    <w:rsid w:val="00483123"/>
    <w:rsid w:val="00484D72"/>
    <w:rsid w:val="00486397"/>
    <w:rsid w:val="00487A22"/>
    <w:rsid w:val="0049322A"/>
    <w:rsid w:val="00493583"/>
    <w:rsid w:val="00497EDD"/>
    <w:rsid w:val="004A7805"/>
    <w:rsid w:val="004B0C4F"/>
    <w:rsid w:val="004B1818"/>
    <w:rsid w:val="004B392A"/>
    <w:rsid w:val="004B54C0"/>
    <w:rsid w:val="004B7831"/>
    <w:rsid w:val="004C0BDE"/>
    <w:rsid w:val="004C2151"/>
    <w:rsid w:val="004C4573"/>
    <w:rsid w:val="004C4858"/>
    <w:rsid w:val="004C511D"/>
    <w:rsid w:val="004C6499"/>
    <w:rsid w:val="004D080E"/>
    <w:rsid w:val="004D0D9F"/>
    <w:rsid w:val="004D11B0"/>
    <w:rsid w:val="004D1E75"/>
    <w:rsid w:val="004D2691"/>
    <w:rsid w:val="004D728D"/>
    <w:rsid w:val="004E50A7"/>
    <w:rsid w:val="004E5151"/>
    <w:rsid w:val="004E5646"/>
    <w:rsid w:val="004F21EE"/>
    <w:rsid w:val="004F702E"/>
    <w:rsid w:val="00500D47"/>
    <w:rsid w:val="00501CDD"/>
    <w:rsid w:val="00503396"/>
    <w:rsid w:val="005038B8"/>
    <w:rsid w:val="00503ECF"/>
    <w:rsid w:val="00507384"/>
    <w:rsid w:val="00511636"/>
    <w:rsid w:val="00514607"/>
    <w:rsid w:val="00514735"/>
    <w:rsid w:val="00517D3D"/>
    <w:rsid w:val="00525054"/>
    <w:rsid w:val="00530DD9"/>
    <w:rsid w:val="005336DD"/>
    <w:rsid w:val="00537CC0"/>
    <w:rsid w:val="00541D0E"/>
    <w:rsid w:val="00541E55"/>
    <w:rsid w:val="00547358"/>
    <w:rsid w:val="00550259"/>
    <w:rsid w:val="005505D7"/>
    <w:rsid w:val="0055227A"/>
    <w:rsid w:val="00554737"/>
    <w:rsid w:val="00555519"/>
    <w:rsid w:val="00556283"/>
    <w:rsid w:val="00561DB7"/>
    <w:rsid w:val="0056268B"/>
    <w:rsid w:val="00562FEA"/>
    <w:rsid w:val="00571D42"/>
    <w:rsid w:val="005724E5"/>
    <w:rsid w:val="005728E4"/>
    <w:rsid w:val="005738BF"/>
    <w:rsid w:val="00574F0E"/>
    <w:rsid w:val="0058034E"/>
    <w:rsid w:val="005806E9"/>
    <w:rsid w:val="005820E0"/>
    <w:rsid w:val="00583F4D"/>
    <w:rsid w:val="005908B0"/>
    <w:rsid w:val="005926B0"/>
    <w:rsid w:val="005927D2"/>
    <w:rsid w:val="00592BEE"/>
    <w:rsid w:val="0059403A"/>
    <w:rsid w:val="0059649A"/>
    <w:rsid w:val="00596FBB"/>
    <w:rsid w:val="005A1766"/>
    <w:rsid w:val="005A244E"/>
    <w:rsid w:val="005A3938"/>
    <w:rsid w:val="005A72DF"/>
    <w:rsid w:val="005B6859"/>
    <w:rsid w:val="005C24C9"/>
    <w:rsid w:val="005C498B"/>
    <w:rsid w:val="005C5985"/>
    <w:rsid w:val="005C62ED"/>
    <w:rsid w:val="005C6D84"/>
    <w:rsid w:val="005C6F6D"/>
    <w:rsid w:val="005D19EE"/>
    <w:rsid w:val="005D3330"/>
    <w:rsid w:val="005D450C"/>
    <w:rsid w:val="005D46C0"/>
    <w:rsid w:val="005D7C5C"/>
    <w:rsid w:val="005E17BD"/>
    <w:rsid w:val="005E3428"/>
    <w:rsid w:val="005E587C"/>
    <w:rsid w:val="005E5BBE"/>
    <w:rsid w:val="005F2184"/>
    <w:rsid w:val="005F2CA0"/>
    <w:rsid w:val="005F3612"/>
    <w:rsid w:val="005F3694"/>
    <w:rsid w:val="005F4A13"/>
    <w:rsid w:val="00601C49"/>
    <w:rsid w:val="00601F2F"/>
    <w:rsid w:val="0060464F"/>
    <w:rsid w:val="00615B74"/>
    <w:rsid w:val="00620B16"/>
    <w:rsid w:val="006220B0"/>
    <w:rsid w:val="00624B5F"/>
    <w:rsid w:val="00624D76"/>
    <w:rsid w:val="00627BA2"/>
    <w:rsid w:val="00634375"/>
    <w:rsid w:val="00642D87"/>
    <w:rsid w:val="00645268"/>
    <w:rsid w:val="006458AF"/>
    <w:rsid w:val="0064689E"/>
    <w:rsid w:val="00651B85"/>
    <w:rsid w:val="00652B35"/>
    <w:rsid w:val="006565C7"/>
    <w:rsid w:val="00657929"/>
    <w:rsid w:val="006604BF"/>
    <w:rsid w:val="006614D1"/>
    <w:rsid w:val="00663031"/>
    <w:rsid w:val="00663B29"/>
    <w:rsid w:val="0066447E"/>
    <w:rsid w:val="00670C40"/>
    <w:rsid w:val="00675F84"/>
    <w:rsid w:val="00681861"/>
    <w:rsid w:val="0068404B"/>
    <w:rsid w:val="00684B20"/>
    <w:rsid w:val="00685A9A"/>
    <w:rsid w:val="00690AF5"/>
    <w:rsid w:val="00692762"/>
    <w:rsid w:val="00697AF9"/>
    <w:rsid w:val="006A0C38"/>
    <w:rsid w:val="006A2B83"/>
    <w:rsid w:val="006B16EE"/>
    <w:rsid w:val="006B1761"/>
    <w:rsid w:val="006B4079"/>
    <w:rsid w:val="006B50E5"/>
    <w:rsid w:val="006B5A9F"/>
    <w:rsid w:val="006B5FE6"/>
    <w:rsid w:val="006B60D9"/>
    <w:rsid w:val="006B7D5A"/>
    <w:rsid w:val="006B7F04"/>
    <w:rsid w:val="006C077B"/>
    <w:rsid w:val="006C1517"/>
    <w:rsid w:val="006C5248"/>
    <w:rsid w:val="006C5CA4"/>
    <w:rsid w:val="006D593A"/>
    <w:rsid w:val="006E019D"/>
    <w:rsid w:val="006E272F"/>
    <w:rsid w:val="006E2C9F"/>
    <w:rsid w:val="006E3C4A"/>
    <w:rsid w:val="006E5493"/>
    <w:rsid w:val="006E5B33"/>
    <w:rsid w:val="006E76CC"/>
    <w:rsid w:val="006E7F97"/>
    <w:rsid w:val="006F0DBF"/>
    <w:rsid w:val="006F0F83"/>
    <w:rsid w:val="006F2F1C"/>
    <w:rsid w:val="006F3DC5"/>
    <w:rsid w:val="006F4721"/>
    <w:rsid w:val="006F764B"/>
    <w:rsid w:val="00700027"/>
    <w:rsid w:val="007029D4"/>
    <w:rsid w:val="00702A7F"/>
    <w:rsid w:val="0070444F"/>
    <w:rsid w:val="00706732"/>
    <w:rsid w:val="007127C1"/>
    <w:rsid w:val="007155F2"/>
    <w:rsid w:val="00716A65"/>
    <w:rsid w:val="00716F5E"/>
    <w:rsid w:val="007201D0"/>
    <w:rsid w:val="00722B0D"/>
    <w:rsid w:val="00724C5C"/>
    <w:rsid w:val="00726B1A"/>
    <w:rsid w:val="00736904"/>
    <w:rsid w:val="007403A4"/>
    <w:rsid w:val="00740C5C"/>
    <w:rsid w:val="007441C9"/>
    <w:rsid w:val="00747D66"/>
    <w:rsid w:val="007521AB"/>
    <w:rsid w:val="007532B7"/>
    <w:rsid w:val="00756494"/>
    <w:rsid w:val="00757C95"/>
    <w:rsid w:val="00757CA2"/>
    <w:rsid w:val="00760CC6"/>
    <w:rsid w:val="007617CF"/>
    <w:rsid w:val="00770617"/>
    <w:rsid w:val="0077673C"/>
    <w:rsid w:val="00780A92"/>
    <w:rsid w:val="00781068"/>
    <w:rsid w:val="007852B6"/>
    <w:rsid w:val="007867AE"/>
    <w:rsid w:val="00793D97"/>
    <w:rsid w:val="00794EB4"/>
    <w:rsid w:val="007955BF"/>
    <w:rsid w:val="007963CF"/>
    <w:rsid w:val="007A4500"/>
    <w:rsid w:val="007A6264"/>
    <w:rsid w:val="007B2BFD"/>
    <w:rsid w:val="007B3D3E"/>
    <w:rsid w:val="007B5564"/>
    <w:rsid w:val="007B5B01"/>
    <w:rsid w:val="007B65F1"/>
    <w:rsid w:val="007C4830"/>
    <w:rsid w:val="007C5706"/>
    <w:rsid w:val="007C5EFB"/>
    <w:rsid w:val="007D03CC"/>
    <w:rsid w:val="007D1895"/>
    <w:rsid w:val="007D34A3"/>
    <w:rsid w:val="007D3B89"/>
    <w:rsid w:val="007D49E3"/>
    <w:rsid w:val="007D4E05"/>
    <w:rsid w:val="007D5A85"/>
    <w:rsid w:val="007D77BA"/>
    <w:rsid w:val="007D7C3A"/>
    <w:rsid w:val="007E4436"/>
    <w:rsid w:val="007E551A"/>
    <w:rsid w:val="007F184A"/>
    <w:rsid w:val="007F1FA0"/>
    <w:rsid w:val="007F6789"/>
    <w:rsid w:val="007F7C1A"/>
    <w:rsid w:val="00804669"/>
    <w:rsid w:val="00804973"/>
    <w:rsid w:val="00805E75"/>
    <w:rsid w:val="00810704"/>
    <w:rsid w:val="00812190"/>
    <w:rsid w:val="00813BF9"/>
    <w:rsid w:val="00817709"/>
    <w:rsid w:val="0082074B"/>
    <w:rsid w:val="00820767"/>
    <w:rsid w:val="008211ED"/>
    <w:rsid w:val="0082214A"/>
    <w:rsid w:val="008228D4"/>
    <w:rsid w:val="008300BE"/>
    <w:rsid w:val="00841C51"/>
    <w:rsid w:val="00843BB8"/>
    <w:rsid w:val="00843F3E"/>
    <w:rsid w:val="00845091"/>
    <w:rsid w:val="00845767"/>
    <w:rsid w:val="008468D3"/>
    <w:rsid w:val="0085104E"/>
    <w:rsid w:val="008522AD"/>
    <w:rsid w:val="00854398"/>
    <w:rsid w:val="00860A34"/>
    <w:rsid w:val="00862CCB"/>
    <w:rsid w:val="00863490"/>
    <w:rsid w:val="00867D3C"/>
    <w:rsid w:val="008725A1"/>
    <w:rsid w:val="00875074"/>
    <w:rsid w:val="0087539A"/>
    <w:rsid w:val="00875D9F"/>
    <w:rsid w:val="00877E4A"/>
    <w:rsid w:val="00880F7A"/>
    <w:rsid w:val="00880FF5"/>
    <w:rsid w:val="00881544"/>
    <w:rsid w:val="00881920"/>
    <w:rsid w:val="00881F58"/>
    <w:rsid w:val="00882847"/>
    <w:rsid w:val="00882BA8"/>
    <w:rsid w:val="008874AC"/>
    <w:rsid w:val="008A038C"/>
    <w:rsid w:val="008A063D"/>
    <w:rsid w:val="008A388A"/>
    <w:rsid w:val="008A41F0"/>
    <w:rsid w:val="008B0DFD"/>
    <w:rsid w:val="008B2BF7"/>
    <w:rsid w:val="008B31E4"/>
    <w:rsid w:val="008B3245"/>
    <w:rsid w:val="008B4E62"/>
    <w:rsid w:val="008C2EAF"/>
    <w:rsid w:val="008D13DD"/>
    <w:rsid w:val="008D1F88"/>
    <w:rsid w:val="008D3583"/>
    <w:rsid w:val="008D759E"/>
    <w:rsid w:val="008E0978"/>
    <w:rsid w:val="008E1F9A"/>
    <w:rsid w:val="008E3E42"/>
    <w:rsid w:val="008E4D61"/>
    <w:rsid w:val="008E55CB"/>
    <w:rsid w:val="008F1255"/>
    <w:rsid w:val="008F5F2A"/>
    <w:rsid w:val="008F6574"/>
    <w:rsid w:val="00903371"/>
    <w:rsid w:val="0090356B"/>
    <w:rsid w:val="00903E6B"/>
    <w:rsid w:val="009045BE"/>
    <w:rsid w:val="009045E1"/>
    <w:rsid w:val="009050A6"/>
    <w:rsid w:val="009071B1"/>
    <w:rsid w:val="009078C6"/>
    <w:rsid w:val="00907AEC"/>
    <w:rsid w:val="0091194E"/>
    <w:rsid w:val="00912855"/>
    <w:rsid w:val="009139AC"/>
    <w:rsid w:val="00913E3C"/>
    <w:rsid w:val="009220F8"/>
    <w:rsid w:val="009233FE"/>
    <w:rsid w:val="00926042"/>
    <w:rsid w:val="00926114"/>
    <w:rsid w:val="009265E6"/>
    <w:rsid w:val="0092792C"/>
    <w:rsid w:val="00931663"/>
    <w:rsid w:val="009353E6"/>
    <w:rsid w:val="009366AB"/>
    <w:rsid w:val="0093707E"/>
    <w:rsid w:val="00937EDC"/>
    <w:rsid w:val="009402D8"/>
    <w:rsid w:val="00941178"/>
    <w:rsid w:val="00941A0D"/>
    <w:rsid w:val="00944882"/>
    <w:rsid w:val="009526A1"/>
    <w:rsid w:val="0095339B"/>
    <w:rsid w:val="00953498"/>
    <w:rsid w:val="00955C7D"/>
    <w:rsid w:val="00960B5B"/>
    <w:rsid w:val="00962225"/>
    <w:rsid w:val="00965578"/>
    <w:rsid w:val="009669C0"/>
    <w:rsid w:val="0096735F"/>
    <w:rsid w:val="00973CCD"/>
    <w:rsid w:val="00976A43"/>
    <w:rsid w:val="00982499"/>
    <w:rsid w:val="00986B81"/>
    <w:rsid w:val="00991507"/>
    <w:rsid w:val="0099313C"/>
    <w:rsid w:val="009949D2"/>
    <w:rsid w:val="009A030D"/>
    <w:rsid w:val="009A24AD"/>
    <w:rsid w:val="009A49E6"/>
    <w:rsid w:val="009A5A88"/>
    <w:rsid w:val="009A5C78"/>
    <w:rsid w:val="009A6E68"/>
    <w:rsid w:val="009B188A"/>
    <w:rsid w:val="009B6BC4"/>
    <w:rsid w:val="009C097A"/>
    <w:rsid w:val="009C0ACA"/>
    <w:rsid w:val="009C4B0E"/>
    <w:rsid w:val="009D10E6"/>
    <w:rsid w:val="009D1434"/>
    <w:rsid w:val="009D3921"/>
    <w:rsid w:val="009D55B4"/>
    <w:rsid w:val="009E6AE0"/>
    <w:rsid w:val="009F0787"/>
    <w:rsid w:val="009F2D6D"/>
    <w:rsid w:val="009F4BD0"/>
    <w:rsid w:val="009F4FBB"/>
    <w:rsid w:val="009F77DD"/>
    <w:rsid w:val="00A004E6"/>
    <w:rsid w:val="00A02D84"/>
    <w:rsid w:val="00A07714"/>
    <w:rsid w:val="00A1019E"/>
    <w:rsid w:val="00A11EC6"/>
    <w:rsid w:val="00A11FB4"/>
    <w:rsid w:val="00A277C9"/>
    <w:rsid w:val="00A335D0"/>
    <w:rsid w:val="00A37DBF"/>
    <w:rsid w:val="00A41DCA"/>
    <w:rsid w:val="00A43EE4"/>
    <w:rsid w:val="00A50CE0"/>
    <w:rsid w:val="00A52A93"/>
    <w:rsid w:val="00A54B48"/>
    <w:rsid w:val="00A55A7A"/>
    <w:rsid w:val="00A6035D"/>
    <w:rsid w:val="00A6039C"/>
    <w:rsid w:val="00A62DD5"/>
    <w:rsid w:val="00A6426E"/>
    <w:rsid w:val="00A66D1E"/>
    <w:rsid w:val="00A76A13"/>
    <w:rsid w:val="00A806DE"/>
    <w:rsid w:val="00A819F2"/>
    <w:rsid w:val="00A820FF"/>
    <w:rsid w:val="00A82AD6"/>
    <w:rsid w:val="00A8574A"/>
    <w:rsid w:val="00A87154"/>
    <w:rsid w:val="00A903BB"/>
    <w:rsid w:val="00A92C0A"/>
    <w:rsid w:val="00A95269"/>
    <w:rsid w:val="00A96A44"/>
    <w:rsid w:val="00AA0B2A"/>
    <w:rsid w:val="00AA1DEB"/>
    <w:rsid w:val="00AA354D"/>
    <w:rsid w:val="00AA3826"/>
    <w:rsid w:val="00AA4ED3"/>
    <w:rsid w:val="00AA6C21"/>
    <w:rsid w:val="00AA713D"/>
    <w:rsid w:val="00AB0804"/>
    <w:rsid w:val="00AB20ED"/>
    <w:rsid w:val="00AB41D3"/>
    <w:rsid w:val="00AB5F91"/>
    <w:rsid w:val="00AB7BB7"/>
    <w:rsid w:val="00AC0082"/>
    <w:rsid w:val="00AC0305"/>
    <w:rsid w:val="00AC1DD0"/>
    <w:rsid w:val="00AC22C6"/>
    <w:rsid w:val="00AC4849"/>
    <w:rsid w:val="00AC58FB"/>
    <w:rsid w:val="00AD027A"/>
    <w:rsid w:val="00AD0906"/>
    <w:rsid w:val="00AD090C"/>
    <w:rsid w:val="00AD20DB"/>
    <w:rsid w:val="00AD30C1"/>
    <w:rsid w:val="00AE1BD1"/>
    <w:rsid w:val="00AE2368"/>
    <w:rsid w:val="00AE3E44"/>
    <w:rsid w:val="00AF41FE"/>
    <w:rsid w:val="00AF7310"/>
    <w:rsid w:val="00B03E31"/>
    <w:rsid w:val="00B057D9"/>
    <w:rsid w:val="00B05EF4"/>
    <w:rsid w:val="00B10DC5"/>
    <w:rsid w:val="00B11D46"/>
    <w:rsid w:val="00B16EFA"/>
    <w:rsid w:val="00B20661"/>
    <w:rsid w:val="00B26FE7"/>
    <w:rsid w:val="00B31A1B"/>
    <w:rsid w:val="00B3260B"/>
    <w:rsid w:val="00B34DED"/>
    <w:rsid w:val="00B36500"/>
    <w:rsid w:val="00B36796"/>
    <w:rsid w:val="00B36813"/>
    <w:rsid w:val="00B4507B"/>
    <w:rsid w:val="00B45AE1"/>
    <w:rsid w:val="00B54DBF"/>
    <w:rsid w:val="00B574D4"/>
    <w:rsid w:val="00B62612"/>
    <w:rsid w:val="00B67808"/>
    <w:rsid w:val="00B7309D"/>
    <w:rsid w:val="00B806F5"/>
    <w:rsid w:val="00B81D5D"/>
    <w:rsid w:val="00B8792E"/>
    <w:rsid w:val="00B91AAE"/>
    <w:rsid w:val="00B941B0"/>
    <w:rsid w:val="00B96909"/>
    <w:rsid w:val="00B97155"/>
    <w:rsid w:val="00BA3D2B"/>
    <w:rsid w:val="00BA6336"/>
    <w:rsid w:val="00BB187C"/>
    <w:rsid w:val="00BB249F"/>
    <w:rsid w:val="00BB2A13"/>
    <w:rsid w:val="00BB3570"/>
    <w:rsid w:val="00BB5760"/>
    <w:rsid w:val="00BB7598"/>
    <w:rsid w:val="00BC3C34"/>
    <w:rsid w:val="00BC5D90"/>
    <w:rsid w:val="00BD32AB"/>
    <w:rsid w:val="00BD40CA"/>
    <w:rsid w:val="00BE6AF8"/>
    <w:rsid w:val="00BF188A"/>
    <w:rsid w:val="00BF2662"/>
    <w:rsid w:val="00BF3095"/>
    <w:rsid w:val="00BF59F5"/>
    <w:rsid w:val="00BF76F3"/>
    <w:rsid w:val="00BF79B3"/>
    <w:rsid w:val="00C02353"/>
    <w:rsid w:val="00C02454"/>
    <w:rsid w:val="00C03310"/>
    <w:rsid w:val="00C076E8"/>
    <w:rsid w:val="00C07A0C"/>
    <w:rsid w:val="00C13CDC"/>
    <w:rsid w:val="00C14D04"/>
    <w:rsid w:val="00C22794"/>
    <w:rsid w:val="00C23BDD"/>
    <w:rsid w:val="00C2593F"/>
    <w:rsid w:val="00C31747"/>
    <w:rsid w:val="00C325A3"/>
    <w:rsid w:val="00C32C0B"/>
    <w:rsid w:val="00C33AE1"/>
    <w:rsid w:val="00C359A3"/>
    <w:rsid w:val="00C36A7C"/>
    <w:rsid w:val="00C40938"/>
    <w:rsid w:val="00C41BA0"/>
    <w:rsid w:val="00C41CB6"/>
    <w:rsid w:val="00C420B2"/>
    <w:rsid w:val="00C4270F"/>
    <w:rsid w:val="00C479DF"/>
    <w:rsid w:val="00C52DA1"/>
    <w:rsid w:val="00C537EE"/>
    <w:rsid w:val="00C56117"/>
    <w:rsid w:val="00C92DAD"/>
    <w:rsid w:val="00C97657"/>
    <w:rsid w:val="00CA541D"/>
    <w:rsid w:val="00CB2651"/>
    <w:rsid w:val="00CB607E"/>
    <w:rsid w:val="00CB74A1"/>
    <w:rsid w:val="00CB7797"/>
    <w:rsid w:val="00CC2E96"/>
    <w:rsid w:val="00CC3D1A"/>
    <w:rsid w:val="00CC5286"/>
    <w:rsid w:val="00CC63A9"/>
    <w:rsid w:val="00CC7A62"/>
    <w:rsid w:val="00CD0A5C"/>
    <w:rsid w:val="00CD2CB8"/>
    <w:rsid w:val="00CE159E"/>
    <w:rsid w:val="00CE4EFD"/>
    <w:rsid w:val="00CE7378"/>
    <w:rsid w:val="00CE74F1"/>
    <w:rsid w:val="00CF4F41"/>
    <w:rsid w:val="00D01429"/>
    <w:rsid w:val="00D06600"/>
    <w:rsid w:val="00D1093D"/>
    <w:rsid w:val="00D10A8A"/>
    <w:rsid w:val="00D1196C"/>
    <w:rsid w:val="00D17F65"/>
    <w:rsid w:val="00D20E47"/>
    <w:rsid w:val="00D25E56"/>
    <w:rsid w:val="00D32AA1"/>
    <w:rsid w:val="00D35FB9"/>
    <w:rsid w:val="00D37D82"/>
    <w:rsid w:val="00D40DB7"/>
    <w:rsid w:val="00D426A9"/>
    <w:rsid w:val="00D46900"/>
    <w:rsid w:val="00D55330"/>
    <w:rsid w:val="00D56005"/>
    <w:rsid w:val="00D57CA7"/>
    <w:rsid w:val="00D72B83"/>
    <w:rsid w:val="00D73DC3"/>
    <w:rsid w:val="00D75104"/>
    <w:rsid w:val="00D81B29"/>
    <w:rsid w:val="00D8372F"/>
    <w:rsid w:val="00D9220F"/>
    <w:rsid w:val="00DA022D"/>
    <w:rsid w:val="00DA2307"/>
    <w:rsid w:val="00DA3426"/>
    <w:rsid w:val="00DA68C2"/>
    <w:rsid w:val="00DA72A7"/>
    <w:rsid w:val="00DA7EC8"/>
    <w:rsid w:val="00DB2954"/>
    <w:rsid w:val="00DB606A"/>
    <w:rsid w:val="00DB6DEB"/>
    <w:rsid w:val="00DC2F45"/>
    <w:rsid w:val="00DC6164"/>
    <w:rsid w:val="00DD1374"/>
    <w:rsid w:val="00DD5914"/>
    <w:rsid w:val="00DD793B"/>
    <w:rsid w:val="00DE13DD"/>
    <w:rsid w:val="00DE1E83"/>
    <w:rsid w:val="00DE3B75"/>
    <w:rsid w:val="00DE548E"/>
    <w:rsid w:val="00DE7C37"/>
    <w:rsid w:val="00DF0B79"/>
    <w:rsid w:val="00DF1A62"/>
    <w:rsid w:val="00DF5698"/>
    <w:rsid w:val="00E005E6"/>
    <w:rsid w:val="00E05032"/>
    <w:rsid w:val="00E07AE1"/>
    <w:rsid w:val="00E1060D"/>
    <w:rsid w:val="00E13943"/>
    <w:rsid w:val="00E1789F"/>
    <w:rsid w:val="00E20BEB"/>
    <w:rsid w:val="00E24FDB"/>
    <w:rsid w:val="00E34104"/>
    <w:rsid w:val="00E365E1"/>
    <w:rsid w:val="00E368C5"/>
    <w:rsid w:val="00E4030C"/>
    <w:rsid w:val="00E406EE"/>
    <w:rsid w:val="00E42D3E"/>
    <w:rsid w:val="00E439E3"/>
    <w:rsid w:val="00E445E0"/>
    <w:rsid w:val="00E461F3"/>
    <w:rsid w:val="00E50A14"/>
    <w:rsid w:val="00E50B54"/>
    <w:rsid w:val="00E52D17"/>
    <w:rsid w:val="00E542D6"/>
    <w:rsid w:val="00E577A4"/>
    <w:rsid w:val="00E577CA"/>
    <w:rsid w:val="00E6262A"/>
    <w:rsid w:val="00E635B9"/>
    <w:rsid w:val="00E64657"/>
    <w:rsid w:val="00E67F11"/>
    <w:rsid w:val="00E71885"/>
    <w:rsid w:val="00E73281"/>
    <w:rsid w:val="00E75045"/>
    <w:rsid w:val="00E779A9"/>
    <w:rsid w:val="00E811F5"/>
    <w:rsid w:val="00E823FE"/>
    <w:rsid w:val="00E82744"/>
    <w:rsid w:val="00E935C5"/>
    <w:rsid w:val="00E9362C"/>
    <w:rsid w:val="00E97902"/>
    <w:rsid w:val="00E97B05"/>
    <w:rsid w:val="00EA11AA"/>
    <w:rsid w:val="00EA2332"/>
    <w:rsid w:val="00EA33B1"/>
    <w:rsid w:val="00EA3BDE"/>
    <w:rsid w:val="00EA50CE"/>
    <w:rsid w:val="00EA6277"/>
    <w:rsid w:val="00EA6BEB"/>
    <w:rsid w:val="00EA6D28"/>
    <w:rsid w:val="00EA7F8B"/>
    <w:rsid w:val="00EB204B"/>
    <w:rsid w:val="00EB2DF0"/>
    <w:rsid w:val="00EB6C5B"/>
    <w:rsid w:val="00EB7EC6"/>
    <w:rsid w:val="00EC669E"/>
    <w:rsid w:val="00EC73AA"/>
    <w:rsid w:val="00EC7516"/>
    <w:rsid w:val="00EC7EAA"/>
    <w:rsid w:val="00ED0456"/>
    <w:rsid w:val="00ED3A4B"/>
    <w:rsid w:val="00ED48CB"/>
    <w:rsid w:val="00ED7332"/>
    <w:rsid w:val="00EE2AB0"/>
    <w:rsid w:val="00EE7ED0"/>
    <w:rsid w:val="00EF1443"/>
    <w:rsid w:val="00EF185E"/>
    <w:rsid w:val="00F0242F"/>
    <w:rsid w:val="00F03D11"/>
    <w:rsid w:val="00F1003F"/>
    <w:rsid w:val="00F10374"/>
    <w:rsid w:val="00F12C3A"/>
    <w:rsid w:val="00F130A2"/>
    <w:rsid w:val="00F14E7C"/>
    <w:rsid w:val="00F17182"/>
    <w:rsid w:val="00F17D0E"/>
    <w:rsid w:val="00F2143C"/>
    <w:rsid w:val="00F21788"/>
    <w:rsid w:val="00F21BCC"/>
    <w:rsid w:val="00F2350E"/>
    <w:rsid w:val="00F237A8"/>
    <w:rsid w:val="00F26271"/>
    <w:rsid w:val="00F27537"/>
    <w:rsid w:val="00F30B65"/>
    <w:rsid w:val="00F3134B"/>
    <w:rsid w:val="00F3288F"/>
    <w:rsid w:val="00F35EDA"/>
    <w:rsid w:val="00F370D4"/>
    <w:rsid w:val="00F37190"/>
    <w:rsid w:val="00F400CA"/>
    <w:rsid w:val="00F40CB6"/>
    <w:rsid w:val="00F43069"/>
    <w:rsid w:val="00F44518"/>
    <w:rsid w:val="00F54AA3"/>
    <w:rsid w:val="00F6700F"/>
    <w:rsid w:val="00F71B08"/>
    <w:rsid w:val="00F72B04"/>
    <w:rsid w:val="00F74E01"/>
    <w:rsid w:val="00F802AB"/>
    <w:rsid w:val="00F81880"/>
    <w:rsid w:val="00F826DA"/>
    <w:rsid w:val="00F82892"/>
    <w:rsid w:val="00F82922"/>
    <w:rsid w:val="00F83286"/>
    <w:rsid w:val="00F834D0"/>
    <w:rsid w:val="00F84920"/>
    <w:rsid w:val="00F87932"/>
    <w:rsid w:val="00F87A34"/>
    <w:rsid w:val="00F930DB"/>
    <w:rsid w:val="00F93862"/>
    <w:rsid w:val="00F95A3C"/>
    <w:rsid w:val="00FA0BFA"/>
    <w:rsid w:val="00FA1309"/>
    <w:rsid w:val="00FA2431"/>
    <w:rsid w:val="00FA7BB2"/>
    <w:rsid w:val="00FB23B9"/>
    <w:rsid w:val="00FB5399"/>
    <w:rsid w:val="00FD4385"/>
    <w:rsid w:val="00FD4DEF"/>
    <w:rsid w:val="00FD66A6"/>
    <w:rsid w:val="00FE30C9"/>
    <w:rsid w:val="00FE647C"/>
    <w:rsid w:val="00FE7915"/>
    <w:rsid w:val="00FE7D22"/>
    <w:rsid w:val="00FF0A7F"/>
    <w:rsid w:val="00FF1E31"/>
    <w:rsid w:val="00FF3CDD"/>
    <w:rsid w:val="00FF3D22"/>
    <w:rsid w:val="00FF624B"/>
    <w:rsid w:val="00FF7B65"/>
    <w:rsid w:val="0824226A"/>
    <w:rsid w:val="0A4E340A"/>
    <w:rsid w:val="0E215E92"/>
    <w:rsid w:val="14DDECC8"/>
    <w:rsid w:val="166136DC"/>
    <w:rsid w:val="18E90942"/>
    <w:rsid w:val="1B24F627"/>
    <w:rsid w:val="1BEDEFAA"/>
    <w:rsid w:val="2050373F"/>
    <w:rsid w:val="23280C5A"/>
    <w:rsid w:val="26579154"/>
    <w:rsid w:val="2786BD4D"/>
    <w:rsid w:val="28EFE614"/>
    <w:rsid w:val="2BC59F47"/>
    <w:rsid w:val="31B596D0"/>
    <w:rsid w:val="31C412F4"/>
    <w:rsid w:val="327ACC02"/>
    <w:rsid w:val="33A31C32"/>
    <w:rsid w:val="3520A4CA"/>
    <w:rsid w:val="3670BFA6"/>
    <w:rsid w:val="36FA0173"/>
    <w:rsid w:val="378735B0"/>
    <w:rsid w:val="380E8940"/>
    <w:rsid w:val="3987DFD6"/>
    <w:rsid w:val="3A24C682"/>
    <w:rsid w:val="401303CD"/>
    <w:rsid w:val="4129EA11"/>
    <w:rsid w:val="449A6657"/>
    <w:rsid w:val="47A0A1FD"/>
    <w:rsid w:val="4904343B"/>
    <w:rsid w:val="518162CA"/>
    <w:rsid w:val="53AEEDBB"/>
    <w:rsid w:val="55FF4437"/>
    <w:rsid w:val="5A7DA55F"/>
    <w:rsid w:val="5C6AE54D"/>
    <w:rsid w:val="5EB9C430"/>
    <w:rsid w:val="5EFEEDF0"/>
    <w:rsid w:val="5F781360"/>
    <w:rsid w:val="60181AEE"/>
    <w:rsid w:val="62BE0B94"/>
    <w:rsid w:val="6666011B"/>
    <w:rsid w:val="67C49542"/>
    <w:rsid w:val="6B31CB54"/>
    <w:rsid w:val="6B632D03"/>
    <w:rsid w:val="6BBB51E8"/>
    <w:rsid w:val="6C8E0269"/>
    <w:rsid w:val="6F26EFA4"/>
    <w:rsid w:val="746E6919"/>
    <w:rsid w:val="75131382"/>
    <w:rsid w:val="7679DB9E"/>
    <w:rsid w:val="794646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FD6910"/>
  <w15:chartTrackingRefBased/>
  <w15:docId w15:val="{1C321800-B42C-49D7-AC3E-E36270C1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spacing w:line="240" w:lineRule="atLeast"/>
    </w:pPr>
  </w:style>
  <w:style w:type="paragraph" w:styleId="u1">
    <w:name w:val="heading 1"/>
    <w:basedOn w:val="Binhthng"/>
    <w:next w:val="Binhthng"/>
    <w:uiPriority w:val="1"/>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link w:val="u2Char"/>
    <w:uiPriority w:val="1"/>
    <w:qFormat/>
    <w:pPr>
      <w:numPr>
        <w:ilvl w:val="1"/>
      </w:numPr>
      <w:outlineLvl w:val="1"/>
    </w:pPr>
    <w:rPr>
      <w:sz w:val="20"/>
    </w:rPr>
  </w:style>
  <w:style w:type="paragraph" w:styleId="u3">
    <w:name w:val="heading 3"/>
    <w:basedOn w:val="u1"/>
    <w:next w:val="Binhthng"/>
    <w:link w:val="u3Char"/>
    <w:uiPriority w:val="1"/>
    <w:qFormat/>
    <w:pPr>
      <w:numPr>
        <w:ilvl w:val="2"/>
      </w:numPr>
      <w:outlineLvl w:val="2"/>
    </w:pPr>
    <w:rPr>
      <w:b w:val="0"/>
      <w:i/>
      <w:sz w:val="20"/>
    </w:rPr>
  </w:style>
  <w:style w:type="paragraph" w:styleId="u4">
    <w:name w:val="heading 4"/>
    <w:basedOn w:val="u1"/>
    <w:next w:val="Binhthng"/>
    <w:uiPriority w:val="1"/>
    <w:qFormat/>
    <w:pPr>
      <w:numPr>
        <w:ilvl w:val="3"/>
      </w:numPr>
      <w:outlineLvl w:val="3"/>
    </w:pPr>
    <w:rPr>
      <w:b w:val="0"/>
      <w:sz w:val="20"/>
    </w:rPr>
  </w:style>
  <w:style w:type="paragraph" w:styleId="u5">
    <w:name w:val="heading 5"/>
    <w:basedOn w:val="Binhthng"/>
    <w:next w:val="Binhthng"/>
    <w:uiPriority w:val="1"/>
    <w:qFormat/>
    <w:pPr>
      <w:numPr>
        <w:ilvl w:val="4"/>
        <w:numId w:val="1"/>
      </w:numPr>
      <w:spacing w:before="240" w:after="60"/>
      <w:ind w:left="2880"/>
      <w:outlineLvl w:val="4"/>
    </w:pPr>
    <w:rPr>
      <w:sz w:val="22"/>
    </w:rPr>
  </w:style>
  <w:style w:type="paragraph" w:styleId="u6">
    <w:name w:val="heading 6"/>
    <w:basedOn w:val="Binhthng"/>
    <w:next w:val="Binhthng"/>
    <w:uiPriority w:val="1"/>
    <w:qFormat/>
    <w:pPr>
      <w:numPr>
        <w:ilvl w:val="5"/>
        <w:numId w:val="1"/>
      </w:numPr>
      <w:spacing w:before="240" w:after="60"/>
      <w:ind w:left="2880"/>
      <w:outlineLvl w:val="5"/>
    </w:pPr>
    <w:rPr>
      <w:i/>
      <w:sz w:val="22"/>
    </w:rPr>
  </w:style>
  <w:style w:type="paragraph" w:styleId="u7">
    <w:name w:val="heading 7"/>
    <w:basedOn w:val="Binhthng"/>
    <w:next w:val="Binhthng"/>
    <w:uiPriority w:val="1"/>
    <w:qFormat/>
    <w:pPr>
      <w:numPr>
        <w:ilvl w:val="6"/>
        <w:numId w:val="1"/>
      </w:numPr>
      <w:spacing w:before="240" w:after="60"/>
      <w:ind w:left="2880"/>
      <w:outlineLvl w:val="6"/>
    </w:pPr>
  </w:style>
  <w:style w:type="paragraph" w:styleId="u8">
    <w:name w:val="heading 8"/>
    <w:basedOn w:val="Binhthng"/>
    <w:next w:val="Binhthng"/>
    <w:uiPriority w:val="1"/>
    <w:qFormat/>
    <w:pPr>
      <w:numPr>
        <w:ilvl w:val="7"/>
        <w:numId w:val="1"/>
      </w:numPr>
      <w:spacing w:before="240" w:after="60"/>
      <w:ind w:left="2880"/>
      <w:outlineLvl w:val="7"/>
    </w:pPr>
    <w:rPr>
      <w:i/>
    </w:rPr>
  </w:style>
  <w:style w:type="paragraph" w:styleId="u9">
    <w:name w:val="heading 9"/>
    <w:basedOn w:val="Binhthng"/>
    <w:next w:val="Binhthng"/>
    <w:uiPriority w:val="1"/>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uiPriority w:val="39"/>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link w:val="ThnVnbanChar"/>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uiPriority w:val="1"/>
    <w:rsid w:val="00BF76F3"/>
    <w:pPr>
      <w:tabs>
        <w:tab w:val="left" w:pos="540"/>
        <w:tab w:val="left" w:pos="1260"/>
      </w:tabs>
      <w:spacing w:after="120"/>
    </w:p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paragraph" w:customStyle="1" w:styleId="paragraph">
    <w:name w:val="paragraph"/>
    <w:basedOn w:val="Binhthng"/>
    <w:rsid w:val="002D2DC6"/>
    <w:pPr>
      <w:widowControl/>
      <w:spacing w:before="100" w:beforeAutospacing="1" w:after="100" w:afterAutospacing="1" w:line="240" w:lineRule="auto"/>
    </w:pPr>
    <w:rPr>
      <w:sz w:val="24"/>
      <w:szCs w:val="24"/>
    </w:rPr>
  </w:style>
  <w:style w:type="character" w:customStyle="1" w:styleId="normaltextrun">
    <w:name w:val="normaltextrun"/>
    <w:basedOn w:val="Phngmcinhcuaoanvn"/>
    <w:rsid w:val="002D2DC6"/>
  </w:style>
  <w:style w:type="character" w:customStyle="1" w:styleId="eop">
    <w:name w:val="eop"/>
    <w:basedOn w:val="Phngmcinhcuaoanvn"/>
    <w:rsid w:val="002D2DC6"/>
  </w:style>
  <w:style w:type="character" w:customStyle="1" w:styleId="scxw150508761">
    <w:name w:val="scxw150508761"/>
    <w:basedOn w:val="Phngmcinhcuaoanvn"/>
    <w:rsid w:val="002D2DC6"/>
  </w:style>
  <w:style w:type="character" w:customStyle="1" w:styleId="u2Char">
    <w:name w:val="Đầu đề 2 Char"/>
    <w:basedOn w:val="Phngmcinhcuaoanvn"/>
    <w:link w:val="u2"/>
    <w:uiPriority w:val="1"/>
    <w:rsid w:val="00FA7BB2"/>
    <w:rPr>
      <w:rFonts w:ascii="Arial" w:hAnsi="Arial"/>
      <w:b/>
    </w:rPr>
  </w:style>
  <w:style w:type="character" w:customStyle="1" w:styleId="ThnVnbanChar">
    <w:name w:val="Thân Văn bản Char"/>
    <w:basedOn w:val="Phngmcinhcuaoanvn"/>
    <w:link w:val="ThnVnban"/>
    <w:semiHidden/>
    <w:rsid w:val="00FA7BB2"/>
  </w:style>
  <w:style w:type="character" w:customStyle="1" w:styleId="u3Char">
    <w:name w:val="Đầu đề 3 Char"/>
    <w:basedOn w:val="Phngmcinhcuaoanvn"/>
    <w:link w:val="u3"/>
    <w:uiPriority w:val="1"/>
    <w:rsid w:val="006C5248"/>
    <w:rPr>
      <w:rFonts w:ascii="Arial" w:hAnsi="Arial"/>
      <w:i/>
    </w:rPr>
  </w:style>
  <w:style w:type="paragraph" w:styleId="oancuaDanhsach">
    <w:name w:val="List Paragraph"/>
    <w:basedOn w:val="Binhthng"/>
    <w:uiPriority w:val="34"/>
    <w:qFormat/>
    <w:rsid w:val="00E779A9"/>
    <w:pPr>
      <w:ind w:left="720"/>
      <w:contextualSpacing/>
    </w:pPr>
  </w:style>
  <w:style w:type="character" w:styleId="ThamchiuChuthich">
    <w:name w:val="annotation reference"/>
    <w:basedOn w:val="Phngmcinhcuaoanvn"/>
    <w:uiPriority w:val="99"/>
    <w:semiHidden/>
    <w:unhideWhenUsed/>
    <w:rsid w:val="006B5A9F"/>
    <w:rPr>
      <w:sz w:val="16"/>
      <w:szCs w:val="16"/>
    </w:rPr>
  </w:style>
  <w:style w:type="paragraph" w:styleId="VnbanChuthich">
    <w:name w:val="annotation text"/>
    <w:basedOn w:val="Binhthng"/>
    <w:link w:val="VnbanChuthichChar"/>
    <w:uiPriority w:val="99"/>
    <w:unhideWhenUsed/>
    <w:rsid w:val="006B5A9F"/>
    <w:pPr>
      <w:spacing w:line="240" w:lineRule="auto"/>
    </w:pPr>
  </w:style>
  <w:style w:type="character" w:customStyle="1" w:styleId="VnbanChuthichChar">
    <w:name w:val="Văn bản Chú thích Char"/>
    <w:basedOn w:val="Phngmcinhcuaoanvn"/>
    <w:link w:val="VnbanChuthich"/>
    <w:uiPriority w:val="99"/>
    <w:rsid w:val="006B5A9F"/>
  </w:style>
  <w:style w:type="paragraph" w:styleId="ChuChuthich">
    <w:name w:val="annotation subject"/>
    <w:basedOn w:val="VnbanChuthich"/>
    <w:next w:val="VnbanChuthich"/>
    <w:link w:val="ChuChuthichChar"/>
    <w:uiPriority w:val="99"/>
    <w:semiHidden/>
    <w:unhideWhenUsed/>
    <w:rsid w:val="006B5A9F"/>
    <w:rPr>
      <w:b/>
      <w:bCs/>
    </w:rPr>
  </w:style>
  <w:style w:type="character" w:customStyle="1" w:styleId="ChuChuthichChar">
    <w:name w:val="Chủ đề Chú thích Char"/>
    <w:basedOn w:val="VnbanChuthichChar"/>
    <w:link w:val="ChuChuthich"/>
    <w:uiPriority w:val="99"/>
    <w:semiHidden/>
    <w:rsid w:val="006B5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0325">
      <w:bodyDiv w:val="1"/>
      <w:marLeft w:val="0"/>
      <w:marRight w:val="0"/>
      <w:marTop w:val="0"/>
      <w:marBottom w:val="0"/>
      <w:divBdr>
        <w:top w:val="none" w:sz="0" w:space="0" w:color="auto"/>
        <w:left w:val="none" w:sz="0" w:space="0" w:color="auto"/>
        <w:bottom w:val="none" w:sz="0" w:space="0" w:color="auto"/>
        <w:right w:val="none" w:sz="0" w:space="0" w:color="auto"/>
      </w:divBdr>
      <w:divsChild>
        <w:div w:id="3746950">
          <w:marLeft w:val="0"/>
          <w:marRight w:val="0"/>
          <w:marTop w:val="0"/>
          <w:marBottom w:val="0"/>
          <w:divBdr>
            <w:top w:val="none" w:sz="0" w:space="0" w:color="auto"/>
            <w:left w:val="none" w:sz="0" w:space="0" w:color="auto"/>
            <w:bottom w:val="none" w:sz="0" w:space="0" w:color="auto"/>
            <w:right w:val="none" w:sz="0" w:space="0" w:color="auto"/>
          </w:divBdr>
          <w:divsChild>
            <w:div w:id="1164707073">
              <w:marLeft w:val="0"/>
              <w:marRight w:val="0"/>
              <w:marTop w:val="0"/>
              <w:marBottom w:val="0"/>
              <w:divBdr>
                <w:top w:val="none" w:sz="0" w:space="0" w:color="auto"/>
                <w:left w:val="none" w:sz="0" w:space="0" w:color="auto"/>
                <w:bottom w:val="none" w:sz="0" w:space="0" w:color="auto"/>
                <w:right w:val="none" w:sz="0" w:space="0" w:color="auto"/>
              </w:divBdr>
            </w:div>
          </w:divsChild>
        </w:div>
        <w:div w:id="27875106">
          <w:marLeft w:val="0"/>
          <w:marRight w:val="0"/>
          <w:marTop w:val="0"/>
          <w:marBottom w:val="0"/>
          <w:divBdr>
            <w:top w:val="none" w:sz="0" w:space="0" w:color="auto"/>
            <w:left w:val="none" w:sz="0" w:space="0" w:color="auto"/>
            <w:bottom w:val="none" w:sz="0" w:space="0" w:color="auto"/>
            <w:right w:val="none" w:sz="0" w:space="0" w:color="auto"/>
          </w:divBdr>
          <w:divsChild>
            <w:div w:id="877477242">
              <w:marLeft w:val="0"/>
              <w:marRight w:val="0"/>
              <w:marTop w:val="0"/>
              <w:marBottom w:val="0"/>
              <w:divBdr>
                <w:top w:val="none" w:sz="0" w:space="0" w:color="auto"/>
                <w:left w:val="none" w:sz="0" w:space="0" w:color="auto"/>
                <w:bottom w:val="none" w:sz="0" w:space="0" w:color="auto"/>
                <w:right w:val="none" w:sz="0" w:space="0" w:color="auto"/>
              </w:divBdr>
            </w:div>
          </w:divsChild>
        </w:div>
        <w:div w:id="132213644">
          <w:marLeft w:val="0"/>
          <w:marRight w:val="0"/>
          <w:marTop w:val="0"/>
          <w:marBottom w:val="0"/>
          <w:divBdr>
            <w:top w:val="none" w:sz="0" w:space="0" w:color="auto"/>
            <w:left w:val="none" w:sz="0" w:space="0" w:color="auto"/>
            <w:bottom w:val="none" w:sz="0" w:space="0" w:color="auto"/>
            <w:right w:val="none" w:sz="0" w:space="0" w:color="auto"/>
          </w:divBdr>
          <w:divsChild>
            <w:div w:id="584802808">
              <w:marLeft w:val="0"/>
              <w:marRight w:val="0"/>
              <w:marTop w:val="0"/>
              <w:marBottom w:val="0"/>
              <w:divBdr>
                <w:top w:val="none" w:sz="0" w:space="0" w:color="auto"/>
                <w:left w:val="none" w:sz="0" w:space="0" w:color="auto"/>
                <w:bottom w:val="none" w:sz="0" w:space="0" w:color="auto"/>
                <w:right w:val="none" w:sz="0" w:space="0" w:color="auto"/>
              </w:divBdr>
            </w:div>
          </w:divsChild>
        </w:div>
        <w:div w:id="190924561">
          <w:marLeft w:val="0"/>
          <w:marRight w:val="0"/>
          <w:marTop w:val="0"/>
          <w:marBottom w:val="0"/>
          <w:divBdr>
            <w:top w:val="none" w:sz="0" w:space="0" w:color="auto"/>
            <w:left w:val="none" w:sz="0" w:space="0" w:color="auto"/>
            <w:bottom w:val="none" w:sz="0" w:space="0" w:color="auto"/>
            <w:right w:val="none" w:sz="0" w:space="0" w:color="auto"/>
          </w:divBdr>
          <w:divsChild>
            <w:div w:id="1254898205">
              <w:marLeft w:val="0"/>
              <w:marRight w:val="0"/>
              <w:marTop w:val="0"/>
              <w:marBottom w:val="0"/>
              <w:divBdr>
                <w:top w:val="none" w:sz="0" w:space="0" w:color="auto"/>
                <w:left w:val="none" w:sz="0" w:space="0" w:color="auto"/>
                <w:bottom w:val="none" w:sz="0" w:space="0" w:color="auto"/>
                <w:right w:val="none" w:sz="0" w:space="0" w:color="auto"/>
              </w:divBdr>
            </w:div>
          </w:divsChild>
        </w:div>
        <w:div w:id="250165731">
          <w:marLeft w:val="0"/>
          <w:marRight w:val="0"/>
          <w:marTop w:val="0"/>
          <w:marBottom w:val="0"/>
          <w:divBdr>
            <w:top w:val="none" w:sz="0" w:space="0" w:color="auto"/>
            <w:left w:val="none" w:sz="0" w:space="0" w:color="auto"/>
            <w:bottom w:val="none" w:sz="0" w:space="0" w:color="auto"/>
            <w:right w:val="none" w:sz="0" w:space="0" w:color="auto"/>
          </w:divBdr>
          <w:divsChild>
            <w:div w:id="439495883">
              <w:marLeft w:val="0"/>
              <w:marRight w:val="0"/>
              <w:marTop w:val="0"/>
              <w:marBottom w:val="0"/>
              <w:divBdr>
                <w:top w:val="none" w:sz="0" w:space="0" w:color="auto"/>
                <w:left w:val="none" w:sz="0" w:space="0" w:color="auto"/>
                <w:bottom w:val="none" w:sz="0" w:space="0" w:color="auto"/>
                <w:right w:val="none" w:sz="0" w:space="0" w:color="auto"/>
              </w:divBdr>
            </w:div>
          </w:divsChild>
        </w:div>
        <w:div w:id="261382749">
          <w:marLeft w:val="0"/>
          <w:marRight w:val="0"/>
          <w:marTop w:val="0"/>
          <w:marBottom w:val="0"/>
          <w:divBdr>
            <w:top w:val="none" w:sz="0" w:space="0" w:color="auto"/>
            <w:left w:val="none" w:sz="0" w:space="0" w:color="auto"/>
            <w:bottom w:val="none" w:sz="0" w:space="0" w:color="auto"/>
            <w:right w:val="none" w:sz="0" w:space="0" w:color="auto"/>
          </w:divBdr>
          <w:divsChild>
            <w:div w:id="1403289506">
              <w:marLeft w:val="0"/>
              <w:marRight w:val="0"/>
              <w:marTop w:val="0"/>
              <w:marBottom w:val="0"/>
              <w:divBdr>
                <w:top w:val="none" w:sz="0" w:space="0" w:color="auto"/>
                <w:left w:val="none" w:sz="0" w:space="0" w:color="auto"/>
                <w:bottom w:val="none" w:sz="0" w:space="0" w:color="auto"/>
                <w:right w:val="none" w:sz="0" w:space="0" w:color="auto"/>
              </w:divBdr>
            </w:div>
          </w:divsChild>
        </w:div>
        <w:div w:id="412433052">
          <w:marLeft w:val="0"/>
          <w:marRight w:val="0"/>
          <w:marTop w:val="0"/>
          <w:marBottom w:val="0"/>
          <w:divBdr>
            <w:top w:val="none" w:sz="0" w:space="0" w:color="auto"/>
            <w:left w:val="none" w:sz="0" w:space="0" w:color="auto"/>
            <w:bottom w:val="none" w:sz="0" w:space="0" w:color="auto"/>
            <w:right w:val="none" w:sz="0" w:space="0" w:color="auto"/>
          </w:divBdr>
          <w:divsChild>
            <w:div w:id="9378515">
              <w:marLeft w:val="0"/>
              <w:marRight w:val="0"/>
              <w:marTop w:val="0"/>
              <w:marBottom w:val="0"/>
              <w:divBdr>
                <w:top w:val="none" w:sz="0" w:space="0" w:color="auto"/>
                <w:left w:val="none" w:sz="0" w:space="0" w:color="auto"/>
                <w:bottom w:val="none" w:sz="0" w:space="0" w:color="auto"/>
                <w:right w:val="none" w:sz="0" w:space="0" w:color="auto"/>
              </w:divBdr>
            </w:div>
          </w:divsChild>
        </w:div>
        <w:div w:id="456337446">
          <w:marLeft w:val="0"/>
          <w:marRight w:val="0"/>
          <w:marTop w:val="0"/>
          <w:marBottom w:val="0"/>
          <w:divBdr>
            <w:top w:val="none" w:sz="0" w:space="0" w:color="auto"/>
            <w:left w:val="none" w:sz="0" w:space="0" w:color="auto"/>
            <w:bottom w:val="none" w:sz="0" w:space="0" w:color="auto"/>
            <w:right w:val="none" w:sz="0" w:space="0" w:color="auto"/>
          </w:divBdr>
          <w:divsChild>
            <w:div w:id="927806678">
              <w:marLeft w:val="0"/>
              <w:marRight w:val="0"/>
              <w:marTop w:val="0"/>
              <w:marBottom w:val="0"/>
              <w:divBdr>
                <w:top w:val="none" w:sz="0" w:space="0" w:color="auto"/>
                <w:left w:val="none" w:sz="0" w:space="0" w:color="auto"/>
                <w:bottom w:val="none" w:sz="0" w:space="0" w:color="auto"/>
                <w:right w:val="none" w:sz="0" w:space="0" w:color="auto"/>
              </w:divBdr>
            </w:div>
          </w:divsChild>
        </w:div>
        <w:div w:id="471681326">
          <w:marLeft w:val="0"/>
          <w:marRight w:val="0"/>
          <w:marTop w:val="0"/>
          <w:marBottom w:val="0"/>
          <w:divBdr>
            <w:top w:val="none" w:sz="0" w:space="0" w:color="auto"/>
            <w:left w:val="none" w:sz="0" w:space="0" w:color="auto"/>
            <w:bottom w:val="none" w:sz="0" w:space="0" w:color="auto"/>
            <w:right w:val="none" w:sz="0" w:space="0" w:color="auto"/>
          </w:divBdr>
          <w:divsChild>
            <w:div w:id="414863403">
              <w:marLeft w:val="0"/>
              <w:marRight w:val="0"/>
              <w:marTop w:val="0"/>
              <w:marBottom w:val="0"/>
              <w:divBdr>
                <w:top w:val="none" w:sz="0" w:space="0" w:color="auto"/>
                <w:left w:val="none" w:sz="0" w:space="0" w:color="auto"/>
                <w:bottom w:val="none" w:sz="0" w:space="0" w:color="auto"/>
                <w:right w:val="none" w:sz="0" w:space="0" w:color="auto"/>
              </w:divBdr>
            </w:div>
          </w:divsChild>
        </w:div>
        <w:div w:id="551507434">
          <w:marLeft w:val="0"/>
          <w:marRight w:val="0"/>
          <w:marTop w:val="0"/>
          <w:marBottom w:val="0"/>
          <w:divBdr>
            <w:top w:val="none" w:sz="0" w:space="0" w:color="auto"/>
            <w:left w:val="none" w:sz="0" w:space="0" w:color="auto"/>
            <w:bottom w:val="none" w:sz="0" w:space="0" w:color="auto"/>
            <w:right w:val="none" w:sz="0" w:space="0" w:color="auto"/>
          </w:divBdr>
          <w:divsChild>
            <w:div w:id="1555316144">
              <w:marLeft w:val="0"/>
              <w:marRight w:val="0"/>
              <w:marTop w:val="0"/>
              <w:marBottom w:val="0"/>
              <w:divBdr>
                <w:top w:val="none" w:sz="0" w:space="0" w:color="auto"/>
                <w:left w:val="none" w:sz="0" w:space="0" w:color="auto"/>
                <w:bottom w:val="none" w:sz="0" w:space="0" w:color="auto"/>
                <w:right w:val="none" w:sz="0" w:space="0" w:color="auto"/>
              </w:divBdr>
            </w:div>
          </w:divsChild>
        </w:div>
        <w:div w:id="566262626">
          <w:marLeft w:val="0"/>
          <w:marRight w:val="0"/>
          <w:marTop w:val="0"/>
          <w:marBottom w:val="0"/>
          <w:divBdr>
            <w:top w:val="none" w:sz="0" w:space="0" w:color="auto"/>
            <w:left w:val="none" w:sz="0" w:space="0" w:color="auto"/>
            <w:bottom w:val="none" w:sz="0" w:space="0" w:color="auto"/>
            <w:right w:val="none" w:sz="0" w:space="0" w:color="auto"/>
          </w:divBdr>
          <w:divsChild>
            <w:div w:id="1855071052">
              <w:marLeft w:val="0"/>
              <w:marRight w:val="0"/>
              <w:marTop w:val="0"/>
              <w:marBottom w:val="0"/>
              <w:divBdr>
                <w:top w:val="none" w:sz="0" w:space="0" w:color="auto"/>
                <w:left w:val="none" w:sz="0" w:space="0" w:color="auto"/>
                <w:bottom w:val="none" w:sz="0" w:space="0" w:color="auto"/>
                <w:right w:val="none" w:sz="0" w:space="0" w:color="auto"/>
              </w:divBdr>
            </w:div>
          </w:divsChild>
        </w:div>
        <w:div w:id="570385207">
          <w:marLeft w:val="0"/>
          <w:marRight w:val="0"/>
          <w:marTop w:val="0"/>
          <w:marBottom w:val="0"/>
          <w:divBdr>
            <w:top w:val="none" w:sz="0" w:space="0" w:color="auto"/>
            <w:left w:val="none" w:sz="0" w:space="0" w:color="auto"/>
            <w:bottom w:val="none" w:sz="0" w:space="0" w:color="auto"/>
            <w:right w:val="none" w:sz="0" w:space="0" w:color="auto"/>
          </w:divBdr>
          <w:divsChild>
            <w:div w:id="353461706">
              <w:marLeft w:val="0"/>
              <w:marRight w:val="0"/>
              <w:marTop w:val="0"/>
              <w:marBottom w:val="0"/>
              <w:divBdr>
                <w:top w:val="none" w:sz="0" w:space="0" w:color="auto"/>
                <w:left w:val="none" w:sz="0" w:space="0" w:color="auto"/>
                <w:bottom w:val="none" w:sz="0" w:space="0" w:color="auto"/>
                <w:right w:val="none" w:sz="0" w:space="0" w:color="auto"/>
              </w:divBdr>
            </w:div>
          </w:divsChild>
        </w:div>
        <w:div w:id="581455982">
          <w:marLeft w:val="0"/>
          <w:marRight w:val="0"/>
          <w:marTop w:val="0"/>
          <w:marBottom w:val="0"/>
          <w:divBdr>
            <w:top w:val="none" w:sz="0" w:space="0" w:color="auto"/>
            <w:left w:val="none" w:sz="0" w:space="0" w:color="auto"/>
            <w:bottom w:val="none" w:sz="0" w:space="0" w:color="auto"/>
            <w:right w:val="none" w:sz="0" w:space="0" w:color="auto"/>
          </w:divBdr>
          <w:divsChild>
            <w:div w:id="1809932846">
              <w:marLeft w:val="0"/>
              <w:marRight w:val="0"/>
              <w:marTop w:val="0"/>
              <w:marBottom w:val="0"/>
              <w:divBdr>
                <w:top w:val="none" w:sz="0" w:space="0" w:color="auto"/>
                <w:left w:val="none" w:sz="0" w:space="0" w:color="auto"/>
                <w:bottom w:val="none" w:sz="0" w:space="0" w:color="auto"/>
                <w:right w:val="none" w:sz="0" w:space="0" w:color="auto"/>
              </w:divBdr>
            </w:div>
          </w:divsChild>
        </w:div>
        <w:div w:id="746077576">
          <w:marLeft w:val="0"/>
          <w:marRight w:val="0"/>
          <w:marTop w:val="0"/>
          <w:marBottom w:val="0"/>
          <w:divBdr>
            <w:top w:val="none" w:sz="0" w:space="0" w:color="auto"/>
            <w:left w:val="none" w:sz="0" w:space="0" w:color="auto"/>
            <w:bottom w:val="none" w:sz="0" w:space="0" w:color="auto"/>
            <w:right w:val="none" w:sz="0" w:space="0" w:color="auto"/>
          </w:divBdr>
          <w:divsChild>
            <w:div w:id="383332240">
              <w:marLeft w:val="0"/>
              <w:marRight w:val="0"/>
              <w:marTop w:val="0"/>
              <w:marBottom w:val="0"/>
              <w:divBdr>
                <w:top w:val="none" w:sz="0" w:space="0" w:color="auto"/>
                <w:left w:val="none" w:sz="0" w:space="0" w:color="auto"/>
                <w:bottom w:val="none" w:sz="0" w:space="0" w:color="auto"/>
                <w:right w:val="none" w:sz="0" w:space="0" w:color="auto"/>
              </w:divBdr>
            </w:div>
          </w:divsChild>
        </w:div>
        <w:div w:id="842203339">
          <w:marLeft w:val="0"/>
          <w:marRight w:val="0"/>
          <w:marTop w:val="0"/>
          <w:marBottom w:val="0"/>
          <w:divBdr>
            <w:top w:val="none" w:sz="0" w:space="0" w:color="auto"/>
            <w:left w:val="none" w:sz="0" w:space="0" w:color="auto"/>
            <w:bottom w:val="none" w:sz="0" w:space="0" w:color="auto"/>
            <w:right w:val="none" w:sz="0" w:space="0" w:color="auto"/>
          </w:divBdr>
          <w:divsChild>
            <w:div w:id="35787135">
              <w:marLeft w:val="0"/>
              <w:marRight w:val="0"/>
              <w:marTop w:val="0"/>
              <w:marBottom w:val="0"/>
              <w:divBdr>
                <w:top w:val="none" w:sz="0" w:space="0" w:color="auto"/>
                <w:left w:val="none" w:sz="0" w:space="0" w:color="auto"/>
                <w:bottom w:val="none" w:sz="0" w:space="0" w:color="auto"/>
                <w:right w:val="none" w:sz="0" w:space="0" w:color="auto"/>
              </w:divBdr>
            </w:div>
          </w:divsChild>
        </w:div>
        <w:div w:id="846292922">
          <w:marLeft w:val="0"/>
          <w:marRight w:val="0"/>
          <w:marTop w:val="0"/>
          <w:marBottom w:val="0"/>
          <w:divBdr>
            <w:top w:val="none" w:sz="0" w:space="0" w:color="auto"/>
            <w:left w:val="none" w:sz="0" w:space="0" w:color="auto"/>
            <w:bottom w:val="none" w:sz="0" w:space="0" w:color="auto"/>
            <w:right w:val="none" w:sz="0" w:space="0" w:color="auto"/>
          </w:divBdr>
          <w:divsChild>
            <w:div w:id="352073186">
              <w:marLeft w:val="0"/>
              <w:marRight w:val="0"/>
              <w:marTop w:val="0"/>
              <w:marBottom w:val="0"/>
              <w:divBdr>
                <w:top w:val="none" w:sz="0" w:space="0" w:color="auto"/>
                <w:left w:val="none" w:sz="0" w:space="0" w:color="auto"/>
                <w:bottom w:val="none" w:sz="0" w:space="0" w:color="auto"/>
                <w:right w:val="none" w:sz="0" w:space="0" w:color="auto"/>
              </w:divBdr>
            </w:div>
          </w:divsChild>
        </w:div>
        <w:div w:id="867449045">
          <w:marLeft w:val="0"/>
          <w:marRight w:val="0"/>
          <w:marTop w:val="0"/>
          <w:marBottom w:val="0"/>
          <w:divBdr>
            <w:top w:val="none" w:sz="0" w:space="0" w:color="auto"/>
            <w:left w:val="none" w:sz="0" w:space="0" w:color="auto"/>
            <w:bottom w:val="none" w:sz="0" w:space="0" w:color="auto"/>
            <w:right w:val="none" w:sz="0" w:space="0" w:color="auto"/>
          </w:divBdr>
          <w:divsChild>
            <w:div w:id="303897266">
              <w:marLeft w:val="0"/>
              <w:marRight w:val="0"/>
              <w:marTop w:val="0"/>
              <w:marBottom w:val="0"/>
              <w:divBdr>
                <w:top w:val="none" w:sz="0" w:space="0" w:color="auto"/>
                <w:left w:val="none" w:sz="0" w:space="0" w:color="auto"/>
                <w:bottom w:val="none" w:sz="0" w:space="0" w:color="auto"/>
                <w:right w:val="none" w:sz="0" w:space="0" w:color="auto"/>
              </w:divBdr>
            </w:div>
            <w:div w:id="1749494277">
              <w:marLeft w:val="0"/>
              <w:marRight w:val="0"/>
              <w:marTop w:val="0"/>
              <w:marBottom w:val="0"/>
              <w:divBdr>
                <w:top w:val="none" w:sz="0" w:space="0" w:color="auto"/>
                <w:left w:val="none" w:sz="0" w:space="0" w:color="auto"/>
                <w:bottom w:val="none" w:sz="0" w:space="0" w:color="auto"/>
                <w:right w:val="none" w:sz="0" w:space="0" w:color="auto"/>
              </w:divBdr>
            </w:div>
          </w:divsChild>
        </w:div>
        <w:div w:id="888685602">
          <w:marLeft w:val="0"/>
          <w:marRight w:val="0"/>
          <w:marTop w:val="0"/>
          <w:marBottom w:val="0"/>
          <w:divBdr>
            <w:top w:val="none" w:sz="0" w:space="0" w:color="auto"/>
            <w:left w:val="none" w:sz="0" w:space="0" w:color="auto"/>
            <w:bottom w:val="none" w:sz="0" w:space="0" w:color="auto"/>
            <w:right w:val="none" w:sz="0" w:space="0" w:color="auto"/>
          </w:divBdr>
          <w:divsChild>
            <w:div w:id="1745638741">
              <w:marLeft w:val="0"/>
              <w:marRight w:val="0"/>
              <w:marTop w:val="0"/>
              <w:marBottom w:val="0"/>
              <w:divBdr>
                <w:top w:val="none" w:sz="0" w:space="0" w:color="auto"/>
                <w:left w:val="none" w:sz="0" w:space="0" w:color="auto"/>
                <w:bottom w:val="none" w:sz="0" w:space="0" w:color="auto"/>
                <w:right w:val="none" w:sz="0" w:space="0" w:color="auto"/>
              </w:divBdr>
            </w:div>
          </w:divsChild>
        </w:div>
        <w:div w:id="901526534">
          <w:marLeft w:val="0"/>
          <w:marRight w:val="0"/>
          <w:marTop w:val="0"/>
          <w:marBottom w:val="0"/>
          <w:divBdr>
            <w:top w:val="none" w:sz="0" w:space="0" w:color="auto"/>
            <w:left w:val="none" w:sz="0" w:space="0" w:color="auto"/>
            <w:bottom w:val="none" w:sz="0" w:space="0" w:color="auto"/>
            <w:right w:val="none" w:sz="0" w:space="0" w:color="auto"/>
          </w:divBdr>
          <w:divsChild>
            <w:div w:id="20592435">
              <w:marLeft w:val="0"/>
              <w:marRight w:val="0"/>
              <w:marTop w:val="0"/>
              <w:marBottom w:val="0"/>
              <w:divBdr>
                <w:top w:val="none" w:sz="0" w:space="0" w:color="auto"/>
                <w:left w:val="none" w:sz="0" w:space="0" w:color="auto"/>
                <w:bottom w:val="none" w:sz="0" w:space="0" w:color="auto"/>
                <w:right w:val="none" w:sz="0" w:space="0" w:color="auto"/>
              </w:divBdr>
            </w:div>
          </w:divsChild>
        </w:div>
        <w:div w:id="907961797">
          <w:marLeft w:val="0"/>
          <w:marRight w:val="0"/>
          <w:marTop w:val="0"/>
          <w:marBottom w:val="0"/>
          <w:divBdr>
            <w:top w:val="none" w:sz="0" w:space="0" w:color="auto"/>
            <w:left w:val="none" w:sz="0" w:space="0" w:color="auto"/>
            <w:bottom w:val="none" w:sz="0" w:space="0" w:color="auto"/>
            <w:right w:val="none" w:sz="0" w:space="0" w:color="auto"/>
          </w:divBdr>
          <w:divsChild>
            <w:div w:id="2068798098">
              <w:marLeft w:val="0"/>
              <w:marRight w:val="0"/>
              <w:marTop w:val="0"/>
              <w:marBottom w:val="0"/>
              <w:divBdr>
                <w:top w:val="none" w:sz="0" w:space="0" w:color="auto"/>
                <w:left w:val="none" w:sz="0" w:space="0" w:color="auto"/>
                <w:bottom w:val="none" w:sz="0" w:space="0" w:color="auto"/>
                <w:right w:val="none" w:sz="0" w:space="0" w:color="auto"/>
              </w:divBdr>
            </w:div>
          </w:divsChild>
        </w:div>
        <w:div w:id="928808930">
          <w:marLeft w:val="0"/>
          <w:marRight w:val="0"/>
          <w:marTop w:val="0"/>
          <w:marBottom w:val="0"/>
          <w:divBdr>
            <w:top w:val="none" w:sz="0" w:space="0" w:color="auto"/>
            <w:left w:val="none" w:sz="0" w:space="0" w:color="auto"/>
            <w:bottom w:val="none" w:sz="0" w:space="0" w:color="auto"/>
            <w:right w:val="none" w:sz="0" w:space="0" w:color="auto"/>
          </w:divBdr>
          <w:divsChild>
            <w:div w:id="1135097601">
              <w:marLeft w:val="0"/>
              <w:marRight w:val="0"/>
              <w:marTop w:val="0"/>
              <w:marBottom w:val="0"/>
              <w:divBdr>
                <w:top w:val="none" w:sz="0" w:space="0" w:color="auto"/>
                <w:left w:val="none" w:sz="0" w:space="0" w:color="auto"/>
                <w:bottom w:val="none" w:sz="0" w:space="0" w:color="auto"/>
                <w:right w:val="none" w:sz="0" w:space="0" w:color="auto"/>
              </w:divBdr>
            </w:div>
          </w:divsChild>
        </w:div>
        <w:div w:id="990134192">
          <w:marLeft w:val="0"/>
          <w:marRight w:val="0"/>
          <w:marTop w:val="0"/>
          <w:marBottom w:val="0"/>
          <w:divBdr>
            <w:top w:val="none" w:sz="0" w:space="0" w:color="auto"/>
            <w:left w:val="none" w:sz="0" w:space="0" w:color="auto"/>
            <w:bottom w:val="none" w:sz="0" w:space="0" w:color="auto"/>
            <w:right w:val="none" w:sz="0" w:space="0" w:color="auto"/>
          </w:divBdr>
          <w:divsChild>
            <w:div w:id="1982076064">
              <w:marLeft w:val="0"/>
              <w:marRight w:val="0"/>
              <w:marTop w:val="0"/>
              <w:marBottom w:val="0"/>
              <w:divBdr>
                <w:top w:val="none" w:sz="0" w:space="0" w:color="auto"/>
                <w:left w:val="none" w:sz="0" w:space="0" w:color="auto"/>
                <w:bottom w:val="none" w:sz="0" w:space="0" w:color="auto"/>
                <w:right w:val="none" w:sz="0" w:space="0" w:color="auto"/>
              </w:divBdr>
            </w:div>
          </w:divsChild>
        </w:div>
        <w:div w:id="1069958681">
          <w:marLeft w:val="0"/>
          <w:marRight w:val="0"/>
          <w:marTop w:val="0"/>
          <w:marBottom w:val="0"/>
          <w:divBdr>
            <w:top w:val="none" w:sz="0" w:space="0" w:color="auto"/>
            <w:left w:val="none" w:sz="0" w:space="0" w:color="auto"/>
            <w:bottom w:val="none" w:sz="0" w:space="0" w:color="auto"/>
            <w:right w:val="none" w:sz="0" w:space="0" w:color="auto"/>
          </w:divBdr>
          <w:divsChild>
            <w:div w:id="1164861478">
              <w:marLeft w:val="0"/>
              <w:marRight w:val="0"/>
              <w:marTop w:val="0"/>
              <w:marBottom w:val="0"/>
              <w:divBdr>
                <w:top w:val="none" w:sz="0" w:space="0" w:color="auto"/>
                <w:left w:val="none" w:sz="0" w:space="0" w:color="auto"/>
                <w:bottom w:val="none" w:sz="0" w:space="0" w:color="auto"/>
                <w:right w:val="none" w:sz="0" w:space="0" w:color="auto"/>
              </w:divBdr>
            </w:div>
          </w:divsChild>
        </w:div>
        <w:div w:id="1095130222">
          <w:marLeft w:val="0"/>
          <w:marRight w:val="0"/>
          <w:marTop w:val="0"/>
          <w:marBottom w:val="0"/>
          <w:divBdr>
            <w:top w:val="none" w:sz="0" w:space="0" w:color="auto"/>
            <w:left w:val="none" w:sz="0" w:space="0" w:color="auto"/>
            <w:bottom w:val="none" w:sz="0" w:space="0" w:color="auto"/>
            <w:right w:val="none" w:sz="0" w:space="0" w:color="auto"/>
          </w:divBdr>
          <w:divsChild>
            <w:div w:id="746924010">
              <w:marLeft w:val="0"/>
              <w:marRight w:val="0"/>
              <w:marTop w:val="0"/>
              <w:marBottom w:val="0"/>
              <w:divBdr>
                <w:top w:val="none" w:sz="0" w:space="0" w:color="auto"/>
                <w:left w:val="none" w:sz="0" w:space="0" w:color="auto"/>
                <w:bottom w:val="none" w:sz="0" w:space="0" w:color="auto"/>
                <w:right w:val="none" w:sz="0" w:space="0" w:color="auto"/>
              </w:divBdr>
            </w:div>
          </w:divsChild>
        </w:div>
        <w:div w:id="1101605672">
          <w:marLeft w:val="0"/>
          <w:marRight w:val="0"/>
          <w:marTop w:val="0"/>
          <w:marBottom w:val="0"/>
          <w:divBdr>
            <w:top w:val="none" w:sz="0" w:space="0" w:color="auto"/>
            <w:left w:val="none" w:sz="0" w:space="0" w:color="auto"/>
            <w:bottom w:val="none" w:sz="0" w:space="0" w:color="auto"/>
            <w:right w:val="none" w:sz="0" w:space="0" w:color="auto"/>
          </w:divBdr>
          <w:divsChild>
            <w:div w:id="2111125396">
              <w:marLeft w:val="0"/>
              <w:marRight w:val="0"/>
              <w:marTop w:val="0"/>
              <w:marBottom w:val="0"/>
              <w:divBdr>
                <w:top w:val="none" w:sz="0" w:space="0" w:color="auto"/>
                <w:left w:val="none" w:sz="0" w:space="0" w:color="auto"/>
                <w:bottom w:val="none" w:sz="0" w:space="0" w:color="auto"/>
                <w:right w:val="none" w:sz="0" w:space="0" w:color="auto"/>
              </w:divBdr>
            </w:div>
          </w:divsChild>
        </w:div>
        <w:div w:id="1190100232">
          <w:marLeft w:val="0"/>
          <w:marRight w:val="0"/>
          <w:marTop w:val="0"/>
          <w:marBottom w:val="0"/>
          <w:divBdr>
            <w:top w:val="none" w:sz="0" w:space="0" w:color="auto"/>
            <w:left w:val="none" w:sz="0" w:space="0" w:color="auto"/>
            <w:bottom w:val="none" w:sz="0" w:space="0" w:color="auto"/>
            <w:right w:val="none" w:sz="0" w:space="0" w:color="auto"/>
          </w:divBdr>
          <w:divsChild>
            <w:div w:id="612396301">
              <w:marLeft w:val="0"/>
              <w:marRight w:val="0"/>
              <w:marTop w:val="0"/>
              <w:marBottom w:val="0"/>
              <w:divBdr>
                <w:top w:val="none" w:sz="0" w:space="0" w:color="auto"/>
                <w:left w:val="none" w:sz="0" w:space="0" w:color="auto"/>
                <w:bottom w:val="none" w:sz="0" w:space="0" w:color="auto"/>
                <w:right w:val="none" w:sz="0" w:space="0" w:color="auto"/>
              </w:divBdr>
            </w:div>
          </w:divsChild>
        </w:div>
        <w:div w:id="1279794065">
          <w:marLeft w:val="0"/>
          <w:marRight w:val="0"/>
          <w:marTop w:val="0"/>
          <w:marBottom w:val="0"/>
          <w:divBdr>
            <w:top w:val="none" w:sz="0" w:space="0" w:color="auto"/>
            <w:left w:val="none" w:sz="0" w:space="0" w:color="auto"/>
            <w:bottom w:val="none" w:sz="0" w:space="0" w:color="auto"/>
            <w:right w:val="none" w:sz="0" w:space="0" w:color="auto"/>
          </w:divBdr>
          <w:divsChild>
            <w:div w:id="1804612463">
              <w:marLeft w:val="0"/>
              <w:marRight w:val="0"/>
              <w:marTop w:val="0"/>
              <w:marBottom w:val="0"/>
              <w:divBdr>
                <w:top w:val="none" w:sz="0" w:space="0" w:color="auto"/>
                <w:left w:val="none" w:sz="0" w:space="0" w:color="auto"/>
                <w:bottom w:val="none" w:sz="0" w:space="0" w:color="auto"/>
                <w:right w:val="none" w:sz="0" w:space="0" w:color="auto"/>
              </w:divBdr>
            </w:div>
          </w:divsChild>
        </w:div>
        <w:div w:id="1292319847">
          <w:marLeft w:val="0"/>
          <w:marRight w:val="0"/>
          <w:marTop w:val="0"/>
          <w:marBottom w:val="0"/>
          <w:divBdr>
            <w:top w:val="none" w:sz="0" w:space="0" w:color="auto"/>
            <w:left w:val="none" w:sz="0" w:space="0" w:color="auto"/>
            <w:bottom w:val="none" w:sz="0" w:space="0" w:color="auto"/>
            <w:right w:val="none" w:sz="0" w:space="0" w:color="auto"/>
          </w:divBdr>
          <w:divsChild>
            <w:div w:id="613485764">
              <w:marLeft w:val="0"/>
              <w:marRight w:val="0"/>
              <w:marTop w:val="0"/>
              <w:marBottom w:val="0"/>
              <w:divBdr>
                <w:top w:val="none" w:sz="0" w:space="0" w:color="auto"/>
                <w:left w:val="none" w:sz="0" w:space="0" w:color="auto"/>
                <w:bottom w:val="none" w:sz="0" w:space="0" w:color="auto"/>
                <w:right w:val="none" w:sz="0" w:space="0" w:color="auto"/>
              </w:divBdr>
            </w:div>
          </w:divsChild>
        </w:div>
        <w:div w:id="1336346648">
          <w:marLeft w:val="0"/>
          <w:marRight w:val="0"/>
          <w:marTop w:val="0"/>
          <w:marBottom w:val="0"/>
          <w:divBdr>
            <w:top w:val="none" w:sz="0" w:space="0" w:color="auto"/>
            <w:left w:val="none" w:sz="0" w:space="0" w:color="auto"/>
            <w:bottom w:val="none" w:sz="0" w:space="0" w:color="auto"/>
            <w:right w:val="none" w:sz="0" w:space="0" w:color="auto"/>
          </w:divBdr>
          <w:divsChild>
            <w:div w:id="270818420">
              <w:marLeft w:val="0"/>
              <w:marRight w:val="0"/>
              <w:marTop w:val="0"/>
              <w:marBottom w:val="0"/>
              <w:divBdr>
                <w:top w:val="none" w:sz="0" w:space="0" w:color="auto"/>
                <w:left w:val="none" w:sz="0" w:space="0" w:color="auto"/>
                <w:bottom w:val="none" w:sz="0" w:space="0" w:color="auto"/>
                <w:right w:val="none" w:sz="0" w:space="0" w:color="auto"/>
              </w:divBdr>
            </w:div>
            <w:div w:id="1775592143">
              <w:marLeft w:val="0"/>
              <w:marRight w:val="0"/>
              <w:marTop w:val="0"/>
              <w:marBottom w:val="0"/>
              <w:divBdr>
                <w:top w:val="none" w:sz="0" w:space="0" w:color="auto"/>
                <w:left w:val="none" w:sz="0" w:space="0" w:color="auto"/>
                <w:bottom w:val="none" w:sz="0" w:space="0" w:color="auto"/>
                <w:right w:val="none" w:sz="0" w:space="0" w:color="auto"/>
              </w:divBdr>
            </w:div>
          </w:divsChild>
        </w:div>
        <w:div w:id="1376393059">
          <w:marLeft w:val="0"/>
          <w:marRight w:val="0"/>
          <w:marTop w:val="0"/>
          <w:marBottom w:val="0"/>
          <w:divBdr>
            <w:top w:val="none" w:sz="0" w:space="0" w:color="auto"/>
            <w:left w:val="none" w:sz="0" w:space="0" w:color="auto"/>
            <w:bottom w:val="none" w:sz="0" w:space="0" w:color="auto"/>
            <w:right w:val="none" w:sz="0" w:space="0" w:color="auto"/>
          </w:divBdr>
          <w:divsChild>
            <w:div w:id="1450275396">
              <w:marLeft w:val="0"/>
              <w:marRight w:val="0"/>
              <w:marTop w:val="0"/>
              <w:marBottom w:val="0"/>
              <w:divBdr>
                <w:top w:val="none" w:sz="0" w:space="0" w:color="auto"/>
                <w:left w:val="none" w:sz="0" w:space="0" w:color="auto"/>
                <w:bottom w:val="none" w:sz="0" w:space="0" w:color="auto"/>
                <w:right w:val="none" w:sz="0" w:space="0" w:color="auto"/>
              </w:divBdr>
            </w:div>
          </w:divsChild>
        </w:div>
        <w:div w:id="1420952302">
          <w:marLeft w:val="0"/>
          <w:marRight w:val="0"/>
          <w:marTop w:val="0"/>
          <w:marBottom w:val="0"/>
          <w:divBdr>
            <w:top w:val="none" w:sz="0" w:space="0" w:color="auto"/>
            <w:left w:val="none" w:sz="0" w:space="0" w:color="auto"/>
            <w:bottom w:val="none" w:sz="0" w:space="0" w:color="auto"/>
            <w:right w:val="none" w:sz="0" w:space="0" w:color="auto"/>
          </w:divBdr>
          <w:divsChild>
            <w:div w:id="500656024">
              <w:marLeft w:val="0"/>
              <w:marRight w:val="0"/>
              <w:marTop w:val="0"/>
              <w:marBottom w:val="0"/>
              <w:divBdr>
                <w:top w:val="none" w:sz="0" w:space="0" w:color="auto"/>
                <w:left w:val="none" w:sz="0" w:space="0" w:color="auto"/>
                <w:bottom w:val="none" w:sz="0" w:space="0" w:color="auto"/>
                <w:right w:val="none" w:sz="0" w:space="0" w:color="auto"/>
              </w:divBdr>
            </w:div>
          </w:divsChild>
        </w:div>
        <w:div w:id="1428229017">
          <w:marLeft w:val="0"/>
          <w:marRight w:val="0"/>
          <w:marTop w:val="0"/>
          <w:marBottom w:val="0"/>
          <w:divBdr>
            <w:top w:val="none" w:sz="0" w:space="0" w:color="auto"/>
            <w:left w:val="none" w:sz="0" w:space="0" w:color="auto"/>
            <w:bottom w:val="none" w:sz="0" w:space="0" w:color="auto"/>
            <w:right w:val="none" w:sz="0" w:space="0" w:color="auto"/>
          </w:divBdr>
          <w:divsChild>
            <w:div w:id="1356543586">
              <w:marLeft w:val="0"/>
              <w:marRight w:val="0"/>
              <w:marTop w:val="0"/>
              <w:marBottom w:val="0"/>
              <w:divBdr>
                <w:top w:val="none" w:sz="0" w:space="0" w:color="auto"/>
                <w:left w:val="none" w:sz="0" w:space="0" w:color="auto"/>
                <w:bottom w:val="none" w:sz="0" w:space="0" w:color="auto"/>
                <w:right w:val="none" w:sz="0" w:space="0" w:color="auto"/>
              </w:divBdr>
            </w:div>
          </w:divsChild>
        </w:div>
        <w:div w:id="1485010069">
          <w:marLeft w:val="0"/>
          <w:marRight w:val="0"/>
          <w:marTop w:val="0"/>
          <w:marBottom w:val="0"/>
          <w:divBdr>
            <w:top w:val="none" w:sz="0" w:space="0" w:color="auto"/>
            <w:left w:val="none" w:sz="0" w:space="0" w:color="auto"/>
            <w:bottom w:val="none" w:sz="0" w:space="0" w:color="auto"/>
            <w:right w:val="none" w:sz="0" w:space="0" w:color="auto"/>
          </w:divBdr>
          <w:divsChild>
            <w:div w:id="527257554">
              <w:marLeft w:val="0"/>
              <w:marRight w:val="0"/>
              <w:marTop w:val="0"/>
              <w:marBottom w:val="0"/>
              <w:divBdr>
                <w:top w:val="none" w:sz="0" w:space="0" w:color="auto"/>
                <w:left w:val="none" w:sz="0" w:space="0" w:color="auto"/>
                <w:bottom w:val="none" w:sz="0" w:space="0" w:color="auto"/>
                <w:right w:val="none" w:sz="0" w:space="0" w:color="auto"/>
              </w:divBdr>
            </w:div>
          </w:divsChild>
        </w:div>
        <w:div w:id="1496533213">
          <w:marLeft w:val="0"/>
          <w:marRight w:val="0"/>
          <w:marTop w:val="0"/>
          <w:marBottom w:val="0"/>
          <w:divBdr>
            <w:top w:val="none" w:sz="0" w:space="0" w:color="auto"/>
            <w:left w:val="none" w:sz="0" w:space="0" w:color="auto"/>
            <w:bottom w:val="none" w:sz="0" w:space="0" w:color="auto"/>
            <w:right w:val="none" w:sz="0" w:space="0" w:color="auto"/>
          </w:divBdr>
          <w:divsChild>
            <w:div w:id="624123549">
              <w:marLeft w:val="0"/>
              <w:marRight w:val="0"/>
              <w:marTop w:val="0"/>
              <w:marBottom w:val="0"/>
              <w:divBdr>
                <w:top w:val="none" w:sz="0" w:space="0" w:color="auto"/>
                <w:left w:val="none" w:sz="0" w:space="0" w:color="auto"/>
                <w:bottom w:val="none" w:sz="0" w:space="0" w:color="auto"/>
                <w:right w:val="none" w:sz="0" w:space="0" w:color="auto"/>
              </w:divBdr>
            </w:div>
          </w:divsChild>
        </w:div>
        <w:div w:id="1567883751">
          <w:marLeft w:val="0"/>
          <w:marRight w:val="0"/>
          <w:marTop w:val="0"/>
          <w:marBottom w:val="0"/>
          <w:divBdr>
            <w:top w:val="none" w:sz="0" w:space="0" w:color="auto"/>
            <w:left w:val="none" w:sz="0" w:space="0" w:color="auto"/>
            <w:bottom w:val="none" w:sz="0" w:space="0" w:color="auto"/>
            <w:right w:val="none" w:sz="0" w:space="0" w:color="auto"/>
          </w:divBdr>
          <w:divsChild>
            <w:div w:id="41756657">
              <w:marLeft w:val="0"/>
              <w:marRight w:val="0"/>
              <w:marTop w:val="0"/>
              <w:marBottom w:val="0"/>
              <w:divBdr>
                <w:top w:val="none" w:sz="0" w:space="0" w:color="auto"/>
                <w:left w:val="none" w:sz="0" w:space="0" w:color="auto"/>
                <w:bottom w:val="none" w:sz="0" w:space="0" w:color="auto"/>
                <w:right w:val="none" w:sz="0" w:space="0" w:color="auto"/>
              </w:divBdr>
            </w:div>
          </w:divsChild>
        </w:div>
        <w:div w:id="1585263471">
          <w:marLeft w:val="0"/>
          <w:marRight w:val="0"/>
          <w:marTop w:val="0"/>
          <w:marBottom w:val="0"/>
          <w:divBdr>
            <w:top w:val="none" w:sz="0" w:space="0" w:color="auto"/>
            <w:left w:val="none" w:sz="0" w:space="0" w:color="auto"/>
            <w:bottom w:val="none" w:sz="0" w:space="0" w:color="auto"/>
            <w:right w:val="none" w:sz="0" w:space="0" w:color="auto"/>
          </w:divBdr>
          <w:divsChild>
            <w:div w:id="1418945542">
              <w:marLeft w:val="0"/>
              <w:marRight w:val="0"/>
              <w:marTop w:val="0"/>
              <w:marBottom w:val="0"/>
              <w:divBdr>
                <w:top w:val="none" w:sz="0" w:space="0" w:color="auto"/>
                <w:left w:val="none" w:sz="0" w:space="0" w:color="auto"/>
                <w:bottom w:val="none" w:sz="0" w:space="0" w:color="auto"/>
                <w:right w:val="none" w:sz="0" w:space="0" w:color="auto"/>
              </w:divBdr>
            </w:div>
          </w:divsChild>
        </w:div>
        <w:div w:id="1590843537">
          <w:marLeft w:val="0"/>
          <w:marRight w:val="0"/>
          <w:marTop w:val="0"/>
          <w:marBottom w:val="0"/>
          <w:divBdr>
            <w:top w:val="none" w:sz="0" w:space="0" w:color="auto"/>
            <w:left w:val="none" w:sz="0" w:space="0" w:color="auto"/>
            <w:bottom w:val="none" w:sz="0" w:space="0" w:color="auto"/>
            <w:right w:val="none" w:sz="0" w:space="0" w:color="auto"/>
          </w:divBdr>
          <w:divsChild>
            <w:div w:id="1127092211">
              <w:marLeft w:val="0"/>
              <w:marRight w:val="0"/>
              <w:marTop w:val="0"/>
              <w:marBottom w:val="0"/>
              <w:divBdr>
                <w:top w:val="none" w:sz="0" w:space="0" w:color="auto"/>
                <w:left w:val="none" w:sz="0" w:space="0" w:color="auto"/>
                <w:bottom w:val="none" w:sz="0" w:space="0" w:color="auto"/>
                <w:right w:val="none" w:sz="0" w:space="0" w:color="auto"/>
              </w:divBdr>
            </w:div>
          </w:divsChild>
        </w:div>
        <w:div w:id="1646617006">
          <w:marLeft w:val="0"/>
          <w:marRight w:val="0"/>
          <w:marTop w:val="0"/>
          <w:marBottom w:val="0"/>
          <w:divBdr>
            <w:top w:val="none" w:sz="0" w:space="0" w:color="auto"/>
            <w:left w:val="none" w:sz="0" w:space="0" w:color="auto"/>
            <w:bottom w:val="none" w:sz="0" w:space="0" w:color="auto"/>
            <w:right w:val="none" w:sz="0" w:space="0" w:color="auto"/>
          </w:divBdr>
          <w:divsChild>
            <w:div w:id="1363558464">
              <w:marLeft w:val="0"/>
              <w:marRight w:val="0"/>
              <w:marTop w:val="0"/>
              <w:marBottom w:val="0"/>
              <w:divBdr>
                <w:top w:val="none" w:sz="0" w:space="0" w:color="auto"/>
                <w:left w:val="none" w:sz="0" w:space="0" w:color="auto"/>
                <w:bottom w:val="none" w:sz="0" w:space="0" w:color="auto"/>
                <w:right w:val="none" w:sz="0" w:space="0" w:color="auto"/>
              </w:divBdr>
            </w:div>
          </w:divsChild>
        </w:div>
        <w:div w:id="1701396938">
          <w:marLeft w:val="0"/>
          <w:marRight w:val="0"/>
          <w:marTop w:val="0"/>
          <w:marBottom w:val="0"/>
          <w:divBdr>
            <w:top w:val="none" w:sz="0" w:space="0" w:color="auto"/>
            <w:left w:val="none" w:sz="0" w:space="0" w:color="auto"/>
            <w:bottom w:val="none" w:sz="0" w:space="0" w:color="auto"/>
            <w:right w:val="none" w:sz="0" w:space="0" w:color="auto"/>
          </w:divBdr>
          <w:divsChild>
            <w:div w:id="1702978626">
              <w:marLeft w:val="0"/>
              <w:marRight w:val="0"/>
              <w:marTop w:val="0"/>
              <w:marBottom w:val="0"/>
              <w:divBdr>
                <w:top w:val="none" w:sz="0" w:space="0" w:color="auto"/>
                <w:left w:val="none" w:sz="0" w:space="0" w:color="auto"/>
                <w:bottom w:val="none" w:sz="0" w:space="0" w:color="auto"/>
                <w:right w:val="none" w:sz="0" w:space="0" w:color="auto"/>
              </w:divBdr>
            </w:div>
          </w:divsChild>
        </w:div>
        <w:div w:id="1881043237">
          <w:marLeft w:val="0"/>
          <w:marRight w:val="0"/>
          <w:marTop w:val="0"/>
          <w:marBottom w:val="0"/>
          <w:divBdr>
            <w:top w:val="none" w:sz="0" w:space="0" w:color="auto"/>
            <w:left w:val="none" w:sz="0" w:space="0" w:color="auto"/>
            <w:bottom w:val="none" w:sz="0" w:space="0" w:color="auto"/>
            <w:right w:val="none" w:sz="0" w:space="0" w:color="auto"/>
          </w:divBdr>
          <w:divsChild>
            <w:div w:id="1711346">
              <w:marLeft w:val="0"/>
              <w:marRight w:val="0"/>
              <w:marTop w:val="0"/>
              <w:marBottom w:val="0"/>
              <w:divBdr>
                <w:top w:val="none" w:sz="0" w:space="0" w:color="auto"/>
                <w:left w:val="none" w:sz="0" w:space="0" w:color="auto"/>
                <w:bottom w:val="none" w:sz="0" w:space="0" w:color="auto"/>
                <w:right w:val="none" w:sz="0" w:space="0" w:color="auto"/>
              </w:divBdr>
            </w:div>
          </w:divsChild>
        </w:div>
        <w:div w:id="1893540704">
          <w:marLeft w:val="0"/>
          <w:marRight w:val="0"/>
          <w:marTop w:val="0"/>
          <w:marBottom w:val="0"/>
          <w:divBdr>
            <w:top w:val="none" w:sz="0" w:space="0" w:color="auto"/>
            <w:left w:val="none" w:sz="0" w:space="0" w:color="auto"/>
            <w:bottom w:val="none" w:sz="0" w:space="0" w:color="auto"/>
            <w:right w:val="none" w:sz="0" w:space="0" w:color="auto"/>
          </w:divBdr>
          <w:divsChild>
            <w:div w:id="1115710861">
              <w:marLeft w:val="0"/>
              <w:marRight w:val="0"/>
              <w:marTop w:val="0"/>
              <w:marBottom w:val="0"/>
              <w:divBdr>
                <w:top w:val="none" w:sz="0" w:space="0" w:color="auto"/>
                <w:left w:val="none" w:sz="0" w:space="0" w:color="auto"/>
                <w:bottom w:val="none" w:sz="0" w:space="0" w:color="auto"/>
                <w:right w:val="none" w:sz="0" w:space="0" w:color="auto"/>
              </w:divBdr>
            </w:div>
          </w:divsChild>
        </w:div>
        <w:div w:id="1926768548">
          <w:marLeft w:val="0"/>
          <w:marRight w:val="0"/>
          <w:marTop w:val="0"/>
          <w:marBottom w:val="0"/>
          <w:divBdr>
            <w:top w:val="none" w:sz="0" w:space="0" w:color="auto"/>
            <w:left w:val="none" w:sz="0" w:space="0" w:color="auto"/>
            <w:bottom w:val="none" w:sz="0" w:space="0" w:color="auto"/>
            <w:right w:val="none" w:sz="0" w:space="0" w:color="auto"/>
          </w:divBdr>
          <w:divsChild>
            <w:div w:id="824278631">
              <w:marLeft w:val="0"/>
              <w:marRight w:val="0"/>
              <w:marTop w:val="0"/>
              <w:marBottom w:val="0"/>
              <w:divBdr>
                <w:top w:val="none" w:sz="0" w:space="0" w:color="auto"/>
                <w:left w:val="none" w:sz="0" w:space="0" w:color="auto"/>
                <w:bottom w:val="none" w:sz="0" w:space="0" w:color="auto"/>
                <w:right w:val="none" w:sz="0" w:space="0" w:color="auto"/>
              </w:divBdr>
            </w:div>
          </w:divsChild>
        </w:div>
        <w:div w:id="1991666379">
          <w:marLeft w:val="0"/>
          <w:marRight w:val="0"/>
          <w:marTop w:val="0"/>
          <w:marBottom w:val="0"/>
          <w:divBdr>
            <w:top w:val="none" w:sz="0" w:space="0" w:color="auto"/>
            <w:left w:val="none" w:sz="0" w:space="0" w:color="auto"/>
            <w:bottom w:val="none" w:sz="0" w:space="0" w:color="auto"/>
            <w:right w:val="none" w:sz="0" w:space="0" w:color="auto"/>
          </w:divBdr>
          <w:divsChild>
            <w:div w:id="1166895655">
              <w:marLeft w:val="0"/>
              <w:marRight w:val="0"/>
              <w:marTop w:val="0"/>
              <w:marBottom w:val="0"/>
              <w:divBdr>
                <w:top w:val="none" w:sz="0" w:space="0" w:color="auto"/>
                <w:left w:val="none" w:sz="0" w:space="0" w:color="auto"/>
                <w:bottom w:val="none" w:sz="0" w:space="0" w:color="auto"/>
                <w:right w:val="none" w:sz="0" w:space="0" w:color="auto"/>
              </w:divBdr>
            </w:div>
          </w:divsChild>
        </w:div>
        <w:div w:id="1997879401">
          <w:marLeft w:val="0"/>
          <w:marRight w:val="0"/>
          <w:marTop w:val="0"/>
          <w:marBottom w:val="0"/>
          <w:divBdr>
            <w:top w:val="none" w:sz="0" w:space="0" w:color="auto"/>
            <w:left w:val="none" w:sz="0" w:space="0" w:color="auto"/>
            <w:bottom w:val="none" w:sz="0" w:space="0" w:color="auto"/>
            <w:right w:val="none" w:sz="0" w:space="0" w:color="auto"/>
          </w:divBdr>
          <w:divsChild>
            <w:div w:id="1727297204">
              <w:marLeft w:val="0"/>
              <w:marRight w:val="0"/>
              <w:marTop w:val="0"/>
              <w:marBottom w:val="0"/>
              <w:divBdr>
                <w:top w:val="none" w:sz="0" w:space="0" w:color="auto"/>
                <w:left w:val="none" w:sz="0" w:space="0" w:color="auto"/>
                <w:bottom w:val="none" w:sz="0" w:space="0" w:color="auto"/>
                <w:right w:val="none" w:sz="0" w:space="0" w:color="auto"/>
              </w:divBdr>
            </w:div>
          </w:divsChild>
        </w:div>
        <w:div w:id="2011520919">
          <w:marLeft w:val="0"/>
          <w:marRight w:val="0"/>
          <w:marTop w:val="0"/>
          <w:marBottom w:val="0"/>
          <w:divBdr>
            <w:top w:val="none" w:sz="0" w:space="0" w:color="auto"/>
            <w:left w:val="none" w:sz="0" w:space="0" w:color="auto"/>
            <w:bottom w:val="none" w:sz="0" w:space="0" w:color="auto"/>
            <w:right w:val="none" w:sz="0" w:space="0" w:color="auto"/>
          </w:divBdr>
          <w:divsChild>
            <w:div w:id="946036652">
              <w:marLeft w:val="0"/>
              <w:marRight w:val="0"/>
              <w:marTop w:val="0"/>
              <w:marBottom w:val="0"/>
              <w:divBdr>
                <w:top w:val="none" w:sz="0" w:space="0" w:color="auto"/>
                <w:left w:val="none" w:sz="0" w:space="0" w:color="auto"/>
                <w:bottom w:val="none" w:sz="0" w:space="0" w:color="auto"/>
                <w:right w:val="none" w:sz="0" w:space="0" w:color="auto"/>
              </w:divBdr>
            </w:div>
          </w:divsChild>
        </w:div>
        <w:div w:id="2019383082">
          <w:marLeft w:val="0"/>
          <w:marRight w:val="0"/>
          <w:marTop w:val="0"/>
          <w:marBottom w:val="0"/>
          <w:divBdr>
            <w:top w:val="none" w:sz="0" w:space="0" w:color="auto"/>
            <w:left w:val="none" w:sz="0" w:space="0" w:color="auto"/>
            <w:bottom w:val="none" w:sz="0" w:space="0" w:color="auto"/>
            <w:right w:val="none" w:sz="0" w:space="0" w:color="auto"/>
          </w:divBdr>
          <w:divsChild>
            <w:div w:id="1076394809">
              <w:marLeft w:val="0"/>
              <w:marRight w:val="0"/>
              <w:marTop w:val="0"/>
              <w:marBottom w:val="0"/>
              <w:divBdr>
                <w:top w:val="none" w:sz="0" w:space="0" w:color="auto"/>
                <w:left w:val="none" w:sz="0" w:space="0" w:color="auto"/>
                <w:bottom w:val="none" w:sz="0" w:space="0" w:color="auto"/>
                <w:right w:val="none" w:sz="0" w:space="0" w:color="auto"/>
              </w:divBdr>
            </w:div>
          </w:divsChild>
        </w:div>
        <w:div w:id="2048798828">
          <w:marLeft w:val="0"/>
          <w:marRight w:val="0"/>
          <w:marTop w:val="0"/>
          <w:marBottom w:val="0"/>
          <w:divBdr>
            <w:top w:val="none" w:sz="0" w:space="0" w:color="auto"/>
            <w:left w:val="none" w:sz="0" w:space="0" w:color="auto"/>
            <w:bottom w:val="none" w:sz="0" w:space="0" w:color="auto"/>
            <w:right w:val="none" w:sz="0" w:space="0" w:color="auto"/>
          </w:divBdr>
          <w:divsChild>
            <w:div w:id="1210847093">
              <w:marLeft w:val="0"/>
              <w:marRight w:val="0"/>
              <w:marTop w:val="0"/>
              <w:marBottom w:val="0"/>
              <w:divBdr>
                <w:top w:val="none" w:sz="0" w:space="0" w:color="auto"/>
                <w:left w:val="none" w:sz="0" w:space="0" w:color="auto"/>
                <w:bottom w:val="none" w:sz="0" w:space="0" w:color="auto"/>
                <w:right w:val="none" w:sz="0" w:space="0" w:color="auto"/>
              </w:divBdr>
            </w:div>
          </w:divsChild>
        </w:div>
        <w:div w:id="2054959394">
          <w:marLeft w:val="0"/>
          <w:marRight w:val="0"/>
          <w:marTop w:val="0"/>
          <w:marBottom w:val="0"/>
          <w:divBdr>
            <w:top w:val="none" w:sz="0" w:space="0" w:color="auto"/>
            <w:left w:val="none" w:sz="0" w:space="0" w:color="auto"/>
            <w:bottom w:val="none" w:sz="0" w:space="0" w:color="auto"/>
            <w:right w:val="none" w:sz="0" w:space="0" w:color="auto"/>
          </w:divBdr>
          <w:divsChild>
            <w:div w:id="169565070">
              <w:marLeft w:val="0"/>
              <w:marRight w:val="0"/>
              <w:marTop w:val="0"/>
              <w:marBottom w:val="0"/>
              <w:divBdr>
                <w:top w:val="none" w:sz="0" w:space="0" w:color="auto"/>
                <w:left w:val="none" w:sz="0" w:space="0" w:color="auto"/>
                <w:bottom w:val="none" w:sz="0" w:space="0" w:color="auto"/>
                <w:right w:val="none" w:sz="0" w:space="0" w:color="auto"/>
              </w:divBdr>
            </w:div>
          </w:divsChild>
        </w:div>
        <w:div w:id="2070497615">
          <w:marLeft w:val="0"/>
          <w:marRight w:val="0"/>
          <w:marTop w:val="0"/>
          <w:marBottom w:val="0"/>
          <w:divBdr>
            <w:top w:val="none" w:sz="0" w:space="0" w:color="auto"/>
            <w:left w:val="none" w:sz="0" w:space="0" w:color="auto"/>
            <w:bottom w:val="none" w:sz="0" w:space="0" w:color="auto"/>
            <w:right w:val="none" w:sz="0" w:space="0" w:color="auto"/>
          </w:divBdr>
          <w:divsChild>
            <w:div w:id="1527137234">
              <w:marLeft w:val="0"/>
              <w:marRight w:val="0"/>
              <w:marTop w:val="0"/>
              <w:marBottom w:val="0"/>
              <w:divBdr>
                <w:top w:val="none" w:sz="0" w:space="0" w:color="auto"/>
                <w:left w:val="none" w:sz="0" w:space="0" w:color="auto"/>
                <w:bottom w:val="none" w:sz="0" w:space="0" w:color="auto"/>
                <w:right w:val="none" w:sz="0" w:space="0" w:color="auto"/>
              </w:divBdr>
            </w:div>
          </w:divsChild>
        </w:div>
        <w:div w:id="2106800572">
          <w:marLeft w:val="0"/>
          <w:marRight w:val="0"/>
          <w:marTop w:val="0"/>
          <w:marBottom w:val="0"/>
          <w:divBdr>
            <w:top w:val="none" w:sz="0" w:space="0" w:color="auto"/>
            <w:left w:val="none" w:sz="0" w:space="0" w:color="auto"/>
            <w:bottom w:val="none" w:sz="0" w:space="0" w:color="auto"/>
            <w:right w:val="none" w:sz="0" w:space="0" w:color="auto"/>
          </w:divBdr>
          <w:divsChild>
            <w:div w:id="2146729873">
              <w:marLeft w:val="0"/>
              <w:marRight w:val="0"/>
              <w:marTop w:val="0"/>
              <w:marBottom w:val="0"/>
              <w:divBdr>
                <w:top w:val="none" w:sz="0" w:space="0" w:color="auto"/>
                <w:left w:val="none" w:sz="0" w:space="0" w:color="auto"/>
                <w:bottom w:val="none" w:sz="0" w:space="0" w:color="auto"/>
                <w:right w:val="none" w:sz="0" w:space="0" w:color="auto"/>
              </w:divBdr>
            </w:div>
          </w:divsChild>
        </w:div>
        <w:div w:id="2111968673">
          <w:marLeft w:val="0"/>
          <w:marRight w:val="0"/>
          <w:marTop w:val="0"/>
          <w:marBottom w:val="0"/>
          <w:divBdr>
            <w:top w:val="none" w:sz="0" w:space="0" w:color="auto"/>
            <w:left w:val="none" w:sz="0" w:space="0" w:color="auto"/>
            <w:bottom w:val="none" w:sz="0" w:space="0" w:color="auto"/>
            <w:right w:val="none" w:sz="0" w:space="0" w:color="auto"/>
          </w:divBdr>
          <w:divsChild>
            <w:div w:id="4853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5706">
      <w:bodyDiv w:val="1"/>
      <w:marLeft w:val="0"/>
      <w:marRight w:val="0"/>
      <w:marTop w:val="0"/>
      <w:marBottom w:val="0"/>
      <w:divBdr>
        <w:top w:val="none" w:sz="0" w:space="0" w:color="auto"/>
        <w:left w:val="none" w:sz="0" w:space="0" w:color="auto"/>
        <w:bottom w:val="none" w:sz="0" w:space="0" w:color="auto"/>
        <w:right w:val="none" w:sz="0" w:space="0" w:color="auto"/>
      </w:divBdr>
      <w:divsChild>
        <w:div w:id="6490175">
          <w:marLeft w:val="0"/>
          <w:marRight w:val="0"/>
          <w:marTop w:val="0"/>
          <w:marBottom w:val="0"/>
          <w:divBdr>
            <w:top w:val="none" w:sz="0" w:space="0" w:color="auto"/>
            <w:left w:val="none" w:sz="0" w:space="0" w:color="auto"/>
            <w:bottom w:val="none" w:sz="0" w:space="0" w:color="auto"/>
            <w:right w:val="none" w:sz="0" w:space="0" w:color="auto"/>
          </w:divBdr>
          <w:divsChild>
            <w:div w:id="1433429356">
              <w:marLeft w:val="0"/>
              <w:marRight w:val="0"/>
              <w:marTop w:val="0"/>
              <w:marBottom w:val="0"/>
              <w:divBdr>
                <w:top w:val="none" w:sz="0" w:space="0" w:color="auto"/>
                <w:left w:val="none" w:sz="0" w:space="0" w:color="auto"/>
                <w:bottom w:val="none" w:sz="0" w:space="0" w:color="auto"/>
                <w:right w:val="none" w:sz="0" w:space="0" w:color="auto"/>
              </w:divBdr>
            </w:div>
          </w:divsChild>
        </w:div>
        <w:div w:id="54816986">
          <w:marLeft w:val="0"/>
          <w:marRight w:val="0"/>
          <w:marTop w:val="0"/>
          <w:marBottom w:val="0"/>
          <w:divBdr>
            <w:top w:val="none" w:sz="0" w:space="0" w:color="auto"/>
            <w:left w:val="none" w:sz="0" w:space="0" w:color="auto"/>
            <w:bottom w:val="none" w:sz="0" w:space="0" w:color="auto"/>
            <w:right w:val="none" w:sz="0" w:space="0" w:color="auto"/>
          </w:divBdr>
          <w:divsChild>
            <w:div w:id="1320157264">
              <w:marLeft w:val="0"/>
              <w:marRight w:val="0"/>
              <w:marTop w:val="0"/>
              <w:marBottom w:val="0"/>
              <w:divBdr>
                <w:top w:val="none" w:sz="0" w:space="0" w:color="auto"/>
                <w:left w:val="none" w:sz="0" w:space="0" w:color="auto"/>
                <w:bottom w:val="none" w:sz="0" w:space="0" w:color="auto"/>
                <w:right w:val="none" w:sz="0" w:space="0" w:color="auto"/>
              </w:divBdr>
            </w:div>
          </w:divsChild>
        </w:div>
        <w:div w:id="188642704">
          <w:marLeft w:val="0"/>
          <w:marRight w:val="0"/>
          <w:marTop w:val="0"/>
          <w:marBottom w:val="0"/>
          <w:divBdr>
            <w:top w:val="none" w:sz="0" w:space="0" w:color="auto"/>
            <w:left w:val="none" w:sz="0" w:space="0" w:color="auto"/>
            <w:bottom w:val="none" w:sz="0" w:space="0" w:color="auto"/>
            <w:right w:val="none" w:sz="0" w:space="0" w:color="auto"/>
          </w:divBdr>
          <w:divsChild>
            <w:div w:id="135613889">
              <w:marLeft w:val="0"/>
              <w:marRight w:val="0"/>
              <w:marTop w:val="0"/>
              <w:marBottom w:val="0"/>
              <w:divBdr>
                <w:top w:val="none" w:sz="0" w:space="0" w:color="auto"/>
                <w:left w:val="none" w:sz="0" w:space="0" w:color="auto"/>
                <w:bottom w:val="none" w:sz="0" w:space="0" w:color="auto"/>
                <w:right w:val="none" w:sz="0" w:space="0" w:color="auto"/>
              </w:divBdr>
            </w:div>
          </w:divsChild>
        </w:div>
        <w:div w:id="201209040">
          <w:marLeft w:val="0"/>
          <w:marRight w:val="0"/>
          <w:marTop w:val="0"/>
          <w:marBottom w:val="0"/>
          <w:divBdr>
            <w:top w:val="none" w:sz="0" w:space="0" w:color="auto"/>
            <w:left w:val="none" w:sz="0" w:space="0" w:color="auto"/>
            <w:bottom w:val="none" w:sz="0" w:space="0" w:color="auto"/>
            <w:right w:val="none" w:sz="0" w:space="0" w:color="auto"/>
          </w:divBdr>
          <w:divsChild>
            <w:div w:id="219362598">
              <w:marLeft w:val="0"/>
              <w:marRight w:val="0"/>
              <w:marTop w:val="0"/>
              <w:marBottom w:val="0"/>
              <w:divBdr>
                <w:top w:val="none" w:sz="0" w:space="0" w:color="auto"/>
                <w:left w:val="none" w:sz="0" w:space="0" w:color="auto"/>
                <w:bottom w:val="none" w:sz="0" w:space="0" w:color="auto"/>
                <w:right w:val="none" w:sz="0" w:space="0" w:color="auto"/>
              </w:divBdr>
            </w:div>
          </w:divsChild>
        </w:div>
        <w:div w:id="223492620">
          <w:marLeft w:val="0"/>
          <w:marRight w:val="0"/>
          <w:marTop w:val="0"/>
          <w:marBottom w:val="0"/>
          <w:divBdr>
            <w:top w:val="none" w:sz="0" w:space="0" w:color="auto"/>
            <w:left w:val="none" w:sz="0" w:space="0" w:color="auto"/>
            <w:bottom w:val="none" w:sz="0" w:space="0" w:color="auto"/>
            <w:right w:val="none" w:sz="0" w:space="0" w:color="auto"/>
          </w:divBdr>
          <w:divsChild>
            <w:div w:id="1113405955">
              <w:marLeft w:val="0"/>
              <w:marRight w:val="0"/>
              <w:marTop w:val="0"/>
              <w:marBottom w:val="0"/>
              <w:divBdr>
                <w:top w:val="none" w:sz="0" w:space="0" w:color="auto"/>
                <w:left w:val="none" w:sz="0" w:space="0" w:color="auto"/>
                <w:bottom w:val="none" w:sz="0" w:space="0" w:color="auto"/>
                <w:right w:val="none" w:sz="0" w:space="0" w:color="auto"/>
              </w:divBdr>
            </w:div>
          </w:divsChild>
        </w:div>
        <w:div w:id="303431979">
          <w:marLeft w:val="0"/>
          <w:marRight w:val="0"/>
          <w:marTop w:val="0"/>
          <w:marBottom w:val="0"/>
          <w:divBdr>
            <w:top w:val="none" w:sz="0" w:space="0" w:color="auto"/>
            <w:left w:val="none" w:sz="0" w:space="0" w:color="auto"/>
            <w:bottom w:val="none" w:sz="0" w:space="0" w:color="auto"/>
            <w:right w:val="none" w:sz="0" w:space="0" w:color="auto"/>
          </w:divBdr>
          <w:divsChild>
            <w:div w:id="823467698">
              <w:marLeft w:val="0"/>
              <w:marRight w:val="0"/>
              <w:marTop w:val="0"/>
              <w:marBottom w:val="0"/>
              <w:divBdr>
                <w:top w:val="none" w:sz="0" w:space="0" w:color="auto"/>
                <w:left w:val="none" w:sz="0" w:space="0" w:color="auto"/>
                <w:bottom w:val="none" w:sz="0" w:space="0" w:color="auto"/>
                <w:right w:val="none" w:sz="0" w:space="0" w:color="auto"/>
              </w:divBdr>
            </w:div>
          </w:divsChild>
        </w:div>
        <w:div w:id="317347835">
          <w:marLeft w:val="0"/>
          <w:marRight w:val="0"/>
          <w:marTop w:val="0"/>
          <w:marBottom w:val="0"/>
          <w:divBdr>
            <w:top w:val="none" w:sz="0" w:space="0" w:color="auto"/>
            <w:left w:val="none" w:sz="0" w:space="0" w:color="auto"/>
            <w:bottom w:val="none" w:sz="0" w:space="0" w:color="auto"/>
            <w:right w:val="none" w:sz="0" w:space="0" w:color="auto"/>
          </w:divBdr>
          <w:divsChild>
            <w:div w:id="1003781359">
              <w:marLeft w:val="0"/>
              <w:marRight w:val="0"/>
              <w:marTop w:val="0"/>
              <w:marBottom w:val="0"/>
              <w:divBdr>
                <w:top w:val="none" w:sz="0" w:space="0" w:color="auto"/>
                <w:left w:val="none" w:sz="0" w:space="0" w:color="auto"/>
                <w:bottom w:val="none" w:sz="0" w:space="0" w:color="auto"/>
                <w:right w:val="none" w:sz="0" w:space="0" w:color="auto"/>
              </w:divBdr>
            </w:div>
          </w:divsChild>
        </w:div>
        <w:div w:id="327952017">
          <w:marLeft w:val="0"/>
          <w:marRight w:val="0"/>
          <w:marTop w:val="0"/>
          <w:marBottom w:val="0"/>
          <w:divBdr>
            <w:top w:val="none" w:sz="0" w:space="0" w:color="auto"/>
            <w:left w:val="none" w:sz="0" w:space="0" w:color="auto"/>
            <w:bottom w:val="none" w:sz="0" w:space="0" w:color="auto"/>
            <w:right w:val="none" w:sz="0" w:space="0" w:color="auto"/>
          </w:divBdr>
          <w:divsChild>
            <w:div w:id="1095059206">
              <w:marLeft w:val="0"/>
              <w:marRight w:val="0"/>
              <w:marTop w:val="0"/>
              <w:marBottom w:val="0"/>
              <w:divBdr>
                <w:top w:val="none" w:sz="0" w:space="0" w:color="auto"/>
                <w:left w:val="none" w:sz="0" w:space="0" w:color="auto"/>
                <w:bottom w:val="none" w:sz="0" w:space="0" w:color="auto"/>
                <w:right w:val="none" w:sz="0" w:space="0" w:color="auto"/>
              </w:divBdr>
            </w:div>
            <w:div w:id="1386368423">
              <w:marLeft w:val="0"/>
              <w:marRight w:val="0"/>
              <w:marTop w:val="0"/>
              <w:marBottom w:val="0"/>
              <w:divBdr>
                <w:top w:val="none" w:sz="0" w:space="0" w:color="auto"/>
                <w:left w:val="none" w:sz="0" w:space="0" w:color="auto"/>
                <w:bottom w:val="none" w:sz="0" w:space="0" w:color="auto"/>
                <w:right w:val="none" w:sz="0" w:space="0" w:color="auto"/>
              </w:divBdr>
            </w:div>
          </w:divsChild>
        </w:div>
        <w:div w:id="365638873">
          <w:marLeft w:val="0"/>
          <w:marRight w:val="0"/>
          <w:marTop w:val="0"/>
          <w:marBottom w:val="0"/>
          <w:divBdr>
            <w:top w:val="none" w:sz="0" w:space="0" w:color="auto"/>
            <w:left w:val="none" w:sz="0" w:space="0" w:color="auto"/>
            <w:bottom w:val="none" w:sz="0" w:space="0" w:color="auto"/>
            <w:right w:val="none" w:sz="0" w:space="0" w:color="auto"/>
          </w:divBdr>
          <w:divsChild>
            <w:div w:id="1507673370">
              <w:marLeft w:val="0"/>
              <w:marRight w:val="0"/>
              <w:marTop w:val="0"/>
              <w:marBottom w:val="0"/>
              <w:divBdr>
                <w:top w:val="none" w:sz="0" w:space="0" w:color="auto"/>
                <w:left w:val="none" w:sz="0" w:space="0" w:color="auto"/>
                <w:bottom w:val="none" w:sz="0" w:space="0" w:color="auto"/>
                <w:right w:val="none" w:sz="0" w:space="0" w:color="auto"/>
              </w:divBdr>
            </w:div>
          </w:divsChild>
        </w:div>
        <w:div w:id="389882320">
          <w:marLeft w:val="0"/>
          <w:marRight w:val="0"/>
          <w:marTop w:val="0"/>
          <w:marBottom w:val="0"/>
          <w:divBdr>
            <w:top w:val="none" w:sz="0" w:space="0" w:color="auto"/>
            <w:left w:val="none" w:sz="0" w:space="0" w:color="auto"/>
            <w:bottom w:val="none" w:sz="0" w:space="0" w:color="auto"/>
            <w:right w:val="none" w:sz="0" w:space="0" w:color="auto"/>
          </w:divBdr>
          <w:divsChild>
            <w:div w:id="878317056">
              <w:marLeft w:val="0"/>
              <w:marRight w:val="0"/>
              <w:marTop w:val="0"/>
              <w:marBottom w:val="0"/>
              <w:divBdr>
                <w:top w:val="none" w:sz="0" w:space="0" w:color="auto"/>
                <w:left w:val="none" w:sz="0" w:space="0" w:color="auto"/>
                <w:bottom w:val="none" w:sz="0" w:space="0" w:color="auto"/>
                <w:right w:val="none" w:sz="0" w:space="0" w:color="auto"/>
              </w:divBdr>
            </w:div>
          </w:divsChild>
        </w:div>
        <w:div w:id="391269733">
          <w:marLeft w:val="0"/>
          <w:marRight w:val="0"/>
          <w:marTop w:val="0"/>
          <w:marBottom w:val="0"/>
          <w:divBdr>
            <w:top w:val="none" w:sz="0" w:space="0" w:color="auto"/>
            <w:left w:val="none" w:sz="0" w:space="0" w:color="auto"/>
            <w:bottom w:val="none" w:sz="0" w:space="0" w:color="auto"/>
            <w:right w:val="none" w:sz="0" w:space="0" w:color="auto"/>
          </w:divBdr>
          <w:divsChild>
            <w:div w:id="1945074247">
              <w:marLeft w:val="0"/>
              <w:marRight w:val="0"/>
              <w:marTop w:val="0"/>
              <w:marBottom w:val="0"/>
              <w:divBdr>
                <w:top w:val="none" w:sz="0" w:space="0" w:color="auto"/>
                <w:left w:val="none" w:sz="0" w:space="0" w:color="auto"/>
                <w:bottom w:val="none" w:sz="0" w:space="0" w:color="auto"/>
                <w:right w:val="none" w:sz="0" w:space="0" w:color="auto"/>
              </w:divBdr>
            </w:div>
          </w:divsChild>
        </w:div>
        <w:div w:id="448089291">
          <w:marLeft w:val="0"/>
          <w:marRight w:val="0"/>
          <w:marTop w:val="0"/>
          <w:marBottom w:val="0"/>
          <w:divBdr>
            <w:top w:val="none" w:sz="0" w:space="0" w:color="auto"/>
            <w:left w:val="none" w:sz="0" w:space="0" w:color="auto"/>
            <w:bottom w:val="none" w:sz="0" w:space="0" w:color="auto"/>
            <w:right w:val="none" w:sz="0" w:space="0" w:color="auto"/>
          </w:divBdr>
          <w:divsChild>
            <w:div w:id="716124731">
              <w:marLeft w:val="0"/>
              <w:marRight w:val="0"/>
              <w:marTop w:val="0"/>
              <w:marBottom w:val="0"/>
              <w:divBdr>
                <w:top w:val="none" w:sz="0" w:space="0" w:color="auto"/>
                <w:left w:val="none" w:sz="0" w:space="0" w:color="auto"/>
                <w:bottom w:val="none" w:sz="0" w:space="0" w:color="auto"/>
                <w:right w:val="none" w:sz="0" w:space="0" w:color="auto"/>
              </w:divBdr>
            </w:div>
          </w:divsChild>
        </w:div>
        <w:div w:id="471018718">
          <w:marLeft w:val="0"/>
          <w:marRight w:val="0"/>
          <w:marTop w:val="0"/>
          <w:marBottom w:val="0"/>
          <w:divBdr>
            <w:top w:val="none" w:sz="0" w:space="0" w:color="auto"/>
            <w:left w:val="none" w:sz="0" w:space="0" w:color="auto"/>
            <w:bottom w:val="none" w:sz="0" w:space="0" w:color="auto"/>
            <w:right w:val="none" w:sz="0" w:space="0" w:color="auto"/>
          </w:divBdr>
          <w:divsChild>
            <w:div w:id="1761943885">
              <w:marLeft w:val="0"/>
              <w:marRight w:val="0"/>
              <w:marTop w:val="0"/>
              <w:marBottom w:val="0"/>
              <w:divBdr>
                <w:top w:val="none" w:sz="0" w:space="0" w:color="auto"/>
                <w:left w:val="none" w:sz="0" w:space="0" w:color="auto"/>
                <w:bottom w:val="none" w:sz="0" w:space="0" w:color="auto"/>
                <w:right w:val="none" w:sz="0" w:space="0" w:color="auto"/>
              </w:divBdr>
            </w:div>
          </w:divsChild>
        </w:div>
        <w:div w:id="559512571">
          <w:marLeft w:val="0"/>
          <w:marRight w:val="0"/>
          <w:marTop w:val="0"/>
          <w:marBottom w:val="0"/>
          <w:divBdr>
            <w:top w:val="none" w:sz="0" w:space="0" w:color="auto"/>
            <w:left w:val="none" w:sz="0" w:space="0" w:color="auto"/>
            <w:bottom w:val="none" w:sz="0" w:space="0" w:color="auto"/>
            <w:right w:val="none" w:sz="0" w:space="0" w:color="auto"/>
          </w:divBdr>
          <w:divsChild>
            <w:div w:id="1940218361">
              <w:marLeft w:val="0"/>
              <w:marRight w:val="0"/>
              <w:marTop w:val="0"/>
              <w:marBottom w:val="0"/>
              <w:divBdr>
                <w:top w:val="none" w:sz="0" w:space="0" w:color="auto"/>
                <w:left w:val="none" w:sz="0" w:space="0" w:color="auto"/>
                <w:bottom w:val="none" w:sz="0" w:space="0" w:color="auto"/>
                <w:right w:val="none" w:sz="0" w:space="0" w:color="auto"/>
              </w:divBdr>
            </w:div>
          </w:divsChild>
        </w:div>
        <w:div w:id="662899644">
          <w:marLeft w:val="0"/>
          <w:marRight w:val="0"/>
          <w:marTop w:val="0"/>
          <w:marBottom w:val="0"/>
          <w:divBdr>
            <w:top w:val="none" w:sz="0" w:space="0" w:color="auto"/>
            <w:left w:val="none" w:sz="0" w:space="0" w:color="auto"/>
            <w:bottom w:val="none" w:sz="0" w:space="0" w:color="auto"/>
            <w:right w:val="none" w:sz="0" w:space="0" w:color="auto"/>
          </w:divBdr>
          <w:divsChild>
            <w:div w:id="866138037">
              <w:marLeft w:val="0"/>
              <w:marRight w:val="0"/>
              <w:marTop w:val="0"/>
              <w:marBottom w:val="0"/>
              <w:divBdr>
                <w:top w:val="none" w:sz="0" w:space="0" w:color="auto"/>
                <w:left w:val="none" w:sz="0" w:space="0" w:color="auto"/>
                <w:bottom w:val="none" w:sz="0" w:space="0" w:color="auto"/>
                <w:right w:val="none" w:sz="0" w:space="0" w:color="auto"/>
              </w:divBdr>
            </w:div>
          </w:divsChild>
        </w:div>
        <w:div w:id="670644017">
          <w:marLeft w:val="0"/>
          <w:marRight w:val="0"/>
          <w:marTop w:val="0"/>
          <w:marBottom w:val="0"/>
          <w:divBdr>
            <w:top w:val="none" w:sz="0" w:space="0" w:color="auto"/>
            <w:left w:val="none" w:sz="0" w:space="0" w:color="auto"/>
            <w:bottom w:val="none" w:sz="0" w:space="0" w:color="auto"/>
            <w:right w:val="none" w:sz="0" w:space="0" w:color="auto"/>
          </w:divBdr>
          <w:divsChild>
            <w:div w:id="1447122074">
              <w:marLeft w:val="0"/>
              <w:marRight w:val="0"/>
              <w:marTop w:val="0"/>
              <w:marBottom w:val="0"/>
              <w:divBdr>
                <w:top w:val="none" w:sz="0" w:space="0" w:color="auto"/>
                <w:left w:val="none" w:sz="0" w:space="0" w:color="auto"/>
                <w:bottom w:val="none" w:sz="0" w:space="0" w:color="auto"/>
                <w:right w:val="none" w:sz="0" w:space="0" w:color="auto"/>
              </w:divBdr>
            </w:div>
          </w:divsChild>
        </w:div>
        <w:div w:id="722213513">
          <w:marLeft w:val="0"/>
          <w:marRight w:val="0"/>
          <w:marTop w:val="0"/>
          <w:marBottom w:val="0"/>
          <w:divBdr>
            <w:top w:val="none" w:sz="0" w:space="0" w:color="auto"/>
            <w:left w:val="none" w:sz="0" w:space="0" w:color="auto"/>
            <w:bottom w:val="none" w:sz="0" w:space="0" w:color="auto"/>
            <w:right w:val="none" w:sz="0" w:space="0" w:color="auto"/>
          </w:divBdr>
          <w:divsChild>
            <w:div w:id="446046672">
              <w:marLeft w:val="0"/>
              <w:marRight w:val="0"/>
              <w:marTop w:val="0"/>
              <w:marBottom w:val="0"/>
              <w:divBdr>
                <w:top w:val="none" w:sz="0" w:space="0" w:color="auto"/>
                <w:left w:val="none" w:sz="0" w:space="0" w:color="auto"/>
                <w:bottom w:val="none" w:sz="0" w:space="0" w:color="auto"/>
                <w:right w:val="none" w:sz="0" w:space="0" w:color="auto"/>
              </w:divBdr>
            </w:div>
          </w:divsChild>
        </w:div>
        <w:div w:id="726225823">
          <w:marLeft w:val="0"/>
          <w:marRight w:val="0"/>
          <w:marTop w:val="0"/>
          <w:marBottom w:val="0"/>
          <w:divBdr>
            <w:top w:val="none" w:sz="0" w:space="0" w:color="auto"/>
            <w:left w:val="none" w:sz="0" w:space="0" w:color="auto"/>
            <w:bottom w:val="none" w:sz="0" w:space="0" w:color="auto"/>
            <w:right w:val="none" w:sz="0" w:space="0" w:color="auto"/>
          </w:divBdr>
          <w:divsChild>
            <w:div w:id="2078236383">
              <w:marLeft w:val="0"/>
              <w:marRight w:val="0"/>
              <w:marTop w:val="0"/>
              <w:marBottom w:val="0"/>
              <w:divBdr>
                <w:top w:val="none" w:sz="0" w:space="0" w:color="auto"/>
                <w:left w:val="none" w:sz="0" w:space="0" w:color="auto"/>
                <w:bottom w:val="none" w:sz="0" w:space="0" w:color="auto"/>
                <w:right w:val="none" w:sz="0" w:space="0" w:color="auto"/>
              </w:divBdr>
            </w:div>
          </w:divsChild>
        </w:div>
        <w:div w:id="776827680">
          <w:marLeft w:val="0"/>
          <w:marRight w:val="0"/>
          <w:marTop w:val="0"/>
          <w:marBottom w:val="0"/>
          <w:divBdr>
            <w:top w:val="none" w:sz="0" w:space="0" w:color="auto"/>
            <w:left w:val="none" w:sz="0" w:space="0" w:color="auto"/>
            <w:bottom w:val="none" w:sz="0" w:space="0" w:color="auto"/>
            <w:right w:val="none" w:sz="0" w:space="0" w:color="auto"/>
          </w:divBdr>
          <w:divsChild>
            <w:div w:id="1409571884">
              <w:marLeft w:val="0"/>
              <w:marRight w:val="0"/>
              <w:marTop w:val="0"/>
              <w:marBottom w:val="0"/>
              <w:divBdr>
                <w:top w:val="none" w:sz="0" w:space="0" w:color="auto"/>
                <w:left w:val="none" w:sz="0" w:space="0" w:color="auto"/>
                <w:bottom w:val="none" w:sz="0" w:space="0" w:color="auto"/>
                <w:right w:val="none" w:sz="0" w:space="0" w:color="auto"/>
              </w:divBdr>
            </w:div>
          </w:divsChild>
        </w:div>
        <w:div w:id="801315592">
          <w:marLeft w:val="0"/>
          <w:marRight w:val="0"/>
          <w:marTop w:val="0"/>
          <w:marBottom w:val="0"/>
          <w:divBdr>
            <w:top w:val="none" w:sz="0" w:space="0" w:color="auto"/>
            <w:left w:val="none" w:sz="0" w:space="0" w:color="auto"/>
            <w:bottom w:val="none" w:sz="0" w:space="0" w:color="auto"/>
            <w:right w:val="none" w:sz="0" w:space="0" w:color="auto"/>
          </w:divBdr>
          <w:divsChild>
            <w:div w:id="1682077736">
              <w:marLeft w:val="0"/>
              <w:marRight w:val="0"/>
              <w:marTop w:val="0"/>
              <w:marBottom w:val="0"/>
              <w:divBdr>
                <w:top w:val="none" w:sz="0" w:space="0" w:color="auto"/>
                <w:left w:val="none" w:sz="0" w:space="0" w:color="auto"/>
                <w:bottom w:val="none" w:sz="0" w:space="0" w:color="auto"/>
                <w:right w:val="none" w:sz="0" w:space="0" w:color="auto"/>
              </w:divBdr>
            </w:div>
          </w:divsChild>
        </w:div>
        <w:div w:id="802581635">
          <w:marLeft w:val="0"/>
          <w:marRight w:val="0"/>
          <w:marTop w:val="0"/>
          <w:marBottom w:val="0"/>
          <w:divBdr>
            <w:top w:val="none" w:sz="0" w:space="0" w:color="auto"/>
            <w:left w:val="none" w:sz="0" w:space="0" w:color="auto"/>
            <w:bottom w:val="none" w:sz="0" w:space="0" w:color="auto"/>
            <w:right w:val="none" w:sz="0" w:space="0" w:color="auto"/>
          </w:divBdr>
          <w:divsChild>
            <w:div w:id="666443552">
              <w:marLeft w:val="0"/>
              <w:marRight w:val="0"/>
              <w:marTop w:val="0"/>
              <w:marBottom w:val="0"/>
              <w:divBdr>
                <w:top w:val="none" w:sz="0" w:space="0" w:color="auto"/>
                <w:left w:val="none" w:sz="0" w:space="0" w:color="auto"/>
                <w:bottom w:val="none" w:sz="0" w:space="0" w:color="auto"/>
                <w:right w:val="none" w:sz="0" w:space="0" w:color="auto"/>
              </w:divBdr>
            </w:div>
          </w:divsChild>
        </w:div>
        <w:div w:id="890267676">
          <w:marLeft w:val="0"/>
          <w:marRight w:val="0"/>
          <w:marTop w:val="0"/>
          <w:marBottom w:val="0"/>
          <w:divBdr>
            <w:top w:val="none" w:sz="0" w:space="0" w:color="auto"/>
            <w:left w:val="none" w:sz="0" w:space="0" w:color="auto"/>
            <w:bottom w:val="none" w:sz="0" w:space="0" w:color="auto"/>
            <w:right w:val="none" w:sz="0" w:space="0" w:color="auto"/>
          </w:divBdr>
          <w:divsChild>
            <w:div w:id="625818996">
              <w:marLeft w:val="0"/>
              <w:marRight w:val="0"/>
              <w:marTop w:val="0"/>
              <w:marBottom w:val="0"/>
              <w:divBdr>
                <w:top w:val="none" w:sz="0" w:space="0" w:color="auto"/>
                <w:left w:val="none" w:sz="0" w:space="0" w:color="auto"/>
                <w:bottom w:val="none" w:sz="0" w:space="0" w:color="auto"/>
                <w:right w:val="none" w:sz="0" w:space="0" w:color="auto"/>
              </w:divBdr>
            </w:div>
          </w:divsChild>
        </w:div>
        <w:div w:id="1045178596">
          <w:marLeft w:val="0"/>
          <w:marRight w:val="0"/>
          <w:marTop w:val="0"/>
          <w:marBottom w:val="0"/>
          <w:divBdr>
            <w:top w:val="none" w:sz="0" w:space="0" w:color="auto"/>
            <w:left w:val="none" w:sz="0" w:space="0" w:color="auto"/>
            <w:bottom w:val="none" w:sz="0" w:space="0" w:color="auto"/>
            <w:right w:val="none" w:sz="0" w:space="0" w:color="auto"/>
          </w:divBdr>
          <w:divsChild>
            <w:div w:id="1585798272">
              <w:marLeft w:val="0"/>
              <w:marRight w:val="0"/>
              <w:marTop w:val="0"/>
              <w:marBottom w:val="0"/>
              <w:divBdr>
                <w:top w:val="none" w:sz="0" w:space="0" w:color="auto"/>
                <w:left w:val="none" w:sz="0" w:space="0" w:color="auto"/>
                <w:bottom w:val="none" w:sz="0" w:space="0" w:color="auto"/>
                <w:right w:val="none" w:sz="0" w:space="0" w:color="auto"/>
              </w:divBdr>
            </w:div>
          </w:divsChild>
        </w:div>
        <w:div w:id="1063336426">
          <w:marLeft w:val="0"/>
          <w:marRight w:val="0"/>
          <w:marTop w:val="0"/>
          <w:marBottom w:val="0"/>
          <w:divBdr>
            <w:top w:val="none" w:sz="0" w:space="0" w:color="auto"/>
            <w:left w:val="none" w:sz="0" w:space="0" w:color="auto"/>
            <w:bottom w:val="none" w:sz="0" w:space="0" w:color="auto"/>
            <w:right w:val="none" w:sz="0" w:space="0" w:color="auto"/>
          </w:divBdr>
          <w:divsChild>
            <w:div w:id="680593971">
              <w:marLeft w:val="0"/>
              <w:marRight w:val="0"/>
              <w:marTop w:val="0"/>
              <w:marBottom w:val="0"/>
              <w:divBdr>
                <w:top w:val="none" w:sz="0" w:space="0" w:color="auto"/>
                <w:left w:val="none" w:sz="0" w:space="0" w:color="auto"/>
                <w:bottom w:val="none" w:sz="0" w:space="0" w:color="auto"/>
                <w:right w:val="none" w:sz="0" w:space="0" w:color="auto"/>
              </w:divBdr>
            </w:div>
          </w:divsChild>
        </w:div>
        <w:div w:id="1083919558">
          <w:marLeft w:val="0"/>
          <w:marRight w:val="0"/>
          <w:marTop w:val="0"/>
          <w:marBottom w:val="0"/>
          <w:divBdr>
            <w:top w:val="none" w:sz="0" w:space="0" w:color="auto"/>
            <w:left w:val="none" w:sz="0" w:space="0" w:color="auto"/>
            <w:bottom w:val="none" w:sz="0" w:space="0" w:color="auto"/>
            <w:right w:val="none" w:sz="0" w:space="0" w:color="auto"/>
          </w:divBdr>
          <w:divsChild>
            <w:div w:id="894702211">
              <w:marLeft w:val="0"/>
              <w:marRight w:val="0"/>
              <w:marTop w:val="0"/>
              <w:marBottom w:val="0"/>
              <w:divBdr>
                <w:top w:val="none" w:sz="0" w:space="0" w:color="auto"/>
                <w:left w:val="none" w:sz="0" w:space="0" w:color="auto"/>
                <w:bottom w:val="none" w:sz="0" w:space="0" w:color="auto"/>
                <w:right w:val="none" w:sz="0" w:space="0" w:color="auto"/>
              </w:divBdr>
            </w:div>
          </w:divsChild>
        </w:div>
        <w:div w:id="1116562267">
          <w:marLeft w:val="0"/>
          <w:marRight w:val="0"/>
          <w:marTop w:val="0"/>
          <w:marBottom w:val="0"/>
          <w:divBdr>
            <w:top w:val="none" w:sz="0" w:space="0" w:color="auto"/>
            <w:left w:val="none" w:sz="0" w:space="0" w:color="auto"/>
            <w:bottom w:val="none" w:sz="0" w:space="0" w:color="auto"/>
            <w:right w:val="none" w:sz="0" w:space="0" w:color="auto"/>
          </w:divBdr>
          <w:divsChild>
            <w:div w:id="1004941614">
              <w:marLeft w:val="0"/>
              <w:marRight w:val="0"/>
              <w:marTop w:val="0"/>
              <w:marBottom w:val="0"/>
              <w:divBdr>
                <w:top w:val="none" w:sz="0" w:space="0" w:color="auto"/>
                <w:left w:val="none" w:sz="0" w:space="0" w:color="auto"/>
                <w:bottom w:val="none" w:sz="0" w:space="0" w:color="auto"/>
                <w:right w:val="none" w:sz="0" w:space="0" w:color="auto"/>
              </w:divBdr>
            </w:div>
          </w:divsChild>
        </w:div>
        <w:div w:id="1166017317">
          <w:marLeft w:val="0"/>
          <w:marRight w:val="0"/>
          <w:marTop w:val="0"/>
          <w:marBottom w:val="0"/>
          <w:divBdr>
            <w:top w:val="none" w:sz="0" w:space="0" w:color="auto"/>
            <w:left w:val="none" w:sz="0" w:space="0" w:color="auto"/>
            <w:bottom w:val="none" w:sz="0" w:space="0" w:color="auto"/>
            <w:right w:val="none" w:sz="0" w:space="0" w:color="auto"/>
          </w:divBdr>
          <w:divsChild>
            <w:div w:id="152068331">
              <w:marLeft w:val="0"/>
              <w:marRight w:val="0"/>
              <w:marTop w:val="0"/>
              <w:marBottom w:val="0"/>
              <w:divBdr>
                <w:top w:val="none" w:sz="0" w:space="0" w:color="auto"/>
                <w:left w:val="none" w:sz="0" w:space="0" w:color="auto"/>
                <w:bottom w:val="none" w:sz="0" w:space="0" w:color="auto"/>
                <w:right w:val="none" w:sz="0" w:space="0" w:color="auto"/>
              </w:divBdr>
            </w:div>
            <w:div w:id="1136874667">
              <w:marLeft w:val="0"/>
              <w:marRight w:val="0"/>
              <w:marTop w:val="0"/>
              <w:marBottom w:val="0"/>
              <w:divBdr>
                <w:top w:val="none" w:sz="0" w:space="0" w:color="auto"/>
                <w:left w:val="none" w:sz="0" w:space="0" w:color="auto"/>
                <w:bottom w:val="none" w:sz="0" w:space="0" w:color="auto"/>
                <w:right w:val="none" w:sz="0" w:space="0" w:color="auto"/>
              </w:divBdr>
            </w:div>
          </w:divsChild>
        </w:div>
        <w:div w:id="1184973356">
          <w:marLeft w:val="0"/>
          <w:marRight w:val="0"/>
          <w:marTop w:val="0"/>
          <w:marBottom w:val="0"/>
          <w:divBdr>
            <w:top w:val="none" w:sz="0" w:space="0" w:color="auto"/>
            <w:left w:val="none" w:sz="0" w:space="0" w:color="auto"/>
            <w:bottom w:val="none" w:sz="0" w:space="0" w:color="auto"/>
            <w:right w:val="none" w:sz="0" w:space="0" w:color="auto"/>
          </w:divBdr>
          <w:divsChild>
            <w:div w:id="936133842">
              <w:marLeft w:val="0"/>
              <w:marRight w:val="0"/>
              <w:marTop w:val="0"/>
              <w:marBottom w:val="0"/>
              <w:divBdr>
                <w:top w:val="none" w:sz="0" w:space="0" w:color="auto"/>
                <w:left w:val="none" w:sz="0" w:space="0" w:color="auto"/>
                <w:bottom w:val="none" w:sz="0" w:space="0" w:color="auto"/>
                <w:right w:val="none" w:sz="0" w:space="0" w:color="auto"/>
              </w:divBdr>
            </w:div>
          </w:divsChild>
        </w:div>
        <w:div w:id="1197547381">
          <w:marLeft w:val="0"/>
          <w:marRight w:val="0"/>
          <w:marTop w:val="0"/>
          <w:marBottom w:val="0"/>
          <w:divBdr>
            <w:top w:val="none" w:sz="0" w:space="0" w:color="auto"/>
            <w:left w:val="none" w:sz="0" w:space="0" w:color="auto"/>
            <w:bottom w:val="none" w:sz="0" w:space="0" w:color="auto"/>
            <w:right w:val="none" w:sz="0" w:space="0" w:color="auto"/>
          </w:divBdr>
          <w:divsChild>
            <w:div w:id="540821798">
              <w:marLeft w:val="0"/>
              <w:marRight w:val="0"/>
              <w:marTop w:val="0"/>
              <w:marBottom w:val="0"/>
              <w:divBdr>
                <w:top w:val="none" w:sz="0" w:space="0" w:color="auto"/>
                <w:left w:val="none" w:sz="0" w:space="0" w:color="auto"/>
                <w:bottom w:val="none" w:sz="0" w:space="0" w:color="auto"/>
                <w:right w:val="none" w:sz="0" w:space="0" w:color="auto"/>
              </w:divBdr>
            </w:div>
          </w:divsChild>
        </w:div>
        <w:div w:id="1277640687">
          <w:marLeft w:val="0"/>
          <w:marRight w:val="0"/>
          <w:marTop w:val="0"/>
          <w:marBottom w:val="0"/>
          <w:divBdr>
            <w:top w:val="none" w:sz="0" w:space="0" w:color="auto"/>
            <w:left w:val="none" w:sz="0" w:space="0" w:color="auto"/>
            <w:bottom w:val="none" w:sz="0" w:space="0" w:color="auto"/>
            <w:right w:val="none" w:sz="0" w:space="0" w:color="auto"/>
          </w:divBdr>
          <w:divsChild>
            <w:div w:id="1279530114">
              <w:marLeft w:val="0"/>
              <w:marRight w:val="0"/>
              <w:marTop w:val="0"/>
              <w:marBottom w:val="0"/>
              <w:divBdr>
                <w:top w:val="none" w:sz="0" w:space="0" w:color="auto"/>
                <w:left w:val="none" w:sz="0" w:space="0" w:color="auto"/>
                <w:bottom w:val="none" w:sz="0" w:space="0" w:color="auto"/>
                <w:right w:val="none" w:sz="0" w:space="0" w:color="auto"/>
              </w:divBdr>
            </w:div>
          </w:divsChild>
        </w:div>
        <w:div w:id="1328094115">
          <w:marLeft w:val="0"/>
          <w:marRight w:val="0"/>
          <w:marTop w:val="0"/>
          <w:marBottom w:val="0"/>
          <w:divBdr>
            <w:top w:val="none" w:sz="0" w:space="0" w:color="auto"/>
            <w:left w:val="none" w:sz="0" w:space="0" w:color="auto"/>
            <w:bottom w:val="none" w:sz="0" w:space="0" w:color="auto"/>
            <w:right w:val="none" w:sz="0" w:space="0" w:color="auto"/>
          </w:divBdr>
          <w:divsChild>
            <w:div w:id="1436441979">
              <w:marLeft w:val="0"/>
              <w:marRight w:val="0"/>
              <w:marTop w:val="0"/>
              <w:marBottom w:val="0"/>
              <w:divBdr>
                <w:top w:val="none" w:sz="0" w:space="0" w:color="auto"/>
                <w:left w:val="none" w:sz="0" w:space="0" w:color="auto"/>
                <w:bottom w:val="none" w:sz="0" w:space="0" w:color="auto"/>
                <w:right w:val="none" w:sz="0" w:space="0" w:color="auto"/>
              </w:divBdr>
            </w:div>
          </w:divsChild>
        </w:div>
        <w:div w:id="1369911565">
          <w:marLeft w:val="0"/>
          <w:marRight w:val="0"/>
          <w:marTop w:val="0"/>
          <w:marBottom w:val="0"/>
          <w:divBdr>
            <w:top w:val="none" w:sz="0" w:space="0" w:color="auto"/>
            <w:left w:val="none" w:sz="0" w:space="0" w:color="auto"/>
            <w:bottom w:val="none" w:sz="0" w:space="0" w:color="auto"/>
            <w:right w:val="none" w:sz="0" w:space="0" w:color="auto"/>
          </w:divBdr>
          <w:divsChild>
            <w:div w:id="1633947267">
              <w:marLeft w:val="0"/>
              <w:marRight w:val="0"/>
              <w:marTop w:val="0"/>
              <w:marBottom w:val="0"/>
              <w:divBdr>
                <w:top w:val="none" w:sz="0" w:space="0" w:color="auto"/>
                <w:left w:val="none" w:sz="0" w:space="0" w:color="auto"/>
                <w:bottom w:val="none" w:sz="0" w:space="0" w:color="auto"/>
                <w:right w:val="none" w:sz="0" w:space="0" w:color="auto"/>
              </w:divBdr>
            </w:div>
          </w:divsChild>
        </w:div>
        <w:div w:id="1521430803">
          <w:marLeft w:val="0"/>
          <w:marRight w:val="0"/>
          <w:marTop w:val="0"/>
          <w:marBottom w:val="0"/>
          <w:divBdr>
            <w:top w:val="none" w:sz="0" w:space="0" w:color="auto"/>
            <w:left w:val="none" w:sz="0" w:space="0" w:color="auto"/>
            <w:bottom w:val="none" w:sz="0" w:space="0" w:color="auto"/>
            <w:right w:val="none" w:sz="0" w:space="0" w:color="auto"/>
          </w:divBdr>
          <w:divsChild>
            <w:div w:id="869955331">
              <w:marLeft w:val="0"/>
              <w:marRight w:val="0"/>
              <w:marTop w:val="0"/>
              <w:marBottom w:val="0"/>
              <w:divBdr>
                <w:top w:val="none" w:sz="0" w:space="0" w:color="auto"/>
                <w:left w:val="none" w:sz="0" w:space="0" w:color="auto"/>
                <w:bottom w:val="none" w:sz="0" w:space="0" w:color="auto"/>
                <w:right w:val="none" w:sz="0" w:space="0" w:color="auto"/>
              </w:divBdr>
            </w:div>
          </w:divsChild>
        </w:div>
        <w:div w:id="1522938806">
          <w:marLeft w:val="0"/>
          <w:marRight w:val="0"/>
          <w:marTop w:val="0"/>
          <w:marBottom w:val="0"/>
          <w:divBdr>
            <w:top w:val="none" w:sz="0" w:space="0" w:color="auto"/>
            <w:left w:val="none" w:sz="0" w:space="0" w:color="auto"/>
            <w:bottom w:val="none" w:sz="0" w:space="0" w:color="auto"/>
            <w:right w:val="none" w:sz="0" w:space="0" w:color="auto"/>
          </w:divBdr>
          <w:divsChild>
            <w:div w:id="365104998">
              <w:marLeft w:val="0"/>
              <w:marRight w:val="0"/>
              <w:marTop w:val="0"/>
              <w:marBottom w:val="0"/>
              <w:divBdr>
                <w:top w:val="none" w:sz="0" w:space="0" w:color="auto"/>
                <w:left w:val="none" w:sz="0" w:space="0" w:color="auto"/>
                <w:bottom w:val="none" w:sz="0" w:space="0" w:color="auto"/>
                <w:right w:val="none" w:sz="0" w:space="0" w:color="auto"/>
              </w:divBdr>
            </w:div>
          </w:divsChild>
        </w:div>
        <w:div w:id="1536120621">
          <w:marLeft w:val="0"/>
          <w:marRight w:val="0"/>
          <w:marTop w:val="0"/>
          <w:marBottom w:val="0"/>
          <w:divBdr>
            <w:top w:val="none" w:sz="0" w:space="0" w:color="auto"/>
            <w:left w:val="none" w:sz="0" w:space="0" w:color="auto"/>
            <w:bottom w:val="none" w:sz="0" w:space="0" w:color="auto"/>
            <w:right w:val="none" w:sz="0" w:space="0" w:color="auto"/>
          </w:divBdr>
          <w:divsChild>
            <w:div w:id="1439255933">
              <w:marLeft w:val="0"/>
              <w:marRight w:val="0"/>
              <w:marTop w:val="0"/>
              <w:marBottom w:val="0"/>
              <w:divBdr>
                <w:top w:val="none" w:sz="0" w:space="0" w:color="auto"/>
                <w:left w:val="none" w:sz="0" w:space="0" w:color="auto"/>
                <w:bottom w:val="none" w:sz="0" w:space="0" w:color="auto"/>
                <w:right w:val="none" w:sz="0" w:space="0" w:color="auto"/>
              </w:divBdr>
            </w:div>
          </w:divsChild>
        </w:div>
        <w:div w:id="1598635093">
          <w:marLeft w:val="0"/>
          <w:marRight w:val="0"/>
          <w:marTop w:val="0"/>
          <w:marBottom w:val="0"/>
          <w:divBdr>
            <w:top w:val="none" w:sz="0" w:space="0" w:color="auto"/>
            <w:left w:val="none" w:sz="0" w:space="0" w:color="auto"/>
            <w:bottom w:val="none" w:sz="0" w:space="0" w:color="auto"/>
            <w:right w:val="none" w:sz="0" w:space="0" w:color="auto"/>
          </w:divBdr>
          <w:divsChild>
            <w:div w:id="173809395">
              <w:marLeft w:val="0"/>
              <w:marRight w:val="0"/>
              <w:marTop w:val="0"/>
              <w:marBottom w:val="0"/>
              <w:divBdr>
                <w:top w:val="none" w:sz="0" w:space="0" w:color="auto"/>
                <w:left w:val="none" w:sz="0" w:space="0" w:color="auto"/>
                <w:bottom w:val="none" w:sz="0" w:space="0" w:color="auto"/>
                <w:right w:val="none" w:sz="0" w:space="0" w:color="auto"/>
              </w:divBdr>
            </w:div>
          </w:divsChild>
        </w:div>
        <w:div w:id="1609582909">
          <w:marLeft w:val="0"/>
          <w:marRight w:val="0"/>
          <w:marTop w:val="0"/>
          <w:marBottom w:val="0"/>
          <w:divBdr>
            <w:top w:val="none" w:sz="0" w:space="0" w:color="auto"/>
            <w:left w:val="none" w:sz="0" w:space="0" w:color="auto"/>
            <w:bottom w:val="none" w:sz="0" w:space="0" w:color="auto"/>
            <w:right w:val="none" w:sz="0" w:space="0" w:color="auto"/>
          </w:divBdr>
          <w:divsChild>
            <w:div w:id="504327328">
              <w:marLeft w:val="0"/>
              <w:marRight w:val="0"/>
              <w:marTop w:val="0"/>
              <w:marBottom w:val="0"/>
              <w:divBdr>
                <w:top w:val="none" w:sz="0" w:space="0" w:color="auto"/>
                <w:left w:val="none" w:sz="0" w:space="0" w:color="auto"/>
                <w:bottom w:val="none" w:sz="0" w:space="0" w:color="auto"/>
                <w:right w:val="none" w:sz="0" w:space="0" w:color="auto"/>
              </w:divBdr>
            </w:div>
          </w:divsChild>
        </w:div>
        <w:div w:id="1641181290">
          <w:marLeft w:val="0"/>
          <w:marRight w:val="0"/>
          <w:marTop w:val="0"/>
          <w:marBottom w:val="0"/>
          <w:divBdr>
            <w:top w:val="none" w:sz="0" w:space="0" w:color="auto"/>
            <w:left w:val="none" w:sz="0" w:space="0" w:color="auto"/>
            <w:bottom w:val="none" w:sz="0" w:space="0" w:color="auto"/>
            <w:right w:val="none" w:sz="0" w:space="0" w:color="auto"/>
          </w:divBdr>
          <w:divsChild>
            <w:div w:id="971516073">
              <w:marLeft w:val="0"/>
              <w:marRight w:val="0"/>
              <w:marTop w:val="0"/>
              <w:marBottom w:val="0"/>
              <w:divBdr>
                <w:top w:val="none" w:sz="0" w:space="0" w:color="auto"/>
                <w:left w:val="none" w:sz="0" w:space="0" w:color="auto"/>
                <w:bottom w:val="none" w:sz="0" w:space="0" w:color="auto"/>
                <w:right w:val="none" w:sz="0" w:space="0" w:color="auto"/>
              </w:divBdr>
            </w:div>
          </w:divsChild>
        </w:div>
        <w:div w:id="1651330385">
          <w:marLeft w:val="0"/>
          <w:marRight w:val="0"/>
          <w:marTop w:val="0"/>
          <w:marBottom w:val="0"/>
          <w:divBdr>
            <w:top w:val="none" w:sz="0" w:space="0" w:color="auto"/>
            <w:left w:val="none" w:sz="0" w:space="0" w:color="auto"/>
            <w:bottom w:val="none" w:sz="0" w:space="0" w:color="auto"/>
            <w:right w:val="none" w:sz="0" w:space="0" w:color="auto"/>
          </w:divBdr>
          <w:divsChild>
            <w:div w:id="298345925">
              <w:marLeft w:val="0"/>
              <w:marRight w:val="0"/>
              <w:marTop w:val="0"/>
              <w:marBottom w:val="0"/>
              <w:divBdr>
                <w:top w:val="none" w:sz="0" w:space="0" w:color="auto"/>
                <w:left w:val="none" w:sz="0" w:space="0" w:color="auto"/>
                <w:bottom w:val="none" w:sz="0" w:space="0" w:color="auto"/>
                <w:right w:val="none" w:sz="0" w:space="0" w:color="auto"/>
              </w:divBdr>
            </w:div>
          </w:divsChild>
        </w:div>
        <w:div w:id="1738479842">
          <w:marLeft w:val="0"/>
          <w:marRight w:val="0"/>
          <w:marTop w:val="0"/>
          <w:marBottom w:val="0"/>
          <w:divBdr>
            <w:top w:val="none" w:sz="0" w:space="0" w:color="auto"/>
            <w:left w:val="none" w:sz="0" w:space="0" w:color="auto"/>
            <w:bottom w:val="none" w:sz="0" w:space="0" w:color="auto"/>
            <w:right w:val="none" w:sz="0" w:space="0" w:color="auto"/>
          </w:divBdr>
          <w:divsChild>
            <w:div w:id="472527565">
              <w:marLeft w:val="0"/>
              <w:marRight w:val="0"/>
              <w:marTop w:val="0"/>
              <w:marBottom w:val="0"/>
              <w:divBdr>
                <w:top w:val="none" w:sz="0" w:space="0" w:color="auto"/>
                <w:left w:val="none" w:sz="0" w:space="0" w:color="auto"/>
                <w:bottom w:val="none" w:sz="0" w:space="0" w:color="auto"/>
                <w:right w:val="none" w:sz="0" w:space="0" w:color="auto"/>
              </w:divBdr>
            </w:div>
          </w:divsChild>
        </w:div>
        <w:div w:id="1762950250">
          <w:marLeft w:val="0"/>
          <w:marRight w:val="0"/>
          <w:marTop w:val="0"/>
          <w:marBottom w:val="0"/>
          <w:divBdr>
            <w:top w:val="none" w:sz="0" w:space="0" w:color="auto"/>
            <w:left w:val="none" w:sz="0" w:space="0" w:color="auto"/>
            <w:bottom w:val="none" w:sz="0" w:space="0" w:color="auto"/>
            <w:right w:val="none" w:sz="0" w:space="0" w:color="auto"/>
          </w:divBdr>
          <w:divsChild>
            <w:div w:id="458492941">
              <w:marLeft w:val="0"/>
              <w:marRight w:val="0"/>
              <w:marTop w:val="0"/>
              <w:marBottom w:val="0"/>
              <w:divBdr>
                <w:top w:val="none" w:sz="0" w:space="0" w:color="auto"/>
                <w:left w:val="none" w:sz="0" w:space="0" w:color="auto"/>
                <w:bottom w:val="none" w:sz="0" w:space="0" w:color="auto"/>
                <w:right w:val="none" w:sz="0" w:space="0" w:color="auto"/>
              </w:divBdr>
            </w:div>
          </w:divsChild>
        </w:div>
        <w:div w:id="1825899163">
          <w:marLeft w:val="0"/>
          <w:marRight w:val="0"/>
          <w:marTop w:val="0"/>
          <w:marBottom w:val="0"/>
          <w:divBdr>
            <w:top w:val="none" w:sz="0" w:space="0" w:color="auto"/>
            <w:left w:val="none" w:sz="0" w:space="0" w:color="auto"/>
            <w:bottom w:val="none" w:sz="0" w:space="0" w:color="auto"/>
            <w:right w:val="none" w:sz="0" w:space="0" w:color="auto"/>
          </w:divBdr>
          <w:divsChild>
            <w:div w:id="1893150199">
              <w:marLeft w:val="0"/>
              <w:marRight w:val="0"/>
              <w:marTop w:val="0"/>
              <w:marBottom w:val="0"/>
              <w:divBdr>
                <w:top w:val="none" w:sz="0" w:space="0" w:color="auto"/>
                <w:left w:val="none" w:sz="0" w:space="0" w:color="auto"/>
                <w:bottom w:val="none" w:sz="0" w:space="0" w:color="auto"/>
                <w:right w:val="none" w:sz="0" w:space="0" w:color="auto"/>
              </w:divBdr>
            </w:div>
          </w:divsChild>
        </w:div>
        <w:div w:id="1897086517">
          <w:marLeft w:val="0"/>
          <w:marRight w:val="0"/>
          <w:marTop w:val="0"/>
          <w:marBottom w:val="0"/>
          <w:divBdr>
            <w:top w:val="none" w:sz="0" w:space="0" w:color="auto"/>
            <w:left w:val="none" w:sz="0" w:space="0" w:color="auto"/>
            <w:bottom w:val="none" w:sz="0" w:space="0" w:color="auto"/>
            <w:right w:val="none" w:sz="0" w:space="0" w:color="auto"/>
          </w:divBdr>
          <w:divsChild>
            <w:div w:id="1394768387">
              <w:marLeft w:val="0"/>
              <w:marRight w:val="0"/>
              <w:marTop w:val="0"/>
              <w:marBottom w:val="0"/>
              <w:divBdr>
                <w:top w:val="none" w:sz="0" w:space="0" w:color="auto"/>
                <w:left w:val="none" w:sz="0" w:space="0" w:color="auto"/>
                <w:bottom w:val="none" w:sz="0" w:space="0" w:color="auto"/>
                <w:right w:val="none" w:sz="0" w:space="0" w:color="auto"/>
              </w:divBdr>
            </w:div>
          </w:divsChild>
        </w:div>
        <w:div w:id="1915234438">
          <w:marLeft w:val="0"/>
          <w:marRight w:val="0"/>
          <w:marTop w:val="0"/>
          <w:marBottom w:val="0"/>
          <w:divBdr>
            <w:top w:val="none" w:sz="0" w:space="0" w:color="auto"/>
            <w:left w:val="none" w:sz="0" w:space="0" w:color="auto"/>
            <w:bottom w:val="none" w:sz="0" w:space="0" w:color="auto"/>
            <w:right w:val="none" w:sz="0" w:space="0" w:color="auto"/>
          </w:divBdr>
          <w:divsChild>
            <w:div w:id="196551435">
              <w:marLeft w:val="0"/>
              <w:marRight w:val="0"/>
              <w:marTop w:val="0"/>
              <w:marBottom w:val="0"/>
              <w:divBdr>
                <w:top w:val="none" w:sz="0" w:space="0" w:color="auto"/>
                <w:left w:val="none" w:sz="0" w:space="0" w:color="auto"/>
                <w:bottom w:val="none" w:sz="0" w:space="0" w:color="auto"/>
                <w:right w:val="none" w:sz="0" w:space="0" w:color="auto"/>
              </w:divBdr>
            </w:div>
          </w:divsChild>
        </w:div>
        <w:div w:id="1921986398">
          <w:marLeft w:val="0"/>
          <w:marRight w:val="0"/>
          <w:marTop w:val="0"/>
          <w:marBottom w:val="0"/>
          <w:divBdr>
            <w:top w:val="none" w:sz="0" w:space="0" w:color="auto"/>
            <w:left w:val="none" w:sz="0" w:space="0" w:color="auto"/>
            <w:bottom w:val="none" w:sz="0" w:space="0" w:color="auto"/>
            <w:right w:val="none" w:sz="0" w:space="0" w:color="auto"/>
          </w:divBdr>
          <w:divsChild>
            <w:div w:id="20667201">
              <w:marLeft w:val="0"/>
              <w:marRight w:val="0"/>
              <w:marTop w:val="0"/>
              <w:marBottom w:val="0"/>
              <w:divBdr>
                <w:top w:val="none" w:sz="0" w:space="0" w:color="auto"/>
                <w:left w:val="none" w:sz="0" w:space="0" w:color="auto"/>
                <w:bottom w:val="none" w:sz="0" w:space="0" w:color="auto"/>
                <w:right w:val="none" w:sz="0" w:space="0" w:color="auto"/>
              </w:divBdr>
            </w:div>
          </w:divsChild>
        </w:div>
        <w:div w:id="1954168433">
          <w:marLeft w:val="0"/>
          <w:marRight w:val="0"/>
          <w:marTop w:val="0"/>
          <w:marBottom w:val="0"/>
          <w:divBdr>
            <w:top w:val="none" w:sz="0" w:space="0" w:color="auto"/>
            <w:left w:val="none" w:sz="0" w:space="0" w:color="auto"/>
            <w:bottom w:val="none" w:sz="0" w:space="0" w:color="auto"/>
            <w:right w:val="none" w:sz="0" w:space="0" w:color="auto"/>
          </w:divBdr>
          <w:divsChild>
            <w:div w:id="741488060">
              <w:marLeft w:val="0"/>
              <w:marRight w:val="0"/>
              <w:marTop w:val="0"/>
              <w:marBottom w:val="0"/>
              <w:divBdr>
                <w:top w:val="none" w:sz="0" w:space="0" w:color="auto"/>
                <w:left w:val="none" w:sz="0" w:space="0" w:color="auto"/>
                <w:bottom w:val="none" w:sz="0" w:space="0" w:color="auto"/>
                <w:right w:val="none" w:sz="0" w:space="0" w:color="auto"/>
              </w:divBdr>
            </w:div>
          </w:divsChild>
        </w:div>
        <w:div w:id="1956714841">
          <w:marLeft w:val="0"/>
          <w:marRight w:val="0"/>
          <w:marTop w:val="0"/>
          <w:marBottom w:val="0"/>
          <w:divBdr>
            <w:top w:val="none" w:sz="0" w:space="0" w:color="auto"/>
            <w:left w:val="none" w:sz="0" w:space="0" w:color="auto"/>
            <w:bottom w:val="none" w:sz="0" w:space="0" w:color="auto"/>
            <w:right w:val="none" w:sz="0" w:space="0" w:color="auto"/>
          </w:divBdr>
          <w:divsChild>
            <w:div w:id="183251457">
              <w:marLeft w:val="0"/>
              <w:marRight w:val="0"/>
              <w:marTop w:val="0"/>
              <w:marBottom w:val="0"/>
              <w:divBdr>
                <w:top w:val="none" w:sz="0" w:space="0" w:color="auto"/>
                <w:left w:val="none" w:sz="0" w:space="0" w:color="auto"/>
                <w:bottom w:val="none" w:sz="0" w:space="0" w:color="auto"/>
                <w:right w:val="none" w:sz="0" w:space="0" w:color="auto"/>
              </w:divBdr>
            </w:div>
          </w:divsChild>
        </w:div>
        <w:div w:id="1981230534">
          <w:marLeft w:val="0"/>
          <w:marRight w:val="0"/>
          <w:marTop w:val="0"/>
          <w:marBottom w:val="0"/>
          <w:divBdr>
            <w:top w:val="none" w:sz="0" w:space="0" w:color="auto"/>
            <w:left w:val="none" w:sz="0" w:space="0" w:color="auto"/>
            <w:bottom w:val="none" w:sz="0" w:space="0" w:color="auto"/>
            <w:right w:val="none" w:sz="0" w:space="0" w:color="auto"/>
          </w:divBdr>
          <w:divsChild>
            <w:div w:id="633407074">
              <w:marLeft w:val="0"/>
              <w:marRight w:val="0"/>
              <w:marTop w:val="0"/>
              <w:marBottom w:val="0"/>
              <w:divBdr>
                <w:top w:val="none" w:sz="0" w:space="0" w:color="auto"/>
                <w:left w:val="none" w:sz="0" w:space="0" w:color="auto"/>
                <w:bottom w:val="none" w:sz="0" w:space="0" w:color="auto"/>
                <w:right w:val="none" w:sz="0" w:space="0" w:color="auto"/>
              </w:divBdr>
            </w:div>
          </w:divsChild>
        </w:div>
        <w:div w:id="2076581839">
          <w:marLeft w:val="0"/>
          <w:marRight w:val="0"/>
          <w:marTop w:val="0"/>
          <w:marBottom w:val="0"/>
          <w:divBdr>
            <w:top w:val="none" w:sz="0" w:space="0" w:color="auto"/>
            <w:left w:val="none" w:sz="0" w:space="0" w:color="auto"/>
            <w:bottom w:val="none" w:sz="0" w:space="0" w:color="auto"/>
            <w:right w:val="none" w:sz="0" w:space="0" w:color="auto"/>
          </w:divBdr>
          <w:divsChild>
            <w:div w:id="1234705056">
              <w:marLeft w:val="0"/>
              <w:marRight w:val="0"/>
              <w:marTop w:val="0"/>
              <w:marBottom w:val="0"/>
              <w:divBdr>
                <w:top w:val="none" w:sz="0" w:space="0" w:color="auto"/>
                <w:left w:val="none" w:sz="0" w:space="0" w:color="auto"/>
                <w:bottom w:val="none" w:sz="0" w:space="0" w:color="auto"/>
                <w:right w:val="none" w:sz="0" w:space="0" w:color="auto"/>
              </w:divBdr>
            </w:div>
          </w:divsChild>
        </w:div>
        <w:div w:id="2076660893">
          <w:marLeft w:val="0"/>
          <w:marRight w:val="0"/>
          <w:marTop w:val="0"/>
          <w:marBottom w:val="0"/>
          <w:divBdr>
            <w:top w:val="none" w:sz="0" w:space="0" w:color="auto"/>
            <w:left w:val="none" w:sz="0" w:space="0" w:color="auto"/>
            <w:bottom w:val="none" w:sz="0" w:space="0" w:color="auto"/>
            <w:right w:val="none" w:sz="0" w:space="0" w:color="auto"/>
          </w:divBdr>
          <w:divsChild>
            <w:div w:id="1740404464">
              <w:marLeft w:val="0"/>
              <w:marRight w:val="0"/>
              <w:marTop w:val="0"/>
              <w:marBottom w:val="0"/>
              <w:divBdr>
                <w:top w:val="none" w:sz="0" w:space="0" w:color="auto"/>
                <w:left w:val="none" w:sz="0" w:space="0" w:color="auto"/>
                <w:bottom w:val="none" w:sz="0" w:space="0" w:color="auto"/>
                <w:right w:val="none" w:sz="0" w:space="0" w:color="auto"/>
              </w:divBdr>
            </w:div>
          </w:divsChild>
        </w:div>
        <w:div w:id="2084179541">
          <w:marLeft w:val="0"/>
          <w:marRight w:val="0"/>
          <w:marTop w:val="0"/>
          <w:marBottom w:val="0"/>
          <w:divBdr>
            <w:top w:val="none" w:sz="0" w:space="0" w:color="auto"/>
            <w:left w:val="none" w:sz="0" w:space="0" w:color="auto"/>
            <w:bottom w:val="none" w:sz="0" w:space="0" w:color="auto"/>
            <w:right w:val="none" w:sz="0" w:space="0" w:color="auto"/>
          </w:divBdr>
          <w:divsChild>
            <w:div w:id="2936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3244">
      <w:bodyDiv w:val="1"/>
      <w:marLeft w:val="0"/>
      <w:marRight w:val="0"/>
      <w:marTop w:val="0"/>
      <w:marBottom w:val="0"/>
      <w:divBdr>
        <w:top w:val="none" w:sz="0" w:space="0" w:color="auto"/>
        <w:left w:val="none" w:sz="0" w:space="0" w:color="auto"/>
        <w:bottom w:val="none" w:sz="0" w:space="0" w:color="auto"/>
        <w:right w:val="none" w:sz="0" w:space="0" w:color="auto"/>
      </w:divBdr>
    </w:div>
    <w:div w:id="963467233">
      <w:bodyDiv w:val="1"/>
      <w:marLeft w:val="0"/>
      <w:marRight w:val="0"/>
      <w:marTop w:val="0"/>
      <w:marBottom w:val="0"/>
      <w:divBdr>
        <w:top w:val="none" w:sz="0" w:space="0" w:color="auto"/>
        <w:left w:val="none" w:sz="0" w:space="0" w:color="auto"/>
        <w:bottom w:val="none" w:sz="0" w:space="0" w:color="auto"/>
        <w:right w:val="none" w:sz="0" w:space="0" w:color="auto"/>
      </w:divBdr>
    </w:div>
    <w:div w:id="967471929">
      <w:bodyDiv w:val="1"/>
      <w:marLeft w:val="0"/>
      <w:marRight w:val="0"/>
      <w:marTop w:val="0"/>
      <w:marBottom w:val="0"/>
      <w:divBdr>
        <w:top w:val="none" w:sz="0" w:space="0" w:color="auto"/>
        <w:left w:val="none" w:sz="0" w:space="0" w:color="auto"/>
        <w:bottom w:val="none" w:sz="0" w:space="0" w:color="auto"/>
        <w:right w:val="none" w:sz="0" w:space="0" w:color="auto"/>
      </w:divBdr>
    </w:div>
    <w:div w:id="1090391239">
      <w:bodyDiv w:val="1"/>
      <w:marLeft w:val="0"/>
      <w:marRight w:val="0"/>
      <w:marTop w:val="0"/>
      <w:marBottom w:val="0"/>
      <w:divBdr>
        <w:top w:val="none" w:sz="0" w:space="0" w:color="auto"/>
        <w:left w:val="none" w:sz="0" w:space="0" w:color="auto"/>
        <w:bottom w:val="none" w:sz="0" w:space="0" w:color="auto"/>
        <w:right w:val="none" w:sz="0" w:space="0" w:color="auto"/>
      </w:divBdr>
      <w:divsChild>
        <w:div w:id="730614350">
          <w:marLeft w:val="0"/>
          <w:marRight w:val="0"/>
          <w:marTop w:val="0"/>
          <w:marBottom w:val="0"/>
          <w:divBdr>
            <w:top w:val="none" w:sz="0" w:space="0" w:color="auto"/>
            <w:left w:val="none" w:sz="0" w:space="0" w:color="auto"/>
            <w:bottom w:val="none" w:sz="0" w:space="0" w:color="auto"/>
            <w:right w:val="none" w:sz="0" w:space="0" w:color="auto"/>
          </w:divBdr>
        </w:div>
        <w:div w:id="1918980450">
          <w:marLeft w:val="0"/>
          <w:marRight w:val="0"/>
          <w:marTop w:val="0"/>
          <w:marBottom w:val="0"/>
          <w:divBdr>
            <w:top w:val="none" w:sz="0" w:space="0" w:color="auto"/>
            <w:left w:val="none" w:sz="0" w:space="0" w:color="auto"/>
            <w:bottom w:val="none" w:sz="0" w:space="0" w:color="auto"/>
            <w:right w:val="none" w:sz="0" w:space="0" w:color="auto"/>
          </w:divBdr>
          <w:divsChild>
            <w:div w:id="715933775">
              <w:marLeft w:val="0"/>
              <w:marRight w:val="0"/>
              <w:marTop w:val="0"/>
              <w:marBottom w:val="0"/>
              <w:divBdr>
                <w:top w:val="none" w:sz="0" w:space="0" w:color="auto"/>
                <w:left w:val="none" w:sz="0" w:space="0" w:color="auto"/>
                <w:bottom w:val="none" w:sz="0" w:space="0" w:color="auto"/>
                <w:right w:val="none" w:sz="0" w:space="0" w:color="auto"/>
              </w:divBdr>
            </w:div>
            <w:div w:id="21391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982">
      <w:bodyDiv w:val="1"/>
      <w:marLeft w:val="0"/>
      <w:marRight w:val="0"/>
      <w:marTop w:val="0"/>
      <w:marBottom w:val="0"/>
      <w:divBdr>
        <w:top w:val="none" w:sz="0" w:space="0" w:color="auto"/>
        <w:left w:val="none" w:sz="0" w:space="0" w:color="auto"/>
        <w:bottom w:val="none" w:sz="0" w:space="0" w:color="auto"/>
        <w:right w:val="none" w:sz="0" w:space="0" w:color="auto"/>
      </w:divBdr>
    </w:div>
    <w:div w:id="1443038029">
      <w:bodyDiv w:val="1"/>
      <w:marLeft w:val="0"/>
      <w:marRight w:val="0"/>
      <w:marTop w:val="0"/>
      <w:marBottom w:val="0"/>
      <w:divBdr>
        <w:top w:val="none" w:sz="0" w:space="0" w:color="auto"/>
        <w:left w:val="none" w:sz="0" w:space="0" w:color="auto"/>
        <w:bottom w:val="none" w:sz="0" w:space="0" w:color="auto"/>
        <w:right w:val="none" w:sz="0" w:space="0" w:color="auto"/>
      </w:divBdr>
    </w:div>
    <w:div w:id="1616017290">
      <w:bodyDiv w:val="1"/>
      <w:marLeft w:val="0"/>
      <w:marRight w:val="0"/>
      <w:marTop w:val="0"/>
      <w:marBottom w:val="0"/>
      <w:divBdr>
        <w:top w:val="none" w:sz="0" w:space="0" w:color="auto"/>
        <w:left w:val="none" w:sz="0" w:space="0" w:color="auto"/>
        <w:bottom w:val="none" w:sz="0" w:space="0" w:color="auto"/>
        <w:right w:val="none" w:sz="0" w:space="0" w:color="auto"/>
      </w:divBdr>
    </w:div>
    <w:div w:id="1977297766">
      <w:bodyDiv w:val="1"/>
      <w:marLeft w:val="0"/>
      <w:marRight w:val="0"/>
      <w:marTop w:val="0"/>
      <w:marBottom w:val="0"/>
      <w:divBdr>
        <w:top w:val="none" w:sz="0" w:space="0" w:color="auto"/>
        <w:left w:val="none" w:sz="0" w:space="0" w:color="auto"/>
        <w:bottom w:val="none" w:sz="0" w:space="0" w:color="auto"/>
        <w:right w:val="none" w:sz="0" w:space="0" w:color="auto"/>
      </w:divBdr>
    </w:div>
    <w:div w:id="2025547594">
      <w:bodyDiv w:val="1"/>
      <w:marLeft w:val="0"/>
      <w:marRight w:val="0"/>
      <w:marTop w:val="0"/>
      <w:marBottom w:val="0"/>
      <w:divBdr>
        <w:top w:val="none" w:sz="0" w:space="0" w:color="auto"/>
        <w:left w:val="none" w:sz="0" w:space="0" w:color="auto"/>
        <w:bottom w:val="none" w:sz="0" w:space="0" w:color="auto"/>
        <w:right w:val="none" w:sz="0" w:space="0" w:color="auto"/>
      </w:divBdr>
      <w:divsChild>
        <w:div w:id="51542624">
          <w:marLeft w:val="0"/>
          <w:marRight w:val="0"/>
          <w:marTop w:val="0"/>
          <w:marBottom w:val="0"/>
          <w:divBdr>
            <w:top w:val="none" w:sz="0" w:space="0" w:color="auto"/>
            <w:left w:val="none" w:sz="0" w:space="0" w:color="auto"/>
            <w:bottom w:val="none" w:sz="0" w:space="0" w:color="auto"/>
            <w:right w:val="none" w:sz="0" w:space="0" w:color="auto"/>
          </w:divBdr>
          <w:divsChild>
            <w:div w:id="1214198634">
              <w:marLeft w:val="0"/>
              <w:marRight w:val="0"/>
              <w:marTop w:val="0"/>
              <w:marBottom w:val="0"/>
              <w:divBdr>
                <w:top w:val="none" w:sz="0" w:space="0" w:color="auto"/>
                <w:left w:val="none" w:sz="0" w:space="0" w:color="auto"/>
                <w:bottom w:val="none" w:sz="0" w:space="0" w:color="auto"/>
                <w:right w:val="none" w:sz="0" w:space="0" w:color="auto"/>
              </w:divBdr>
            </w:div>
          </w:divsChild>
        </w:div>
        <w:div w:id="173613207">
          <w:marLeft w:val="0"/>
          <w:marRight w:val="0"/>
          <w:marTop w:val="0"/>
          <w:marBottom w:val="0"/>
          <w:divBdr>
            <w:top w:val="none" w:sz="0" w:space="0" w:color="auto"/>
            <w:left w:val="none" w:sz="0" w:space="0" w:color="auto"/>
            <w:bottom w:val="none" w:sz="0" w:space="0" w:color="auto"/>
            <w:right w:val="none" w:sz="0" w:space="0" w:color="auto"/>
          </w:divBdr>
          <w:divsChild>
            <w:div w:id="22438269">
              <w:marLeft w:val="0"/>
              <w:marRight w:val="0"/>
              <w:marTop w:val="0"/>
              <w:marBottom w:val="0"/>
              <w:divBdr>
                <w:top w:val="none" w:sz="0" w:space="0" w:color="auto"/>
                <w:left w:val="none" w:sz="0" w:space="0" w:color="auto"/>
                <w:bottom w:val="none" w:sz="0" w:space="0" w:color="auto"/>
                <w:right w:val="none" w:sz="0" w:space="0" w:color="auto"/>
              </w:divBdr>
            </w:div>
          </w:divsChild>
        </w:div>
        <w:div w:id="178546862">
          <w:marLeft w:val="0"/>
          <w:marRight w:val="0"/>
          <w:marTop w:val="0"/>
          <w:marBottom w:val="0"/>
          <w:divBdr>
            <w:top w:val="none" w:sz="0" w:space="0" w:color="auto"/>
            <w:left w:val="none" w:sz="0" w:space="0" w:color="auto"/>
            <w:bottom w:val="none" w:sz="0" w:space="0" w:color="auto"/>
            <w:right w:val="none" w:sz="0" w:space="0" w:color="auto"/>
          </w:divBdr>
          <w:divsChild>
            <w:div w:id="1751610423">
              <w:marLeft w:val="0"/>
              <w:marRight w:val="0"/>
              <w:marTop w:val="0"/>
              <w:marBottom w:val="0"/>
              <w:divBdr>
                <w:top w:val="none" w:sz="0" w:space="0" w:color="auto"/>
                <w:left w:val="none" w:sz="0" w:space="0" w:color="auto"/>
                <w:bottom w:val="none" w:sz="0" w:space="0" w:color="auto"/>
                <w:right w:val="none" w:sz="0" w:space="0" w:color="auto"/>
              </w:divBdr>
            </w:div>
          </w:divsChild>
        </w:div>
        <w:div w:id="185216117">
          <w:marLeft w:val="0"/>
          <w:marRight w:val="0"/>
          <w:marTop w:val="0"/>
          <w:marBottom w:val="0"/>
          <w:divBdr>
            <w:top w:val="none" w:sz="0" w:space="0" w:color="auto"/>
            <w:left w:val="none" w:sz="0" w:space="0" w:color="auto"/>
            <w:bottom w:val="none" w:sz="0" w:space="0" w:color="auto"/>
            <w:right w:val="none" w:sz="0" w:space="0" w:color="auto"/>
          </w:divBdr>
          <w:divsChild>
            <w:div w:id="1464351251">
              <w:marLeft w:val="0"/>
              <w:marRight w:val="0"/>
              <w:marTop w:val="0"/>
              <w:marBottom w:val="0"/>
              <w:divBdr>
                <w:top w:val="none" w:sz="0" w:space="0" w:color="auto"/>
                <w:left w:val="none" w:sz="0" w:space="0" w:color="auto"/>
                <w:bottom w:val="none" w:sz="0" w:space="0" w:color="auto"/>
                <w:right w:val="none" w:sz="0" w:space="0" w:color="auto"/>
              </w:divBdr>
            </w:div>
          </w:divsChild>
        </w:div>
        <w:div w:id="249122100">
          <w:marLeft w:val="0"/>
          <w:marRight w:val="0"/>
          <w:marTop w:val="0"/>
          <w:marBottom w:val="0"/>
          <w:divBdr>
            <w:top w:val="none" w:sz="0" w:space="0" w:color="auto"/>
            <w:left w:val="none" w:sz="0" w:space="0" w:color="auto"/>
            <w:bottom w:val="none" w:sz="0" w:space="0" w:color="auto"/>
            <w:right w:val="none" w:sz="0" w:space="0" w:color="auto"/>
          </w:divBdr>
          <w:divsChild>
            <w:div w:id="2073697916">
              <w:marLeft w:val="0"/>
              <w:marRight w:val="0"/>
              <w:marTop w:val="0"/>
              <w:marBottom w:val="0"/>
              <w:divBdr>
                <w:top w:val="none" w:sz="0" w:space="0" w:color="auto"/>
                <w:left w:val="none" w:sz="0" w:space="0" w:color="auto"/>
                <w:bottom w:val="none" w:sz="0" w:space="0" w:color="auto"/>
                <w:right w:val="none" w:sz="0" w:space="0" w:color="auto"/>
              </w:divBdr>
            </w:div>
          </w:divsChild>
        </w:div>
        <w:div w:id="263654313">
          <w:marLeft w:val="0"/>
          <w:marRight w:val="0"/>
          <w:marTop w:val="0"/>
          <w:marBottom w:val="0"/>
          <w:divBdr>
            <w:top w:val="none" w:sz="0" w:space="0" w:color="auto"/>
            <w:left w:val="none" w:sz="0" w:space="0" w:color="auto"/>
            <w:bottom w:val="none" w:sz="0" w:space="0" w:color="auto"/>
            <w:right w:val="none" w:sz="0" w:space="0" w:color="auto"/>
          </w:divBdr>
          <w:divsChild>
            <w:div w:id="1920598650">
              <w:marLeft w:val="0"/>
              <w:marRight w:val="0"/>
              <w:marTop w:val="0"/>
              <w:marBottom w:val="0"/>
              <w:divBdr>
                <w:top w:val="none" w:sz="0" w:space="0" w:color="auto"/>
                <w:left w:val="none" w:sz="0" w:space="0" w:color="auto"/>
                <w:bottom w:val="none" w:sz="0" w:space="0" w:color="auto"/>
                <w:right w:val="none" w:sz="0" w:space="0" w:color="auto"/>
              </w:divBdr>
            </w:div>
          </w:divsChild>
        </w:div>
        <w:div w:id="283461734">
          <w:marLeft w:val="0"/>
          <w:marRight w:val="0"/>
          <w:marTop w:val="0"/>
          <w:marBottom w:val="0"/>
          <w:divBdr>
            <w:top w:val="none" w:sz="0" w:space="0" w:color="auto"/>
            <w:left w:val="none" w:sz="0" w:space="0" w:color="auto"/>
            <w:bottom w:val="none" w:sz="0" w:space="0" w:color="auto"/>
            <w:right w:val="none" w:sz="0" w:space="0" w:color="auto"/>
          </w:divBdr>
          <w:divsChild>
            <w:div w:id="455635886">
              <w:marLeft w:val="0"/>
              <w:marRight w:val="0"/>
              <w:marTop w:val="0"/>
              <w:marBottom w:val="0"/>
              <w:divBdr>
                <w:top w:val="none" w:sz="0" w:space="0" w:color="auto"/>
                <w:left w:val="none" w:sz="0" w:space="0" w:color="auto"/>
                <w:bottom w:val="none" w:sz="0" w:space="0" w:color="auto"/>
                <w:right w:val="none" w:sz="0" w:space="0" w:color="auto"/>
              </w:divBdr>
            </w:div>
          </w:divsChild>
        </w:div>
        <w:div w:id="287905492">
          <w:marLeft w:val="0"/>
          <w:marRight w:val="0"/>
          <w:marTop w:val="0"/>
          <w:marBottom w:val="0"/>
          <w:divBdr>
            <w:top w:val="none" w:sz="0" w:space="0" w:color="auto"/>
            <w:left w:val="none" w:sz="0" w:space="0" w:color="auto"/>
            <w:bottom w:val="none" w:sz="0" w:space="0" w:color="auto"/>
            <w:right w:val="none" w:sz="0" w:space="0" w:color="auto"/>
          </w:divBdr>
          <w:divsChild>
            <w:div w:id="624196697">
              <w:marLeft w:val="0"/>
              <w:marRight w:val="0"/>
              <w:marTop w:val="0"/>
              <w:marBottom w:val="0"/>
              <w:divBdr>
                <w:top w:val="none" w:sz="0" w:space="0" w:color="auto"/>
                <w:left w:val="none" w:sz="0" w:space="0" w:color="auto"/>
                <w:bottom w:val="none" w:sz="0" w:space="0" w:color="auto"/>
                <w:right w:val="none" w:sz="0" w:space="0" w:color="auto"/>
              </w:divBdr>
            </w:div>
          </w:divsChild>
        </w:div>
        <w:div w:id="371270850">
          <w:marLeft w:val="0"/>
          <w:marRight w:val="0"/>
          <w:marTop w:val="0"/>
          <w:marBottom w:val="0"/>
          <w:divBdr>
            <w:top w:val="none" w:sz="0" w:space="0" w:color="auto"/>
            <w:left w:val="none" w:sz="0" w:space="0" w:color="auto"/>
            <w:bottom w:val="none" w:sz="0" w:space="0" w:color="auto"/>
            <w:right w:val="none" w:sz="0" w:space="0" w:color="auto"/>
          </w:divBdr>
          <w:divsChild>
            <w:div w:id="1366522365">
              <w:marLeft w:val="0"/>
              <w:marRight w:val="0"/>
              <w:marTop w:val="0"/>
              <w:marBottom w:val="0"/>
              <w:divBdr>
                <w:top w:val="none" w:sz="0" w:space="0" w:color="auto"/>
                <w:left w:val="none" w:sz="0" w:space="0" w:color="auto"/>
                <w:bottom w:val="none" w:sz="0" w:space="0" w:color="auto"/>
                <w:right w:val="none" w:sz="0" w:space="0" w:color="auto"/>
              </w:divBdr>
            </w:div>
          </w:divsChild>
        </w:div>
        <w:div w:id="402485218">
          <w:marLeft w:val="0"/>
          <w:marRight w:val="0"/>
          <w:marTop w:val="0"/>
          <w:marBottom w:val="0"/>
          <w:divBdr>
            <w:top w:val="none" w:sz="0" w:space="0" w:color="auto"/>
            <w:left w:val="none" w:sz="0" w:space="0" w:color="auto"/>
            <w:bottom w:val="none" w:sz="0" w:space="0" w:color="auto"/>
            <w:right w:val="none" w:sz="0" w:space="0" w:color="auto"/>
          </w:divBdr>
          <w:divsChild>
            <w:div w:id="1292904718">
              <w:marLeft w:val="0"/>
              <w:marRight w:val="0"/>
              <w:marTop w:val="0"/>
              <w:marBottom w:val="0"/>
              <w:divBdr>
                <w:top w:val="none" w:sz="0" w:space="0" w:color="auto"/>
                <w:left w:val="none" w:sz="0" w:space="0" w:color="auto"/>
                <w:bottom w:val="none" w:sz="0" w:space="0" w:color="auto"/>
                <w:right w:val="none" w:sz="0" w:space="0" w:color="auto"/>
              </w:divBdr>
            </w:div>
          </w:divsChild>
        </w:div>
        <w:div w:id="485511563">
          <w:marLeft w:val="0"/>
          <w:marRight w:val="0"/>
          <w:marTop w:val="0"/>
          <w:marBottom w:val="0"/>
          <w:divBdr>
            <w:top w:val="none" w:sz="0" w:space="0" w:color="auto"/>
            <w:left w:val="none" w:sz="0" w:space="0" w:color="auto"/>
            <w:bottom w:val="none" w:sz="0" w:space="0" w:color="auto"/>
            <w:right w:val="none" w:sz="0" w:space="0" w:color="auto"/>
          </w:divBdr>
          <w:divsChild>
            <w:div w:id="479658962">
              <w:marLeft w:val="0"/>
              <w:marRight w:val="0"/>
              <w:marTop w:val="0"/>
              <w:marBottom w:val="0"/>
              <w:divBdr>
                <w:top w:val="none" w:sz="0" w:space="0" w:color="auto"/>
                <w:left w:val="none" w:sz="0" w:space="0" w:color="auto"/>
                <w:bottom w:val="none" w:sz="0" w:space="0" w:color="auto"/>
                <w:right w:val="none" w:sz="0" w:space="0" w:color="auto"/>
              </w:divBdr>
            </w:div>
          </w:divsChild>
        </w:div>
        <w:div w:id="490102157">
          <w:marLeft w:val="0"/>
          <w:marRight w:val="0"/>
          <w:marTop w:val="0"/>
          <w:marBottom w:val="0"/>
          <w:divBdr>
            <w:top w:val="none" w:sz="0" w:space="0" w:color="auto"/>
            <w:left w:val="none" w:sz="0" w:space="0" w:color="auto"/>
            <w:bottom w:val="none" w:sz="0" w:space="0" w:color="auto"/>
            <w:right w:val="none" w:sz="0" w:space="0" w:color="auto"/>
          </w:divBdr>
          <w:divsChild>
            <w:div w:id="1661303604">
              <w:marLeft w:val="0"/>
              <w:marRight w:val="0"/>
              <w:marTop w:val="0"/>
              <w:marBottom w:val="0"/>
              <w:divBdr>
                <w:top w:val="none" w:sz="0" w:space="0" w:color="auto"/>
                <w:left w:val="none" w:sz="0" w:space="0" w:color="auto"/>
                <w:bottom w:val="none" w:sz="0" w:space="0" w:color="auto"/>
                <w:right w:val="none" w:sz="0" w:space="0" w:color="auto"/>
              </w:divBdr>
            </w:div>
          </w:divsChild>
        </w:div>
        <w:div w:id="493644002">
          <w:marLeft w:val="0"/>
          <w:marRight w:val="0"/>
          <w:marTop w:val="0"/>
          <w:marBottom w:val="0"/>
          <w:divBdr>
            <w:top w:val="none" w:sz="0" w:space="0" w:color="auto"/>
            <w:left w:val="none" w:sz="0" w:space="0" w:color="auto"/>
            <w:bottom w:val="none" w:sz="0" w:space="0" w:color="auto"/>
            <w:right w:val="none" w:sz="0" w:space="0" w:color="auto"/>
          </w:divBdr>
          <w:divsChild>
            <w:div w:id="782115783">
              <w:marLeft w:val="0"/>
              <w:marRight w:val="0"/>
              <w:marTop w:val="0"/>
              <w:marBottom w:val="0"/>
              <w:divBdr>
                <w:top w:val="none" w:sz="0" w:space="0" w:color="auto"/>
                <w:left w:val="none" w:sz="0" w:space="0" w:color="auto"/>
                <w:bottom w:val="none" w:sz="0" w:space="0" w:color="auto"/>
                <w:right w:val="none" w:sz="0" w:space="0" w:color="auto"/>
              </w:divBdr>
            </w:div>
          </w:divsChild>
        </w:div>
        <w:div w:id="562330497">
          <w:marLeft w:val="0"/>
          <w:marRight w:val="0"/>
          <w:marTop w:val="0"/>
          <w:marBottom w:val="0"/>
          <w:divBdr>
            <w:top w:val="none" w:sz="0" w:space="0" w:color="auto"/>
            <w:left w:val="none" w:sz="0" w:space="0" w:color="auto"/>
            <w:bottom w:val="none" w:sz="0" w:space="0" w:color="auto"/>
            <w:right w:val="none" w:sz="0" w:space="0" w:color="auto"/>
          </w:divBdr>
          <w:divsChild>
            <w:div w:id="1576277865">
              <w:marLeft w:val="0"/>
              <w:marRight w:val="0"/>
              <w:marTop w:val="0"/>
              <w:marBottom w:val="0"/>
              <w:divBdr>
                <w:top w:val="none" w:sz="0" w:space="0" w:color="auto"/>
                <w:left w:val="none" w:sz="0" w:space="0" w:color="auto"/>
                <w:bottom w:val="none" w:sz="0" w:space="0" w:color="auto"/>
                <w:right w:val="none" w:sz="0" w:space="0" w:color="auto"/>
              </w:divBdr>
            </w:div>
          </w:divsChild>
        </w:div>
        <w:div w:id="655845191">
          <w:marLeft w:val="0"/>
          <w:marRight w:val="0"/>
          <w:marTop w:val="0"/>
          <w:marBottom w:val="0"/>
          <w:divBdr>
            <w:top w:val="none" w:sz="0" w:space="0" w:color="auto"/>
            <w:left w:val="none" w:sz="0" w:space="0" w:color="auto"/>
            <w:bottom w:val="none" w:sz="0" w:space="0" w:color="auto"/>
            <w:right w:val="none" w:sz="0" w:space="0" w:color="auto"/>
          </w:divBdr>
          <w:divsChild>
            <w:div w:id="525288977">
              <w:marLeft w:val="0"/>
              <w:marRight w:val="0"/>
              <w:marTop w:val="0"/>
              <w:marBottom w:val="0"/>
              <w:divBdr>
                <w:top w:val="none" w:sz="0" w:space="0" w:color="auto"/>
                <w:left w:val="none" w:sz="0" w:space="0" w:color="auto"/>
                <w:bottom w:val="none" w:sz="0" w:space="0" w:color="auto"/>
                <w:right w:val="none" w:sz="0" w:space="0" w:color="auto"/>
              </w:divBdr>
            </w:div>
          </w:divsChild>
        </w:div>
        <w:div w:id="684477129">
          <w:marLeft w:val="0"/>
          <w:marRight w:val="0"/>
          <w:marTop w:val="0"/>
          <w:marBottom w:val="0"/>
          <w:divBdr>
            <w:top w:val="none" w:sz="0" w:space="0" w:color="auto"/>
            <w:left w:val="none" w:sz="0" w:space="0" w:color="auto"/>
            <w:bottom w:val="none" w:sz="0" w:space="0" w:color="auto"/>
            <w:right w:val="none" w:sz="0" w:space="0" w:color="auto"/>
          </w:divBdr>
          <w:divsChild>
            <w:div w:id="426390359">
              <w:marLeft w:val="0"/>
              <w:marRight w:val="0"/>
              <w:marTop w:val="0"/>
              <w:marBottom w:val="0"/>
              <w:divBdr>
                <w:top w:val="none" w:sz="0" w:space="0" w:color="auto"/>
                <w:left w:val="none" w:sz="0" w:space="0" w:color="auto"/>
                <w:bottom w:val="none" w:sz="0" w:space="0" w:color="auto"/>
                <w:right w:val="none" w:sz="0" w:space="0" w:color="auto"/>
              </w:divBdr>
            </w:div>
          </w:divsChild>
        </w:div>
        <w:div w:id="739601825">
          <w:marLeft w:val="0"/>
          <w:marRight w:val="0"/>
          <w:marTop w:val="0"/>
          <w:marBottom w:val="0"/>
          <w:divBdr>
            <w:top w:val="none" w:sz="0" w:space="0" w:color="auto"/>
            <w:left w:val="none" w:sz="0" w:space="0" w:color="auto"/>
            <w:bottom w:val="none" w:sz="0" w:space="0" w:color="auto"/>
            <w:right w:val="none" w:sz="0" w:space="0" w:color="auto"/>
          </w:divBdr>
          <w:divsChild>
            <w:div w:id="836768317">
              <w:marLeft w:val="0"/>
              <w:marRight w:val="0"/>
              <w:marTop w:val="0"/>
              <w:marBottom w:val="0"/>
              <w:divBdr>
                <w:top w:val="none" w:sz="0" w:space="0" w:color="auto"/>
                <w:left w:val="none" w:sz="0" w:space="0" w:color="auto"/>
                <w:bottom w:val="none" w:sz="0" w:space="0" w:color="auto"/>
                <w:right w:val="none" w:sz="0" w:space="0" w:color="auto"/>
              </w:divBdr>
            </w:div>
          </w:divsChild>
        </w:div>
        <w:div w:id="767582205">
          <w:marLeft w:val="0"/>
          <w:marRight w:val="0"/>
          <w:marTop w:val="0"/>
          <w:marBottom w:val="0"/>
          <w:divBdr>
            <w:top w:val="none" w:sz="0" w:space="0" w:color="auto"/>
            <w:left w:val="none" w:sz="0" w:space="0" w:color="auto"/>
            <w:bottom w:val="none" w:sz="0" w:space="0" w:color="auto"/>
            <w:right w:val="none" w:sz="0" w:space="0" w:color="auto"/>
          </w:divBdr>
          <w:divsChild>
            <w:div w:id="709766795">
              <w:marLeft w:val="0"/>
              <w:marRight w:val="0"/>
              <w:marTop w:val="0"/>
              <w:marBottom w:val="0"/>
              <w:divBdr>
                <w:top w:val="none" w:sz="0" w:space="0" w:color="auto"/>
                <w:left w:val="none" w:sz="0" w:space="0" w:color="auto"/>
                <w:bottom w:val="none" w:sz="0" w:space="0" w:color="auto"/>
                <w:right w:val="none" w:sz="0" w:space="0" w:color="auto"/>
              </w:divBdr>
            </w:div>
          </w:divsChild>
        </w:div>
        <w:div w:id="982932908">
          <w:marLeft w:val="0"/>
          <w:marRight w:val="0"/>
          <w:marTop w:val="0"/>
          <w:marBottom w:val="0"/>
          <w:divBdr>
            <w:top w:val="none" w:sz="0" w:space="0" w:color="auto"/>
            <w:left w:val="none" w:sz="0" w:space="0" w:color="auto"/>
            <w:bottom w:val="none" w:sz="0" w:space="0" w:color="auto"/>
            <w:right w:val="none" w:sz="0" w:space="0" w:color="auto"/>
          </w:divBdr>
          <w:divsChild>
            <w:div w:id="1112748734">
              <w:marLeft w:val="0"/>
              <w:marRight w:val="0"/>
              <w:marTop w:val="0"/>
              <w:marBottom w:val="0"/>
              <w:divBdr>
                <w:top w:val="none" w:sz="0" w:space="0" w:color="auto"/>
                <w:left w:val="none" w:sz="0" w:space="0" w:color="auto"/>
                <w:bottom w:val="none" w:sz="0" w:space="0" w:color="auto"/>
                <w:right w:val="none" w:sz="0" w:space="0" w:color="auto"/>
              </w:divBdr>
            </w:div>
          </w:divsChild>
        </w:div>
        <w:div w:id="1008408974">
          <w:marLeft w:val="0"/>
          <w:marRight w:val="0"/>
          <w:marTop w:val="0"/>
          <w:marBottom w:val="0"/>
          <w:divBdr>
            <w:top w:val="none" w:sz="0" w:space="0" w:color="auto"/>
            <w:left w:val="none" w:sz="0" w:space="0" w:color="auto"/>
            <w:bottom w:val="none" w:sz="0" w:space="0" w:color="auto"/>
            <w:right w:val="none" w:sz="0" w:space="0" w:color="auto"/>
          </w:divBdr>
          <w:divsChild>
            <w:div w:id="576136429">
              <w:marLeft w:val="0"/>
              <w:marRight w:val="0"/>
              <w:marTop w:val="0"/>
              <w:marBottom w:val="0"/>
              <w:divBdr>
                <w:top w:val="none" w:sz="0" w:space="0" w:color="auto"/>
                <w:left w:val="none" w:sz="0" w:space="0" w:color="auto"/>
                <w:bottom w:val="none" w:sz="0" w:space="0" w:color="auto"/>
                <w:right w:val="none" w:sz="0" w:space="0" w:color="auto"/>
              </w:divBdr>
            </w:div>
          </w:divsChild>
        </w:div>
        <w:div w:id="1017122381">
          <w:marLeft w:val="0"/>
          <w:marRight w:val="0"/>
          <w:marTop w:val="0"/>
          <w:marBottom w:val="0"/>
          <w:divBdr>
            <w:top w:val="none" w:sz="0" w:space="0" w:color="auto"/>
            <w:left w:val="none" w:sz="0" w:space="0" w:color="auto"/>
            <w:bottom w:val="none" w:sz="0" w:space="0" w:color="auto"/>
            <w:right w:val="none" w:sz="0" w:space="0" w:color="auto"/>
          </w:divBdr>
          <w:divsChild>
            <w:div w:id="1068310598">
              <w:marLeft w:val="0"/>
              <w:marRight w:val="0"/>
              <w:marTop w:val="0"/>
              <w:marBottom w:val="0"/>
              <w:divBdr>
                <w:top w:val="none" w:sz="0" w:space="0" w:color="auto"/>
                <w:left w:val="none" w:sz="0" w:space="0" w:color="auto"/>
                <w:bottom w:val="none" w:sz="0" w:space="0" w:color="auto"/>
                <w:right w:val="none" w:sz="0" w:space="0" w:color="auto"/>
              </w:divBdr>
            </w:div>
          </w:divsChild>
        </w:div>
        <w:div w:id="1021778477">
          <w:marLeft w:val="0"/>
          <w:marRight w:val="0"/>
          <w:marTop w:val="0"/>
          <w:marBottom w:val="0"/>
          <w:divBdr>
            <w:top w:val="none" w:sz="0" w:space="0" w:color="auto"/>
            <w:left w:val="none" w:sz="0" w:space="0" w:color="auto"/>
            <w:bottom w:val="none" w:sz="0" w:space="0" w:color="auto"/>
            <w:right w:val="none" w:sz="0" w:space="0" w:color="auto"/>
          </w:divBdr>
          <w:divsChild>
            <w:div w:id="1080130573">
              <w:marLeft w:val="0"/>
              <w:marRight w:val="0"/>
              <w:marTop w:val="0"/>
              <w:marBottom w:val="0"/>
              <w:divBdr>
                <w:top w:val="none" w:sz="0" w:space="0" w:color="auto"/>
                <w:left w:val="none" w:sz="0" w:space="0" w:color="auto"/>
                <w:bottom w:val="none" w:sz="0" w:space="0" w:color="auto"/>
                <w:right w:val="none" w:sz="0" w:space="0" w:color="auto"/>
              </w:divBdr>
            </w:div>
          </w:divsChild>
        </w:div>
        <w:div w:id="1037631816">
          <w:marLeft w:val="0"/>
          <w:marRight w:val="0"/>
          <w:marTop w:val="0"/>
          <w:marBottom w:val="0"/>
          <w:divBdr>
            <w:top w:val="none" w:sz="0" w:space="0" w:color="auto"/>
            <w:left w:val="none" w:sz="0" w:space="0" w:color="auto"/>
            <w:bottom w:val="none" w:sz="0" w:space="0" w:color="auto"/>
            <w:right w:val="none" w:sz="0" w:space="0" w:color="auto"/>
          </w:divBdr>
          <w:divsChild>
            <w:div w:id="1668093848">
              <w:marLeft w:val="0"/>
              <w:marRight w:val="0"/>
              <w:marTop w:val="0"/>
              <w:marBottom w:val="0"/>
              <w:divBdr>
                <w:top w:val="none" w:sz="0" w:space="0" w:color="auto"/>
                <w:left w:val="none" w:sz="0" w:space="0" w:color="auto"/>
                <w:bottom w:val="none" w:sz="0" w:space="0" w:color="auto"/>
                <w:right w:val="none" w:sz="0" w:space="0" w:color="auto"/>
              </w:divBdr>
            </w:div>
          </w:divsChild>
        </w:div>
        <w:div w:id="1041631574">
          <w:marLeft w:val="0"/>
          <w:marRight w:val="0"/>
          <w:marTop w:val="0"/>
          <w:marBottom w:val="0"/>
          <w:divBdr>
            <w:top w:val="none" w:sz="0" w:space="0" w:color="auto"/>
            <w:left w:val="none" w:sz="0" w:space="0" w:color="auto"/>
            <w:bottom w:val="none" w:sz="0" w:space="0" w:color="auto"/>
            <w:right w:val="none" w:sz="0" w:space="0" w:color="auto"/>
          </w:divBdr>
          <w:divsChild>
            <w:div w:id="1519737710">
              <w:marLeft w:val="0"/>
              <w:marRight w:val="0"/>
              <w:marTop w:val="0"/>
              <w:marBottom w:val="0"/>
              <w:divBdr>
                <w:top w:val="none" w:sz="0" w:space="0" w:color="auto"/>
                <w:left w:val="none" w:sz="0" w:space="0" w:color="auto"/>
                <w:bottom w:val="none" w:sz="0" w:space="0" w:color="auto"/>
                <w:right w:val="none" w:sz="0" w:space="0" w:color="auto"/>
              </w:divBdr>
            </w:div>
          </w:divsChild>
        </w:div>
        <w:div w:id="1057241061">
          <w:marLeft w:val="0"/>
          <w:marRight w:val="0"/>
          <w:marTop w:val="0"/>
          <w:marBottom w:val="0"/>
          <w:divBdr>
            <w:top w:val="none" w:sz="0" w:space="0" w:color="auto"/>
            <w:left w:val="none" w:sz="0" w:space="0" w:color="auto"/>
            <w:bottom w:val="none" w:sz="0" w:space="0" w:color="auto"/>
            <w:right w:val="none" w:sz="0" w:space="0" w:color="auto"/>
          </w:divBdr>
          <w:divsChild>
            <w:div w:id="1128666539">
              <w:marLeft w:val="0"/>
              <w:marRight w:val="0"/>
              <w:marTop w:val="0"/>
              <w:marBottom w:val="0"/>
              <w:divBdr>
                <w:top w:val="none" w:sz="0" w:space="0" w:color="auto"/>
                <w:left w:val="none" w:sz="0" w:space="0" w:color="auto"/>
                <w:bottom w:val="none" w:sz="0" w:space="0" w:color="auto"/>
                <w:right w:val="none" w:sz="0" w:space="0" w:color="auto"/>
              </w:divBdr>
            </w:div>
            <w:div w:id="1785878476">
              <w:marLeft w:val="0"/>
              <w:marRight w:val="0"/>
              <w:marTop w:val="0"/>
              <w:marBottom w:val="0"/>
              <w:divBdr>
                <w:top w:val="none" w:sz="0" w:space="0" w:color="auto"/>
                <w:left w:val="none" w:sz="0" w:space="0" w:color="auto"/>
                <w:bottom w:val="none" w:sz="0" w:space="0" w:color="auto"/>
                <w:right w:val="none" w:sz="0" w:space="0" w:color="auto"/>
              </w:divBdr>
            </w:div>
          </w:divsChild>
        </w:div>
        <w:div w:id="1070036837">
          <w:marLeft w:val="0"/>
          <w:marRight w:val="0"/>
          <w:marTop w:val="0"/>
          <w:marBottom w:val="0"/>
          <w:divBdr>
            <w:top w:val="none" w:sz="0" w:space="0" w:color="auto"/>
            <w:left w:val="none" w:sz="0" w:space="0" w:color="auto"/>
            <w:bottom w:val="none" w:sz="0" w:space="0" w:color="auto"/>
            <w:right w:val="none" w:sz="0" w:space="0" w:color="auto"/>
          </w:divBdr>
          <w:divsChild>
            <w:div w:id="88308813">
              <w:marLeft w:val="0"/>
              <w:marRight w:val="0"/>
              <w:marTop w:val="0"/>
              <w:marBottom w:val="0"/>
              <w:divBdr>
                <w:top w:val="none" w:sz="0" w:space="0" w:color="auto"/>
                <w:left w:val="none" w:sz="0" w:space="0" w:color="auto"/>
                <w:bottom w:val="none" w:sz="0" w:space="0" w:color="auto"/>
                <w:right w:val="none" w:sz="0" w:space="0" w:color="auto"/>
              </w:divBdr>
            </w:div>
          </w:divsChild>
        </w:div>
        <w:div w:id="1084380483">
          <w:marLeft w:val="0"/>
          <w:marRight w:val="0"/>
          <w:marTop w:val="0"/>
          <w:marBottom w:val="0"/>
          <w:divBdr>
            <w:top w:val="none" w:sz="0" w:space="0" w:color="auto"/>
            <w:left w:val="none" w:sz="0" w:space="0" w:color="auto"/>
            <w:bottom w:val="none" w:sz="0" w:space="0" w:color="auto"/>
            <w:right w:val="none" w:sz="0" w:space="0" w:color="auto"/>
          </w:divBdr>
          <w:divsChild>
            <w:div w:id="633606897">
              <w:marLeft w:val="0"/>
              <w:marRight w:val="0"/>
              <w:marTop w:val="0"/>
              <w:marBottom w:val="0"/>
              <w:divBdr>
                <w:top w:val="none" w:sz="0" w:space="0" w:color="auto"/>
                <w:left w:val="none" w:sz="0" w:space="0" w:color="auto"/>
                <w:bottom w:val="none" w:sz="0" w:space="0" w:color="auto"/>
                <w:right w:val="none" w:sz="0" w:space="0" w:color="auto"/>
              </w:divBdr>
            </w:div>
          </w:divsChild>
        </w:div>
        <w:div w:id="1158032098">
          <w:marLeft w:val="0"/>
          <w:marRight w:val="0"/>
          <w:marTop w:val="0"/>
          <w:marBottom w:val="0"/>
          <w:divBdr>
            <w:top w:val="none" w:sz="0" w:space="0" w:color="auto"/>
            <w:left w:val="none" w:sz="0" w:space="0" w:color="auto"/>
            <w:bottom w:val="none" w:sz="0" w:space="0" w:color="auto"/>
            <w:right w:val="none" w:sz="0" w:space="0" w:color="auto"/>
          </w:divBdr>
          <w:divsChild>
            <w:div w:id="350181517">
              <w:marLeft w:val="0"/>
              <w:marRight w:val="0"/>
              <w:marTop w:val="0"/>
              <w:marBottom w:val="0"/>
              <w:divBdr>
                <w:top w:val="none" w:sz="0" w:space="0" w:color="auto"/>
                <w:left w:val="none" w:sz="0" w:space="0" w:color="auto"/>
                <w:bottom w:val="none" w:sz="0" w:space="0" w:color="auto"/>
                <w:right w:val="none" w:sz="0" w:space="0" w:color="auto"/>
              </w:divBdr>
            </w:div>
          </w:divsChild>
        </w:div>
        <w:div w:id="1209563687">
          <w:marLeft w:val="0"/>
          <w:marRight w:val="0"/>
          <w:marTop w:val="0"/>
          <w:marBottom w:val="0"/>
          <w:divBdr>
            <w:top w:val="none" w:sz="0" w:space="0" w:color="auto"/>
            <w:left w:val="none" w:sz="0" w:space="0" w:color="auto"/>
            <w:bottom w:val="none" w:sz="0" w:space="0" w:color="auto"/>
            <w:right w:val="none" w:sz="0" w:space="0" w:color="auto"/>
          </w:divBdr>
          <w:divsChild>
            <w:div w:id="1641761846">
              <w:marLeft w:val="0"/>
              <w:marRight w:val="0"/>
              <w:marTop w:val="0"/>
              <w:marBottom w:val="0"/>
              <w:divBdr>
                <w:top w:val="none" w:sz="0" w:space="0" w:color="auto"/>
                <w:left w:val="none" w:sz="0" w:space="0" w:color="auto"/>
                <w:bottom w:val="none" w:sz="0" w:space="0" w:color="auto"/>
                <w:right w:val="none" w:sz="0" w:space="0" w:color="auto"/>
              </w:divBdr>
            </w:div>
          </w:divsChild>
        </w:div>
        <w:div w:id="1276402616">
          <w:marLeft w:val="0"/>
          <w:marRight w:val="0"/>
          <w:marTop w:val="0"/>
          <w:marBottom w:val="0"/>
          <w:divBdr>
            <w:top w:val="none" w:sz="0" w:space="0" w:color="auto"/>
            <w:left w:val="none" w:sz="0" w:space="0" w:color="auto"/>
            <w:bottom w:val="none" w:sz="0" w:space="0" w:color="auto"/>
            <w:right w:val="none" w:sz="0" w:space="0" w:color="auto"/>
          </w:divBdr>
          <w:divsChild>
            <w:div w:id="1228492397">
              <w:marLeft w:val="0"/>
              <w:marRight w:val="0"/>
              <w:marTop w:val="0"/>
              <w:marBottom w:val="0"/>
              <w:divBdr>
                <w:top w:val="none" w:sz="0" w:space="0" w:color="auto"/>
                <w:left w:val="none" w:sz="0" w:space="0" w:color="auto"/>
                <w:bottom w:val="none" w:sz="0" w:space="0" w:color="auto"/>
                <w:right w:val="none" w:sz="0" w:space="0" w:color="auto"/>
              </w:divBdr>
            </w:div>
          </w:divsChild>
        </w:div>
        <w:div w:id="1290090418">
          <w:marLeft w:val="0"/>
          <w:marRight w:val="0"/>
          <w:marTop w:val="0"/>
          <w:marBottom w:val="0"/>
          <w:divBdr>
            <w:top w:val="none" w:sz="0" w:space="0" w:color="auto"/>
            <w:left w:val="none" w:sz="0" w:space="0" w:color="auto"/>
            <w:bottom w:val="none" w:sz="0" w:space="0" w:color="auto"/>
            <w:right w:val="none" w:sz="0" w:space="0" w:color="auto"/>
          </w:divBdr>
          <w:divsChild>
            <w:div w:id="77213584">
              <w:marLeft w:val="0"/>
              <w:marRight w:val="0"/>
              <w:marTop w:val="0"/>
              <w:marBottom w:val="0"/>
              <w:divBdr>
                <w:top w:val="none" w:sz="0" w:space="0" w:color="auto"/>
                <w:left w:val="none" w:sz="0" w:space="0" w:color="auto"/>
                <w:bottom w:val="none" w:sz="0" w:space="0" w:color="auto"/>
                <w:right w:val="none" w:sz="0" w:space="0" w:color="auto"/>
              </w:divBdr>
            </w:div>
          </w:divsChild>
        </w:div>
        <w:div w:id="1317563243">
          <w:marLeft w:val="0"/>
          <w:marRight w:val="0"/>
          <w:marTop w:val="0"/>
          <w:marBottom w:val="0"/>
          <w:divBdr>
            <w:top w:val="none" w:sz="0" w:space="0" w:color="auto"/>
            <w:left w:val="none" w:sz="0" w:space="0" w:color="auto"/>
            <w:bottom w:val="none" w:sz="0" w:space="0" w:color="auto"/>
            <w:right w:val="none" w:sz="0" w:space="0" w:color="auto"/>
          </w:divBdr>
          <w:divsChild>
            <w:div w:id="2001733518">
              <w:marLeft w:val="0"/>
              <w:marRight w:val="0"/>
              <w:marTop w:val="0"/>
              <w:marBottom w:val="0"/>
              <w:divBdr>
                <w:top w:val="none" w:sz="0" w:space="0" w:color="auto"/>
                <w:left w:val="none" w:sz="0" w:space="0" w:color="auto"/>
                <w:bottom w:val="none" w:sz="0" w:space="0" w:color="auto"/>
                <w:right w:val="none" w:sz="0" w:space="0" w:color="auto"/>
              </w:divBdr>
            </w:div>
          </w:divsChild>
        </w:div>
        <w:div w:id="1390611441">
          <w:marLeft w:val="0"/>
          <w:marRight w:val="0"/>
          <w:marTop w:val="0"/>
          <w:marBottom w:val="0"/>
          <w:divBdr>
            <w:top w:val="none" w:sz="0" w:space="0" w:color="auto"/>
            <w:left w:val="none" w:sz="0" w:space="0" w:color="auto"/>
            <w:bottom w:val="none" w:sz="0" w:space="0" w:color="auto"/>
            <w:right w:val="none" w:sz="0" w:space="0" w:color="auto"/>
          </w:divBdr>
          <w:divsChild>
            <w:div w:id="443425917">
              <w:marLeft w:val="0"/>
              <w:marRight w:val="0"/>
              <w:marTop w:val="0"/>
              <w:marBottom w:val="0"/>
              <w:divBdr>
                <w:top w:val="none" w:sz="0" w:space="0" w:color="auto"/>
                <w:left w:val="none" w:sz="0" w:space="0" w:color="auto"/>
                <w:bottom w:val="none" w:sz="0" w:space="0" w:color="auto"/>
                <w:right w:val="none" w:sz="0" w:space="0" w:color="auto"/>
              </w:divBdr>
            </w:div>
          </w:divsChild>
        </w:div>
        <w:div w:id="1426531726">
          <w:marLeft w:val="0"/>
          <w:marRight w:val="0"/>
          <w:marTop w:val="0"/>
          <w:marBottom w:val="0"/>
          <w:divBdr>
            <w:top w:val="none" w:sz="0" w:space="0" w:color="auto"/>
            <w:left w:val="none" w:sz="0" w:space="0" w:color="auto"/>
            <w:bottom w:val="none" w:sz="0" w:space="0" w:color="auto"/>
            <w:right w:val="none" w:sz="0" w:space="0" w:color="auto"/>
          </w:divBdr>
          <w:divsChild>
            <w:div w:id="69154719">
              <w:marLeft w:val="0"/>
              <w:marRight w:val="0"/>
              <w:marTop w:val="0"/>
              <w:marBottom w:val="0"/>
              <w:divBdr>
                <w:top w:val="none" w:sz="0" w:space="0" w:color="auto"/>
                <w:left w:val="none" w:sz="0" w:space="0" w:color="auto"/>
                <w:bottom w:val="none" w:sz="0" w:space="0" w:color="auto"/>
                <w:right w:val="none" w:sz="0" w:space="0" w:color="auto"/>
              </w:divBdr>
            </w:div>
          </w:divsChild>
        </w:div>
        <w:div w:id="1445346674">
          <w:marLeft w:val="0"/>
          <w:marRight w:val="0"/>
          <w:marTop w:val="0"/>
          <w:marBottom w:val="0"/>
          <w:divBdr>
            <w:top w:val="none" w:sz="0" w:space="0" w:color="auto"/>
            <w:left w:val="none" w:sz="0" w:space="0" w:color="auto"/>
            <w:bottom w:val="none" w:sz="0" w:space="0" w:color="auto"/>
            <w:right w:val="none" w:sz="0" w:space="0" w:color="auto"/>
          </w:divBdr>
          <w:divsChild>
            <w:div w:id="639268681">
              <w:marLeft w:val="0"/>
              <w:marRight w:val="0"/>
              <w:marTop w:val="0"/>
              <w:marBottom w:val="0"/>
              <w:divBdr>
                <w:top w:val="none" w:sz="0" w:space="0" w:color="auto"/>
                <w:left w:val="none" w:sz="0" w:space="0" w:color="auto"/>
                <w:bottom w:val="none" w:sz="0" w:space="0" w:color="auto"/>
                <w:right w:val="none" w:sz="0" w:space="0" w:color="auto"/>
              </w:divBdr>
            </w:div>
          </w:divsChild>
        </w:div>
        <w:div w:id="1541892371">
          <w:marLeft w:val="0"/>
          <w:marRight w:val="0"/>
          <w:marTop w:val="0"/>
          <w:marBottom w:val="0"/>
          <w:divBdr>
            <w:top w:val="none" w:sz="0" w:space="0" w:color="auto"/>
            <w:left w:val="none" w:sz="0" w:space="0" w:color="auto"/>
            <w:bottom w:val="none" w:sz="0" w:space="0" w:color="auto"/>
            <w:right w:val="none" w:sz="0" w:space="0" w:color="auto"/>
          </w:divBdr>
          <w:divsChild>
            <w:div w:id="1175681552">
              <w:marLeft w:val="0"/>
              <w:marRight w:val="0"/>
              <w:marTop w:val="0"/>
              <w:marBottom w:val="0"/>
              <w:divBdr>
                <w:top w:val="none" w:sz="0" w:space="0" w:color="auto"/>
                <w:left w:val="none" w:sz="0" w:space="0" w:color="auto"/>
                <w:bottom w:val="none" w:sz="0" w:space="0" w:color="auto"/>
                <w:right w:val="none" w:sz="0" w:space="0" w:color="auto"/>
              </w:divBdr>
            </w:div>
          </w:divsChild>
        </w:div>
        <w:div w:id="1577283541">
          <w:marLeft w:val="0"/>
          <w:marRight w:val="0"/>
          <w:marTop w:val="0"/>
          <w:marBottom w:val="0"/>
          <w:divBdr>
            <w:top w:val="none" w:sz="0" w:space="0" w:color="auto"/>
            <w:left w:val="none" w:sz="0" w:space="0" w:color="auto"/>
            <w:bottom w:val="none" w:sz="0" w:space="0" w:color="auto"/>
            <w:right w:val="none" w:sz="0" w:space="0" w:color="auto"/>
          </w:divBdr>
          <w:divsChild>
            <w:div w:id="868949817">
              <w:marLeft w:val="0"/>
              <w:marRight w:val="0"/>
              <w:marTop w:val="0"/>
              <w:marBottom w:val="0"/>
              <w:divBdr>
                <w:top w:val="none" w:sz="0" w:space="0" w:color="auto"/>
                <w:left w:val="none" w:sz="0" w:space="0" w:color="auto"/>
                <w:bottom w:val="none" w:sz="0" w:space="0" w:color="auto"/>
                <w:right w:val="none" w:sz="0" w:space="0" w:color="auto"/>
              </w:divBdr>
            </w:div>
          </w:divsChild>
        </w:div>
        <w:div w:id="1656758605">
          <w:marLeft w:val="0"/>
          <w:marRight w:val="0"/>
          <w:marTop w:val="0"/>
          <w:marBottom w:val="0"/>
          <w:divBdr>
            <w:top w:val="none" w:sz="0" w:space="0" w:color="auto"/>
            <w:left w:val="none" w:sz="0" w:space="0" w:color="auto"/>
            <w:bottom w:val="none" w:sz="0" w:space="0" w:color="auto"/>
            <w:right w:val="none" w:sz="0" w:space="0" w:color="auto"/>
          </w:divBdr>
          <w:divsChild>
            <w:div w:id="429013919">
              <w:marLeft w:val="0"/>
              <w:marRight w:val="0"/>
              <w:marTop w:val="0"/>
              <w:marBottom w:val="0"/>
              <w:divBdr>
                <w:top w:val="none" w:sz="0" w:space="0" w:color="auto"/>
                <w:left w:val="none" w:sz="0" w:space="0" w:color="auto"/>
                <w:bottom w:val="none" w:sz="0" w:space="0" w:color="auto"/>
                <w:right w:val="none" w:sz="0" w:space="0" w:color="auto"/>
              </w:divBdr>
            </w:div>
          </w:divsChild>
        </w:div>
        <w:div w:id="1674067232">
          <w:marLeft w:val="0"/>
          <w:marRight w:val="0"/>
          <w:marTop w:val="0"/>
          <w:marBottom w:val="0"/>
          <w:divBdr>
            <w:top w:val="none" w:sz="0" w:space="0" w:color="auto"/>
            <w:left w:val="none" w:sz="0" w:space="0" w:color="auto"/>
            <w:bottom w:val="none" w:sz="0" w:space="0" w:color="auto"/>
            <w:right w:val="none" w:sz="0" w:space="0" w:color="auto"/>
          </w:divBdr>
          <w:divsChild>
            <w:div w:id="1204899558">
              <w:marLeft w:val="0"/>
              <w:marRight w:val="0"/>
              <w:marTop w:val="0"/>
              <w:marBottom w:val="0"/>
              <w:divBdr>
                <w:top w:val="none" w:sz="0" w:space="0" w:color="auto"/>
                <w:left w:val="none" w:sz="0" w:space="0" w:color="auto"/>
                <w:bottom w:val="none" w:sz="0" w:space="0" w:color="auto"/>
                <w:right w:val="none" w:sz="0" w:space="0" w:color="auto"/>
              </w:divBdr>
            </w:div>
          </w:divsChild>
        </w:div>
        <w:div w:id="1732650894">
          <w:marLeft w:val="0"/>
          <w:marRight w:val="0"/>
          <w:marTop w:val="0"/>
          <w:marBottom w:val="0"/>
          <w:divBdr>
            <w:top w:val="none" w:sz="0" w:space="0" w:color="auto"/>
            <w:left w:val="none" w:sz="0" w:space="0" w:color="auto"/>
            <w:bottom w:val="none" w:sz="0" w:space="0" w:color="auto"/>
            <w:right w:val="none" w:sz="0" w:space="0" w:color="auto"/>
          </w:divBdr>
          <w:divsChild>
            <w:div w:id="636301648">
              <w:marLeft w:val="0"/>
              <w:marRight w:val="0"/>
              <w:marTop w:val="0"/>
              <w:marBottom w:val="0"/>
              <w:divBdr>
                <w:top w:val="none" w:sz="0" w:space="0" w:color="auto"/>
                <w:left w:val="none" w:sz="0" w:space="0" w:color="auto"/>
                <w:bottom w:val="none" w:sz="0" w:space="0" w:color="auto"/>
                <w:right w:val="none" w:sz="0" w:space="0" w:color="auto"/>
              </w:divBdr>
            </w:div>
          </w:divsChild>
        </w:div>
        <w:div w:id="1818255250">
          <w:marLeft w:val="0"/>
          <w:marRight w:val="0"/>
          <w:marTop w:val="0"/>
          <w:marBottom w:val="0"/>
          <w:divBdr>
            <w:top w:val="none" w:sz="0" w:space="0" w:color="auto"/>
            <w:left w:val="none" w:sz="0" w:space="0" w:color="auto"/>
            <w:bottom w:val="none" w:sz="0" w:space="0" w:color="auto"/>
            <w:right w:val="none" w:sz="0" w:space="0" w:color="auto"/>
          </w:divBdr>
          <w:divsChild>
            <w:div w:id="1880320897">
              <w:marLeft w:val="0"/>
              <w:marRight w:val="0"/>
              <w:marTop w:val="0"/>
              <w:marBottom w:val="0"/>
              <w:divBdr>
                <w:top w:val="none" w:sz="0" w:space="0" w:color="auto"/>
                <w:left w:val="none" w:sz="0" w:space="0" w:color="auto"/>
                <w:bottom w:val="none" w:sz="0" w:space="0" w:color="auto"/>
                <w:right w:val="none" w:sz="0" w:space="0" w:color="auto"/>
              </w:divBdr>
            </w:div>
          </w:divsChild>
        </w:div>
        <w:div w:id="1833830709">
          <w:marLeft w:val="0"/>
          <w:marRight w:val="0"/>
          <w:marTop w:val="0"/>
          <w:marBottom w:val="0"/>
          <w:divBdr>
            <w:top w:val="none" w:sz="0" w:space="0" w:color="auto"/>
            <w:left w:val="none" w:sz="0" w:space="0" w:color="auto"/>
            <w:bottom w:val="none" w:sz="0" w:space="0" w:color="auto"/>
            <w:right w:val="none" w:sz="0" w:space="0" w:color="auto"/>
          </w:divBdr>
          <w:divsChild>
            <w:div w:id="1083600923">
              <w:marLeft w:val="0"/>
              <w:marRight w:val="0"/>
              <w:marTop w:val="0"/>
              <w:marBottom w:val="0"/>
              <w:divBdr>
                <w:top w:val="none" w:sz="0" w:space="0" w:color="auto"/>
                <w:left w:val="none" w:sz="0" w:space="0" w:color="auto"/>
                <w:bottom w:val="none" w:sz="0" w:space="0" w:color="auto"/>
                <w:right w:val="none" w:sz="0" w:space="0" w:color="auto"/>
              </w:divBdr>
            </w:div>
          </w:divsChild>
        </w:div>
        <w:div w:id="1884824825">
          <w:marLeft w:val="0"/>
          <w:marRight w:val="0"/>
          <w:marTop w:val="0"/>
          <w:marBottom w:val="0"/>
          <w:divBdr>
            <w:top w:val="none" w:sz="0" w:space="0" w:color="auto"/>
            <w:left w:val="none" w:sz="0" w:space="0" w:color="auto"/>
            <w:bottom w:val="none" w:sz="0" w:space="0" w:color="auto"/>
            <w:right w:val="none" w:sz="0" w:space="0" w:color="auto"/>
          </w:divBdr>
          <w:divsChild>
            <w:div w:id="737167938">
              <w:marLeft w:val="0"/>
              <w:marRight w:val="0"/>
              <w:marTop w:val="0"/>
              <w:marBottom w:val="0"/>
              <w:divBdr>
                <w:top w:val="none" w:sz="0" w:space="0" w:color="auto"/>
                <w:left w:val="none" w:sz="0" w:space="0" w:color="auto"/>
                <w:bottom w:val="none" w:sz="0" w:space="0" w:color="auto"/>
                <w:right w:val="none" w:sz="0" w:space="0" w:color="auto"/>
              </w:divBdr>
            </w:div>
          </w:divsChild>
        </w:div>
        <w:div w:id="1906379314">
          <w:marLeft w:val="0"/>
          <w:marRight w:val="0"/>
          <w:marTop w:val="0"/>
          <w:marBottom w:val="0"/>
          <w:divBdr>
            <w:top w:val="none" w:sz="0" w:space="0" w:color="auto"/>
            <w:left w:val="none" w:sz="0" w:space="0" w:color="auto"/>
            <w:bottom w:val="none" w:sz="0" w:space="0" w:color="auto"/>
            <w:right w:val="none" w:sz="0" w:space="0" w:color="auto"/>
          </w:divBdr>
          <w:divsChild>
            <w:div w:id="519046617">
              <w:marLeft w:val="0"/>
              <w:marRight w:val="0"/>
              <w:marTop w:val="0"/>
              <w:marBottom w:val="0"/>
              <w:divBdr>
                <w:top w:val="none" w:sz="0" w:space="0" w:color="auto"/>
                <w:left w:val="none" w:sz="0" w:space="0" w:color="auto"/>
                <w:bottom w:val="none" w:sz="0" w:space="0" w:color="auto"/>
                <w:right w:val="none" w:sz="0" w:space="0" w:color="auto"/>
              </w:divBdr>
            </w:div>
          </w:divsChild>
        </w:div>
        <w:div w:id="1916012750">
          <w:marLeft w:val="0"/>
          <w:marRight w:val="0"/>
          <w:marTop w:val="0"/>
          <w:marBottom w:val="0"/>
          <w:divBdr>
            <w:top w:val="none" w:sz="0" w:space="0" w:color="auto"/>
            <w:left w:val="none" w:sz="0" w:space="0" w:color="auto"/>
            <w:bottom w:val="none" w:sz="0" w:space="0" w:color="auto"/>
            <w:right w:val="none" w:sz="0" w:space="0" w:color="auto"/>
          </w:divBdr>
          <w:divsChild>
            <w:div w:id="1599868638">
              <w:marLeft w:val="0"/>
              <w:marRight w:val="0"/>
              <w:marTop w:val="0"/>
              <w:marBottom w:val="0"/>
              <w:divBdr>
                <w:top w:val="none" w:sz="0" w:space="0" w:color="auto"/>
                <w:left w:val="none" w:sz="0" w:space="0" w:color="auto"/>
                <w:bottom w:val="none" w:sz="0" w:space="0" w:color="auto"/>
                <w:right w:val="none" w:sz="0" w:space="0" w:color="auto"/>
              </w:divBdr>
            </w:div>
          </w:divsChild>
        </w:div>
        <w:div w:id="1967587560">
          <w:marLeft w:val="0"/>
          <w:marRight w:val="0"/>
          <w:marTop w:val="0"/>
          <w:marBottom w:val="0"/>
          <w:divBdr>
            <w:top w:val="none" w:sz="0" w:space="0" w:color="auto"/>
            <w:left w:val="none" w:sz="0" w:space="0" w:color="auto"/>
            <w:bottom w:val="none" w:sz="0" w:space="0" w:color="auto"/>
            <w:right w:val="none" w:sz="0" w:space="0" w:color="auto"/>
          </w:divBdr>
          <w:divsChild>
            <w:div w:id="609043514">
              <w:marLeft w:val="0"/>
              <w:marRight w:val="0"/>
              <w:marTop w:val="0"/>
              <w:marBottom w:val="0"/>
              <w:divBdr>
                <w:top w:val="none" w:sz="0" w:space="0" w:color="auto"/>
                <w:left w:val="none" w:sz="0" w:space="0" w:color="auto"/>
                <w:bottom w:val="none" w:sz="0" w:space="0" w:color="auto"/>
                <w:right w:val="none" w:sz="0" w:space="0" w:color="auto"/>
              </w:divBdr>
            </w:div>
          </w:divsChild>
        </w:div>
        <w:div w:id="1971787674">
          <w:marLeft w:val="0"/>
          <w:marRight w:val="0"/>
          <w:marTop w:val="0"/>
          <w:marBottom w:val="0"/>
          <w:divBdr>
            <w:top w:val="none" w:sz="0" w:space="0" w:color="auto"/>
            <w:left w:val="none" w:sz="0" w:space="0" w:color="auto"/>
            <w:bottom w:val="none" w:sz="0" w:space="0" w:color="auto"/>
            <w:right w:val="none" w:sz="0" w:space="0" w:color="auto"/>
          </w:divBdr>
          <w:divsChild>
            <w:div w:id="1178302399">
              <w:marLeft w:val="0"/>
              <w:marRight w:val="0"/>
              <w:marTop w:val="0"/>
              <w:marBottom w:val="0"/>
              <w:divBdr>
                <w:top w:val="none" w:sz="0" w:space="0" w:color="auto"/>
                <w:left w:val="none" w:sz="0" w:space="0" w:color="auto"/>
                <w:bottom w:val="none" w:sz="0" w:space="0" w:color="auto"/>
                <w:right w:val="none" w:sz="0" w:space="0" w:color="auto"/>
              </w:divBdr>
            </w:div>
          </w:divsChild>
        </w:div>
        <w:div w:id="2079663904">
          <w:marLeft w:val="0"/>
          <w:marRight w:val="0"/>
          <w:marTop w:val="0"/>
          <w:marBottom w:val="0"/>
          <w:divBdr>
            <w:top w:val="none" w:sz="0" w:space="0" w:color="auto"/>
            <w:left w:val="none" w:sz="0" w:space="0" w:color="auto"/>
            <w:bottom w:val="none" w:sz="0" w:space="0" w:color="auto"/>
            <w:right w:val="none" w:sz="0" w:space="0" w:color="auto"/>
          </w:divBdr>
          <w:divsChild>
            <w:div w:id="1130780708">
              <w:marLeft w:val="0"/>
              <w:marRight w:val="0"/>
              <w:marTop w:val="0"/>
              <w:marBottom w:val="0"/>
              <w:divBdr>
                <w:top w:val="none" w:sz="0" w:space="0" w:color="auto"/>
                <w:left w:val="none" w:sz="0" w:space="0" w:color="auto"/>
                <w:bottom w:val="none" w:sz="0" w:space="0" w:color="auto"/>
                <w:right w:val="none" w:sz="0" w:space="0" w:color="auto"/>
              </w:divBdr>
            </w:div>
          </w:divsChild>
        </w:div>
        <w:div w:id="2084990518">
          <w:marLeft w:val="0"/>
          <w:marRight w:val="0"/>
          <w:marTop w:val="0"/>
          <w:marBottom w:val="0"/>
          <w:divBdr>
            <w:top w:val="none" w:sz="0" w:space="0" w:color="auto"/>
            <w:left w:val="none" w:sz="0" w:space="0" w:color="auto"/>
            <w:bottom w:val="none" w:sz="0" w:space="0" w:color="auto"/>
            <w:right w:val="none" w:sz="0" w:space="0" w:color="auto"/>
          </w:divBdr>
          <w:divsChild>
            <w:div w:id="1463887701">
              <w:marLeft w:val="0"/>
              <w:marRight w:val="0"/>
              <w:marTop w:val="0"/>
              <w:marBottom w:val="0"/>
              <w:divBdr>
                <w:top w:val="none" w:sz="0" w:space="0" w:color="auto"/>
                <w:left w:val="none" w:sz="0" w:space="0" w:color="auto"/>
                <w:bottom w:val="none" w:sz="0" w:space="0" w:color="auto"/>
                <w:right w:val="none" w:sz="0" w:space="0" w:color="auto"/>
              </w:divBdr>
            </w:div>
          </w:divsChild>
        </w:div>
        <w:div w:id="2133354848">
          <w:marLeft w:val="0"/>
          <w:marRight w:val="0"/>
          <w:marTop w:val="0"/>
          <w:marBottom w:val="0"/>
          <w:divBdr>
            <w:top w:val="none" w:sz="0" w:space="0" w:color="auto"/>
            <w:left w:val="none" w:sz="0" w:space="0" w:color="auto"/>
            <w:bottom w:val="none" w:sz="0" w:space="0" w:color="auto"/>
            <w:right w:val="none" w:sz="0" w:space="0" w:color="auto"/>
          </w:divBdr>
          <w:divsChild>
            <w:div w:id="423767403">
              <w:marLeft w:val="0"/>
              <w:marRight w:val="0"/>
              <w:marTop w:val="0"/>
              <w:marBottom w:val="0"/>
              <w:divBdr>
                <w:top w:val="none" w:sz="0" w:space="0" w:color="auto"/>
                <w:left w:val="none" w:sz="0" w:space="0" w:color="auto"/>
                <w:bottom w:val="none" w:sz="0" w:space="0" w:color="auto"/>
                <w:right w:val="none" w:sz="0" w:space="0" w:color="auto"/>
              </w:divBdr>
            </w:div>
            <w:div w:id="1791320131">
              <w:marLeft w:val="0"/>
              <w:marRight w:val="0"/>
              <w:marTop w:val="0"/>
              <w:marBottom w:val="0"/>
              <w:divBdr>
                <w:top w:val="none" w:sz="0" w:space="0" w:color="auto"/>
                <w:left w:val="none" w:sz="0" w:space="0" w:color="auto"/>
                <w:bottom w:val="none" w:sz="0" w:space="0" w:color="auto"/>
                <w:right w:val="none" w:sz="0" w:space="0" w:color="auto"/>
              </w:divBdr>
            </w:div>
          </w:divsChild>
        </w:div>
        <w:div w:id="2137915740">
          <w:marLeft w:val="0"/>
          <w:marRight w:val="0"/>
          <w:marTop w:val="0"/>
          <w:marBottom w:val="0"/>
          <w:divBdr>
            <w:top w:val="none" w:sz="0" w:space="0" w:color="auto"/>
            <w:left w:val="none" w:sz="0" w:space="0" w:color="auto"/>
            <w:bottom w:val="none" w:sz="0" w:space="0" w:color="auto"/>
            <w:right w:val="none" w:sz="0" w:space="0" w:color="auto"/>
          </w:divBdr>
          <w:divsChild>
            <w:div w:id="11335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Nam%203\PTQLYCPM\BTVN\BTN-03\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D7AAE-3541-42AA-AA8B-7067D3AA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81</TotalTime>
  <Pages>24</Pages>
  <Words>6690</Words>
  <Characters>38133</Characters>
  <Application>Microsoft Office Word</Application>
  <DocSecurity>0</DocSecurity>
  <Lines>317</Lines>
  <Paragraphs>89</Paragraphs>
  <ScaleCrop>false</ScaleCrop>
  <Company>HCMUS.CQ.PTQLYCPM.E</Company>
  <LinksUpToDate>false</LinksUpToDate>
  <CharactersWithSpaces>44734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Ứng dụng hỗ trợ tìm kiếm gia sư Seeker</dc:subject>
  <dc:creator>ASUS</dc:creator>
  <cp:keywords/>
  <dc:description/>
  <cp:lastModifiedBy>PHAN ĐẶNG DIỄM UYÊN</cp:lastModifiedBy>
  <cp:revision>415</cp:revision>
  <cp:lastPrinted>2022-06-03T01:34:00Z</cp:lastPrinted>
  <dcterms:created xsi:type="dcterms:W3CDTF">2022-05-27T13:29:00Z</dcterms:created>
  <dcterms:modified xsi:type="dcterms:W3CDTF">2022-06-03T01:34:00Z</dcterms:modified>
</cp:coreProperties>
</file>