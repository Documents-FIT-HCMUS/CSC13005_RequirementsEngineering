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B855" w14:textId="4B54FEAD" w:rsidR="00C02D8B" w:rsidRDefault="00207991">
      <w:pPr>
        <w:pStyle w:val="Tiu"/>
        <w:jc w:val="right"/>
      </w:pPr>
      <w:fldSimple w:instr=" SUBJECT  \* MERGEFORMAT ">
        <w:r w:rsidR="0039644F">
          <w:t>StudyBuds - Mạng xã hội học tập đại học</w:t>
        </w:r>
      </w:fldSimple>
    </w:p>
    <w:p w14:paraId="1D537876" w14:textId="77777777" w:rsidR="00C02D8B" w:rsidRDefault="00207991">
      <w:pPr>
        <w:pStyle w:val="Tiu"/>
        <w:jc w:val="right"/>
      </w:pPr>
      <w:fldSimple w:instr=" TITLE  \* MERGEFORMAT ">
        <w:r w:rsidR="005D6BC7">
          <w:t>Vision</w:t>
        </w:r>
      </w:fldSimple>
    </w:p>
    <w:p w14:paraId="264109B5" w14:textId="77777777" w:rsidR="00C02D8B" w:rsidRDefault="00C02D8B">
      <w:pPr>
        <w:pStyle w:val="Tiu"/>
        <w:jc w:val="right"/>
      </w:pPr>
    </w:p>
    <w:p w14:paraId="281E1921" w14:textId="3106129E" w:rsidR="00C02D8B" w:rsidRDefault="00207991">
      <w:pPr>
        <w:pStyle w:val="Tiu"/>
        <w:jc w:val="right"/>
        <w:rPr>
          <w:sz w:val="28"/>
        </w:rPr>
      </w:pPr>
      <w:r>
        <w:rPr>
          <w:sz w:val="28"/>
        </w:rPr>
        <w:t xml:space="preserve">Version </w:t>
      </w:r>
      <w:r w:rsidR="00232954">
        <w:rPr>
          <w:sz w:val="28"/>
        </w:rPr>
        <w:t>1.0</w:t>
      </w:r>
    </w:p>
    <w:p w14:paraId="25B6DF8E" w14:textId="77777777" w:rsidR="00C02D8B" w:rsidRDefault="00C02D8B">
      <w:pPr>
        <w:pStyle w:val="Tiu"/>
        <w:rPr>
          <w:sz w:val="28"/>
        </w:rPr>
      </w:pPr>
    </w:p>
    <w:p w14:paraId="73AB18E2" w14:textId="77777777" w:rsidR="00C02D8B" w:rsidRDefault="00C02D8B"/>
    <w:p w14:paraId="05E68F31" w14:textId="77777777" w:rsidR="00C02D8B" w:rsidRDefault="0020799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790FEC4A" w14:textId="77777777" w:rsidR="00C02D8B" w:rsidRDefault="0020799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2E8DA80" w14:textId="77777777" w:rsidR="00C02D8B" w:rsidRDefault="00C02D8B">
      <w:pPr>
        <w:sectPr w:rsidR="00C02D8B">
          <w:headerReference w:type="default" r:id="rId8"/>
          <w:pgSz w:w="12240" w:h="15840" w:code="1"/>
          <w:pgMar w:top="1440" w:right="1440" w:bottom="1440" w:left="1440" w:header="720" w:footer="720" w:gutter="0"/>
          <w:cols w:space="720"/>
          <w:vAlign w:val="center"/>
        </w:sectPr>
      </w:pPr>
    </w:p>
    <w:p w14:paraId="6A135802" w14:textId="77777777" w:rsidR="00C02D8B" w:rsidRDefault="00207991">
      <w:pPr>
        <w:pStyle w:val="Tiu"/>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02D8B" w14:paraId="7665AA29" w14:textId="77777777" w:rsidTr="00693C05">
        <w:tc>
          <w:tcPr>
            <w:tcW w:w="2304" w:type="dxa"/>
          </w:tcPr>
          <w:p w14:paraId="03243A25" w14:textId="77777777" w:rsidR="00C02D8B" w:rsidRDefault="00207991">
            <w:pPr>
              <w:pStyle w:val="Tabletext"/>
              <w:jc w:val="center"/>
              <w:rPr>
                <w:b/>
              </w:rPr>
            </w:pPr>
            <w:r>
              <w:rPr>
                <w:b/>
              </w:rPr>
              <w:t>Date</w:t>
            </w:r>
          </w:p>
        </w:tc>
        <w:tc>
          <w:tcPr>
            <w:tcW w:w="1152" w:type="dxa"/>
          </w:tcPr>
          <w:p w14:paraId="1FD742C2" w14:textId="77777777" w:rsidR="00C02D8B" w:rsidRDefault="00207991">
            <w:pPr>
              <w:pStyle w:val="Tabletext"/>
              <w:jc w:val="center"/>
              <w:rPr>
                <w:b/>
              </w:rPr>
            </w:pPr>
            <w:r>
              <w:rPr>
                <w:b/>
              </w:rPr>
              <w:t>Version</w:t>
            </w:r>
          </w:p>
        </w:tc>
        <w:tc>
          <w:tcPr>
            <w:tcW w:w="3744" w:type="dxa"/>
          </w:tcPr>
          <w:p w14:paraId="2028D17D" w14:textId="77777777" w:rsidR="00C02D8B" w:rsidRDefault="00207991">
            <w:pPr>
              <w:pStyle w:val="Tabletext"/>
              <w:jc w:val="center"/>
              <w:rPr>
                <w:b/>
              </w:rPr>
            </w:pPr>
            <w:r>
              <w:rPr>
                <w:b/>
              </w:rPr>
              <w:t>Description</w:t>
            </w:r>
          </w:p>
        </w:tc>
        <w:tc>
          <w:tcPr>
            <w:tcW w:w="2304" w:type="dxa"/>
          </w:tcPr>
          <w:p w14:paraId="58F97E0D" w14:textId="77777777" w:rsidR="00C02D8B" w:rsidRDefault="00207991">
            <w:pPr>
              <w:pStyle w:val="Tabletext"/>
              <w:jc w:val="center"/>
              <w:rPr>
                <w:b/>
              </w:rPr>
            </w:pPr>
            <w:r>
              <w:rPr>
                <w:b/>
              </w:rPr>
              <w:t>Author</w:t>
            </w:r>
          </w:p>
        </w:tc>
      </w:tr>
      <w:tr w:rsidR="00C02D8B" w14:paraId="5807080C" w14:textId="77777777" w:rsidTr="00693C05">
        <w:tc>
          <w:tcPr>
            <w:tcW w:w="2304" w:type="dxa"/>
          </w:tcPr>
          <w:p w14:paraId="353DE73F" w14:textId="0127C903" w:rsidR="00C02D8B" w:rsidRDefault="00693C05">
            <w:pPr>
              <w:pStyle w:val="Tabletext"/>
            </w:pPr>
            <w:r>
              <w:t>14-Mar-22</w:t>
            </w:r>
          </w:p>
        </w:tc>
        <w:tc>
          <w:tcPr>
            <w:tcW w:w="1152" w:type="dxa"/>
          </w:tcPr>
          <w:p w14:paraId="22DD3B92" w14:textId="52A795A3" w:rsidR="00C02D8B" w:rsidRDefault="00693C05">
            <w:pPr>
              <w:pStyle w:val="Tabletext"/>
            </w:pPr>
            <w:r>
              <w:t>1.1</w:t>
            </w:r>
          </w:p>
        </w:tc>
        <w:tc>
          <w:tcPr>
            <w:tcW w:w="3744" w:type="dxa"/>
          </w:tcPr>
          <w:p w14:paraId="1C432828" w14:textId="19AA0915" w:rsidR="00C02D8B" w:rsidRDefault="00693C05">
            <w:pPr>
              <w:pStyle w:val="Tabletext"/>
            </w:pPr>
            <w:r>
              <w:t>Bổ sung nội dung vào các phần 1, 2, 3, 4</w:t>
            </w:r>
          </w:p>
        </w:tc>
        <w:tc>
          <w:tcPr>
            <w:tcW w:w="2304" w:type="dxa"/>
          </w:tcPr>
          <w:p w14:paraId="57685162" w14:textId="3FD14D1E" w:rsidR="00C02D8B" w:rsidRDefault="00693C05">
            <w:pPr>
              <w:pStyle w:val="Tabletext"/>
            </w:pPr>
            <w:r>
              <w:t>Trần Vũ Việt Cường</w:t>
            </w:r>
          </w:p>
        </w:tc>
      </w:tr>
      <w:tr w:rsidR="00693C05" w14:paraId="207682C9" w14:textId="77777777" w:rsidTr="00693C05">
        <w:tc>
          <w:tcPr>
            <w:tcW w:w="2304" w:type="dxa"/>
          </w:tcPr>
          <w:p w14:paraId="20CCA055" w14:textId="343B5E71" w:rsidR="00693C05" w:rsidRDefault="00693C05" w:rsidP="00693C05">
            <w:pPr>
              <w:pStyle w:val="Tabletext"/>
            </w:pPr>
            <w:r>
              <w:t>13-Mar-22</w:t>
            </w:r>
          </w:p>
        </w:tc>
        <w:tc>
          <w:tcPr>
            <w:tcW w:w="1152" w:type="dxa"/>
          </w:tcPr>
          <w:p w14:paraId="652FACE6" w14:textId="64A2D93C" w:rsidR="00693C05" w:rsidRDefault="00693C05" w:rsidP="00693C05">
            <w:pPr>
              <w:pStyle w:val="Tabletext"/>
            </w:pPr>
            <w:r>
              <w:t>1.0</w:t>
            </w:r>
          </w:p>
        </w:tc>
        <w:tc>
          <w:tcPr>
            <w:tcW w:w="3744" w:type="dxa"/>
          </w:tcPr>
          <w:p w14:paraId="7108F374" w14:textId="5674CEE1" w:rsidR="00693C05" w:rsidRDefault="00693C05" w:rsidP="00693C05">
            <w:pPr>
              <w:pStyle w:val="Tabletext"/>
            </w:pPr>
            <w:r>
              <w:t>Điền vào nội dung các phần 1, 2, 3, 4</w:t>
            </w:r>
          </w:p>
        </w:tc>
        <w:tc>
          <w:tcPr>
            <w:tcW w:w="2304" w:type="dxa"/>
          </w:tcPr>
          <w:p w14:paraId="7F70ABAA" w14:textId="5A315FC9" w:rsidR="00693C05" w:rsidRDefault="00693C05" w:rsidP="00693C05">
            <w:pPr>
              <w:pStyle w:val="Tabletext"/>
            </w:pPr>
            <w:r>
              <w:t>Huỳnh Tấn Thọ</w:t>
            </w:r>
          </w:p>
        </w:tc>
      </w:tr>
      <w:tr w:rsidR="00693C05" w14:paraId="1DA08798" w14:textId="77777777" w:rsidTr="00693C05">
        <w:tc>
          <w:tcPr>
            <w:tcW w:w="2304" w:type="dxa"/>
          </w:tcPr>
          <w:p w14:paraId="7D840D64" w14:textId="77777777" w:rsidR="00693C05" w:rsidRDefault="00693C05" w:rsidP="00693C05">
            <w:pPr>
              <w:pStyle w:val="Tabletext"/>
            </w:pPr>
          </w:p>
        </w:tc>
        <w:tc>
          <w:tcPr>
            <w:tcW w:w="1152" w:type="dxa"/>
          </w:tcPr>
          <w:p w14:paraId="4E02B442" w14:textId="77777777" w:rsidR="00693C05" w:rsidRDefault="00693C05" w:rsidP="00693C05">
            <w:pPr>
              <w:pStyle w:val="Tabletext"/>
            </w:pPr>
          </w:p>
        </w:tc>
        <w:tc>
          <w:tcPr>
            <w:tcW w:w="3744" w:type="dxa"/>
          </w:tcPr>
          <w:p w14:paraId="58CA166D" w14:textId="77777777" w:rsidR="00693C05" w:rsidRDefault="00693C05" w:rsidP="00693C05">
            <w:pPr>
              <w:pStyle w:val="Tabletext"/>
            </w:pPr>
          </w:p>
        </w:tc>
        <w:tc>
          <w:tcPr>
            <w:tcW w:w="2304" w:type="dxa"/>
          </w:tcPr>
          <w:p w14:paraId="5BCB3441" w14:textId="77777777" w:rsidR="00693C05" w:rsidRDefault="00693C05" w:rsidP="00693C05">
            <w:pPr>
              <w:pStyle w:val="Tabletext"/>
            </w:pPr>
          </w:p>
        </w:tc>
      </w:tr>
      <w:tr w:rsidR="00693C05" w14:paraId="5325C63D" w14:textId="77777777" w:rsidTr="00693C05">
        <w:tc>
          <w:tcPr>
            <w:tcW w:w="2304" w:type="dxa"/>
          </w:tcPr>
          <w:p w14:paraId="327E8DDD" w14:textId="77777777" w:rsidR="00693C05" w:rsidRDefault="00693C05" w:rsidP="00693C05">
            <w:pPr>
              <w:pStyle w:val="Tabletext"/>
            </w:pPr>
          </w:p>
        </w:tc>
        <w:tc>
          <w:tcPr>
            <w:tcW w:w="1152" w:type="dxa"/>
          </w:tcPr>
          <w:p w14:paraId="3C15213D" w14:textId="77777777" w:rsidR="00693C05" w:rsidRDefault="00693C05" w:rsidP="00693C05">
            <w:pPr>
              <w:pStyle w:val="Tabletext"/>
            </w:pPr>
          </w:p>
        </w:tc>
        <w:tc>
          <w:tcPr>
            <w:tcW w:w="3744" w:type="dxa"/>
          </w:tcPr>
          <w:p w14:paraId="11A905B8" w14:textId="77777777" w:rsidR="00693C05" w:rsidRDefault="00693C05" w:rsidP="00693C05">
            <w:pPr>
              <w:pStyle w:val="Tabletext"/>
            </w:pPr>
          </w:p>
        </w:tc>
        <w:tc>
          <w:tcPr>
            <w:tcW w:w="2304" w:type="dxa"/>
          </w:tcPr>
          <w:p w14:paraId="1C4D0E2E" w14:textId="77777777" w:rsidR="00693C05" w:rsidRDefault="00693C05" w:rsidP="00693C05">
            <w:pPr>
              <w:pStyle w:val="Tabletext"/>
            </w:pPr>
          </w:p>
        </w:tc>
      </w:tr>
    </w:tbl>
    <w:p w14:paraId="6B32EF98" w14:textId="77777777" w:rsidR="00C02D8B" w:rsidRDefault="00C02D8B"/>
    <w:p w14:paraId="1C1E8777" w14:textId="77777777" w:rsidR="00C02D8B" w:rsidRDefault="00207991">
      <w:pPr>
        <w:pStyle w:val="Tiu"/>
      </w:pPr>
      <w:r>
        <w:br w:type="page"/>
      </w:r>
      <w:r>
        <w:lastRenderedPageBreak/>
        <w:t>Table of Contents</w:t>
      </w:r>
    </w:p>
    <w:p w14:paraId="61FA64B6" w14:textId="3AC10677" w:rsidR="00C47A24" w:rsidRDefault="00207991">
      <w:pPr>
        <w:pStyle w:val="Mucluc1"/>
        <w:tabs>
          <w:tab w:val="left" w:pos="432"/>
        </w:tabs>
        <w:rPr>
          <w:rFonts w:asciiTheme="minorHAnsi" w:eastAsiaTheme="minorEastAsia" w:hAnsiTheme="minorHAnsi" w:cstheme="minorBidi"/>
          <w:noProof/>
          <w:sz w:val="22"/>
          <w:szCs w:val="22"/>
          <w:lang w:val="vi-VN" w:eastAsia="vi-VN"/>
        </w:rPr>
      </w:pPr>
      <w:r>
        <w:fldChar w:fldCharType="begin"/>
      </w:r>
      <w:r>
        <w:instrText xml:space="preserve"> TOC \o "1-3" </w:instrText>
      </w:r>
      <w:r>
        <w:fldChar w:fldCharType="separate"/>
      </w:r>
      <w:r w:rsidR="00C47A24">
        <w:rPr>
          <w:noProof/>
        </w:rPr>
        <w:t>1.</w:t>
      </w:r>
      <w:r w:rsidR="00C47A24">
        <w:rPr>
          <w:rFonts w:asciiTheme="minorHAnsi" w:eastAsiaTheme="minorEastAsia" w:hAnsiTheme="minorHAnsi" w:cstheme="minorBidi"/>
          <w:noProof/>
          <w:sz w:val="22"/>
          <w:szCs w:val="22"/>
          <w:lang w:val="vi-VN" w:eastAsia="vi-VN"/>
        </w:rPr>
        <w:tab/>
      </w:r>
      <w:r w:rsidR="00C47A24">
        <w:rPr>
          <w:noProof/>
        </w:rPr>
        <w:t>Introduction</w:t>
      </w:r>
      <w:r w:rsidR="00C47A24">
        <w:rPr>
          <w:noProof/>
        </w:rPr>
        <w:tab/>
      </w:r>
      <w:r w:rsidR="00C47A24">
        <w:rPr>
          <w:noProof/>
        </w:rPr>
        <w:fldChar w:fldCharType="begin"/>
      </w:r>
      <w:r w:rsidR="00C47A24">
        <w:rPr>
          <w:noProof/>
        </w:rPr>
        <w:instrText xml:space="preserve"> PAGEREF _Toc98161150 \h </w:instrText>
      </w:r>
      <w:r w:rsidR="00C47A24">
        <w:rPr>
          <w:noProof/>
        </w:rPr>
      </w:r>
      <w:r w:rsidR="00C47A24">
        <w:rPr>
          <w:noProof/>
        </w:rPr>
        <w:fldChar w:fldCharType="separate"/>
      </w:r>
      <w:r w:rsidR="00C47A24">
        <w:rPr>
          <w:noProof/>
        </w:rPr>
        <w:t>5</w:t>
      </w:r>
      <w:r w:rsidR="00C47A24">
        <w:rPr>
          <w:noProof/>
        </w:rPr>
        <w:fldChar w:fldCharType="end"/>
      </w:r>
    </w:p>
    <w:p w14:paraId="5DF6845D" w14:textId="3B5176E3"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1.1</w:t>
      </w:r>
      <w:r>
        <w:rPr>
          <w:rFonts w:asciiTheme="minorHAnsi" w:eastAsiaTheme="minorEastAsia" w:hAnsiTheme="minorHAnsi" w:cstheme="minorBidi"/>
          <w:noProof/>
          <w:sz w:val="22"/>
          <w:szCs w:val="22"/>
          <w:lang w:val="vi-VN" w:eastAsia="vi-VN"/>
        </w:rPr>
        <w:tab/>
      </w:r>
      <w:r>
        <w:rPr>
          <w:noProof/>
        </w:rPr>
        <w:t>Purpose</w:t>
      </w:r>
      <w:r>
        <w:rPr>
          <w:noProof/>
        </w:rPr>
        <w:tab/>
      </w:r>
      <w:r>
        <w:rPr>
          <w:noProof/>
        </w:rPr>
        <w:fldChar w:fldCharType="begin"/>
      </w:r>
      <w:r>
        <w:rPr>
          <w:noProof/>
        </w:rPr>
        <w:instrText xml:space="preserve"> PAGEREF _Toc98161151 \h </w:instrText>
      </w:r>
      <w:r>
        <w:rPr>
          <w:noProof/>
        </w:rPr>
      </w:r>
      <w:r>
        <w:rPr>
          <w:noProof/>
        </w:rPr>
        <w:fldChar w:fldCharType="separate"/>
      </w:r>
      <w:r>
        <w:rPr>
          <w:noProof/>
        </w:rPr>
        <w:t>5</w:t>
      </w:r>
      <w:r>
        <w:rPr>
          <w:noProof/>
        </w:rPr>
        <w:fldChar w:fldCharType="end"/>
      </w:r>
    </w:p>
    <w:p w14:paraId="5540D35A" w14:textId="09DD7785"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1.2</w:t>
      </w:r>
      <w:r>
        <w:rPr>
          <w:rFonts w:asciiTheme="minorHAnsi" w:eastAsiaTheme="minorEastAsia" w:hAnsiTheme="minorHAnsi" w:cstheme="minorBidi"/>
          <w:noProof/>
          <w:sz w:val="22"/>
          <w:szCs w:val="22"/>
          <w:lang w:val="vi-VN" w:eastAsia="vi-VN"/>
        </w:rPr>
        <w:tab/>
      </w:r>
      <w:r>
        <w:rPr>
          <w:noProof/>
        </w:rPr>
        <w:t>Scope</w:t>
      </w:r>
      <w:r>
        <w:rPr>
          <w:noProof/>
        </w:rPr>
        <w:tab/>
      </w:r>
      <w:r>
        <w:rPr>
          <w:noProof/>
        </w:rPr>
        <w:fldChar w:fldCharType="begin"/>
      </w:r>
      <w:r>
        <w:rPr>
          <w:noProof/>
        </w:rPr>
        <w:instrText xml:space="preserve"> PAGEREF _Toc98161152 \h </w:instrText>
      </w:r>
      <w:r>
        <w:rPr>
          <w:noProof/>
        </w:rPr>
      </w:r>
      <w:r>
        <w:rPr>
          <w:noProof/>
        </w:rPr>
        <w:fldChar w:fldCharType="separate"/>
      </w:r>
      <w:r>
        <w:rPr>
          <w:noProof/>
        </w:rPr>
        <w:t>5</w:t>
      </w:r>
      <w:r>
        <w:rPr>
          <w:noProof/>
        </w:rPr>
        <w:fldChar w:fldCharType="end"/>
      </w:r>
    </w:p>
    <w:p w14:paraId="32F90F4B" w14:textId="1D5DA33D"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1.3</w:t>
      </w:r>
      <w:r>
        <w:rPr>
          <w:rFonts w:asciiTheme="minorHAnsi" w:eastAsiaTheme="minorEastAsia" w:hAnsiTheme="minorHAnsi" w:cstheme="minorBidi"/>
          <w:noProof/>
          <w:sz w:val="22"/>
          <w:szCs w:val="22"/>
          <w:lang w:val="vi-VN" w:eastAsia="vi-VN"/>
        </w:rPr>
        <w:tab/>
      </w:r>
      <w:r>
        <w:rPr>
          <w:noProof/>
        </w:rPr>
        <w:t>Definitions, Acronyms, and Abbreviations</w:t>
      </w:r>
      <w:r>
        <w:rPr>
          <w:noProof/>
        </w:rPr>
        <w:tab/>
      </w:r>
      <w:r>
        <w:rPr>
          <w:noProof/>
        </w:rPr>
        <w:fldChar w:fldCharType="begin"/>
      </w:r>
      <w:r>
        <w:rPr>
          <w:noProof/>
        </w:rPr>
        <w:instrText xml:space="preserve"> PAGEREF _Toc98161153 \h </w:instrText>
      </w:r>
      <w:r>
        <w:rPr>
          <w:noProof/>
        </w:rPr>
      </w:r>
      <w:r>
        <w:rPr>
          <w:noProof/>
        </w:rPr>
        <w:fldChar w:fldCharType="separate"/>
      </w:r>
      <w:r>
        <w:rPr>
          <w:noProof/>
        </w:rPr>
        <w:t>5</w:t>
      </w:r>
      <w:r>
        <w:rPr>
          <w:noProof/>
        </w:rPr>
        <w:fldChar w:fldCharType="end"/>
      </w:r>
    </w:p>
    <w:p w14:paraId="17CC83CB" w14:textId="5662E8BE"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1.4</w:t>
      </w:r>
      <w:r>
        <w:rPr>
          <w:rFonts w:asciiTheme="minorHAnsi" w:eastAsiaTheme="minorEastAsia" w:hAnsiTheme="minorHAnsi" w:cstheme="minorBidi"/>
          <w:noProof/>
          <w:sz w:val="22"/>
          <w:szCs w:val="22"/>
          <w:lang w:val="vi-VN" w:eastAsia="vi-VN"/>
        </w:rPr>
        <w:tab/>
      </w:r>
      <w:r>
        <w:rPr>
          <w:noProof/>
        </w:rPr>
        <w:t>References</w:t>
      </w:r>
      <w:r>
        <w:rPr>
          <w:noProof/>
        </w:rPr>
        <w:tab/>
      </w:r>
      <w:r>
        <w:rPr>
          <w:noProof/>
        </w:rPr>
        <w:fldChar w:fldCharType="begin"/>
      </w:r>
      <w:r>
        <w:rPr>
          <w:noProof/>
        </w:rPr>
        <w:instrText xml:space="preserve"> PAGEREF _Toc98161154 \h </w:instrText>
      </w:r>
      <w:r>
        <w:rPr>
          <w:noProof/>
        </w:rPr>
      </w:r>
      <w:r>
        <w:rPr>
          <w:noProof/>
        </w:rPr>
        <w:fldChar w:fldCharType="separate"/>
      </w:r>
      <w:r>
        <w:rPr>
          <w:noProof/>
        </w:rPr>
        <w:t>5</w:t>
      </w:r>
      <w:r>
        <w:rPr>
          <w:noProof/>
        </w:rPr>
        <w:fldChar w:fldCharType="end"/>
      </w:r>
    </w:p>
    <w:p w14:paraId="1BE8CA88" w14:textId="683946F1"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1.5</w:t>
      </w:r>
      <w:r>
        <w:rPr>
          <w:rFonts w:asciiTheme="minorHAnsi" w:eastAsiaTheme="minorEastAsia" w:hAnsiTheme="minorHAnsi" w:cstheme="minorBidi"/>
          <w:noProof/>
          <w:sz w:val="22"/>
          <w:szCs w:val="22"/>
          <w:lang w:val="vi-VN" w:eastAsia="vi-VN"/>
        </w:rPr>
        <w:tab/>
      </w:r>
      <w:r>
        <w:rPr>
          <w:noProof/>
        </w:rPr>
        <w:t>Overview</w:t>
      </w:r>
      <w:r>
        <w:rPr>
          <w:noProof/>
        </w:rPr>
        <w:tab/>
      </w:r>
      <w:r>
        <w:rPr>
          <w:noProof/>
        </w:rPr>
        <w:fldChar w:fldCharType="begin"/>
      </w:r>
      <w:r>
        <w:rPr>
          <w:noProof/>
        </w:rPr>
        <w:instrText xml:space="preserve"> PAGEREF _Toc98161155 \h </w:instrText>
      </w:r>
      <w:r>
        <w:rPr>
          <w:noProof/>
        </w:rPr>
      </w:r>
      <w:r>
        <w:rPr>
          <w:noProof/>
        </w:rPr>
        <w:fldChar w:fldCharType="separate"/>
      </w:r>
      <w:r>
        <w:rPr>
          <w:noProof/>
        </w:rPr>
        <w:t>6</w:t>
      </w:r>
      <w:r>
        <w:rPr>
          <w:noProof/>
        </w:rPr>
        <w:fldChar w:fldCharType="end"/>
      </w:r>
    </w:p>
    <w:p w14:paraId="4CAE7755" w14:textId="0876BC74" w:rsidR="00C47A24" w:rsidRDefault="00C47A24">
      <w:pPr>
        <w:pStyle w:val="Mucluc1"/>
        <w:tabs>
          <w:tab w:val="left" w:pos="432"/>
        </w:tabs>
        <w:rPr>
          <w:rFonts w:asciiTheme="minorHAnsi" w:eastAsiaTheme="minorEastAsia" w:hAnsiTheme="minorHAnsi" w:cstheme="minorBidi"/>
          <w:noProof/>
          <w:sz w:val="22"/>
          <w:szCs w:val="22"/>
          <w:lang w:val="vi-VN" w:eastAsia="vi-VN"/>
        </w:rPr>
      </w:pPr>
      <w:r>
        <w:rPr>
          <w:noProof/>
        </w:rPr>
        <w:t>2.</w:t>
      </w:r>
      <w:r>
        <w:rPr>
          <w:rFonts w:asciiTheme="minorHAnsi" w:eastAsiaTheme="minorEastAsia" w:hAnsiTheme="minorHAnsi" w:cstheme="minorBidi"/>
          <w:noProof/>
          <w:sz w:val="22"/>
          <w:szCs w:val="22"/>
          <w:lang w:val="vi-VN" w:eastAsia="vi-VN"/>
        </w:rPr>
        <w:tab/>
      </w:r>
      <w:r>
        <w:rPr>
          <w:noProof/>
        </w:rPr>
        <w:t>Positioning</w:t>
      </w:r>
      <w:r>
        <w:rPr>
          <w:noProof/>
        </w:rPr>
        <w:tab/>
      </w:r>
      <w:r>
        <w:rPr>
          <w:noProof/>
        </w:rPr>
        <w:fldChar w:fldCharType="begin"/>
      </w:r>
      <w:r>
        <w:rPr>
          <w:noProof/>
        </w:rPr>
        <w:instrText xml:space="preserve"> PAGEREF _Toc98161156 \h </w:instrText>
      </w:r>
      <w:r>
        <w:rPr>
          <w:noProof/>
        </w:rPr>
      </w:r>
      <w:r>
        <w:rPr>
          <w:noProof/>
        </w:rPr>
        <w:fldChar w:fldCharType="separate"/>
      </w:r>
      <w:r>
        <w:rPr>
          <w:noProof/>
        </w:rPr>
        <w:t>6</w:t>
      </w:r>
      <w:r>
        <w:rPr>
          <w:noProof/>
        </w:rPr>
        <w:fldChar w:fldCharType="end"/>
      </w:r>
    </w:p>
    <w:p w14:paraId="5C24CCFF" w14:textId="2F12F2A4"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2.1</w:t>
      </w:r>
      <w:r>
        <w:rPr>
          <w:rFonts w:asciiTheme="minorHAnsi" w:eastAsiaTheme="minorEastAsia" w:hAnsiTheme="minorHAnsi" w:cstheme="minorBidi"/>
          <w:noProof/>
          <w:sz w:val="22"/>
          <w:szCs w:val="22"/>
          <w:lang w:val="vi-VN" w:eastAsia="vi-VN"/>
        </w:rPr>
        <w:tab/>
      </w:r>
      <w:r>
        <w:rPr>
          <w:noProof/>
        </w:rPr>
        <w:t>Business Opportunity</w:t>
      </w:r>
      <w:r>
        <w:rPr>
          <w:noProof/>
        </w:rPr>
        <w:tab/>
      </w:r>
      <w:r>
        <w:rPr>
          <w:noProof/>
        </w:rPr>
        <w:fldChar w:fldCharType="begin"/>
      </w:r>
      <w:r>
        <w:rPr>
          <w:noProof/>
        </w:rPr>
        <w:instrText xml:space="preserve"> PAGEREF _Toc98161157 \h </w:instrText>
      </w:r>
      <w:r>
        <w:rPr>
          <w:noProof/>
        </w:rPr>
      </w:r>
      <w:r>
        <w:rPr>
          <w:noProof/>
        </w:rPr>
        <w:fldChar w:fldCharType="separate"/>
      </w:r>
      <w:r>
        <w:rPr>
          <w:noProof/>
        </w:rPr>
        <w:t>6</w:t>
      </w:r>
      <w:r>
        <w:rPr>
          <w:noProof/>
        </w:rPr>
        <w:fldChar w:fldCharType="end"/>
      </w:r>
    </w:p>
    <w:p w14:paraId="0AD939AB" w14:textId="16A14380"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2.2</w:t>
      </w:r>
      <w:r>
        <w:rPr>
          <w:rFonts w:asciiTheme="minorHAnsi" w:eastAsiaTheme="minorEastAsia" w:hAnsiTheme="minorHAnsi" w:cstheme="minorBidi"/>
          <w:noProof/>
          <w:sz w:val="22"/>
          <w:szCs w:val="22"/>
          <w:lang w:val="vi-VN" w:eastAsia="vi-VN"/>
        </w:rPr>
        <w:tab/>
      </w:r>
      <w:r>
        <w:rPr>
          <w:noProof/>
        </w:rPr>
        <w:t>Problem Statement</w:t>
      </w:r>
      <w:r>
        <w:rPr>
          <w:noProof/>
        </w:rPr>
        <w:tab/>
      </w:r>
      <w:r>
        <w:rPr>
          <w:noProof/>
        </w:rPr>
        <w:fldChar w:fldCharType="begin"/>
      </w:r>
      <w:r>
        <w:rPr>
          <w:noProof/>
        </w:rPr>
        <w:instrText xml:space="preserve"> PAGEREF _Toc98161158 \h </w:instrText>
      </w:r>
      <w:r>
        <w:rPr>
          <w:noProof/>
        </w:rPr>
      </w:r>
      <w:r>
        <w:rPr>
          <w:noProof/>
        </w:rPr>
        <w:fldChar w:fldCharType="separate"/>
      </w:r>
      <w:r>
        <w:rPr>
          <w:noProof/>
        </w:rPr>
        <w:t>6</w:t>
      </w:r>
      <w:r>
        <w:rPr>
          <w:noProof/>
        </w:rPr>
        <w:fldChar w:fldCharType="end"/>
      </w:r>
    </w:p>
    <w:p w14:paraId="4A85FF3B" w14:textId="7877CEE7"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2.3</w:t>
      </w:r>
      <w:r>
        <w:rPr>
          <w:rFonts w:asciiTheme="minorHAnsi" w:eastAsiaTheme="minorEastAsia" w:hAnsiTheme="minorHAnsi" w:cstheme="minorBidi"/>
          <w:noProof/>
          <w:sz w:val="22"/>
          <w:szCs w:val="22"/>
          <w:lang w:val="vi-VN" w:eastAsia="vi-VN"/>
        </w:rPr>
        <w:tab/>
      </w:r>
      <w:r>
        <w:rPr>
          <w:noProof/>
        </w:rPr>
        <w:t>Product Position Statement</w:t>
      </w:r>
      <w:r>
        <w:rPr>
          <w:noProof/>
        </w:rPr>
        <w:tab/>
      </w:r>
      <w:r>
        <w:rPr>
          <w:noProof/>
        </w:rPr>
        <w:fldChar w:fldCharType="begin"/>
      </w:r>
      <w:r>
        <w:rPr>
          <w:noProof/>
        </w:rPr>
        <w:instrText xml:space="preserve"> PAGEREF _Toc98161159 \h </w:instrText>
      </w:r>
      <w:r>
        <w:rPr>
          <w:noProof/>
        </w:rPr>
      </w:r>
      <w:r>
        <w:rPr>
          <w:noProof/>
        </w:rPr>
        <w:fldChar w:fldCharType="separate"/>
      </w:r>
      <w:r>
        <w:rPr>
          <w:noProof/>
        </w:rPr>
        <w:t>7</w:t>
      </w:r>
      <w:r>
        <w:rPr>
          <w:noProof/>
        </w:rPr>
        <w:fldChar w:fldCharType="end"/>
      </w:r>
    </w:p>
    <w:p w14:paraId="119D576C" w14:textId="603AE96E" w:rsidR="00C47A24" w:rsidRDefault="00C47A24">
      <w:pPr>
        <w:pStyle w:val="Mucluc1"/>
        <w:tabs>
          <w:tab w:val="left" w:pos="432"/>
        </w:tabs>
        <w:rPr>
          <w:rFonts w:asciiTheme="minorHAnsi" w:eastAsiaTheme="minorEastAsia" w:hAnsiTheme="minorHAnsi" w:cstheme="minorBidi"/>
          <w:noProof/>
          <w:sz w:val="22"/>
          <w:szCs w:val="22"/>
          <w:lang w:val="vi-VN" w:eastAsia="vi-VN"/>
        </w:rPr>
      </w:pPr>
      <w:r>
        <w:rPr>
          <w:noProof/>
        </w:rPr>
        <w:t>3.</w:t>
      </w:r>
      <w:r>
        <w:rPr>
          <w:rFonts w:asciiTheme="minorHAnsi" w:eastAsiaTheme="minorEastAsia" w:hAnsiTheme="minorHAnsi" w:cstheme="minorBidi"/>
          <w:noProof/>
          <w:sz w:val="22"/>
          <w:szCs w:val="22"/>
          <w:lang w:val="vi-VN" w:eastAsia="vi-VN"/>
        </w:rPr>
        <w:tab/>
      </w:r>
      <w:r>
        <w:rPr>
          <w:noProof/>
        </w:rPr>
        <w:t>Stakeholder and User Descriptions</w:t>
      </w:r>
      <w:r>
        <w:rPr>
          <w:noProof/>
        </w:rPr>
        <w:tab/>
      </w:r>
      <w:r>
        <w:rPr>
          <w:noProof/>
        </w:rPr>
        <w:fldChar w:fldCharType="begin"/>
      </w:r>
      <w:r>
        <w:rPr>
          <w:noProof/>
        </w:rPr>
        <w:instrText xml:space="preserve"> PAGEREF _Toc98161160 \h </w:instrText>
      </w:r>
      <w:r>
        <w:rPr>
          <w:noProof/>
        </w:rPr>
      </w:r>
      <w:r>
        <w:rPr>
          <w:noProof/>
        </w:rPr>
        <w:fldChar w:fldCharType="separate"/>
      </w:r>
      <w:r>
        <w:rPr>
          <w:noProof/>
        </w:rPr>
        <w:t>8</w:t>
      </w:r>
      <w:r>
        <w:rPr>
          <w:noProof/>
        </w:rPr>
        <w:fldChar w:fldCharType="end"/>
      </w:r>
    </w:p>
    <w:p w14:paraId="5C2F8DAB" w14:textId="65DD1689"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3.1</w:t>
      </w:r>
      <w:r>
        <w:rPr>
          <w:rFonts w:asciiTheme="minorHAnsi" w:eastAsiaTheme="minorEastAsia" w:hAnsiTheme="minorHAnsi" w:cstheme="minorBidi"/>
          <w:noProof/>
          <w:sz w:val="22"/>
          <w:szCs w:val="22"/>
          <w:lang w:val="vi-VN" w:eastAsia="vi-VN"/>
        </w:rPr>
        <w:tab/>
      </w:r>
      <w:r>
        <w:rPr>
          <w:noProof/>
        </w:rPr>
        <w:t>Market Demographics</w:t>
      </w:r>
      <w:r>
        <w:rPr>
          <w:noProof/>
        </w:rPr>
        <w:tab/>
      </w:r>
      <w:r>
        <w:rPr>
          <w:noProof/>
        </w:rPr>
        <w:fldChar w:fldCharType="begin"/>
      </w:r>
      <w:r>
        <w:rPr>
          <w:noProof/>
        </w:rPr>
        <w:instrText xml:space="preserve"> PAGEREF _Toc98161161 \h </w:instrText>
      </w:r>
      <w:r>
        <w:rPr>
          <w:noProof/>
        </w:rPr>
      </w:r>
      <w:r>
        <w:rPr>
          <w:noProof/>
        </w:rPr>
        <w:fldChar w:fldCharType="separate"/>
      </w:r>
      <w:r>
        <w:rPr>
          <w:noProof/>
        </w:rPr>
        <w:t>8</w:t>
      </w:r>
      <w:r>
        <w:rPr>
          <w:noProof/>
        </w:rPr>
        <w:fldChar w:fldCharType="end"/>
      </w:r>
    </w:p>
    <w:p w14:paraId="275AC53F" w14:textId="48ADE9D4"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3.2</w:t>
      </w:r>
      <w:r>
        <w:rPr>
          <w:rFonts w:asciiTheme="minorHAnsi" w:eastAsiaTheme="minorEastAsia" w:hAnsiTheme="minorHAnsi" w:cstheme="minorBidi"/>
          <w:noProof/>
          <w:sz w:val="22"/>
          <w:szCs w:val="22"/>
          <w:lang w:val="vi-VN" w:eastAsia="vi-VN"/>
        </w:rPr>
        <w:tab/>
      </w:r>
      <w:r>
        <w:rPr>
          <w:noProof/>
        </w:rPr>
        <w:t>Stakeholder Summary</w:t>
      </w:r>
      <w:r>
        <w:rPr>
          <w:noProof/>
        </w:rPr>
        <w:tab/>
      </w:r>
      <w:r>
        <w:rPr>
          <w:noProof/>
        </w:rPr>
        <w:fldChar w:fldCharType="begin"/>
      </w:r>
      <w:r>
        <w:rPr>
          <w:noProof/>
        </w:rPr>
        <w:instrText xml:space="preserve"> PAGEREF _Toc98161162 \h </w:instrText>
      </w:r>
      <w:r>
        <w:rPr>
          <w:noProof/>
        </w:rPr>
      </w:r>
      <w:r>
        <w:rPr>
          <w:noProof/>
        </w:rPr>
        <w:fldChar w:fldCharType="separate"/>
      </w:r>
      <w:r>
        <w:rPr>
          <w:noProof/>
        </w:rPr>
        <w:t>9</w:t>
      </w:r>
      <w:r>
        <w:rPr>
          <w:noProof/>
        </w:rPr>
        <w:fldChar w:fldCharType="end"/>
      </w:r>
    </w:p>
    <w:p w14:paraId="604DB97B" w14:textId="677CB28D"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3.3</w:t>
      </w:r>
      <w:r>
        <w:rPr>
          <w:rFonts w:asciiTheme="minorHAnsi" w:eastAsiaTheme="minorEastAsia" w:hAnsiTheme="minorHAnsi" w:cstheme="minorBidi"/>
          <w:noProof/>
          <w:sz w:val="22"/>
          <w:szCs w:val="22"/>
          <w:lang w:val="vi-VN" w:eastAsia="vi-VN"/>
        </w:rPr>
        <w:tab/>
      </w:r>
      <w:r>
        <w:rPr>
          <w:noProof/>
        </w:rPr>
        <w:t>User Summary</w:t>
      </w:r>
      <w:r>
        <w:rPr>
          <w:noProof/>
        </w:rPr>
        <w:tab/>
      </w:r>
      <w:r>
        <w:rPr>
          <w:noProof/>
        </w:rPr>
        <w:fldChar w:fldCharType="begin"/>
      </w:r>
      <w:r>
        <w:rPr>
          <w:noProof/>
        </w:rPr>
        <w:instrText xml:space="preserve"> PAGEREF _Toc98161163 \h </w:instrText>
      </w:r>
      <w:r>
        <w:rPr>
          <w:noProof/>
        </w:rPr>
      </w:r>
      <w:r>
        <w:rPr>
          <w:noProof/>
        </w:rPr>
        <w:fldChar w:fldCharType="separate"/>
      </w:r>
      <w:r>
        <w:rPr>
          <w:noProof/>
        </w:rPr>
        <w:t>10</w:t>
      </w:r>
      <w:r>
        <w:rPr>
          <w:noProof/>
        </w:rPr>
        <w:fldChar w:fldCharType="end"/>
      </w:r>
    </w:p>
    <w:p w14:paraId="20D19B59" w14:textId="25EC5814"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3.4</w:t>
      </w:r>
      <w:r>
        <w:rPr>
          <w:rFonts w:asciiTheme="minorHAnsi" w:eastAsiaTheme="minorEastAsia" w:hAnsiTheme="minorHAnsi" w:cstheme="minorBidi"/>
          <w:noProof/>
          <w:sz w:val="22"/>
          <w:szCs w:val="22"/>
          <w:lang w:val="vi-VN" w:eastAsia="vi-VN"/>
        </w:rPr>
        <w:tab/>
      </w:r>
      <w:r>
        <w:rPr>
          <w:noProof/>
        </w:rPr>
        <w:t>User Environment</w:t>
      </w:r>
      <w:r>
        <w:rPr>
          <w:noProof/>
        </w:rPr>
        <w:tab/>
      </w:r>
      <w:r>
        <w:rPr>
          <w:noProof/>
        </w:rPr>
        <w:fldChar w:fldCharType="begin"/>
      </w:r>
      <w:r>
        <w:rPr>
          <w:noProof/>
        </w:rPr>
        <w:instrText xml:space="preserve"> PAGEREF _Toc98161164 \h </w:instrText>
      </w:r>
      <w:r>
        <w:rPr>
          <w:noProof/>
        </w:rPr>
      </w:r>
      <w:r>
        <w:rPr>
          <w:noProof/>
        </w:rPr>
        <w:fldChar w:fldCharType="separate"/>
      </w:r>
      <w:r>
        <w:rPr>
          <w:noProof/>
        </w:rPr>
        <w:t>11</w:t>
      </w:r>
      <w:r>
        <w:rPr>
          <w:noProof/>
        </w:rPr>
        <w:fldChar w:fldCharType="end"/>
      </w:r>
    </w:p>
    <w:p w14:paraId="24415BE2" w14:textId="743D5538"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3.5</w:t>
      </w:r>
      <w:r>
        <w:rPr>
          <w:rFonts w:asciiTheme="minorHAnsi" w:eastAsiaTheme="minorEastAsia" w:hAnsiTheme="minorHAnsi" w:cstheme="minorBidi"/>
          <w:noProof/>
          <w:sz w:val="22"/>
          <w:szCs w:val="22"/>
          <w:lang w:val="vi-VN" w:eastAsia="vi-VN"/>
        </w:rPr>
        <w:tab/>
      </w:r>
      <w:r>
        <w:rPr>
          <w:noProof/>
        </w:rPr>
        <w:t>Stakeholder Profiles</w:t>
      </w:r>
      <w:r>
        <w:rPr>
          <w:noProof/>
        </w:rPr>
        <w:tab/>
      </w:r>
      <w:r>
        <w:rPr>
          <w:noProof/>
        </w:rPr>
        <w:fldChar w:fldCharType="begin"/>
      </w:r>
      <w:r>
        <w:rPr>
          <w:noProof/>
        </w:rPr>
        <w:instrText xml:space="preserve"> PAGEREF _Toc98161165 \h </w:instrText>
      </w:r>
      <w:r>
        <w:rPr>
          <w:noProof/>
        </w:rPr>
      </w:r>
      <w:r>
        <w:rPr>
          <w:noProof/>
        </w:rPr>
        <w:fldChar w:fldCharType="separate"/>
      </w:r>
      <w:r>
        <w:rPr>
          <w:noProof/>
        </w:rPr>
        <w:t>11</w:t>
      </w:r>
      <w:r>
        <w:rPr>
          <w:noProof/>
        </w:rPr>
        <w:fldChar w:fldCharType="end"/>
      </w:r>
    </w:p>
    <w:p w14:paraId="7A6EA991" w14:textId="7790BDC8" w:rsidR="00C47A24" w:rsidRDefault="00C47A24">
      <w:pPr>
        <w:pStyle w:val="Mucluc3"/>
        <w:rPr>
          <w:rFonts w:asciiTheme="minorHAnsi" w:eastAsiaTheme="minorEastAsia" w:hAnsiTheme="minorHAnsi" w:cstheme="minorBidi"/>
          <w:noProof/>
          <w:sz w:val="22"/>
          <w:szCs w:val="22"/>
          <w:lang w:val="vi-VN" w:eastAsia="vi-VN"/>
        </w:rPr>
      </w:pPr>
      <w:r>
        <w:rPr>
          <w:noProof/>
        </w:rPr>
        <w:t>3.5.1</w:t>
      </w:r>
      <w:r>
        <w:rPr>
          <w:rFonts w:asciiTheme="minorHAnsi" w:eastAsiaTheme="minorEastAsia" w:hAnsiTheme="minorHAnsi" w:cstheme="minorBidi"/>
          <w:noProof/>
          <w:sz w:val="22"/>
          <w:szCs w:val="22"/>
          <w:lang w:val="vi-VN" w:eastAsia="vi-VN"/>
        </w:rPr>
        <w:tab/>
      </w:r>
      <w:r>
        <w:rPr>
          <w:noProof/>
        </w:rPr>
        <w:t>Người quản lý dự án</w:t>
      </w:r>
      <w:r>
        <w:rPr>
          <w:noProof/>
        </w:rPr>
        <w:tab/>
      </w:r>
      <w:r>
        <w:rPr>
          <w:noProof/>
        </w:rPr>
        <w:fldChar w:fldCharType="begin"/>
      </w:r>
      <w:r>
        <w:rPr>
          <w:noProof/>
        </w:rPr>
        <w:instrText xml:space="preserve"> PAGEREF _Toc98161166 \h </w:instrText>
      </w:r>
      <w:r>
        <w:rPr>
          <w:noProof/>
        </w:rPr>
      </w:r>
      <w:r>
        <w:rPr>
          <w:noProof/>
        </w:rPr>
        <w:fldChar w:fldCharType="separate"/>
      </w:r>
      <w:r>
        <w:rPr>
          <w:noProof/>
        </w:rPr>
        <w:t>11</w:t>
      </w:r>
      <w:r>
        <w:rPr>
          <w:noProof/>
        </w:rPr>
        <w:fldChar w:fldCharType="end"/>
      </w:r>
    </w:p>
    <w:p w14:paraId="026C0FEC" w14:textId="57C50C05" w:rsidR="00C47A24" w:rsidRDefault="00C47A24">
      <w:pPr>
        <w:pStyle w:val="Mucluc3"/>
        <w:rPr>
          <w:rFonts w:asciiTheme="minorHAnsi" w:eastAsiaTheme="minorEastAsia" w:hAnsiTheme="minorHAnsi" w:cstheme="minorBidi"/>
          <w:noProof/>
          <w:sz w:val="22"/>
          <w:szCs w:val="22"/>
          <w:lang w:val="vi-VN" w:eastAsia="vi-VN"/>
        </w:rPr>
      </w:pPr>
      <w:r>
        <w:rPr>
          <w:noProof/>
        </w:rPr>
        <w:t>3.5.2</w:t>
      </w:r>
      <w:r>
        <w:rPr>
          <w:rFonts w:asciiTheme="minorHAnsi" w:eastAsiaTheme="minorEastAsia" w:hAnsiTheme="minorHAnsi" w:cstheme="minorBidi"/>
          <w:noProof/>
          <w:sz w:val="22"/>
          <w:szCs w:val="22"/>
          <w:lang w:val="vi-VN" w:eastAsia="vi-VN"/>
        </w:rPr>
        <w:tab/>
      </w:r>
      <w:r>
        <w:rPr>
          <w:noProof/>
        </w:rPr>
        <w:t>Nhóm thực hiện dự án</w:t>
      </w:r>
      <w:r>
        <w:rPr>
          <w:noProof/>
        </w:rPr>
        <w:tab/>
      </w:r>
      <w:r>
        <w:rPr>
          <w:noProof/>
        </w:rPr>
        <w:fldChar w:fldCharType="begin"/>
      </w:r>
      <w:r>
        <w:rPr>
          <w:noProof/>
        </w:rPr>
        <w:instrText xml:space="preserve"> PAGEREF _Toc98161167 \h </w:instrText>
      </w:r>
      <w:r>
        <w:rPr>
          <w:noProof/>
        </w:rPr>
      </w:r>
      <w:r>
        <w:rPr>
          <w:noProof/>
        </w:rPr>
        <w:fldChar w:fldCharType="separate"/>
      </w:r>
      <w:r>
        <w:rPr>
          <w:noProof/>
        </w:rPr>
        <w:t>12</w:t>
      </w:r>
      <w:r>
        <w:rPr>
          <w:noProof/>
        </w:rPr>
        <w:fldChar w:fldCharType="end"/>
      </w:r>
    </w:p>
    <w:p w14:paraId="06AB881C" w14:textId="7294D522" w:rsidR="00C47A24" w:rsidRDefault="00C47A24">
      <w:pPr>
        <w:pStyle w:val="Mucluc3"/>
        <w:rPr>
          <w:rFonts w:asciiTheme="minorHAnsi" w:eastAsiaTheme="minorEastAsia" w:hAnsiTheme="minorHAnsi" w:cstheme="minorBidi"/>
          <w:noProof/>
          <w:sz w:val="22"/>
          <w:szCs w:val="22"/>
          <w:lang w:val="vi-VN" w:eastAsia="vi-VN"/>
        </w:rPr>
      </w:pPr>
      <w:r>
        <w:rPr>
          <w:noProof/>
        </w:rPr>
        <w:t>3.5.3</w:t>
      </w:r>
      <w:r>
        <w:rPr>
          <w:rFonts w:asciiTheme="minorHAnsi" w:eastAsiaTheme="minorEastAsia" w:hAnsiTheme="minorHAnsi" w:cstheme="minorBidi"/>
          <w:noProof/>
          <w:sz w:val="22"/>
          <w:szCs w:val="22"/>
          <w:lang w:val="vi-VN" w:eastAsia="vi-VN"/>
        </w:rPr>
        <w:tab/>
      </w:r>
      <w:r>
        <w:rPr>
          <w:noProof/>
        </w:rPr>
        <w:t>Nhóm bảo trì dự án</w:t>
      </w:r>
      <w:r>
        <w:rPr>
          <w:noProof/>
        </w:rPr>
        <w:tab/>
      </w:r>
      <w:r>
        <w:rPr>
          <w:noProof/>
        </w:rPr>
        <w:fldChar w:fldCharType="begin"/>
      </w:r>
      <w:r>
        <w:rPr>
          <w:noProof/>
        </w:rPr>
        <w:instrText xml:space="preserve"> PAGEREF _Toc98161168 \h </w:instrText>
      </w:r>
      <w:r>
        <w:rPr>
          <w:noProof/>
        </w:rPr>
      </w:r>
      <w:r>
        <w:rPr>
          <w:noProof/>
        </w:rPr>
        <w:fldChar w:fldCharType="separate"/>
      </w:r>
      <w:r>
        <w:rPr>
          <w:noProof/>
        </w:rPr>
        <w:t>13</w:t>
      </w:r>
      <w:r>
        <w:rPr>
          <w:noProof/>
        </w:rPr>
        <w:fldChar w:fldCharType="end"/>
      </w:r>
    </w:p>
    <w:p w14:paraId="7D915690" w14:textId="7EA6FAC3" w:rsidR="00C47A24" w:rsidRDefault="00C47A24">
      <w:pPr>
        <w:pStyle w:val="Mucluc3"/>
        <w:rPr>
          <w:rFonts w:asciiTheme="minorHAnsi" w:eastAsiaTheme="minorEastAsia" w:hAnsiTheme="minorHAnsi" w:cstheme="minorBidi"/>
          <w:noProof/>
          <w:sz w:val="22"/>
          <w:szCs w:val="22"/>
          <w:lang w:val="vi-VN" w:eastAsia="vi-VN"/>
        </w:rPr>
      </w:pPr>
      <w:r>
        <w:rPr>
          <w:noProof/>
        </w:rPr>
        <w:t>3.5.4</w:t>
      </w:r>
      <w:r>
        <w:rPr>
          <w:rFonts w:asciiTheme="minorHAnsi" w:eastAsiaTheme="minorEastAsia" w:hAnsiTheme="minorHAnsi" w:cstheme="minorBidi"/>
          <w:noProof/>
          <w:sz w:val="22"/>
          <w:szCs w:val="22"/>
          <w:lang w:val="vi-VN" w:eastAsia="vi-VN"/>
        </w:rPr>
        <w:tab/>
      </w:r>
      <w:r>
        <w:rPr>
          <w:noProof/>
        </w:rPr>
        <w:t>Nhóm quản lý yêu cầu</w:t>
      </w:r>
      <w:r>
        <w:rPr>
          <w:noProof/>
        </w:rPr>
        <w:tab/>
      </w:r>
      <w:r>
        <w:rPr>
          <w:noProof/>
        </w:rPr>
        <w:fldChar w:fldCharType="begin"/>
      </w:r>
      <w:r>
        <w:rPr>
          <w:noProof/>
        </w:rPr>
        <w:instrText xml:space="preserve"> PAGEREF _Toc98161169 \h </w:instrText>
      </w:r>
      <w:r>
        <w:rPr>
          <w:noProof/>
        </w:rPr>
      </w:r>
      <w:r>
        <w:rPr>
          <w:noProof/>
        </w:rPr>
        <w:fldChar w:fldCharType="separate"/>
      </w:r>
      <w:r>
        <w:rPr>
          <w:noProof/>
        </w:rPr>
        <w:t>14</w:t>
      </w:r>
      <w:r>
        <w:rPr>
          <w:noProof/>
        </w:rPr>
        <w:fldChar w:fldCharType="end"/>
      </w:r>
    </w:p>
    <w:p w14:paraId="4BB2D294" w14:textId="0954C0B9" w:rsidR="00C47A24" w:rsidRDefault="00C47A24">
      <w:pPr>
        <w:pStyle w:val="Mucluc3"/>
        <w:rPr>
          <w:rFonts w:asciiTheme="minorHAnsi" w:eastAsiaTheme="minorEastAsia" w:hAnsiTheme="minorHAnsi" w:cstheme="minorBidi"/>
          <w:noProof/>
          <w:sz w:val="22"/>
          <w:szCs w:val="22"/>
          <w:lang w:val="vi-VN" w:eastAsia="vi-VN"/>
        </w:rPr>
      </w:pPr>
      <w:r>
        <w:rPr>
          <w:noProof/>
        </w:rPr>
        <w:t>3.5.5</w:t>
      </w:r>
      <w:r>
        <w:rPr>
          <w:rFonts w:asciiTheme="minorHAnsi" w:eastAsiaTheme="minorEastAsia" w:hAnsiTheme="minorHAnsi" w:cstheme="minorBidi"/>
          <w:noProof/>
          <w:sz w:val="22"/>
          <w:szCs w:val="22"/>
          <w:lang w:val="vi-VN" w:eastAsia="vi-VN"/>
        </w:rPr>
        <w:tab/>
      </w:r>
      <w:r>
        <w:rPr>
          <w:noProof/>
        </w:rPr>
        <w:t>Nhóm kiểm thử sản phẩm</w:t>
      </w:r>
      <w:r>
        <w:rPr>
          <w:noProof/>
        </w:rPr>
        <w:tab/>
      </w:r>
      <w:r>
        <w:rPr>
          <w:noProof/>
        </w:rPr>
        <w:fldChar w:fldCharType="begin"/>
      </w:r>
      <w:r>
        <w:rPr>
          <w:noProof/>
        </w:rPr>
        <w:instrText xml:space="preserve"> PAGEREF _Toc98161170 \h </w:instrText>
      </w:r>
      <w:r>
        <w:rPr>
          <w:noProof/>
        </w:rPr>
      </w:r>
      <w:r>
        <w:rPr>
          <w:noProof/>
        </w:rPr>
        <w:fldChar w:fldCharType="separate"/>
      </w:r>
      <w:r>
        <w:rPr>
          <w:noProof/>
        </w:rPr>
        <w:t>15</w:t>
      </w:r>
      <w:r>
        <w:rPr>
          <w:noProof/>
        </w:rPr>
        <w:fldChar w:fldCharType="end"/>
      </w:r>
    </w:p>
    <w:p w14:paraId="264567A3" w14:textId="072436FA" w:rsidR="00C47A24" w:rsidRDefault="00C47A24">
      <w:pPr>
        <w:pStyle w:val="Mucluc3"/>
        <w:rPr>
          <w:rFonts w:asciiTheme="minorHAnsi" w:eastAsiaTheme="minorEastAsia" w:hAnsiTheme="minorHAnsi" w:cstheme="minorBidi"/>
          <w:noProof/>
          <w:sz w:val="22"/>
          <w:szCs w:val="22"/>
          <w:lang w:val="vi-VN" w:eastAsia="vi-VN"/>
        </w:rPr>
      </w:pPr>
      <w:r>
        <w:rPr>
          <w:noProof/>
        </w:rPr>
        <w:t>3.5.6</w:t>
      </w:r>
      <w:r>
        <w:rPr>
          <w:rFonts w:asciiTheme="minorHAnsi" w:eastAsiaTheme="minorEastAsia" w:hAnsiTheme="minorHAnsi" w:cstheme="minorBidi"/>
          <w:noProof/>
          <w:sz w:val="22"/>
          <w:szCs w:val="22"/>
          <w:lang w:val="vi-VN" w:eastAsia="vi-VN"/>
        </w:rPr>
        <w:tab/>
      </w:r>
      <w:r>
        <w:rPr>
          <w:noProof/>
        </w:rPr>
        <w:t>Nhóm về pháp lý</w:t>
      </w:r>
      <w:r>
        <w:rPr>
          <w:noProof/>
        </w:rPr>
        <w:tab/>
      </w:r>
      <w:r>
        <w:rPr>
          <w:noProof/>
        </w:rPr>
        <w:fldChar w:fldCharType="begin"/>
      </w:r>
      <w:r>
        <w:rPr>
          <w:noProof/>
        </w:rPr>
        <w:instrText xml:space="preserve"> PAGEREF _Toc98161171 \h </w:instrText>
      </w:r>
      <w:r>
        <w:rPr>
          <w:noProof/>
        </w:rPr>
      </w:r>
      <w:r>
        <w:rPr>
          <w:noProof/>
        </w:rPr>
        <w:fldChar w:fldCharType="separate"/>
      </w:r>
      <w:r>
        <w:rPr>
          <w:noProof/>
        </w:rPr>
        <w:t>16</w:t>
      </w:r>
      <w:r>
        <w:rPr>
          <w:noProof/>
        </w:rPr>
        <w:fldChar w:fldCharType="end"/>
      </w:r>
    </w:p>
    <w:p w14:paraId="4FA592F5" w14:textId="364F27EE" w:rsidR="00C47A24" w:rsidRDefault="00C47A24">
      <w:pPr>
        <w:pStyle w:val="Mucluc3"/>
        <w:rPr>
          <w:rFonts w:asciiTheme="minorHAnsi" w:eastAsiaTheme="minorEastAsia" w:hAnsiTheme="minorHAnsi" w:cstheme="minorBidi"/>
          <w:noProof/>
          <w:sz w:val="22"/>
          <w:szCs w:val="22"/>
          <w:lang w:val="vi-VN" w:eastAsia="vi-VN"/>
        </w:rPr>
      </w:pPr>
      <w:r>
        <w:rPr>
          <w:noProof/>
        </w:rPr>
        <w:t>3.5.7</w:t>
      </w:r>
      <w:r>
        <w:rPr>
          <w:rFonts w:asciiTheme="minorHAnsi" w:eastAsiaTheme="minorEastAsia" w:hAnsiTheme="minorHAnsi" w:cstheme="minorBidi"/>
          <w:noProof/>
          <w:sz w:val="22"/>
          <w:szCs w:val="22"/>
          <w:lang w:val="vi-VN" w:eastAsia="vi-VN"/>
        </w:rPr>
        <w:tab/>
      </w:r>
      <w:r>
        <w:rPr>
          <w:noProof/>
        </w:rPr>
        <w:t>Nhóm hỗ trợ khách hàng</w:t>
      </w:r>
      <w:r>
        <w:rPr>
          <w:noProof/>
        </w:rPr>
        <w:tab/>
      </w:r>
      <w:r>
        <w:rPr>
          <w:noProof/>
        </w:rPr>
        <w:fldChar w:fldCharType="begin"/>
      </w:r>
      <w:r>
        <w:rPr>
          <w:noProof/>
        </w:rPr>
        <w:instrText xml:space="preserve"> PAGEREF _Toc98161172 \h </w:instrText>
      </w:r>
      <w:r>
        <w:rPr>
          <w:noProof/>
        </w:rPr>
      </w:r>
      <w:r>
        <w:rPr>
          <w:noProof/>
        </w:rPr>
        <w:fldChar w:fldCharType="separate"/>
      </w:r>
      <w:r>
        <w:rPr>
          <w:noProof/>
        </w:rPr>
        <w:t>17</w:t>
      </w:r>
      <w:r>
        <w:rPr>
          <w:noProof/>
        </w:rPr>
        <w:fldChar w:fldCharType="end"/>
      </w:r>
    </w:p>
    <w:p w14:paraId="1E03AA6E" w14:textId="226AA53E" w:rsidR="00C47A24" w:rsidRDefault="00C47A24">
      <w:pPr>
        <w:pStyle w:val="Mucluc3"/>
        <w:rPr>
          <w:rFonts w:asciiTheme="minorHAnsi" w:eastAsiaTheme="minorEastAsia" w:hAnsiTheme="minorHAnsi" w:cstheme="minorBidi"/>
          <w:noProof/>
          <w:sz w:val="22"/>
          <w:szCs w:val="22"/>
          <w:lang w:val="vi-VN" w:eastAsia="vi-VN"/>
        </w:rPr>
      </w:pPr>
      <w:r>
        <w:rPr>
          <w:noProof/>
        </w:rPr>
        <w:t>3.5.8</w:t>
      </w:r>
      <w:r>
        <w:rPr>
          <w:rFonts w:asciiTheme="minorHAnsi" w:eastAsiaTheme="minorEastAsia" w:hAnsiTheme="minorHAnsi" w:cstheme="minorBidi"/>
          <w:noProof/>
          <w:sz w:val="22"/>
          <w:szCs w:val="22"/>
          <w:lang w:val="vi-VN" w:eastAsia="vi-VN"/>
        </w:rPr>
        <w:tab/>
      </w:r>
      <w:r>
        <w:rPr>
          <w:noProof/>
        </w:rPr>
        <w:t>Phòng marketting ở các doanh nghiệp</w:t>
      </w:r>
      <w:r>
        <w:rPr>
          <w:noProof/>
        </w:rPr>
        <w:tab/>
      </w:r>
      <w:r>
        <w:rPr>
          <w:noProof/>
        </w:rPr>
        <w:fldChar w:fldCharType="begin"/>
      </w:r>
      <w:r>
        <w:rPr>
          <w:noProof/>
        </w:rPr>
        <w:instrText xml:space="preserve"> PAGEREF _Toc98161173 \h </w:instrText>
      </w:r>
      <w:r>
        <w:rPr>
          <w:noProof/>
        </w:rPr>
      </w:r>
      <w:r>
        <w:rPr>
          <w:noProof/>
        </w:rPr>
        <w:fldChar w:fldCharType="separate"/>
      </w:r>
      <w:r>
        <w:rPr>
          <w:noProof/>
        </w:rPr>
        <w:t>18</w:t>
      </w:r>
      <w:r>
        <w:rPr>
          <w:noProof/>
        </w:rPr>
        <w:fldChar w:fldCharType="end"/>
      </w:r>
    </w:p>
    <w:p w14:paraId="0DAE073F" w14:textId="71BF2270" w:rsidR="00C47A24" w:rsidRDefault="00C47A24">
      <w:pPr>
        <w:pStyle w:val="Mucluc3"/>
        <w:rPr>
          <w:rFonts w:asciiTheme="minorHAnsi" w:eastAsiaTheme="minorEastAsia" w:hAnsiTheme="minorHAnsi" w:cstheme="minorBidi"/>
          <w:noProof/>
          <w:sz w:val="22"/>
          <w:szCs w:val="22"/>
          <w:lang w:val="vi-VN" w:eastAsia="vi-VN"/>
        </w:rPr>
      </w:pPr>
      <w:r>
        <w:rPr>
          <w:noProof/>
        </w:rPr>
        <w:t>3.5.9</w:t>
      </w:r>
      <w:r>
        <w:rPr>
          <w:rFonts w:asciiTheme="minorHAnsi" w:eastAsiaTheme="minorEastAsia" w:hAnsiTheme="minorHAnsi" w:cstheme="minorBidi"/>
          <w:noProof/>
          <w:sz w:val="22"/>
          <w:szCs w:val="22"/>
          <w:lang w:val="vi-VN" w:eastAsia="vi-VN"/>
        </w:rPr>
        <w:tab/>
      </w:r>
      <w:r>
        <w:rPr>
          <w:noProof/>
        </w:rPr>
        <w:t>Phòng quản lý tài chính</w:t>
      </w:r>
      <w:r>
        <w:rPr>
          <w:noProof/>
        </w:rPr>
        <w:tab/>
      </w:r>
      <w:r>
        <w:rPr>
          <w:noProof/>
        </w:rPr>
        <w:fldChar w:fldCharType="begin"/>
      </w:r>
      <w:r>
        <w:rPr>
          <w:noProof/>
        </w:rPr>
        <w:instrText xml:space="preserve"> PAGEREF _Toc98161174 \h </w:instrText>
      </w:r>
      <w:r>
        <w:rPr>
          <w:noProof/>
        </w:rPr>
      </w:r>
      <w:r>
        <w:rPr>
          <w:noProof/>
        </w:rPr>
        <w:fldChar w:fldCharType="separate"/>
      </w:r>
      <w:r>
        <w:rPr>
          <w:noProof/>
        </w:rPr>
        <w:t>18</w:t>
      </w:r>
      <w:r>
        <w:rPr>
          <w:noProof/>
        </w:rPr>
        <w:fldChar w:fldCharType="end"/>
      </w:r>
    </w:p>
    <w:p w14:paraId="6858A1B9" w14:textId="47E8B918" w:rsidR="00C47A24" w:rsidRDefault="00C47A24">
      <w:pPr>
        <w:pStyle w:val="Mucluc3"/>
        <w:rPr>
          <w:rFonts w:asciiTheme="minorHAnsi" w:eastAsiaTheme="minorEastAsia" w:hAnsiTheme="minorHAnsi" w:cstheme="minorBidi"/>
          <w:noProof/>
          <w:sz w:val="22"/>
          <w:szCs w:val="22"/>
          <w:lang w:val="vi-VN" w:eastAsia="vi-VN"/>
        </w:rPr>
      </w:pPr>
      <w:r>
        <w:rPr>
          <w:noProof/>
        </w:rPr>
        <w:t>3.5.10</w:t>
      </w:r>
      <w:r>
        <w:rPr>
          <w:rFonts w:asciiTheme="minorHAnsi" w:eastAsiaTheme="minorEastAsia" w:hAnsiTheme="minorHAnsi" w:cstheme="minorBidi"/>
          <w:noProof/>
          <w:sz w:val="22"/>
          <w:szCs w:val="22"/>
          <w:lang w:val="vi-VN" w:eastAsia="vi-VN"/>
        </w:rPr>
        <w:tab/>
      </w:r>
      <w:r>
        <w:rPr>
          <w:noProof/>
        </w:rPr>
        <w:t>Chính quyền</w:t>
      </w:r>
      <w:r>
        <w:rPr>
          <w:noProof/>
        </w:rPr>
        <w:tab/>
      </w:r>
      <w:r>
        <w:rPr>
          <w:noProof/>
        </w:rPr>
        <w:fldChar w:fldCharType="begin"/>
      </w:r>
      <w:r>
        <w:rPr>
          <w:noProof/>
        </w:rPr>
        <w:instrText xml:space="preserve"> PAGEREF _Toc98161175 \h </w:instrText>
      </w:r>
      <w:r>
        <w:rPr>
          <w:noProof/>
        </w:rPr>
      </w:r>
      <w:r>
        <w:rPr>
          <w:noProof/>
        </w:rPr>
        <w:fldChar w:fldCharType="separate"/>
      </w:r>
      <w:r>
        <w:rPr>
          <w:noProof/>
        </w:rPr>
        <w:t>19</w:t>
      </w:r>
      <w:r>
        <w:rPr>
          <w:noProof/>
        </w:rPr>
        <w:fldChar w:fldCharType="end"/>
      </w:r>
    </w:p>
    <w:p w14:paraId="2B412BFF" w14:textId="3B53D21D" w:rsidR="00C47A24" w:rsidRDefault="00C47A24">
      <w:pPr>
        <w:pStyle w:val="Mucluc3"/>
        <w:rPr>
          <w:rFonts w:asciiTheme="minorHAnsi" w:eastAsiaTheme="minorEastAsia" w:hAnsiTheme="minorHAnsi" w:cstheme="minorBidi"/>
          <w:noProof/>
          <w:sz w:val="22"/>
          <w:szCs w:val="22"/>
          <w:lang w:val="vi-VN" w:eastAsia="vi-VN"/>
        </w:rPr>
      </w:pPr>
      <w:r>
        <w:rPr>
          <w:noProof/>
        </w:rPr>
        <w:t>3.5.11</w:t>
      </w:r>
      <w:r>
        <w:rPr>
          <w:rFonts w:asciiTheme="minorHAnsi" w:eastAsiaTheme="minorEastAsia" w:hAnsiTheme="minorHAnsi" w:cstheme="minorBidi"/>
          <w:noProof/>
          <w:sz w:val="22"/>
          <w:szCs w:val="22"/>
          <w:lang w:val="vi-VN" w:eastAsia="vi-VN"/>
        </w:rPr>
        <w:tab/>
      </w:r>
      <w:r>
        <w:rPr>
          <w:noProof/>
        </w:rPr>
        <w:t>Nhà tài trợ</w:t>
      </w:r>
      <w:r>
        <w:rPr>
          <w:noProof/>
        </w:rPr>
        <w:tab/>
      </w:r>
      <w:r>
        <w:rPr>
          <w:noProof/>
        </w:rPr>
        <w:fldChar w:fldCharType="begin"/>
      </w:r>
      <w:r>
        <w:rPr>
          <w:noProof/>
        </w:rPr>
        <w:instrText xml:space="preserve"> PAGEREF _Toc98161176 \h </w:instrText>
      </w:r>
      <w:r>
        <w:rPr>
          <w:noProof/>
        </w:rPr>
      </w:r>
      <w:r>
        <w:rPr>
          <w:noProof/>
        </w:rPr>
        <w:fldChar w:fldCharType="separate"/>
      </w:r>
      <w:r>
        <w:rPr>
          <w:noProof/>
        </w:rPr>
        <w:t>20</w:t>
      </w:r>
      <w:r>
        <w:rPr>
          <w:noProof/>
        </w:rPr>
        <w:fldChar w:fldCharType="end"/>
      </w:r>
    </w:p>
    <w:p w14:paraId="7E419DCA" w14:textId="0110360B" w:rsidR="00C47A24" w:rsidRDefault="00C47A24">
      <w:pPr>
        <w:pStyle w:val="Mucluc3"/>
        <w:rPr>
          <w:rFonts w:asciiTheme="minorHAnsi" w:eastAsiaTheme="minorEastAsia" w:hAnsiTheme="minorHAnsi" w:cstheme="minorBidi"/>
          <w:noProof/>
          <w:sz w:val="22"/>
          <w:szCs w:val="22"/>
          <w:lang w:val="vi-VN" w:eastAsia="vi-VN"/>
        </w:rPr>
      </w:pPr>
      <w:r>
        <w:rPr>
          <w:noProof/>
        </w:rPr>
        <w:t>3.5.12</w:t>
      </w:r>
      <w:r>
        <w:rPr>
          <w:rFonts w:asciiTheme="minorHAnsi" w:eastAsiaTheme="minorEastAsia" w:hAnsiTheme="minorHAnsi" w:cstheme="minorBidi"/>
          <w:noProof/>
          <w:sz w:val="22"/>
          <w:szCs w:val="22"/>
          <w:lang w:val="vi-VN" w:eastAsia="vi-VN"/>
        </w:rPr>
        <w:tab/>
      </w:r>
      <w:r>
        <w:rPr>
          <w:noProof/>
        </w:rPr>
        <w:t>Nhà cung cấp cho dự án</w:t>
      </w:r>
      <w:r>
        <w:rPr>
          <w:noProof/>
        </w:rPr>
        <w:tab/>
      </w:r>
      <w:r>
        <w:rPr>
          <w:noProof/>
        </w:rPr>
        <w:fldChar w:fldCharType="begin"/>
      </w:r>
      <w:r>
        <w:rPr>
          <w:noProof/>
        </w:rPr>
        <w:instrText xml:space="preserve"> PAGEREF _Toc98161177 \h </w:instrText>
      </w:r>
      <w:r>
        <w:rPr>
          <w:noProof/>
        </w:rPr>
      </w:r>
      <w:r>
        <w:rPr>
          <w:noProof/>
        </w:rPr>
        <w:fldChar w:fldCharType="separate"/>
      </w:r>
      <w:r>
        <w:rPr>
          <w:noProof/>
        </w:rPr>
        <w:t>21</w:t>
      </w:r>
      <w:r>
        <w:rPr>
          <w:noProof/>
        </w:rPr>
        <w:fldChar w:fldCharType="end"/>
      </w:r>
    </w:p>
    <w:p w14:paraId="364F4B84" w14:textId="7A085746" w:rsidR="00C47A24" w:rsidRDefault="00C47A24">
      <w:pPr>
        <w:pStyle w:val="Mucluc3"/>
        <w:rPr>
          <w:rFonts w:asciiTheme="minorHAnsi" w:eastAsiaTheme="minorEastAsia" w:hAnsiTheme="minorHAnsi" w:cstheme="minorBidi"/>
          <w:noProof/>
          <w:sz w:val="22"/>
          <w:szCs w:val="22"/>
          <w:lang w:val="vi-VN" w:eastAsia="vi-VN"/>
        </w:rPr>
      </w:pPr>
      <w:r>
        <w:rPr>
          <w:noProof/>
        </w:rPr>
        <w:t>3.5.13</w:t>
      </w:r>
      <w:r>
        <w:rPr>
          <w:rFonts w:asciiTheme="minorHAnsi" w:eastAsiaTheme="minorEastAsia" w:hAnsiTheme="minorHAnsi" w:cstheme="minorBidi"/>
          <w:noProof/>
          <w:sz w:val="22"/>
          <w:szCs w:val="22"/>
          <w:lang w:val="vi-VN" w:eastAsia="vi-VN"/>
        </w:rPr>
        <w:tab/>
      </w:r>
      <w:r>
        <w:rPr>
          <w:noProof/>
        </w:rPr>
        <w:t>Các tổ ứng và ứng dụng cạnh tranh</w:t>
      </w:r>
      <w:r>
        <w:rPr>
          <w:noProof/>
        </w:rPr>
        <w:tab/>
      </w:r>
      <w:r>
        <w:rPr>
          <w:noProof/>
        </w:rPr>
        <w:fldChar w:fldCharType="begin"/>
      </w:r>
      <w:r>
        <w:rPr>
          <w:noProof/>
        </w:rPr>
        <w:instrText xml:space="preserve"> PAGEREF _Toc98161178 \h </w:instrText>
      </w:r>
      <w:r>
        <w:rPr>
          <w:noProof/>
        </w:rPr>
      </w:r>
      <w:r>
        <w:rPr>
          <w:noProof/>
        </w:rPr>
        <w:fldChar w:fldCharType="separate"/>
      </w:r>
      <w:r>
        <w:rPr>
          <w:noProof/>
        </w:rPr>
        <w:t>21</w:t>
      </w:r>
      <w:r>
        <w:rPr>
          <w:noProof/>
        </w:rPr>
        <w:fldChar w:fldCharType="end"/>
      </w:r>
    </w:p>
    <w:p w14:paraId="1B10C79E" w14:textId="1B4A524A"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3.6</w:t>
      </w:r>
      <w:r>
        <w:rPr>
          <w:rFonts w:asciiTheme="minorHAnsi" w:eastAsiaTheme="minorEastAsia" w:hAnsiTheme="minorHAnsi" w:cstheme="minorBidi"/>
          <w:noProof/>
          <w:sz w:val="22"/>
          <w:szCs w:val="22"/>
          <w:lang w:val="vi-VN" w:eastAsia="vi-VN"/>
        </w:rPr>
        <w:tab/>
      </w:r>
      <w:r>
        <w:rPr>
          <w:noProof/>
        </w:rPr>
        <w:t>User Profiles</w:t>
      </w:r>
      <w:r>
        <w:rPr>
          <w:noProof/>
        </w:rPr>
        <w:tab/>
      </w:r>
      <w:r>
        <w:rPr>
          <w:noProof/>
        </w:rPr>
        <w:fldChar w:fldCharType="begin"/>
      </w:r>
      <w:r>
        <w:rPr>
          <w:noProof/>
        </w:rPr>
        <w:instrText xml:space="preserve"> PAGEREF _Toc98161179 \h </w:instrText>
      </w:r>
      <w:r>
        <w:rPr>
          <w:noProof/>
        </w:rPr>
      </w:r>
      <w:r>
        <w:rPr>
          <w:noProof/>
        </w:rPr>
        <w:fldChar w:fldCharType="separate"/>
      </w:r>
      <w:r>
        <w:rPr>
          <w:noProof/>
        </w:rPr>
        <w:t>22</w:t>
      </w:r>
      <w:r>
        <w:rPr>
          <w:noProof/>
        </w:rPr>
        <w:fldChar w:fldCharType="end"/>
      </w:r>
    </w:p>
    <w:p w14:paraId="6DC6C8DE" w14:textId="6F91DDCC" w:rsidR="00C47A24" w:rsidRDefault="00C47A24">
      <w:pPr>
        <w:pStyle w:val="Mucluc3"/>
        <w:rPr>
          <w:rFonts w:asciiTheme="minorHAnsi" w:eastAsiaTheme="minorEastAsia" w:hAnsiTheme="minorHAnsi" w:cstheme="minorBidi"/>
          <w:noProof/>
          <w:sz w:val="22"/>
          <w:szCs w:val="22"/>
          <w:lang w:val="vi-VN" w:eastAsia="vi-VN"/>
        </w:rPr>
      </w:pPr>
      <w:r>
        <w:rPr>
          <w:noProof/>
        </w:rPr>
        <w:t>3.6.1</w:t>
      </w:r>
      <w:r>
        <w:rPr>
          <w:rFonts w:asciiTheme="minorHAnsi" w:eastAsiaTheme="minorEastAsia" w:hAnsiTheme="minorHAnsi" w:cstheme="minorBidi"/>
          <w:noProof/>
          <w:sz w:val="22"/>
          <w:szCs w:val="22"/>
          <w:lang w:val="vi-VN" w:eastAsia="vi-VN"/>
        </w:rPr>
        <w:tab/>
      </w:r>
      <w:r>
        <w:rPr>
          <w:noProof/>
        </w:rPr>
        <w:t>Trường đại học</w:t>
      </w:r>
      <w:r>
        <w:rPr>
          <w:noProof/>
        </w:rPr>
        <w:tab/>
      </w:r>
      <w:r>
        <w:rPr>
          <w:noProof/>
        </w:rPr>
        <w:fldChar w:fldCharType="begin"/>
      </w:r>
      <w:r>
        <w:rPr>
          <w:noProof/>
        </w:rPr>
        <w:instrText xml:space="preserve"> PAGEREF _Toc98161180 \h </w:instrText>
      </w:r>
      <w:r>
        <w:rPr>
          <w:noProof/>
        </w:rPr>
      </w:r>
      <w:r>
        <w:rPr>
          <w:noProof/>
        </w:rPr>
        <w:fldChar w:fldCharType="separate"/>
      </w:r>
      <w:r>
        <w:rPr>
          <w:noProof/>
        </w:rPr>
        <w:t>22</w:t>
      </w:r>
      <w:r>
        <w:rPr>
          <w:noProof/>
        </w:rPr>
        <w:fldChar w:fldCharType="end"/>
      </w:r>
    </w:p>
    <w:p w14:paraId="7E14EFFF" w14:textId="7E9DBED6" w:rsidR="00C47A24" w:rsidRDefault="00C47A24">
      <w:pPr>
        <w:pStyle w:val="Mucluc3"/>
        <w:rPr>
          <w:rFonts w:asciiTheme="minorHAnsi" w:eastAsiaTheme="minorEastAsia" w:hAnsiTheme="minorHAnsi" w:cstheme="minorBidi"/>
          <w:noProof/>
          <w:sz w:val="22"/>
          <w:szCs w:val="22"/>
          <w:lang w:val="vi-VN" w:eastAsia="vi-VN"/>
        </w:rPr>
      </w:pPr>
      <w:r>
        <w:rPr>
          <w:noProof/>
        </w:rPr>
        <w:t>3.6.2</w:t>
      </w:r>
      <w:r>
        <w:rPr>
          <w:rFonts w:asciiTheme="minorHAnsi" w:eastAsiaTheme="minorEastAsia" w:hAnsiTheme="minorHAnsi" w:cstheme="minorBidi"/>
          <w:noProof/>
          <w:sz w:val="22"/>
          <w:szCs w:val="22"/>
          <w:lang w:val="vi-VN" w:eastAsia="vi-VN"/>
        </w:rPr>
        <w:tab/>
      </w:r>
      <w:r>
        <w:rPr>
          <w:noProof/>
        </w:rPr>
        <w:t>Giảng viên/Sinh viên</w:t>
      </w:r>
      <w:r>
        <w:rPr>
          <w:noProof/>
        </w:rPr>
        <w:tab/>
      </w:r>
      <w:r>
        <w:rPr>
          <w:noProof/>
        </w:rPr>
        <w:fldChar w:fldCharType="begin"/>
      </w:r>
      <w:r>
        <w:rPr>
          <w:noProof/>
        </w:rPr>
        <w:instrText xml:space="preserve"> PAGEREF _Toc98161181 \h </w:instrText>
      </w:r>
      <w:r>
        <w:rPr>
          <w:noProof/>
        </w:rPr>
      </w:r>
      <w:r>
        <w:rPr>
          <w:noProof/>
        </w:rPr>
        <w:fldChar w:fldCharType="separate"/>
      </w:r>
      <w:r>
        <w:rPr>
          <w:noProof/>
        </w:rPr>
        <w:t>23</w:t>
      </w:r>
      <w:r>
        <w:rPr>
          <w:noProof/>
        </w:rPr>
        <w:fldChar w:fldCharType="end"/>
      </w:r>
    </w:p>
    <w:p w14:paraId="0447F384" w14:textId="248C5821" w:rsidR="00C47A24" w:rsidRDefault="00C47A24">
      <w:pPr>
        <w:pStyle w:val="Mucluc3"/>
        <w:rPr>
          <w:rFonts w:asciiTheme="minorHAnsi" w:eastAsiaTheme="minorEastAsia" w:hAnsiTheme="minorHAnsi" w:cstheme="minorBidi"/>
          <w:noProof/>
          <w:sz w:val="22"/>
          <w:szCs w:val="22"/>
          <w:lang w:val="vi-VN" w:eastAsia="vi-VN"/>
        </w:rPr>
      </w:pPr>
      <w:r>
        <w:rPr>
          <w:noProof/>
        </w:rPr>
        <w:t>3.6.3</w:t>
      </w:r>
      <w:r>
        <w:rPr>
          <w:rFonts w:asciiTheme="minorHAnsi" w:eastAsiaTheme="minorEastAsia" w:hAnsiTheme="minorHAnsi" w:cstheme="minorBidi"/>
          <w:noProof/>
          <w:sz w:val="22"/>
          <w:szCs w:val="22"/>
          <w:lang w:val="vi-VN" w:eastAsia="vi-VN"/>
        </w:rPr>
        <w:tab/>
      </w:r>
      <w:r>
        <w:rPr>
          <w:noProof/>
        </w:rPr>
        <w:t>Phụ huynh</w:t>
      </w:r>
      <w:r>
        <w:rPr>
          <w:noProof/>
        </w:rPr>
        <w:tab/>
      </w:r>
      <w:r>
        <w:rPr>
          <w:noProof/>
        </w:rPr>
        <w:fldChar w:fldCharType="begin"/>
      </w:r>
      <w:r>
        <w:rPr>
          <w:noProof/>
        </w:rPr>
        <w:instrText xml:space="preserve"> PAGEREF _Toc98161182 \h </w:instrText>
      </w:r>
      <w:r>
        <w:rPr>
          <w:noProof/>
        </w:rPr>
      </w:r>
      <w:r>
        <w:rPr>
          <w:noProof/>
        </w:rPr>
        <w:fldChar w:fldCharType="separate"/>
      </w:r>
      <w:r>
        <w:rPr>
          <w:noProof/>
        </w:rPr>
        <w:t>24</w:t>
      </w:r>
      <w:r>
        <w:rPr>
          <w:noProof/>
        </w:rPr>
        <w:fldChar w:fldCharType="end"/>
      </w:r>
    </w:p>
    <w:p w14:paraId="5755B564" w14:textId="382D3B28"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3.7</w:t>
      </w:r>
      <w:r>
        <w:rPr>
          <w:rFonts w:asciiTheme="minorHAnsi" w:eastAsiaTheme="minorEastAsia" w:hAnsiTheme="minorHAnsi" w:cstheme="minorBidi"/>
          <w:noProof/>
          <w:sz w:val="22"/>
          <w:szCs w:val="22"/>
          <w:lang w:val="vi-VN" w:eastAsia="vi-VN"/>
        </w:rPr>
        <w:tab/>
      </w:r>
      <w:r>
        <w:rPr>
          <w:noProof/>
        </w:rPr>
        <w:t>Key Stakeholder or User Needs</w:t>
      </w:r>
      <w:r>
        <w:rPr>
          <w:noProof/>
        </w:rPr>
        <w:tab/>
      </w:r>
      <w:r>
        <w:rPr>
          <w:noProof/>
        </w:rPr>
        <w:fldChar w:fldCharType="begin"/>
      </w:r>
      <w:r>
        <w:rPr>
          <w:noProof/>
        </w:rPr>
        <w:instrText xml:space="preserve"> PAGEREF _Toc98161183 \h </w:instrText>
      </w:r>
      <w:r>
        <w:rPr>
          <w:noProof/>
        </w:rPr>
      </w:r>
      <w:r>
        <w:rPr>
          <w:noProof/>
        </w:rPr>
        <w:fldChar w:fldCharType="separate"/>
      </w:r>
      <w:r>
        <w:rPr>
          <w:noProof/>
        </w:rPr>
        <w:t>24</w:t>
      </w:r>
      <w:r>
        <w:rPr>
          <w:noProof/>
        </w:rPr>
        <w:fldChar w:fldCharType="end"/>
      </w:r>
    </w:p>
    <w:p w14:paraId="0E1C9E24" w14:textId="3A0AC8A1"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3.8</w:t>
      </w:r>
      <w:r>
        <w:rPr>
          <w:rFonts w:asciiTheme="minorHAnsi" w:eastAsiaTheme="minorEastAsia" w:hAnsiTheme="minorHAnsi" w:cstheme="minorBidi"/>
          <w:noProof/>
          <w:sz w:val="22"/>
          <w:szCs w:val="22"/>
          <w:lang w:val="vi-VN" w:eastAsia="vi-VN"/>
        </w:rPr>
        <w:tab/>
      </w:r>
      <w:r>
        <w:rPr>
          <w:noProof/>
        </w:rPr>
        <w:t>Alternatives and Competition</w:t>
      </w:r>
      <w:r>
        <w:rPr>
          <w:noProof/>
        </w:rPr>
        <w:tab/>
      </w:r>
      <w:r>
        <w:rPr>
          <w:noProof/>
        </w:rPr>
        <w:fldChar w:fldCharType="begin"/>
      </w:r>
      <w:r>
        <w:rPr>
          <w:noProof/>
        </w:rPr>
        <w:instrText xml:space="preserve"> PAGEREF _Toc98161184 \h </w:instrText>
      </w:r>
      <w:r>
        <w:rPr>
          <w:noProof/>
        </w:rPr>
      </w:r>
      <w:r>
        <w:rPr>
          <w:noProof/>
        </w:rPr>
        <w:fldChar w:fldCharType="separate"/>
      </w:r>
      <w:r>
        <w:rPr>
          <w:noProof/>
        </w:rPr>
        <w:t>25</w:t>
      </w:r>
      <w:r>
        <w:rPr>
          <w:noProof/>
        </w:rPr>
        <w:fldChar w:fldCharType="end"/>
      </w:r>
    </w:p>
    <w:p w14:paraId="7AEB7243" w14:textId="70E9C3A4" w:rsidR="00C47A24" w:rsidRDefault="00C47A24">
      <w:pPr>
        <w:pStyle w:val="Mucluc3"/>
        <w:rPr>
          <w:rFonts w:asciiTheme="minorHAnsi" w:eastAsiaTheme="minorEastAsia" w:hAnsiTheme="minorHAnsi" w:cstheme="minorBidi"/>
          <w:noProof/>
          <w:sz w:val="22"/>
          <w:szCs w:val="22"/>
          <w:lang w:val="vi-VN" w:eastAsia="vi-VN"/>
        </w:rPr>
      </w:pPr>
      <w:r>
        <w:rPr>
          <w:noProof/>
        </w:rPr>
        <w:t>3.8.1</w:t>
      </w:r>
      <w:r>
        <w:rPr>
          <w:rFonts w:asciiTheme="minorHAnsi" w:eastAsiaTheme="minorEastAsia" w:hAnsiTheme="minorHAnsi" w:cstheme="minorBidi"/>
          <w:noProof/>
          <w:sz w:val="22"/>
          <w:szCs w:val="22"/>
          <w:lang w:val="vi-VN" w:eastAsia="vi-VN"/>
        </w:rPr>
        <w:tab/>
      </w:r>
      <w:r>
        <w:rPr>
          <w:noProof/>
        </w:rPr>
        <w:t>ViettelStudy</w:t>
      </w:r>
      <w:r>
        <w:rPr>
          <w:noProof/>
        </w:rPr>
        <w:tab/>
      </w:r>
      <w:r>
        <w:rPr>
          <w:noProof/>
        </w:rPr>
        <w:fldChar w:fldCharType="begin"/>
      </w:r>
      <w:r>
        <w:rPr>
          <w:noProof/>
        </w:rPr>
        <w:instrText xml:space="preserve"> PAGEREF _Toc98161185 \h </w:instrText>
      </w:r>
      <w:r>
        <w:rPr>
          <w:noProof/>
        </w:rPr>
      </w:r>
      <w:r>
        <w:rPr>
          <w:noProof/>
        </w:rPr>
        <w:fldChar w:fldCharType="separate"/>
      </w:r>
      <w:r>
        <w:rPr>
          <w:noProof/>
        </w:rPr>
        <w:t>26</w:t>
      </w:r>
      <w:r>
        <w:rPr>
          <w:noProof/>
        </w:rPr>
        <w:fldChar w:fldCharType="end"/>
      </w:r>
    </w:p>
    <w:p w14:paraId="358B7478" w14:textId="36A0E0EA" w:rsidR="00C47A24" w:rsidRDefault="00C47A24">
      <w:pPr>
        <w:pStyle w:val="Mucluc3"/>
        <w:rPr>
          <w:rFonts w:asciiTheme="minorHAnsi" w:eastAsiaTheme="minorEastAsia" w:hAnsiTheme="minorHAnsi" w:cstheme="minorBidi"/>
          <w:noProof/>
          <w:sz w:val="22"/>
          <w:szCs w:val="22"/>
          <w:lang w:val="vi-VN" w:eastAsia="vi-VN"/>
        </w:rPr>
      </w:pPr>
      <w:r>
        <w:rPr>
          <w:noProof/>
        </w:rPr>
        <w:t>3.8.2</w:t>
      </w:r>
      <w:r>
        <w:rPr>
          <w:rFonts w:asciiTheme="minorHAnsi" w:eastAsiaTheme="minorEastAsia" w:hAnsiTheme="minorHAnsi" w:cstheme="minorBidi"/>
          <w:noProof/>
          <w:sz w:val="22"/>
          <w:szCs w:val="22"/>
          <w:lang w:val="vi-VN" w:eastAsia="vi-VN"/>
        </w:rPr>
        <w:tab/>
      </w:r>
      <w:r>
        <w:rPr>
          <w:noProof/>
        </w:rPr>
        <w:t>Google Classroom</w:t>
      </w:r>
      <w:r>
        <w:rPr>
          <w:noProof/>
        </w:rPr>
        <w:tab/>
      </w:r>
      <w:r>
        <w:rPr>
          <w:noProof/>
        </w:rPr>
        <w:fldChar w:fldCharType="begin"/>
      </w:r>
      <w:r>
        <w:rPr>
          <w:noProof/>
        </w:rPr>
        <w:instrText xml:space="preserve"> PAGEREF _Toc98161186 \h </w:instrText>
      </w:r>
      <w:r>
        <w:rPr>
          <w:noProof/>
        </w:rPr>
      </w:r>
      <w:r>
        <w:rPr>
          <w:noProof/>
        </w:rPr>
        <w:fldChar w:fldCharType="separate"/>
      </w:r>
      <w:r>
        <w:rPr>
          <w:noProof/>
        </w:rPr>
        <w:t>26</w:t>
      </w:r>
      <w:r>
        <w:rPr>
          <w:noProof/>
        </w:rPr>
        <w:fldChar w:fldCharType="end"/>
      </w:r>
    </w:p>
    <w:p w14:paraId="41FFEA73" w14:textId="3B362245" w:rsidR="00C47A24" w:rsidRDefault="00C47A24">
      <w:pPr>
        <w:pStyle w:val="Mucluc3"/>
        <w:rPr>
          <w:rFonts w:asciiTheme="minorHAnsi" w:eastAsiaTheme="minorEastAsia" w:hAnsiTheme="minorHAnsi" w:cstheme="minorBidi"/>
          <w:noProof/>
          <w:sz w:val="22"/>
          <w:szCs w:val="22"/>
          <w:lang w:val="vi-VN" w:eastAsia="vi-VN"/>
        </w:rPr>
      </w:pPr>
      <w:r>
        <w:rPr>
          <w:noProof/>
        </w:rPr>
        <w:t>3.8.3</w:t>
      </w:r>
      <w:r>
        <w:rPr>
          <w:rFonts w:asciiTheme="minorHAnsi" w:eastAsiaTheme="minorEastAsia" w:hAnsiTheme="minorHAnsi" w:cstheme="minorBidi"/>
          <w:noProof/>
          <w:sz w:val="22"/>
          <w:szCs w:val="22"/>
          <w:lang w:val="vi-VN" w:eastAsia="vi-VN"/>
        </w:rPr>
        <w:tab/>
      </w:r>
      <w:r>
        <w:rPr>
          <w:noProof/>
        </w:rPr>
        <w:t>Twiducate</w:t>
      </w:r>
      <w:r>
        <w:rPr>
          <w:noProof/>
        </w:rPr>
        <w:tab/>
      </w:r>
      <w:r>
        <w:rPr>
          <w:noProof/>
        </w:rPr>
        <w:fldChar w:fldCharType="begin"/>
      </w:r>
      <w:r>
        <w:rPr>
          <w:noProof/>
        </w:rPr>
        <w:instrText xml:space="preserve"> PAGEREF _Toc98161187 \h </w:instrText>
      </w:r>
      <w:r>
        <w:rPr>
          <w:noProof/>
        </w:rPr>
      </w:r>
      <w:r>
        <w:rPr>
          <w:noProof/>
        </w:rPr>
        <w:fldChar w:fldCharType="separate"/>
      </w:r>
      <w:r>
        <w:rPr>
          <w:noProof/>
        </w:rPr>
        <w:t>27</w:t>
      </w:r>
      <w:r>
        <w:rPr>
          <w:noProof/>
        </w:rPr>
        <w:fldChar w:fldCharType="end"/>
      </w:r>
    </w:p>
    <w:p w14:paraId="11D202DD" w14:textId="5B2FF424" w:rsidR="00C47A24" w:rsidRDefault="00C47A24">
      <w:pPr>
        <w:pStyle w:val="Mucluc3"/>
        <w:rPr>
          <w:rFonts w:asciiTheme="minorHAnsi" w:eastAsiaTheme="minorEastAsia" w:hAnsiTheme="minorHAnsi" w:cstheme="minorBidi"/>
          <w:noProof/>
          <w:sz w:val="22"/>
          <w:szCs w:val="22"/>
          <w:lang w:val="vi-VN" w:eastAsia="vi-VN"/>
        </w:rPr>
      </w:pPr>
      <w:r>
        <w:rPr>
          <w:noProof/>
        </w:rPr>
        <w:t>3.8.4</w:t>
      </w:r>
      <w:r>
        <w:rPr>
          <w:rFonts w:asciiTheme="minorHAnsi" w:eastAsiaTheme="minorEastAsia" w:hAnsiTheme="minorHAnsi" w:cstheme="minorBidi"/>
          <w:noProof/>
          <w:sz w:val="22"/>
          <w:szCs w:val="22"/>
          <w:lang w:val="vi-VN" w:eastAsia="vi-VN"/>
        </w:rPr>
        <w:tab/>
      </w:r>
      <w:r>
        <w:rPr>
          <w:noProof/>
        </w:rPr>
        <w:t>VnEdu</w:t>
      </w:r>
      <w:r>
        <w:rPr>
          <w:noProof/>
        </w:rPr>
        <w:tab/>
      </w:r>
      <w:r>
        <w:rPr>
          <w:noProof/>
        </w:rPr>
        <w:fldChar w:fldCharType="begin"/>
      </w:r>
      <w:r>
        <w:rPr>
          <w:noProof/>
        </w:rPr>
        <w:instrText xml:space="preserve"> PAGEREF _Toc98161188 \h </w:instrText>
      </w:r>
      <w:r>
        <w:rPr>
          <w:noProof/>
        </w:rPr>
      </w:r>
      <w:r>
        <w:rPr>
          <w:noProof/>
        </w:rPr>
        <w:fldChar w:fldCharType="separate"/>
      </w:r>
      <w:r>
        <w:rPr>
          <w:noProof/>
        </w:rPr>
        <w:t>28</w:t>
      </w:r>
      <w:r>
        <w:rPr>
          <w:noProof/>
        </w:rPr>
        <w:fldChar w:fldCharType="end"/>
      </w:r>
    </w:p>
    <w:p w14:paraId="40C49DE5" w14:textId="5E8264E4" w:rsidR="00C47A24" w:rsidRDefault="00C47A24">
      <w:pPr>
        <w:pStyle w:val="Mucluc1"/>
        <w:tabs>
          <w:tab w:val="left" w:pos="432"/>
        </w:tabs>
        <w:rPr>
          <w:rFonts w:asciiTheme="minorHAnsi" w:eastAsiaTheme="minorEastAsia" w:hAnsiTheme="minorHAnsi" w:cstheme="minorBidi"/>
          <w:noProof/>
          <w:sz w:val="22"/>
          <w:szCs w:val="22"/>
          <w:lang w:val="vi-VN" w:eastAsia="vi-VN"/>
        </w:rPr>
      </w:pPr>
      <w:r>
        <w:rPr>
          <w:noProof/>
        </w:rPr>
        <w:t>4.</w:t>
      </w:r>
      <w:r>
        <w:rPr>
          <w:rFonts w:asciiTheme="minorHAnsi" w:eastAsiaTheme="minorEastAsia" w:hAnsiTheme="minorHAnsi" w:cstheme="minorBidi"/>
          <w:noProof/>
          <w:sz w:val="22"/>
          <w:szCs w:val="22"/>
          <w:lang w:val="vi-VN" w:eastAsia="vi-VN"/>
        </w:rPr>
        <w:tab/>
      </w:r>
      <w:r>
        <w:rPr>
          <w:noProof/>
        </w:rPr>
        <w:t>Product Overview</w:t>
      </w:r>
      <w:r>
        <w:rPr>
          <w:noProof/>
        </w:rPr>
        <w:tab/>
      </w:r>
      <w:r>
        <w:rPr>
          <w:noProof/>
        </w:rPr>
        <w:fldChar w:fldCharType="begin"/>
      </w:r>
      <w:r>
        <w:rPr>
          <w:noProof/>
        </w:rPr>
        <w:instrText xml:space="preserve"> PAGEREF _Toc98161189 \h </w:instrText>
      </w:r>
      <w:r>
        <w:rPr>
          <w:noProof/>
        </w:rPr>
      </w:r>
      <w:r>
        <w:rPr>
          <w:noProof/>
        </w:rPr>
        <w:fldChar w:fldCharType="separate"/>
      </w:r>
      <w:r>
        <w:rPr>
          <w:noProof/>
        </w:rPr>
        <w:t>29</w:t>
      </w:r>
      <w:r>
        <w:rPr>
          <w:noProof/>
        </w:rPr>
        <w:fldChar w:fldCharType="end"/>
      </w:r>
    </w:p>
    <w:p w14:paraId="51EA2A37" w14:textId="24076D99"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4.1</w:t>
      </w:r>
      <w:r>
        <w:rPr>
          <w:rFonts w:asciiTheme="minorHAnsi" w:eastAsiaTheme="minorEastAsia" w:hAnsiTheme="minorHAnsi" w:cstheme="minorBidi"/>
          <w:noProof/>
          <w:sz w:val="22"/>
          <w:szCs w:val="22"/>
          <w:lang w:val="vi-VN" w:eastAsia="vi-VN"/>
        </w:rPr>
        <w:tab/>
      </w:r>
      <w:r>
        <w:rPr>
          <w:noProof/>
        </w:rPr>
        <w:t>Product Perspective</w:t>
      </w:r>
      <w:r>
        <w:rPr>
          <w:noProof/>
        </w:rPr>
        <w:tab/>
      </w:r>
      <w:r>
        <w:rPr>
          <w:noProof/>
        </w:rPr>
        <w:fldChar w:fldCharType="begin"/>
      </w:r>
      <w:r>
        <w:rPr>
          <w:noProof/>
        </w:rPr>
        <w:instrText xml:space="preserve"> PAGEREF _Toc98161190 \h </w:instrText>
      </w:r>
      <w:r>
        <w:rPr>
          <w:noProof/>
        </w:rPr>
      </w:r>
      <w:r>
        <w:rPr>
          <w:noProof/>
        </w:rPr>
        <w:fldChar w:fldCharType="separate"/>
      </w:r>
      <w:r>
        <w:rPr>
          <w:noProof/>
        </w:rPr>
        <w:t>29</w:t>
      </w:r>
      <w:r>
        <w:rPr>
          <w:noProof/>
        </w:rPr>
        <w:fldChar w:fldCharType="end"/>
      </w:r>
    </w:p>
    <w:p w14:paraId="1F625986" w14:textId="63A761DE"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4.2</w:t>
      </w:r>
      <w:r>
        <w:rPr>
          <w:rFonts w:asciiTheme="minorHAnsi" w:eastAsiaTheme="minorEastAsia" w:hAnsiTheme="minorHAnsi" w:cstheme="minorBidi"/>
          <w:noProof/>
          <w:sz w:val="22"/>
          <w:szCs w:val="22"/>
          <w:lang w:val="vi-VN" w:eastAsia="vi-VN"/>
        </w:rPr>
        <w:tab/>
      </w:r>
      <w:r>
        <w:rPr>
          <w:noProof/>
        </w:rPr>
        <w:t>Summary of Capabilities</w:t>
      </w:r>
      <w:r>
        <w:rPr>
          <w:noProof/>
        </w:rPr>
        <w:tab/>
      </w:r>
      <w:r>
        <w:rPr>
          <w:noProof/>
        </w:rPr>
        <w:fldChar w:fldCharType="begin"/>
      </w:r>
      <w:r>
        <w:rPr>
          <w:noProof/>
        </w:rPr>
        <w:instrText xml:space="preserve"> PAGEREF _Toc98161191 \h </w:instrText>
      </w:r>
      <w:r>
        <w:rPr>
          <w:noProof/>
        </w:rPr>
      </w:r>
      <w:r>
        <w:rPr>
          <w:noProof/>
        </w:rPr>
        <w:fldChar w:fldCharType="separate"/>
      </w:r>
      <w:r>
        <w:rPr>
          <w:noProof/>
        </w:rPr>
        <w:t>29</w:t>
      </w:r>
      <w:r>
        <w:rPr>
          <w:noProof/>
        </w:rPr>
        <w:fldChar w:fldCharType="end"/>
      </w:r>
    </w:p>
    <w:p w14:paraId="1B111F7B" w14:textId="0C4E3315"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4.3</w:t>
      </w:r>
      <w:r>
        <w:rPr>
          <w:rFonts w:asciiTheme="minorHAnsi" w:eastAsiaTheme="minorEastAsia" w:hAnsiTheme="minorHAnsi" w:cstheme="minorBidi"/>
          <w:noProof/>
          <w:sz w:val="22"/>
          <w:szCs w:val="22"/>
          <w:lang w:val="vi-VN" w:eastAsia="vi-VN"/>
        </w:rPr>
        <w:tab/>
      </w:r>
      <w:r>
        <w:rPr>
          <w:noProof/>
        </w:rPr>
        <w:t>Assumptions and Dependencies</w:t>
      </w:r>
      <w:r>
        <w:rPr>
          <w:noProof/>
        </w:rPr>
        <w:tab/>
      </w:r>
      <w:r>
        <w:rPr>
          <w:noProof/>
        </w:rPr>
        <w:fldChar w:fldCharType="begin"/>
      </w:r>
      <w:r>
        <w:rPr>
          <w:noProof/>
        </w:rPr>
        <w:instrText xml:space="preserve"> PAGEREF _Toc98161192 \h </w:instrText>
      </w:r>
      <w:r>
        <w:rPr>
          <w:noProof/>
        </w:rPr>
      </w:r>
      <w:r>
        <w:rPr>
          <w:noProof/>
        </w:rPr>
        <w:fldChar w:fldCharType="separate"/>
      </w:r>
      <w:r>
        <w:rPr>
          <w:noProof/>
        </w:rPr>
        <w:t>30</w:t>
      </w:r>
      <w:r>
        <w:rPr>
          <w:noProof/>
        </w:rPr>
        <w:fldChar w:fldCharType="end"/>
      </w:r>
    </w:p>
    <w:p w14:paraId="7AF17531" w14:textId="1D2D2444"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4.4</w:t>
      </w:r>
      <w:r>
        <w:rPr>
          <w:rFonts w:asciiTheme="minorHAnsi" w:eastAsiaTheme="minorEastAsia" w:hAnsiTheme="minorHAnsi" w:cstheme="minorBidi"/>
          <w:noProof/>
          <w:sz w:val="22"/>
          <w:szCs w:val="22"/>
          <w:lang w:val="vi-VN" w:eastAsia="vi-VN"/>
        </w:rPr>
        <w:tab/>
      </w:r>
      <w:r>
        <w:rPr>
          <w:noProof/>
        </w:rPr>
        <w:t>Cost and Pricing</w:t>
      </w:r>
      <w:r>
        <w:rPr>
          <w:noProof/>
        </w:rPr>
        <w:tab/>
      </w:r>
      <w:r>
        <w:rPr>
          <w:noProof/>
        </w:rPr>
        <w:fldChar w:fldCharType="begin"/>
      </w:r>
      <w:r>
        <w:rPr>
          <w:noProof/>
        </w:rPr>
        <w:instrText xml:space="preserve"> PAGEREF _Toc98161193 \h </w:instrText>
      </w:r>
      <w:r>
        <w:rPr>
          <w:noProof/>
        </w:rPr>
      </w:r>
      <w:r>
        <w:rPr>
          <w:noProof/>
        </w:rPr>
        <w:fldChar w:fldCharType="separate"/>
      </w:r>
      <w:r>
        <w:rPr>
          <w:noProof/>
        </w:rPr>
        <w:t>30</w:t>
      </w:r>
      <w:r>
        <w:rPr>
          <w:noProof/>
        </w:rPr>
        <w:fldChar w:fldCharType="end"/>
      </w:r>
    </w:p>
    <w:p w14:paraId="1C29CBE5" w14:textId="277841E3"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4.5</w:t>
      </w:r>
      <w:r>
        <w:rPr>
          <w:rFonts w:asciiTheme="minorHAnsi" w:eastAsiaTheme="minorEastAsia" w:hAnsiTheme="minorHAnsi" w:cstheme="minorBidi"/>
          <w:noProof/>
          <w:sz w:val="22"/>
          <w:szCs w:val="22"/>
          <w:lang w:val="vi-VN" w:eastAsia="vi-VN"/>
        </w:rPr>
        <w:tab/>
      </w:r>
      <w:r>
        <w:rPr>
          <w:noProof/>
        </w:rPr>
        <w:t>Licensing and Installation</w:t>
      </w:r>
      <w:r>
        <w:rPr>
          <w:noProof/>
        </w:rPr>
        <w:tab/>
      </w:r>
      <w:r>
        <w:rPr>
          <w:noProof/>
        </w:rPr>
        <w:fldChar w:fldCharType="begin"/>
      </w:r>
      <w:r>
        <w:rPr>
          <w:noProof/>
        </w:rPr>
        <w:instrText xml:space="preserve"> PAGEREF _Toc98161194 \h </w:instrText>
      </w:r>
      <w:r>
        <w:rPr>
          <w:noProof/>
        </w:rPr>
      </w:r>
      <w:r>
        <w:rPr>
          <w:noProof/>
        </w:rPr>
        <w:fldChar w:fldCharType="separate"/>
      </w:r>
      <w:r>
        <w:rPr>
          <w:noProof/>
        </w:rPr>
        <w:t>30</w:t>
      </w:r>
      <w:r>
        <w:rPr>
          <w:noProof/>
        </w:rPr>
        <w:fldChar w:fldCharType="end"/>
      </w:r>
    </w:p>
    <w:p w14:paraId="0A7FC3AC" w14:textId="7F8F5049" w:rsidR="00C47A24" w:rsidRDefault="00C47A24">
      <w:pPr>
        <w:pStyle w:val="Mucluc1"/>
        <w:tabs>
          <w:tab w:val="left" w:pos="432"/>
        </w:tabs>
        <w:rPr>
          <w:rFonts w:asciiTheme="minorHAnsi" w:eastAsiaTheme="minorEastAsia" w:hAnsiTheme="minorHAnsi" w:cstheme="minorBidi"/>
          <w:noProof/>
          <w:sz w:val="22"/>
          <w:szCs w:val="22"/>
          <w:lang w:val="vi-VN" w:eastAsia="vi-VN"/>
        </w:rPr>
      </w:pPr>
      <w:r>
        <w:rPr>
          <w:noProof/>
        </w:rPr>
        <w:lastRenderedPageBreak/>
        <w:t>5.</w:t>
      </w:r>
      <w:r>
        <w:rPr>
          <w:rFonts w:asciiTheme="minorHAnsi" w:eastAsiaTheme="minorEastAsia" w:hAnsiTheme="minorHAnsi" w:cstheme="minorBidi"/>
          <w:noProof/>
          <w:sz w:val="22"/>
          <w:szCs w:val="22"/>
          <w:lang w:val="vi-VN" w:eastAsia="vi-VN"/>
        </w:rPr>
        <w:tab/>
      </w:r>
      <w:r>
        <w:rPr>
          <w:noProof/>
        </w:rPr>
        <w:t>Product Features</w:t>
      </w:r>
      <w:r>
        <w:rPr>
          <w:noProof/>
        </w:rPr>
        <w:tab/>
      </w:r>
      <w:r>
        <w:rPr>
          <w:noProof/>
        </w:rPr>
        <w:fldChar w:fldCharType="begin"/>
      </w:r>
      <w:r>
        <w:rPr>
          <w:noProof/>
        </w:rPr>
        <w:instrText xml:space="preserve"> PAGEREF _Toc98161195 \h </w:instrText>
      </w:r>
      <w:r>
        <w:rPr>
          <w:noProof/>
        </w:rPr>
      </w:r>
      <w:r>
        <w:rPr>
          <w:noProof/>
        </w:rPr>
        <w:fldChar w:fldCharType="separate"/>
      </w:r>
      <w:r>
        <w:rPr>
          <w:noProof/>
        </w:rPr>
        <w:t>30</w:t>
      </w:r>
      <w:r>
        <w:rPr>
          <w:noProof/>
        </w:rPr>
        <w:fldChar w:fldCharType="end"/>
      </w:r>
    </w:p>
    <w:p w14:paraId="628248CB" w14:textId="06C28808"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5.1</w:t>
      </w:r>
      <w:r>
        <w:rPr>
          <w:rFonts w:asciiTheme="minorHAnsi" w:eastAsiaTheme="minorEastAsia" w:hAnsiTheme="minorHAnsi" w:cstheme="minorBidi"/>
          <w:noProof/>
          <w:sz w:val="22"/>
          <w:szCs w:val="22"/>
          <w:lang w:val="vi-VN" w:eastAsia="vi-VN"/>
        </w:rPr>
        <w:tab/>
      </w:r>
      <w:r>
        <w:rPr>
          <w:noProof/>
        </w:rPr>
        <w:t>&lt;aFeature&gt;</w:t>
      </w:r>
      <w:r>
        <w:rPr>
          <w:noProof/>
        </w:rPr>
        <w:tab/>
      </w:r>
      <w:r>
        <w:rPr>
          <w:noProof/>
        </w:rPr>
        <w:fldChar w:fldCharType="begin"/>
      </w:r>
      <w:r>
        <w:rPr>
          <w:noProof/>
        </w:rPr>
        <w:instrText xml:space="preserve"> PAGEREF _Toc98161196 \h </w:instrText>
      </w:r>
      <w:r>
        <w:rPr>
          <w:noProof/>
        </w:rPr>
      </w:r>
      <w:r>
        <w:rPr>
          <w:noProof/>
        </w:rPr>
        <w:fldChar w:fldCharType="separate"/>
      </w:r>
      <w:r>
        <w:rPr>
          <w:noProof/>
        </w:rPr>
        <w:t>31</w:t>
      </w:r>
      <w:r>
        <w:rPr>
          <w:noProof/>
        </w:rPr>
        <w:fldChar w:fldCharType="end"/>
      </w:r>
    </w:p>
    <w:p w14:paraId="3B2F6D23" w14:textId="2922ED38"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5.2</w:t>
      </w:r>
      <w:r>
        <w:rPr>
          <w:rFonts w:asciiTheme="minorHAnsi" w:eastAsiaTheme="minorEastAsia" w:hAnsiTheme="minorHAnsi" w:cstheme="minorBidi"/>
          <w:noProof/>
          <w:sz w:val="22"/>
          <w:szCs w:val="22"/>
          <w:lang w:val="vi-VN" w:eastAsia="vi-VN"/>
        </w:rPr>
        <w:tab/>
      </w:r>
      <w:r>
        <w:rPr>
          <w:noProof/>
        </w:rPr>
        <w:t>&lt;anotherFeature&gt;</w:t>
      </w:r>
      <w:r>
        <w:rPr>
          <w:noProof/>
        </w:rPr>
        <w:tab/>
      </w:r>
      <w:r>
        <w:rPr>
          <w:noProof/>
        </w:rPr>
        <w:fldChar w:fldCharType="begin"/>
      </w:r>
      <w:r>
        <w:rPr>
          <w:noProof/>
        </w:rPr>
        <w:instrText xml:space="preserve"> PAGEREF _Toc98161197 \h </w:instrText>
      </w:r>
      <w:r>
        <w:rPr>
          <w:noProof/>
        </w:rPr>
      </w:r>
      <w:r>
        <w:rPr>
          <w:noProof/>
        </w:rPr>
        <w:fldChar w:fldCharType="separate"/>
      </w:r>
      <w:r>
        <w:rPr>
          <w:noProof/>
        </w:rPr>
        <w:t>31</w:t>
      </w:r>
      <w:r>
        <w:rPr>
          <w:noProof/>
        </w:rPr>
        <w:fldChar w:fldCharType="end"/>
      </w:r>
    </w:p>
    <w:p w14:paraId="257AA5F1" w14:textId="71098FC0" w:rsidR="00C47A24" w:rsidRDefault="00C47A24">
      <w:pPr>
        <w:pStyle w:val="Mucluc1"/>
        <w:tabs>
          <w:tab w:val="left" w:pos="432"/>
        </w:tabs>
        <w:rPr>
          <w:rFonts w:asciiTheme="minorHAnsi" w:eastAsiaTheme="minorEastAsia" w:hAnsiTheme="minorHAnsi" w:cstheme="minorBidi"/>
          <w:noProof/>
          <w:sz w:val="22"/>
          <w:szCs w:val="22"/>
          <w:lang w:val="vi-VN" w:eastAsia="vi-VN"/>
        </w:rPr>
      </w:pPr>
      <w:r>
        <w:rPr>
          <w:noProof/>
        </w:rPr>
        <w:t>6.</w:t>
      </w:r>
      <w:r>
        <w:rPr>
          <w:rFonts w:asciiTheme="minorHAnsi" w:eastAsiaTheme="minorEastAsia" w:hAnsiTheme="minorHAnsi" w:cstheme="minorBidi"/>
          <w:noProof/>
          <w:sz w:val="22"/>
          <w:szCs w:val="22"/>
          <w:lang w:val="vi-VN" w:eastAsia="vi-VN"/>
        </w:rPr>
        <w:tab/>
      </w:r>
      <w:r>
        <w:rPr>
          <w:noProof/>
        </w:rPr>
        <w:t>Constraints</w:t>
      </w:r>
      <w:r>
        <w:rPr>
          <w:noProof/>
        </w:rPr>
        <w:tab/>
      </w:r>
      <w:r>
        <w:rPr>
          <w:noProof/>
        </w:rPr>
        <w:fldChar w:fldCharType="begin"/>
      </w:r>
      <w:r>
        <w:rPr>
          <w:noProof/>
        </w:rPr>
        <w:instrText xml:space="preserve"> PAGEREF _Toc98161198 \h </w:instrText>
      </w:r>
      <w:r>
        <w:rPr>
          <w:noProof/>
        </w:rPr>
      </w:r>
      <w:r>
        <w:rPr>
          <w:noProof/>
        </w:rPr>
        <w:fldChar w:fldCharType="separate"/>
      </w:r>
      <w:r>
        <w:rPr>
          <w:noProof/>
        </w:rPr>
        <w:t>31</w:t>
      </w:r>
      <w:r>
        <w:rPr>
          <w:noProof/>
        </w:rPr>
        <w:fldChar w:fldCharType="end"/>
      </w:r>
    </w:p>
    <w:p w14:paraId="6D3CDA4D" w14:textId="6A548731" w:rsidR="00C47A24" w:rsidRDefault="00C47A24">
      <w:pPr>
        <w:pStyle w:val="Mucluc1"/>
        <w:tabs>
          <w:tab w:val="left" w:pos="432"/>
        </w:tabs>
        <w:rPr>
          <w:rFonts w:asciiTheme="minorHAnsi" w:eastAsiaTheme="minorEastAsia" w:hAnsiTheme="minorHAnsi" w:cstheme="minorBidi"/>
          <w:noProof/>
          <w:sz w:val="22"/>
          <w:szCs w:val="22"/>
          <w:lang w:val="vi-VN" w:eastAsia="vi-VN"/>
        </w:rPr>
      </w:pPr>
      <w:r>
        <w:rPr>
          <w:noProof/>
        </w:rPr>
        <w:t>7.</w:t>
      </w:r>
      <w:r>
        <w:rPr>
          <w:rFonts w:asciiTheme="minorHAnsi" w:eastAsiaTheme="minorEastAsia" w:hAnsiTheme="minorHAnsi" w:cstheme="minorBidi"/>
          <w:noProof/>
          <w:sz w:val="22"/>
          <w:szCs w:val="22"/>
          <w:lang w:val="vi-VN" w:eastAsia="vi-VN"/>
        </w:rPr>
        <w:tab/>
      </w:r>
      <w:r>
        <w:rPr>
          <w:noProof/>
        </w:rPr>
        <w:t>Quality Ranges</w:t>
      </w:r>
      <w:r>
        <w:rPr>
          <w:noProof/>
        </w:rPr>
        <w:tab/>
      </w:r>
      <w:r>
        <w:rPr>
          <w:noProof/>
        </w:rPr>
        <w:fldChar w:fldCharType="begin"/>
      </w:r>
      <w:r>
        <w:rPr>
          <w:noProof/>
        </w:rPr>
        <w:instrText xml:space="preserve"> PAGEREF _Toc98161199 \h </w:instrText>
      </w:r>
      <w:r>
        <w:rPr>
          <w:noProof/>
        </w:rPr>
      </w:r>
      <w:r>
        <w:rPr>
          <w:noProof/>
        </w:rPr>
        <w:fldChar w:fldCharType="separate"/>
      </w:r>
      <w:r>
        <w:rPr>
          <w:noProof/>
        </w:rPr>
        <w:t>31</w:t>
      </w:r>
      <w:r>
        <w:rPr>
          <w:noProof/>
        </w:rPr>
        <w:fldChar w:fldCharType="end"/>
      </w:r>
    </w:p>
    <w:p w14:paraId="528FAE50" w14:textId="59ABAAFD" w:rsidR="00C47A24" w:rsidRDefault="00C47A24">
      <w:pPr>
        <w:pStyle w:val="Mucluc1"/>
        <w:tabs>
          <w:tab w:val="left" w:pos="432"/>
        </w:tabs>
        <w:rPr>
          <w:rFonts w:asciiTheme="minorHAnsi" w:eastAsiaTheme="minorEastAsia" w:hAnsiTheme="minorHAnsi" w:cstheme="minorBidi"/>
          <w:noProof/>
          <w:sz w:val="22"/>
          <w:szCs w:val="22"/>
          <w:lang w:val="vi-VN" w:eastAsia="vi-VN"/>
        </w:rPr>
      </w:pPr>
      <w:r>
        <w:rPr>
          <w:noProof/>
        </w:rPr>
        <w:t>8.</w:t>
      </w:r>
      <w:r>
        <w:rPr>
          <w:rFonts w:asciiTheme="minorHAnsi" w:eastAsiaTheme="minorEastAsia" w:hAnsiTheme="minorHAnsi" w:cstheme="minorBidi"/>
          <w:noProof/>
          <w:sz w:val="22"/>
          <w:szCs w:val="22"/>
          <w:lang w:val="vi-VN" w:eastAsia="vi-VN"/>
        </w:rPr>
        <w:tab/>
      </w:r>
      <w:r>
        <w:rPr>
          <w:noProof/>
        </w:rPr>
        <w:t>Precedence and Priority</w:t>
      </w:r>
      <w:r>
        <w:rPr>
          <w:noProof/>
        </w:rPr>
        <w:tab/>
      </w:r>
      <w:r>
        <w:rPr>
          <w:noProof/>
        </w:rPr>
        <w:fldChar w:fldCharType="begin"/>
      </w:r>
      <w:r>
        <w:rPr>
          <w:noProof/>
        </w:rPr>
        <w:instrText xml:space="preserve"> PAGEREF _Toc98161200 \h </w:instrText>
      </w:r>
      <w:r>
        <w:rPr>
          <w:noProof/>
        </w:rPr>
      </w:r>
      <w:r>
        <w:rPr>
          <w:noProof/>
        </w:rPr>
        <w:fldChar w:fldCharType="separate"/>
      </w:r>
      <w:r>
        <w:rPr>
          <w:noProof/>
        </w:rPr>
        <w:t>31</w:t>
      </w:r>
      <w:r>
        <w:rPr>
          <w:noProof/>
        </w:rPr>
        <w:fldChar w:fldCharType="end"/>
      </w:r>
    </w:p>
    <w:p w14:paraId="6D1F1418" w14:textId="3D728E4C" w:rsidR="00C47A24" w:rsidRDefault="00C47A24">
      <w:pPr>
        <w:pStyle w:val="Mucluc1"/>
        <w:tabs>
          <w:tab w:val="left" w:pos="432"/>
        </w:tabs>
        <w:rPr>
          <w:rFonts w:asciiTheme="minorHAnsi" w:eastAsiaTheme="minorEastAsia" w:hAnsiTheme="minorHAnsi" w:cstheme="minorBidi"/>
          <w:noProof/>
          <w:sz w:val="22"/>
          <w:szCs w:val="22"/>
          <w:lang w:val="vi-VN" w:eastAsia="vi-VN"/>
        </w:rPr>
      </w:pPr>
      <w:r>
        <w:rPr>
          <w:noProof/>
        </w:rPr>
        <w:t>9.</w:t>
      </w:r>
      <w:r>
        <w:rPr>
          <w:rFonts w:asciiTheme="minorHAnsi" w:eastAsiaTheme="minorEastAsia" w:hAnsiTheme="minorHAnsi" w:cstheme="minorBidi"/>
          <w:noProof/>
          <w:sz w:val="22"/>
          <w:szCs w:val="22"/>
          <w:lang w:val="vi-VN" w:eastAsia="vi-VN"/>
        </w:rPr>
        <w:tab/>
      </w:r>
      <w:r>
        <w:rPr>
          <w:noProof/>
        </w:rPr>
        <w:t>Other Product Requirements</w:t>
      </w:r>
      <w:r>
        <w:rPr>
          <w:noProof/>
        </w:rPr>
        <w:tab/>
      </w:r>
      <w:r>
        <w:rPr>
          <w:noProof/>
        </w:rPr>
        <w:fldChar w:fldCharType="begin"/>
      </w:r>
      <w:r>
        <w:rPr>
          <w:noProof/>
        </w:rPr>
        <w:instrText xml:space="preserve"> PAGEREF _Toc98161201 \h </w:instrText>
      </w:r>
      <w:r>
        <w:rPr>
          <w:noProof/>
        </w:rPr>
      </w:r>
      <w:r>
        <w:rPr>
          <w:noProof/>
        </w:rPr>
        <w:fldChar w:fldCharType="separate"/>
      </w:r>
      <w:r>
        <w:rPr>
          <w:noProof/>
        </w:rPr>
        <w:t>31</w:t>
      </w:r>
      <w:r>
        <w:rPr>
          <w:noProof/>
        </w:rPr>
        <w:fldChar w:fldCharType="end"/>
      </w:r>
    </w:p>
    <w:p w14:paraId="5C52BF2C" w14:textId="06B290A1"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9.1</w:t>
      </w:r>
      <w:r>
        <w:rPr>
          <w:rFonts w:asciiTheme="minorHAnsi" w:eastAsiaTheme="minorEastAsia" w:hAnsiTheme="minorHAnsi" w:cstheme="minorBidi"/>
          <w:noProof/>
          <w:sz w:val="22"/>
          <w:szCs w:val="22"/>
          <w:lang w:val="vi-VN" w:eastAsia="vi-VN"/>
        </w:rPr>
        <w:tab/>
      </w:r>
      <w:r>
        <w:rPr>
          <w:noProof/>
        </w:rPr>
        <w:t>Applicable Standards</w:t>
      </w:r>
      <w:r>
        <w:rPr>
          <w:noProof/>
        </w:rPr>
        <w:tab/>
      </w:r>
      <w:r>
        <w:rPr>
          <w:noProof/>
        </w:rPr>
        <w:fldChar w:fldCharType="begin"/>
      </w:r>
      <w:r>
        <w:rPr>
          <w:noProof/>
        </w:rPr>
        <w:instrText xml:space="preserve"> PAGEREF _Toc98161202 \h </w:instrText>
      </w:r>
      <w:r>
        <w:rPr>
          <w:noProof/>
        </w:rPr>
      </w:r>
      <w:r>
        <w:rPr>
          <w:noProof/>
        </w:rPr>
        <w:fldChar w:fldCharType="separate"/>
      </w:r>
      <w:r>
        <w:rPr>
          <w:noProof/>
        </w:rPr>
        <w:t>31</w:t>
      </w:r>
      <w:r>
        <w:rPr>
          <w:noProof/>
        </w:rPr>
        <w:fldChar w:fldCharType="end"/>
      </w:r>
    </w:p>
    <w:p w14:paraId="6D7CEEE5" w14:textId="7F5333F8"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9.2</w:t>
      </w:r>
      <w:r>
        <w:rPr>
          <w:rFonts w:asciiTheme="minorHAnsi" w:eastAsiaTheme="minorEastAsia" w:hAnsiTheme="minorHAnsi" w:cstheme="minorBidi"/>
          <w:noProof/>
          <w:sz w:val="22"/>
          <w:szCs w:val="22"/>
          <w:lang w:val="vi-VN" w:eastAsia="vi-VN"/>
        </w:rPr>
        <w:tab/>
      </w:r>
      <w:r>
        <w:rPr>
          <w:noProof/>
        </w:rPr>
        <w:t>System Requirements</w:t>
      </w:r>
      <w:r>
        <w:rPr>
          <w:noProof/>
        </w:rPr>
        <w:tab/>
      </w:r>
      <w:r>
        <w:rPr>
          <w:noProof/>
        </w:rPr>
        <w:fldChar w:fldCharType="begin"/>
      </w:r>
      <w:r>
        <w:rPr>
          <w:noProof/>
        </w:rPr>
        <w:instrText xml:space="preserve"> PAGEREF _Toc98161203 \h </w:instrText>
      </w:r>
      <w:r>
        <w:rPr>
          <w:noProof/>
        </w:rPr>
      </w:r>
      <w:r>
        <w:rPr>
          <w:noProof/>
        </w:rPr>
        <w:fldChar w:fldCharType="separate"/>
      </w:r>
      <w:r>
        <w:rPr>
          <w:noProof/>
        </w:rPr>
        <w:t>31</w:t>
      </w:r>
      <w:r>
        <w:rPr>
          <w:noProof/>
        </w:rPr>
        <w:fldChar w:fldCharType="end"/>
      </w:r>
    </w:p>
    <w:p w14:paraId="6CE5C751" w14:textId="78BB7C3B"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9.3</w:t>
      </w:r>
      <w:r>
        <w:rPr>
          <w:rFonts w:asciiTheme="minorHAnsi" w:eastAsiaTheme="minorEastAsia" w:hAnsiTheme="minorHAnsi" w:cstheme="minorBidi"/>
          <w:noProof/>
          <w:sz w:val="22"/>
          <w:szCs w:val="22"/>
          <w:lang w:val="vi-VN" w:eastAsia="vi-VN"/>
        </w:rPr>
        <w:tab/>
      </w:r>
      <w:r>
        <w:rPr>
          <w:noProof/>
        </w:rPr>
        <w:t>Performance Requirements</w:t>
      </w:r>
      <w:r>
        <w:rPr>
          <w:noProof/>
        </w:rPr>
        <w:tab/>
      </w:r>
      <w:r>
        <w:rPr>
          <w:noProof/>
        </w:rPr>
        <w:fldChar w:fldCharType="begin"/>
      </w:r>
      <w:r>
        <w:rPr>
          <w:noProof/>
        </w:rPr>
        <w:instrText xml:space="preserve"> PAGEREF _Toc98161204 \h </w:instrText>
      </w:r>
      <w:r>
        <w:rPr>
          <w:noProof/>
        </w:rPr>
      </w:r>
      <w:r>
        <w:rPr>
          <w:noProof/>
        </w:rPr>
        <w:fldChar w:fldCharType="separate"/>
      </w:r>
      <w:r>
        <w:rPr>
          <w:noProof/>
        </w:rPr>
        <w:t>31</w:t>
      </w:r>
      <w:r>
        <w:rPr>
          <w:noProof/>
        </w:rPr>
        <w:fldChar w:fldCharType="end"/>
      </w:r>
    </w:p>
    <w:p w14:paraId="461C5FA4" w14:textId="3D4693BF"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9.4</w:t>
      </w:r>
      <w:r>
        <w:rPr>
          <w:rFonts w:asciiTheme="minorHAnsi" w:eastAsiaTheme="minorEastAsia" w:hAnsiTheme="minorHAnsi" w:cstheme="minorBidi"/>
          <w:noProof/>
          <w:sz w:val="22"/>
          <w:szCs w:val="22"/>
          <w:lang w:val="vi-VN" w:eastAsia="vi-VN"/>
        </w:rPr>
        <w:tab/>
      </w:r>
      <w:r>
        <w:rPr>
          <w:noProof/>
        </w:rPr>
        <w:t>Environmental Requirements</w:t>
      </w:r>
      <w:r>
        <w:rPr>
          <w:noProof/>
        </w:rPr>
        <w:tab/>
      </w:r>
      <w:r>
        <w:rPr>
          <w:noProof/>
        </w:rPr>
        <w:fldChar w:fldCharType="begin"/>
      </w:r>
      <w:r>
        <w:rPr>
          <w:noProof/>
        </w:rPr>
        <w:instrText xml:space="preserve"> PAGEREF _Toc98161205 \h </w:instrText>
      </w:r>
      <w:r>
        <w:rPr>
          <w:noProof/>
        </w:rPr>
      </w:r>
      <w:r>
        <w:rPr>
          <w:noProof/>
        </w:rPr>
        <w:fldChar w:fldCharType="separate"/>
      </w:r>
      <w:r>
        <w:rPr>
          <w:noProof/>
        </w:rPr>
        <w:t>31</w:t>
      </w:r>
      <w:r>
        <w:rPr>
          <w:noProof/>
        </w:rPr>
        <w:fldChar w:fldCharType="end"/>
      </w:r>
    </w:p>
    <w:p w14:paraId="498E021A" w14:textId="17C75089" w:rsidR="00C47A24" w:rsidRDefault="00C47A24">
      <w:pPr>
        <w:pStyle w:val="Mucluc1"/>
        <w:tabs>
          <w:tab w:val="left" w:pos="864"/>
        </w:tabs>
        <w:rPr>
          <w:rFonts w:asciiTheme="minorHAnsi" w:eastAsiaTheme="minorEastAsia" w:hAnsiTheme="minorHAnsi" w:cstheme="minorBidi"/>
          <w:noProof/>
          <w:sz w:val="22"/>
          <w:szCs w:val="22"/>
          <w:lang w:val="vi-VN" w:eastAsia="vi-VN"/>
        </w:rPr>
      </w:pPr>
      <w:r>
        <w:rPr>
          <w:noProof/>
        </w:rPr>
        <w:t>10.</w:t>
      </w:r>
      <w:r>
        <w:rPr>
          <w:rFonts w:asciiTheme="minorHAnsi" w:eastAsiaTheme="minorEastAsia" w:hAnsiTheme="minorHAnsi" w:cstheme="minorBidi"/>
          <w:noProof/>
          <w:sz w:val="22"/>
          <w:szCs w:val="22"/>
          <w:lang w:val="vi-VN" w:eastAsia="vi-VN"/>
        </w:rPr>
        <w:tab/>
      </w:r>
      <w:r>
        <w:rPr>
          <w:noProof/>
        </w:rPr>
        <w:t>Documentation Requirements</w:t>
      </w:r>
      <w:r>
        <w:rPr>
          <w:noProof/>
        </w:rPr>
        <w:tab/>
      </w:r>
      <w:r>
        <w:rPr>
          <w:noProof/>
        </w:rPr>
        <w:fldChar w:fldCharType="begin"/>
      </w:r>
      <w:r>
        <w:rPr>
          <w:noProof/>
        </w:rPr>
        <w:instrText xml:space="preserve"> PAGEREF _Toc98161206 \h </w:instrText>
      </w:r>
      <w:r>
        <w:rPr>
          <w:noProof/>
        </w:rPr>
      </w:r>
      <w:r>
        <w:rPr>
          <w:noProof/>
        </w:rPr>
        <w:fldChar w:fldCharType="separate"/>
      </w:r>
      <w:r>
        <w:rPr>
          <w:noProof/>
        </w:rPr>
        <w:t>31</w:t>
      </w:r>
      <w:r>
        <w:rPr>
          <w:noProof/>
        </w:rPr>
        <w:fldChar w:fldCharType="end"/>
      </w:r>
    </w:p>
    <w:p w14:paraId="67F36C05" w14:textId="437A8436" w:rsidR="00C47A24" w:rsidRDefault="00C47A24">
      <w:pPr>
        <w:pStyle w:val="Mucluc2"/>
        <w:tabs>
          <w:tab w:val="left" w:pos="1200"/>
        </w:tabs>
        <w:rPr>
          <w:rFonts w:asciiTheme="minorHAnsi" w:eastAsiaTheme="minorEastAsia" w:hAnsiTheme="minorHAnsi" w:cstheme="minorBidi"/>
          <w:noProof/>
          <w:sz w:val="22"/>
          <w:szCs w:val="22"/>
          <w:lang w:val="vi-VN" w:eastAsia="vi-VN"/>
        </w:rPr>
      </w:pPr>
      <w:r>
        <w:rPr>
          <w:noProof/>
        </w:rPr>
        <w:t>10.1</w:t>
      </w:r>
      <w:r>
        <w:rPr>
          <w:rFonts w:asciiTheme="minorHAnsi" w:eastAsiaTheme="minorEastAsia" w:hAnsiTheme="minorHAnsi" w:cstheme="minorBidi"/>
          <w:noProof/>
          <w:sz w:val="22"/>
          <w:szCs w:val="22"/>
          <w:lang w:val="vi-VN" w:eastAsia="vi-VN"/>
        </w:rPr>
        <w:tab/>
      </w:r>
      <w:r>
        <w:rPr>
          <w:noProof/>
        </w:rPr>
        <w:t>User Manual</w:t>
      </w:r>
      <w:r>
        <w:rPr>
          <w:noProof/>
        </w:rPr>
        <w:tab/>
      </w:r>
      <w:r>
        <w:rPr>
          <w:noProof/>
        </w:rPr>
        <w:fldChar w:fldCharType="begin"/>
      </w:r>
      <w:r>
        <w:rPr>
          <w:noProof/>
        </w:rPr>
        <w:instrText xml:space="preserve"> PAGEREF _Toc98161207 \h </w:instrText>
      </w:r>
      <w:r>
        <w:rPr>
          <w:noProof/>
        </w:rPr>
      </w:r>
      <w:r>
        <w:rPr>
          <w:noProof/>
        </w:rPr>
        <w:fldChar w:fldCharType="separate"/>
      </w:r>
      <w:r>
        <w:rPr>
          <w:noProof/>
        </w:rPr>
        <w:t>32</w:t>
      </w:r>
      <w:r>
        <w:rPr>
          <w:noProof/>
        </w:rPr>
        <w:fldChar w:fldCharType="end"/>
      </w:r>
    </w:p>
    <w:p w14:paraId="0083EE16" w14:textId="006DD463" w:rsidR="00C47A24" w:rsidRDefault="00C47A24">
      <w:pPr>
        <w:pStyle w:val="Mucluc2"/>
        <w:tabs>
          <w:tab w:val="left" w:pos="1200"/>
        </w:tabs>
        <w:rPr>
          <w:rFonts w:asciiTheme="minorHAnsi" w:eastAsiaTheme="minorEastAsia" w:hAnsiTheme="minorHAnsi" w:cstheme="minorBidi"/>
          <w:noProof/>
          <w:sz w:val="22"/>
          <w:szCs w:val="22"/>
          <w:lang w:val="vi-VN" w:eastAsia="vi-VN"/>
        </w:rPr>
      </w:pPr>
      <w:r>
        <w:rPr>
          <w:noProof/>
        </w:rPr>
        <w:t>10.2</w:t>
      </w:r>
      <w:r>
        <w:rPr>
          <w:rFonts w:asciiTheme="minorHAnsi" w:eastAsiaTheme="minorEastAsia" w:hAnsiTheme="minorHAnsi" w:cstheme="minorBidi"/>
          <w:noProof/>
          <w:sz w:val="22"/>
          <w:szCs w:val="22"/>
          <w:lang w:val="vi-VN" w:eastAsia="vi-VN"/>
        </w:rPr>
        <w:tab/>
      </w:r>
      <w:r>
        <w:rPr>
          <w:noProof/>
        </w:rPr>
        <w:t>Online Help</w:t>
      </w:r>
      <w:r>
        <w:rPr>
          <w:noProof/>
        </w:rPr>
        <w:tab/>
      </w:r>
      <w:r>
        <w:rPr>
          <w:noProof/>
        </w:rPr>
        <w:fldChar w:fldCharType="begin"/>
      </w:r>
      <w:r>
        <w:rPr>
          <w:noProof/>
        </w:rPr>
        <w:instrText xml:space="preserve"> PAGEREF _Toc98161208 \h </w:instrText>
      </w:r>
      <w:r>
        <w:rPr>
          <w:noProof/>
        </w:rPr>
      </w:r>
      <w:r>
        <w:rPr>
          <w:noProof/>
        </w:rPr>
        <w:fldChar w:fldCharType="separate"/>
      </w:r>
      <w:r>
        <w:rPr>
          <w:noProof/>
        </w:rPr>
        <w:t>32</w:t>
      </w:r>
      <w:r>
        <w:rPr>
          <w:noProof/>
        </w:rPr>
        <w:fldChar w:fldCharType="end"/>
      </w:r>
    </w:p>
    <w:p w14:paraId="6051758B" w14:textId="2B7EB609" w:rsidR="00C47A24" w:rsidRDefault="00C47A24">
      <w:pPr>
        <w:pStyle w:val="Mucluc2"/>
        <w:tabs>
          <w:tab w:val="left" w:pos="1200"/>
        </w:tabs>
        <w:rPr>
          <w:rFonts w:asciiTheme="minorHAnsi" w:eastAsiaTheme="minorEastAsia" w:hAnsiTheme="minorHAnsi" w:cstheme="minorBidi"/>
          <w:noProof/>
          <w:sz w:val="22"/>
          <w:szCs w:val="22"/>
          <w:lang w:val="vi-VN" w:eastAsia="vi-VN"/>
        </w:rPr>
      </w:pPr>
      <w:r>
        <w:rPr>
          <w:noProof/>
        </w:rPr>
        <w:t>10.3</w:t>
      </w:r>
      <w:r>
        <w:rPr>
          <w:rFonts w:asciiTheme="minorHAnsi" w:eastAsiaTheme="minorEastAsia" w:hAnsiTheme="minorHAnsi" w:cstheme="minorBidi"/>
          <w:noProof/>
          <w:sz w:val="22"/>
          <w:szCs w:val="22"/>
          <w:lang w:val="vi-VN" w:eastAsia="vi-VN"/>
        </w:rPr>
        <w:tab/>
      </w:r>
      <w:r>
        <w:rPr>
          <w:noProof/>
        </w:rPr>
        <w:t>Installation Guides, Configuration, and Read Me File</w:t>
      </w:r>
      <w:r>
        <w:rPr>
          <w:noProof/>
        </w:rPr>
        <w:tab/>
      </w:r>
      <w:r>
        <w:rPr>
          <w:noProof/>
        </w:rPr>
        <w:fldChar w:fldCharType="begin"/>
      </w:r>
      <w:r>
        <w:rPr>
          <w:noProof/>
        </w:rPr>
        <w:instrText xml:space="preserve"> PAGEREF _Toc98161209 \h </w:instrText>
      </w:r>
      <w:r>
        <w:rPr>
          <w:noProof/>
        </w:rPr>
      </w:r>
      <w:r>
        <w:rPr>
          <w:noProof/>
        </w:rPr>
        <w:fldChar w:fldCharType="separate"/>
      </w:r>
      <w:r>
        <w:rPr>
          <w:noProof/>
        </w:rPr>
        <w:t>32</w:t>
      </w:r>
      <w:r>
        <w:rPr>
          <w:noProof/>
        </w:rPr>
        <w:fldChar w:fldCharType="end"/>
      </w:r>
    </w:p>
    <w:p w14:paraId="30172E24" w14:textId="27E0D723" w:rsidR="00C47A24" w:rsidRDefault="00C47A24">
      <w:pPr>
        <w:pStyle w:val="Mucluc2"/>
        <w:tabs>
          <w:tab w:val="left" w:pos="1200"/>
        </w:tabs>
        <w:rPr>
          <w:rFonts w:asciiTheme="minorHAnsi" w:eastAsiaTheme="minorEastAsia" w:hAnsiTheme="minorHAnsi" w:cstheme="minorBidi"/>
          <w:noProof/>
          <w:sz w:val="22"/>
          <w:szCs w:val="22"/>
          <w:lang w:val="vi-VN" w:eastAsia="vi-VN"/>
        </w:rPr>
      </w:pPr>
      <w:r>
        <w:rPr>
          <w:noProof/>
        </w:rPr>
        <w:t>10.4</w:t>
      </w:r>
      <w:r>
        <w:rPr>
          <w:rFonts w:asciiTheme="minorHAnsi" w:eastAsiaTheme="minorEastAsia" w:hAnsiTheme="minorHAnsi" w:cstheme="minorBidi"/>
          <w:noProof/>
          <w:sz w:val="22"/>
          <w:szCs w:val="22"/>
          <w:lang w:val="vi-VN" w:eastAsia="vi-VN"/>
        </w:rPr>
        <w:tab/>
      </w:r>
      <w:r>
        <w:rPr>
          <w:noProof/>
        </w:rPr>
        <w:t>Labeling and Packaging</w:t>
      </w:r>
      <w:r>
        <w:rPr>
          <w:noProof/>
        </w:rPr>
        <w:tab/>
      </w:r>
      <w:r>
        <w:rPr>
          <w:noProof/>
        </w:rPr>
        <w:fldChar w:fldCharType="begin"/>
      </w:r>
      <w:r>
        <w:rPr>
          <w:noProof/>
        </w:rPr>
        <w:instrText xml:space="preserve"> PAGEREF _Toc98161210 \h </w:instrText>
      </w:r>
      <w:r>
        <w:rPr>
          <w:noProof/>
        </w:rPr>
      </w:r>
      <w:r>
        <w:rPr>
          <w:noProof/>
        </w:rPr>
        <w:fldChar w:fldCharType="separate"/>
      </w:r>
      <w:r>
        <w:rPr>
          <w:noProof/>
        </w:rPr>
        <w:t>32</w:t>
      </w:r>
      <w:r>
        <w:rPr>
          <w:noProof/>
        </w:rPr>
        <w:fldChar w:fldCharType="end"/>
      </w:r>
    </w:p>
    <w:p w14:paraId="0451D574" w14:textId="42DD24E4" w:rsidR="00C47A24" w:rsidRDefault="00C47A24">
      <w:pPr>
        <w:pStyle w:val="Mucluc1"/>
        <w:rPr>
          <w:rFonts w:asciiTheme="minorHAnsi" w:eastAsiaTheme="minorEastAsia" w:hAnsiTheme="minorHAnsi" w:cstheme="minorBidi"/>
          <w:noProof/>
          <w:sz w:val="22"/>
          <w:szCs w:val="22"/>
          <w:lang w:val="vi-VN" w:eastAsia="vi-VN"/>
        </w:rPr>
      </w:pPr>
      <w:r>
        <w:rPr>
          <w:noProof/>
        </w:rPr>
        <w:t>A         Feature Attributes</w:t>
      </w:r>
      <w:r>
        <w:rPr>
          <w:noProof/>
        </w:rPr>
        <w:tab/>
      </w:r>
      <w:r>
        <w:rPr>
          <w:noProof/>
        </w:rPr>
        <w:fldChar w:fldCharType="begin"/>
      </w:r>
      <w:r>
        <w:rPr>
          <w:noProof/>
        </w:rPr>
        <w:instrText xml:space="preserve"> PAGEREF _Toc98161211 \h </w:instrText>
      </w:r>
      <w:r>
        <w:rPr>
          <w:noProof/>
        </w:rPr>
      </w:r>
      <w:r>
        <w:rPr>
          <w:noProof/>
        </w:rPr>
        <w:fldChar w:fldCharType="separate"/>
      </w:r>
      <w:r>
        <w:rPr>
          <w:noProof/>
        </w:rPr>
        <w:t>32</w:t>
      </w:r>
      <w:r>
        <w:rPr>
          <w:noProof/>
        </w:rPr>
        <w:fldChar w:fldCharType="end"/>
      </w:r>
    </w:p>
    <w:p w14:paraId="5276635C" w14:textId="59BDE57E"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A.1</w:t>
      </w:r>
      <w:r>
        <w:rPr>
          <w:rFonts w:asciiTheme="minorHAnsi" w:eastAsiaTheme="minorEastAsia" w:hAnsiTheme="minorHAnsi" w:cstheme="minorBidi"/>
          <w:noProof/>
          <w:sz w:val="22"/>
          <w:szCs w:val="22"/>
          <w:lang w:val="vi-VN" w:eastAsia="vi-VN"/>
        </w:rPr>
        <w:tab/>
      </w:r>
      <w:r>
        <w:rPr>
          <w:noProof/>
        </w:rPr>
        <w:t>Status</w:t>
      </w:r>
      <w:r>
        <w:rPr>
          <w:noProof/>
        </w:rPr>
        <w:tab/>
      </w:r>
      <w:r>
        <w:rPr>
          <w:noProof/>
        </w:rPr>
        <w:fldChar w:fldCharType="begin"/>
      </w:r>
      <w:r>
        <w:rPr>
          <w:noProof/>
        </w:rPr>
        <w:instrText xml:space="preserve"> PAGEREF _Toc98161212 \h </w:instrText>
      </w:r>
      <w:r>
        <w:rPr>
          <w:noProof/>
        </w:rPr>
      </w:r>
      <w:r>
        <w:rPr>
          <w:noProof/>
        </w:rPr>
        <w:fldChar w:fldCharType="separate"/>
      </w:r>
      <w:r>
        <w:rPr>
          <w:noProof/>
        </w:rPr>
        <w:t>32</w:t>
      </w:r>
      <w:r>
        <w:rPr>
          <w:noProof/>
        </w:rPr>
        <w:fldChar w:fldCharType="end"/>
      </w:r>
    </w:p>
    <w:p w14:paraId="22CE9E4F" w14:textId="33D090E6"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A.2</w:t>
      </w:r>
      <w:r>
        <w:rPr>
          <w:rFonts w:asciiTheme="minorHAnsi" w:eastAsiaTheme="minorEastAsia" w:hAnsiTheme="minorHAnsi" w:cstheme="minorBidi"/>
          <w:noProof/>
          <w:sz w:val="22"/>
          <w:szCs w:val="22"/>
          <w:lang w:val="vi-VN" w:eastAsia="vi-VN"/>
        </w:rPr>
        <w:tab/>
      </w:r>
      <w:r>
        <w:rPr>
          <w:noProof/>
        </w:rPr>
        <w:t>Benefit</w:t>
      </w:r>
      <w:r>
        <w:rPr>
          <w:noProof/>
        </w:rPr>
        <w:tab/>
      </w:r>
      <w:r>
        <w:rPr>
          <w:noProof/>
        </w:rPr>
        <w:fldChar w:fldCharType="begin"/>
      </w:r>
      <w:r>
        <w:rPr>
          <w:noProof/>
        </w:rPr>
        <w:instrText xml:space="preserve"> PAGEREF _Toc98161213 \h </w:instrText>
      </w:r>
      <w:r>
        <w:rPr>
          <w:noProof/>
        </w:rPr>
      </w:r>
      <w:r>
        <w:rPr>
          <w:noProof/>
        </w:rPr>
        <w:fldChar w:fldCharType="separate"/>
      </w:r>
      <w:r>
        <w:rPr>
          <w:noProof/>
        </w:rPr>
        <w:t>32</w:t>
      </w:r>
      <w:r>
        <w:rPr>
          <w:noProof/>
        </w:rPr>
        <w:fldChar w:fldCharType="end"/>
      </w:r>
    </w:p>
    <w:p w14:paraId="6B9C0707" w14:textId="5C9293DF"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A.3</w:t>
      </w:r>
      <w:r>
        <w:rPr>
          <w:rFonts w:asciiTheme="minorHAnsi" w:eastAsiaTheme="minorEastAsia" w:hAnsiTheme="minorHAnsi" w:cstheme="minorBidi"/>
          <w:noProof/>
          <w:sz w:val="22"/>
          <w:szCs w:val="22"/>
          <w:lang w:val="vi-VN" w:eastAsia="vi-VN"/>
        </w:rPr>
        <w:tab/>
      </w:r>
      <w:r>
        <w:rPr>
          <w:noProof/>
        </w:rPr>
        <w:t>Effort</w:t>
      </w:r>
      <w:r>
        <w:rPr>
          <w:noProof/>
        </w:rPr>
        <w:tab/>
      </w:r>
      <w:r>
        <w:rPr>
          <w:noProof/>
        </w:rPr>
        <w:fldChar w:fldCharType="begin"/>
      </w:r>
      <w:r>
        <w:rPr>
          <w:noProof/>
        </w:rPr>
        <w:instrText xml:space="preserve"> PAGEREF _Toc98161214 \h </w:instrText>
      </w:r>
      <w:r>
        <w:rPr>
          <w:noProof/>
        </w:rPr>
      </w:r>
      <w:r>
        <w:rPr>
          <w:noProof/>
        </w:rPr>
        <w:fldChar w:fldCharType="separate"/>
      </w:r>
      <w:r>
        <w:rPr>
          <w:noProof/>
        </w:rPr>
        <w:t>33</w:t>
      </w:r>
      <w:r>
        <w:rPr>
          <w:noProof/>
        </w:rPr>
        <w:fldChar w:fldCharType="end"/>
      </w:r>
    </w:p>
    <w:p w14:paraId="5BC67893" w14:textId="51369485"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A.4</w:t>
      </w:r>
      <w:r>
        <w:rPr>
          <w:rFonts w:asciiTheme="minorHAnsi" w:eastAsiaTheme="minorEastAsia" w:hAnsiTheme="minorHAnsi" w:cstheme="minorBidi"/>
          <w:noProof/>
          <w:sz w:val="22"/>
          <w:szCs w:val="22"/>
          <w:lang w:val="vi-VN" w:eastAsia="vi-VN"/>
        </w:rPr>
        <w:tab/>
      </w:r>
      <w:r>
        <w:rPr>
          <w:noProof/>
        </w:rPr>
        <w:t>Risk</w:t>
      </w:r>
      <w:r>
        <w:rPr>
          <w:noProof/>
        </w:rPr>
        <w:tab/>
      </w:r>
      <w:r>
        <w:rPr>
          <w:noProof/>
        </w:rPr>
        <w:fldChar w:fldCharType="begin"/>
      </w:r>
      <w:r>
        <w:rPr>
          <w:noProof/>
        </w:rPr>
        <w:instrText xml:space="preserve"> PAGEREF _Toc98161215 \h </w:instrText>
      </w:r>
      <w:r>
        <w:rPr>
          <w:noProof/>
        </w:rPr>
      </w:r>
      <w:r>
        <w:rPr>
          <w:noProof/>
        </w:rPr>
        <w:fldChar w:fldCharType="separate"/>
      </w:r>
      <w:r>
        <w:rPr>
          <w:noProof/>
        </w:rPr>
        <w:t>33</w:t>
      </w:r>
      <w:r>
        <w:rPr>
          <w:noProof/>
        </w:rPr>
        <w:fldChar w:fldCharType="end"/>
      </w:r>
    </w:p>
    <w:p w14:paraId="680C81EE" w14:textId="0C5FDA78"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A.5</w:t>
      </w:r>
      <w:r>
        <w:rPr>
          <w:rFonts w:asciiTheme="minorHAnsi" w:eastAsiaTheme="minorEastAsia" w:hAnsiTheme="minorHAnsi" w:cstheme="minorBidi"/>
          <w:noProof/>
          <w:sz w:val="22"/>
          <w:szCs w:val="22"/>
          <w:lang w:val="vi-VN" w:eastAsia="vi-VN"/>
        </w:rPr>
        <w:tab/>
      </w:r>
      <w:r>
        <w:rPr>
          <w:noProof/>
        </w:rPr>
        <w:t>Stability</w:t>
      </w:r>
      <w:r>
        <w:rPr>
          <w:noProof/>
        </w:rPr>
        <w:tab/>
      </w:r>
      <w:r>
        <w:rPr>
          <w:noProof/>
        </w:rPr>
        <w:fldChar w:fldCharType="begin"/>
      </w:r>
      <w:r>
        <w:rPr>
          <w:noProof/>
        </w:rPr>
        <w:instrText xml:space="preserve"> PAGEREF _Toc98161216 \h </w:instrText>
      </w:r>
      <w:r>
        <w:rPr>
          <w:noProof/>
        </w:rPr>
      </w:r>
      <w:r>
        <w:rPr>
          <w:noProof/>
        </w:rPr>
        <w:fldChar w:fldCharType="separate"/>
      </w:r>
      <w:r>
        <w:rPr>
          <w:noProof/>
        </w:rPr>
        <w:t>33</w:t>
      </w:r>
      <w:r>
        <w:rPr>
          <w:noProof/>
        </w:rPr>
        <w:fldChar w:fldCharType="end"/>
      </w:r>
    </w:p>
    <w:p w14:paraId="42E18232" w14:textId="4379DBE8"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A.6</w:t>
      </w:r>
      <w:r>
        <w:rPr>
          <w:rFonts w:asciiTheme="minorHAnsi" w:eastAsiaTheme="minorEastAsia" w:hAnsiTheme="minorHAnsi" w:cstheme="minorBidi"/>
          <w:noProof/>
          <w:sz w:val="22"/>
          <w:szCs w:val="22"/>
          <w:lang w:val="vi-VN" w:eastAsia="vi-VN"/>
        </w:rPr>
        <w:tab/>
      </w:r>
      <w:r>
        <w:rPr>
          <w:noProof/>
        </w:rPr>
        <w:t>Target Release</w:t>
      </w:r>
      <w:r>
        <w:rPr>
          <w:noProof/>
        </w:rPr>
        <w:tab/>
      </w:r>
      <w:r>
        <w:rPr>
          <w:noProof/>
        </w:rPr>
        <w:fldChar w:fldCharType="begin"/>
      </w:r>
      <w:r>
        <w:rPr>
          <w:noProof/>
        </w:rPr>
        <w:instrText xml:space="preserve"> PAGEREF _Toc98161217 \h </w:instrText>
      </w:r>
      <w:r>
        <w:rPr>
          <w:noProof/>
        </w:rPr>
      </w:r>
      <w:r>
        <w:rPr>
          <w:noProof/>
        </w:rPr>
        <w:fldChar w:fldCharType="separate"/>
      </w:r>
      <w:r>
        <w:rPr>
          <w:noProof/>
        </w:rPr>
        <w:t>33</w:t>
      </w:r>
      <w:r>
        <w:rPr>
          <w:noProof/>
        </w:rPr>
        <w:fldChar w:fldCharType="end"/>
      </w:r>
    </w:p>
    <w:p w14:paraId="604C7FDE" w14:textId="18B6B5A0"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A.7</w:t>
      </w:r>
      <w:r>
        <w:rPr>
          <w:rFonts w:asciiTheme="minorHAnsi" w:eastAsiaTheme="minorEastAsia" w:hAnsiTheme="minorHAnsi" w:cstheme="minorBidi"/>
          <w:noProof/>
          <w:sz w:val="22"/>
          <w:szCs w:val="22"/>
          <w:lang w:val="vi-VN" w:eastAsia="vi-VN"/>
        </w:rPr>
        <w:tab/>
      </w:r>
      <w:r>
        <w:rPr>
          <w:noProof/>
        </w:rPr>
        <w:t>Assigned To</w:t>
      </w:r>
      <w:r>
        <w:rPr>
          <w:noProof/>
        </w:rPr>
        <w:tab/>
      </w:r>
      <w:r>
        <w:rPr>
          <w:noProof/>
        </w:rPr>
        <w:fldChar w:fldCharType="begin"/>
      </w:r>
      <w:r>
        <w:rPr>
          <w:noProof/>
        </w:rPr>
        <w:instrText xml:space="preserve"> PAGEREF _Toc98161218 \h </w:instrText>
      </w:r>
      <w:r>
        <w:rPr>
          <w:noProof/>
        </w:rPr>
      </w:r>
      <w:r>
        <w:rPr>
          <w:noProof/>
        </w:rPr>
        <w:fldChar w:fldCharType="separate"/>
      </w:r>
      <w:r>
        <w:rPr>
          <w:noProof/>
        </w:rPr>
        <w:t>33</w:t>
      </w:r>
      <w:r>
        <w:rPr>
          <w:noProof/>
        </w:rPr>
        <w:fldChar w:fldCharType="end"/>
      </w:r>
    </w:p>
    <w:p w14:paraId="71D26154" w14:textId="32D032CA" w:rsidR="00C47A24" w:rsidRDefault="00C47A24">
      <w:pPr>
        <w:pStyle w:val="Mucluc2"/>
        <w:tabs>
          <w:tab w:val="left" w:pos="1000"/>
        </w:tabs>
        <w:rPr>
          <w:rFonts w:asciiTheme="minorHAnsi" w:eastAsiaTheme="minorEastAsia" w:hAnsiTheme="minorHAnsi" w:cstheme="minorBidi"/>
          <w:noProof/>
          <w:sz w:val="22"/>
          <w:szCs w:val="22"/>
          <w:lang w:val="vi-VN" w:eastAsia="vi-VN"/>
        </w:rPr>
      </w:pPr>
      <w:r>
        <w:rPr>
          <w:noProof/>
        </w:rPr>
        <w:t>A.8</w:t>
      </w:r>
      <w:r>
        <w:rPr>
          <w:rFonts w:asciiTheme="minorHAnsi" w:eastAsiaTheme="minorEastAsia" w:hAnsiTheme="minorHAnsi" w:cstheme="minorBidi"/>
          <w:noProof/>
          <w:sz w:val="22"/>
          <w:szCs w:val="22"/>
          <w:lang w:val="vi-VN" w:eastAsia="vi-VN"/>
        </w:rPr>
        <w:tab/>
      </w:r>
      <w:r>
        <w:rPr>
          <w:noProof/>
        </w:rPr>
        <w:t>Reason</w:t>
      </w:r>
      <w:r>
        <w:rPr>
          <w:noProof/>
        </w:rPr>
        <w:tab/>
      </w:r>
      <w:r>
        <w:rPr>
          <w:noProof/>
        </w:rPr>
        <w:fldChar w:fldCharType="begin"/>
      </w:r>
      <w:r>
        <w:rPr>
          <w:noProof/>
        </w:rPr>
        <w:instrText xml:space="preserve"> PAGEREF _Toc98161219 \h </w:instrText>
      </w:r>
      <w:r>
        <w:rPr>
          <w:noProof/>
        </w:rPr>
      </w:r>
      <w:r>
        <w:rPr>
          <w:noProof/>
        </w:rPr>
        <w:fldChar w:fldCharType="separate"/>
      </w:r>
      <w:r>
        <w:rPr>
          <w:noProof/>
        </w:rPr>
        <w:t>33</w:t>
      </w:r>
      <w:r>
        <w:rPr>
          <w:noProof/>
        </w:rPr>
        <w:fldChar w:fldCharType="end"/>
      </w:r>
    </w:p>
    <w:p w14:paraId="3A984F6F" w14:textId="2EECD31F" w:rsidR="00C02D8B" w:rsidRDefault="00207991">
      <w:pPr>
        <w:pStyle w:val="Tiu"/>
      </w:pPr>
      <w:r>
        <w:fldChar w:fldCharType="end"/>
      </w:r>
      <w:r>
        <w:br w:type="page"/>
      </w:r>
      <w:fldSimple w:instr=" TITLE  \* MERGEFORMAT ">
        <w:r w:rsidR="005D6BC7">
          <w:t>Vision</w:t>
        </w:r>
      </w:fldSimple>
    </w:p>
    <w:p w14:paraId="002C35D6" w14:textId="77777777" w:rsidR="00C02D8B" w:rsidRDefault="00207991">
      <w:pPr>
        <w:pStyle w:val="u1"/>
      </w:pPr>
      <w:bookmarkStart w:id="0" w:name="_Toc456598586"/>
      <w:bookmarkStart w:id="1" w:name="_Toc456600917"/>
      <w:bookmarkStart w:id="2" w:name="_Toc98161150"/>
      <w:r>
        <w:t>Introduction</w:t>
      </w:r>
      <w:bookmarkEnd w:id="0"/>
      <w:bookmarkEnd w:id="1"/>
      <w:bookmarkEnd w:id="2"/>
    </w:p>
    <w:p w14:paraId="3B1A046C" w14:textId="77777777" w:rsidR="00C02D8B" w:rsidRDefault="0020799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14:paraId="7028671E" w14:textId="0AEA9E28" w:rsidR="00C02D8B" w:rsidRDefault="00207991">
      <w:pPr>
        <w:pStyle w:val="InfoBlue"/>
      </w:pPr>
      <w:r>
        <w:t xml:space="preserve"> [The introduction of the </w:t>
      </w:r>
      <w:r>
        <w:rPr>
          <w:b/>
          <w:bCs/>
        </w:rPr>
        <w:t xml:space="preserve">Vision </w:t>
      </w:r>
      <w:r>
        <w:t xml:space="preserve">document provides an overview of the entire document. It includes the purpose, scope, definitions, acronyms, abbreviations, references, and overview of this </w:t>
      </w:r>
      <w:r>
        <w:rPr>
          <w:b/>
          <w:bCs/>
        </w:rPr>
        <w:t xml:space="preserve">Vision </w:t>
      </w:r>
      <w:r>
        <w:t>document.]</w:t>
      </w:r>
    </w:p>
    <w:p w14:paraId="0C30EF0C" w14:textId="287FD387" w:rsidR="00636DEB" w:rsidRDefault="006A6040" w:rsidP="00135272">
      <w:pPr>
        <w:pStyle w:val="oancuaDanhsach"/>
        <w:numPr>
          <w:ilvl w:val="0"/>
          <w:numId w:val="30"/>
        </w:numPr>
        <w:spacing w:line="276" w:lineRule="auto"/>
        <w:jc w:val="both"/>
      </w:pPr>
      <w:r>
        <w:t xml:space="preserve">Tài liệu này được sử dụng </w:t>
      </w:r>
      <w:r w:rsidR="001C3555">
        <w:t>nhằm mục đích</w:t>
      </w:r>
      <w:r w:rsidR="00461CF1">
        <w:t xml:space="preserve"> thu thập, phân tích, và định nghĩa các yêu cầu cũng như tính năng cần thiết cho StudyBuds – Mạng xã hội học tập đại học.</w:t>
      </w:r>
      <w:r w:rsidR="00F7405C">
        <w:t xml:space="preserve"> Nó tập trung vào </w:t>
      </w:r>
      <w:r w:rsidR="00E77E11">
        <w:t>nhu cầu</w:t>
      </w:r>
      <w:r w:rsidR="00F7405C">
        <w:t xml:space="preserve"> của stakeholder và người dùng chính</w:t>
      </w:r>
      <w:r w:rsidR="008E5974">
        <w:t xml:space="preserve">, cũng như </w:t>
      </w:r>
      <w:r w:rsidR="00E766F8">
        <w:t>giải thích lý do các nhu cầu này nên được thỏa mãn.</w:t>
      </w:r>
      <w:r w:rsidR="004E725E">
        <w:t xml:space="preserve"> </w:t>
      </w:r>
    </w:p>
    <w:p w14:paraId="65C215FB" w14:textId="1E7D3243" w:rsidR="006A6040" w:rsidRDefault="004E725E" w:rsidP="00135272">
      <w:pPr>
        <w:pStyle w:val="oancuaDanhsach"/>
        <w:numPr>
          <w:ilvl w:val="0"/>
          <w:numId w:val="30"/>
        </w:numPr>
        <w:spacing w:line="276" w:lineRule="auto"/>
        <w:jc w:val="both"/>
      </w:pPr>
      <w:r>
        <w:t>Chi tiết về quá trình xử lý nhằm thỏa mãn các điều kiện nêu trên cho hệ thống được ghi rõ trong Tài liệu Đặc tả Use-Case cũng như các tài</w:t>
      </w:r>
      <w:r w:rsidR="00D42C59">
        <w:t xml:space="preserve"> liệu có liên quan khác</w:t>
      </w:r>
      <w:r w:rsidR="00636DEB">
        <w:t>.</w:t>
      </w:r>
    </w:p>
    <w:p w14:paraId="43FDFC7F" w14:textId="3BE2CE59" w:rsidR="00636DEB" w:rsidRPr="006A6040" w:rsidRDefault="009156F2" w:rsidP="00135272">
      <w:pPr>
        <w:pStyle w:val="oancuaDanhsach"/>
        <w:numPr>
          <w:ilvl w:val="0"/>
          <w:numId w:val="30"/>
        </w:numPr>
        <w:spacing w:line="276" w:lineRule="auto"/>
        <w:jc w:val="both"/>
      </w:pPr>
      <w:r>
        <w:t>Phần Giới thiệu của Tài liệu Tầm nhìn</w:t>
      </w:r>
      <w:r w:rsidR="00237DE3">
        <w:t xml:space="preserve"> cung cấp cái nhìn tổng quan về tài liệu này, mục đích của tài liệu, phạm vi áp dụng, định nghĩa, thuật ngữ, tài liệu tham khảo</w:t>
      </w:r>
      <w:r w:rsidR="003705F5">
        <w:t>,…</w:t>
      </w:r>
    </w:p>
    <w:p w14:paraId="5908E7DA" w14:textId="77777777" w:rsidR="00C02D8B" w:rsidRDefault="00207991">
      <w:pPr>
        <w:pStyle w:val="u2"/>
      </w:pPr>
      <w:bookmarkStart w:id="3" w:name="_Toc456598587"/>
      <w:bookmarkStart w:id="4" w:name="_Toc456600918"/>
      <w:bookmarkStart w:id="5" w:name="_Toc98161151"/>
      <w:r>
        <w:t>Purpose</w:t>
      </w:r>
      <w:bookmarkEnd w:id="3"/>
      <w:bookmarkEnd w:id="4"/>
      <w:bookmarkEnd w:id="5"/>
    </w:p>
    <w:p w14:paraId="45B37D12" w14:textId="175ADAB1" w:rsidR="00C02D8B" w:rsidRDefault="00207991">
      <w:pPr>
        <w:pStyle w:val="InfoBlue"/>
      </w:pPr>
      <w:r>
        <w:t xml:space="preserve">[Specify the purpose of this </w:t>
      </w:r>
      <w:r>
        <w:rPr>
          <w:b/>
          <w:bCs/>
        </w:rPr>
        <w:t xml:space="preserve">Vision </w:t>
      </w:r>
      <w:r>
        <w:t>document</w:t>
      </w:r>
      <w:r>
        <w:rPr>
          <w:b/>
          <w:bCs/>
        </w:rPr>
        <w:t>.</w:t>
      </w:r>
      <w:r>
        <w:t>]</w:t>
      </w:r>
    </w:p>
    <w:p w14:paraId="52BD5174" w14:textId="77777777" w:rsidR="001A365E" w:rsidRDefault="00183C0C" w:rsidP="00135272">
      <w:pPr>
        <w:pStyle w:val="ThnVnban"/>
        <w:numPr>
          <w:ilvl w:val="0"/>
          <w:numId w:val="30"/>
        </w:numPr>
        <w:jc w:val="both"/>
      </w:pPr>
      <w:r w:rsidRPr="00183C0C">
        <w:t xml:space="preserve">Mục đích của tài liệu này là thu thập, đánh giá và định nghĩa các nhu cầu và chức năng của </w:t>
      </w:r>
      <w:r w:rsidR="00404D95">
        <w:t>StudyBuds – Mạng xã hội học tập</w:t>
      </w:r>
      <w:r w:rsidR="00DF0CFD">
        <w:t xml:space="preserve"> đại học</w:t>
      </w:r>
      <w:r w:rsidRPr="00183C0C">
        <w:t>.</w:t>
      </w:r>
      <w:r w:rsidR="00DF0CFD">
        <w:t xml:space="preserve"> </w:t>
      </w:r>
    </w:p>
    <w:p w14:paraId="138465A3" w14:textId="0BA9CE50" w:rsidR="00830685" w:rsidRPr="00830685" w:rsidRDefault="00DF0CFD" w:rsidP="00135272">
      <w:pPr>
        <w:pStyle w:val="ThnVnban"/>
        <w:numPr>
          <w:ilvl w:val="0"/>
          <w:numId w:val="30"/>
        </w:numPr>
        <w:jc w:val="both"/>
      </w:pPr>
      <w:r>
        <w:t>Tài liệu</w:t>
      </w:r>
      <w:r w:rsidR="00183C0C" w:rsidRPr="00183C0C">
        <w:t xml:space="preserve"> </w:t>
      </w:r>
      <w:r w:rsidR="001211E0">
        <w:t xml:space="preserve">này </w:t>
      </w:r>
      <w:r w:rsidR="00183C0C" w:rsidRPr="00183C0C">
        <w:t xml:space="preserve">tập trung mô tả </w:t>
      </w:r>
      <w:r w:rsidR="00CD66B7">
        <w:t xml:space="preserve">những </w:t>
      </w:r>
      <w:r w:rsidR="00183C0C" w:rsidRPr="00183C0C">
        <w:t>yêu cầu của các stakeholder, chi tiết về đối tượng người dùng mà ứng dụng hướng đến</w:t>
      </w:r>
      <w:r w:rsidR="00C5150E">
        <w:t>, cũng như</w:t>
      </w:r>
      <w:r w:rsidR="00183C0C" w:rsidRPr="00183C0C">
        <w:t xml:space="preserve"> giải thích lý do vì sao</w:t>
      </w:r>
      <w:r w:rsidR="00C36343">
        <w:t xml:space="preserve"> chúng</w:t>
      </w:r>
      <w:r w:rsidR="00183C0C" w:rsidRPr="00183C0C">
        <w:t xml:space="preserve"> lại cần thiết. Bên cạnh đó, tài liệu thể hiện rõ các chức năng</w:t>
      </w:r>
      <w:r w:rsidR="007564A3">
        <w:t>,</w:t>
      </w:r>
      <w:r w:rsidR="001B29AB">
        <w:t xml:space="preserve"> ràng buộc trong </w:t>
      </w:r>
      <w:r w:rsidR="00FC0BDB">
        <w:t>quá trình</w:t>
      </w:r>
      <w:r w:rsidR="001B29AB">
        <w:t xml:space="preserve"> xây dựng hệ thống</w:t>
      </w:r>
      <w:r w:rsidR="008E040C">
        <w:t>,</w:t>
      </w:r>
      <w:r w:rsidR="00183C0C" w:rsidRPr="00183C0C">
        <w:t xml:space="preserve"> </w:t>
      </w:r>
      <w:r w:rsidR="001A764F">
        <w:t xml:space="preserve">và </w:t>
      </w:r>
      <w:r w:rsidR="00183C0C" w:rsidRPr="00183C0C">
        <w:t>so sánh ứng dụng với các sản phẩm tương tự hiện có trên thị trường.</w:t>
      </w:r>
    </w:p>
    <w:p w14:paraId="11D20471" w14:textId="77777777" w:rsidR="00C02D8B" w:rsidRDefault="00207991">
      <w:pPr>
        <w:pStyle w:val="u2"/>
      </w:pPr>
      <w:bookmarkStart w:id="6" w:name="_Toc456598588"/>
      <w:bookmarkStart w:id="7" w:name="_Toc456600919"/>
      <w:bookmarkStart w:id="8" w:name="_Toc98161152"/>
      <w:r>
        <w:t>Scope</w:t>
      </w:r>
      <w:bookmarkEnd w:id="6"/>
      <w:bookmarkEnd w:id="7"/>
      <w:bookmarkEnd w:id="8"/>
    </w:p>
    <w:p w14:paraId="410121EA" w14:textId="7400938B" w:rsidR="00C02D8B" w:rsidRDefault="00207991">
      <w:pPr>
        <w:pStyle w:val="InfoBlue"/>
      </w:pPr>
      <w:r>
        <w:t xml:space="preserve">[A brief description of the scope of this </w:t>
      </w:r>
      <w:r>
        <w:rPr>
          <w:b/>
          <w:bCs/>
        </w:rPr>
        <w:t xml:space="preserve">Vision </w:t>
      </w:r>
      <w:r>
        <w:t>document; what Project(s) it is associated with and anything else that is affected or influenced by this document.]</w:t>
      </w:r>
    </w:p>
    <w:p w14:paraId="55292E23" w14:textId="2703E306" w:rsidR="00FC0BDB" w:rsidRDefault="0043374F" w:rsidP="00135272">
      <w:pPr>
        <w:pStyle w:val="ThnVnban"/>
        <w:numPr>
          <w:ilvl w:val="0"/>
          <w:numId w:val="30"/>
        </w:numPr>
        <w:jc w:val="both"/>
      </w:pPr>
      <w:r>
        <w:t xml:space="preserve">Tài liệu Tầm nhìn này </w:t>
      </w:r>
      <w:r w:rsidR="007B3BE9">
        <w:t xml:space="preserve">chỉ </w:t>
      </w:r>
      <w:r>
        <w:t xml:space="preserve">được sử dụng trong phạm vi của dự án </w:t>
      </w:r>
      <w:r w:rsidR="002B18A5">
        <w:t>StudyBuds – Mạng xã hội học tập đại học</w:t>
      </w:r>
      <w:r w:rsidR="002B18A5" w:rsidRPr="00183C0C">
        <w:t>.</w:t>
      </w:r>
    </w:p>
    <w:p w14:paraId="5B29343F" w14:textId="04017D91" w:rsidR="003A7FA4" w:rsidRPr="00FC0BDB" w:rsidRDefault="003A7FA4" w:rsidP="00135272">
      <w:pPr>
        <w:pStyle w:val="ThnVnban"/>
        <w:numPr>
          <w:ilvl w:val="0"/>
          <w:numId w:val="30"/>
        </w:numPr>
        <w:jc w:val="both"/>
      </w:pPr>
      <w:r>
        <w:t xml:space="preserve">Dựa vào tài liệu này, đội ngũ </w:t>
      </w:r>
      <w:r w:rsidR="00E7350D">
        <w:t>phát triển có thể nắm bắt các tính năng cần thiết, và bên thu thập yêu cầu có thể trao đổi thêm với khách hàng</w:t>
      </w:r>
      <w:r w:rsidR="00524F74">
        <w:t xml:space="preserve"> nhằm xác nhận yêu cầu ban đầu</w:t>
      </w:r>
      <w:r w:rsidR="00E7350D">
        <w:t>.</w:t>
      </w:r>
    </w:p>
    <w:p w14:paraId="637EF70E" w14:textId="77777777" w:rsidR="00C02D8B" w:rsidRDefault="00207991">
      <w:pPr>
        <w:pStyle w:val="u2"/>
      </w:pPr>
      <w:bookmarkStart w:id="9" w:name="_Toc456598589"/>
      <w:bookmarkStart w:id="10" w:name="_Toc456600920"/>
      <w:bookmarkStart w:id="11" w:name="_Toc98161153"/>
      <w:r>
        <w:t>Definitions, Acronyms, and Abbreviations</w:t>
      </w:r>
      <w:bookmarkEnd w:id="9"/>
      <w:bookmarkEnd w:id="10"/>
      <w:bookmarkEnd w:id="11"/>
    </w:p>
    <w:p w14:paraId="642D89CE" w14:textId="40A481DD" w:rsidR="00D31E7B" w:rsidRPr="00D31E7B" w:rsidRDefault="00207991" w:rsidP="00A73D80">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14:paraId="4F60C30F" w14:textId="0E68F9E7" w:rsidR="00C02D8B" w:rsidRDefault="00207991">
      <w:pPr>
        <w:pStyle w:val="u2"/>
      </w:pPr>
      <w:bookmarkStart w:id="12" w:name="_Toc456598590"/>
      <w:bookmarkStart w:id="13" w:name="_Toc456600921"/>
      <w:bookmarkStart w:id="14" w:name="_Toc98161154"/>
      <w:r>
        <w:t>References</w:t>
      </w:r>
      <w:bookmarkEnd w:id="12"/>
      <w:bookmarkEnd w:id="13"/>
      <w:bookmarkEnd w:id="14"/>
    </w:p>
    <w:p w14:paraId="4E27E400" w14:textId="2E26519C" w:rsidR="00C02D8B" w:rsidRDefault="00207991">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0F15A531" w14:textId="18BA7A92" w:rsidR="00381878" w:rsidRDefault="00381878" w:rsidP="00381878">
      <w:pPr>
        <w:pStyle w:val="ThnVnban"/>
        <w:numPr>
          <w:ilvl w:val="0"/>
          <w:numId w:val="30"/>
        </w:numPr>
      </w:pPr>
      <w:r>
        <w:t>Tài liệu Đặc tả Use-Case</w:t>
      </w:r>
    </w:p>
    <w:p w14:paraId="44FD028A" w14:textId="77777777" w:rsidR="00381878" w:rsidRPr="00381878" w:rsidRDefault="00381878" w:rsidP="00381878">
      <w:pPr>
        <w:pStyle w:val="ThnVnban"/>
        <w:numPr>
          <w:ilvl w:val="0"/>
          <w:numId w:val="30"/>
        </w:numPr>
      </w:pPr>
    </w:p>
    <w:p w14:paraId="6B62ADC3" w14:textId="77777777" w:rsidR="00C02D8B" w:rsidRDefault="00207991">
      <w:pPr>
        <w:pStyle w:val="u2"/>
      </w:pPr>
      <w:bookmarkStart w:id="15" w:name="_Toc456598591"/>
      <w:bookmarkStart w:id="16" w:name="_Toc456600922"/>
      <w:bookmarkStart w:id="17" w:name="_Toc98161155"/>
      <w:r>
        <w:lastRenderedPageBreak/>
        <w:t>Overview</w:t>
      </w:r>
      <w:bookmarkEnd w:id="15"/>
      <w:bookmarkEnd w:id="16"/>
      <w:bookmarkEnd w:id="17"/>
    </w:p>
    <w:p w14:paraId="43B102E8" w14:textId="161B147A" w:rsidR="00C02D8B" w:rsidRDefault="00207991">
      <w:pPr>
        <w:pStyle w:val="InfoBlue"/>
      </w:pPr>
      <w:r>
        <w:t xml:space="preserve">[This subsection describes what the rest of the </w:t>
      </w:r>
      <w:r>
        <w:rPr>
          <w:b/>
          <w:bCs/>
        </w:rPr>
        <w:t xml:space="preserve">Vision </w:t>
      </w:r>
      <w:r>
        <w:t>document contains and explains how the document is organized.]</w:t>
      </w:r>
    </w:p>
    <w:p w14:paraId="27ED40D9" w14:textId="7C89DE29" w:rsidR="009900C4" w:rsidRDefault="009900C4" w:rsidP="00135272">
      <w:pPr>
        <w:pStyle w:val="ThnVnban"/>
        <w:numPr>
          <w:ilvl w:val="0"/>
          <w:numId w:val="30"/>
        </w:numPr>
        <w:jc w:val="both"/>
      </w:pPr>
      <w:bookmarkStart w:id="18" w:name="_Toc436203377"/>
      <w:bookmarkStart w:id="19" w:name="_Toc452813577"/>
      <w:r>
        <w:t>Tài liệu này bao gồm các mục</w:t>
      </w:r>
      <w:r w:rsidR="00BD37B1">
        <w:t>:</w:t>
      </w:r>
    </w:p>
    <w:p w14:paraId="19AAA5B1" w14:textId="353C1519" w:rsidR="00702E1D" w:rsidRDefault="00702E1D" w:rsidP="00135272">
      <w:pPr>
        <w:pStyle w:val="ThnVnban"/>
        <w:numPr>
          <w:ilvl w:val="1"/>
          <w:numId w:val="30"/>
        </w:numPr>
        <w:jc w:val="both"/>
      </w:pPr>
      <w:r>
        <w:t>Vị trí dự án</w:t>
      </w:r>
      <w:r w:rsidR="00DB7D9B">
        <w:t xml:space="preserve"> (Positioning)</w:t>
      </w:r>
      <w:r>
        <w:t xml:space="preserve">: nêu vấn đề khiến dự án ra đời, vị trí dự án, cũng như </w:t>
      </w:r>
      <w:r w:rsidR="009A3A4A">
        <w:t>cơ hội kinh doanh của sản phẩm</w:t>
      </w:r>
      <w:r w:rsidR="00A33A39">
        <w:t>.</w:t>
      </w:r>
    </w:p>
    <w:p w14:paraId="191B4792" w14:textId="211C5FE1" w:rsidR="00A33A39" w:rsidRDefault="00E07489" w:rsidP="00135272">
      <w:pPr>
        <w:pStyle w:val="ThnVnban"/>
        <w:numPr>
          <w:ilvl w:val="1"/>
          <w:numId w:val="30"/>
        </w:numPr>
        <w:jc w:val="both"/>
      </w:pPr>
      <w:r>
        <w:t>Stakeholder và người dùng</w:t>
      </w:r>
      <w:r w:rsidR="00B838A3">
        <w:t xml:space="preserve"> (Stakeholder and User Descriptions)</w:t>
      </w:r>
      <w:r>
        <w:t>:</w:t>
      </w:r>
      <w:r w:rsidR="000A6C17">
        <w:t xml:space="preserve"> chi tiết về các bên liên quan đến hệ thống và nhu cầu của họ.</w:t>
      </w:r>
    </w:p>
    <w:p w14:paraId="41899B84" w14:textId="132E65AE" w:rsidR="0075342B" w:rsidRDefault="0075342B" w:rsidP="00135272">
      <w:pPr>
        <w:pStyle w:val="ThnVnban"/>
        <w:numPr>
          <w:ilvl w:val="1"/>
          <w:numId w:val="30"/>
        </w:numPr>
        <w:jc w:val="both"/>
      </w:pPr>
      <w:r>
        <w:t>Tổng quan về sản phẩm</w:t>
      </w:r>
      <w:r w:rsidR="00C13C9D">
        <w:t xml:space="preserve"> (Product Overview)</w:t>
      </w:r>
      <w:r>
        <w:t>: cung cấp cái nhìn chung, tổng quát về những gì sản phẩm có thể làm, cũng như chi phí, giá cả, bản quyền, một số giả định khi phát triển,…</w:t>
      </w:r>
    </w:p>
    <w:p w14:paraId="5D867DA2" w14:textId="1B400AC2" w:rsidR="0075342B" w:rsidRDefault="00DB7D9B" w:rsidP="00135272">
      <w:pPr>
        <w:pStyle w:val="ThnVnban"/>
        <w:numPr>
          <w:ilvl w:val="1"/>
          <w:numId w:val="30"/>
        </w:numPr>
        <w:jc w:val="both"/>
      </w:pPr>
      <w:r>
        <w:t>Các tính năng sản phẩm</w:t>
      </w:r>
      <w:r w:rsidR="00DA23A0">
        <w:t xml:space="preserve"> (Product Features)</w:t>
      </w:r>
      <w:r>
        <w:t>: liệt kê các yêu cầu chức năng của sản phẩm</w:t>
      </w:r>
    </w:p>
    <w:p w14:paraId="05E2211B" w14:textId="5C97A22E" w:rsidR="00DB7D9B" w:rsidRDefault="00DB7D9B" w:rsidP="00135272">
      <w:pPr>
        <w:pStyle w:val="ThnVnban"/>
        <w:numPr>
          <w:ilvl w:val="1"/>
          <w:numId w:val="30"/>
        </w:numPr>
        <w:jc w:val="both"/>
      </w:pPr>
      <w:r>
        <w:t>Ràng buộc</w:t>
      </w:r>
      <w:r w:rsidR="00DA23A0">
        <w:t xml:space="preserve"> (Constraints)</w:t>
      </w:r>
      <w:r>
        <w:t>: các ràng buộc phải tuân theo khi thiết kế, phát triển,…</w:t>
      </w:r>
    </w:p>
    <w:p w14:paraId="10C73701" w14:textId="6A727E91" w:rsidR="00DB7D9B" w:rsidRDefault="00DB7D9B" w:rsidP="00135272">
      <w:pPr>
        <w:pStyle w:val="ThnVnban"/>
        <w:numPr>
          <w:ilvl w:val="1"/>
          <w:numId w:val="30"/>
        </w:numPr>
        <w:jc w:val="both"/>
      </w:pPr>
      <w:r>
        <w:t>Phạm vi chất lượng</w:t>
      </w:r>
      <w:r w:rsidR="00E526CD">
        <w:t xml:space="preserve"> (Quality Range</w:t>
      </w:r>
      <w:r w:rsidR="001433A8">
        <w:t>s</w:t>
      </w:r>
      <w:r w:rsidR="00E526CD">
        <w:t>)</w:t>
      </w:r>
      <w:r>
        <w:t xml:space="preserve">: </w:t>
      </w:r>
      <w:r w:rsidR="001433A8">
        <w:t>nêu lên các ràng buộc, các chuẩn phải được thỏa mãn về hiệu năng, tính khả dụng,…</w:t>
      </w:r>
    </w:p>
    <w:p w14:paraId="456E80E1" w14:textId="29309E61" w:rsidR="00D11DB2" w:rsidRDefault="00D11DB2" w:rsidP="00135272">
      <w:pPr>
        <w:pStyle w:val="ThnVnban"/>
        <w:numPr>
          <w:ilvl w:val="1"/>
          <w:numId w:val="30"/>
        </w:numPr>
        <w:jc w:val="both"/>
      </w:pPr>
      <w:r>
        <w:t>Độ ưu tiên (Precedence and Priority): mức độ ưu tiên của các tính năng</w:t>
      </w:r>
    </w:p>
    <w:p w14:paraId="4938B599" w14:textId="2EFA7D19" w:rsidR="00EB2672" w:rsidRDefault="00EB2672" w:rsidP="00135272">
      <w:pPr>
        <w:pStyle w:val="ThnVnban"/>
        <w:numPr>
          <w:ilvl w:val="1"/>
          <w:numId w:val="30"/>
        </w:numPr>
        <w:jc w:val="both"/>
      </w:pPr>
      <w:r>
        <w:t>Một số yêu cầu khác (Other Product Requirements): nêu lên các chuẩn, các yêu cầu hệ thống và yêu cầu phần cứng, yêu cầu về môi trường thực thi,…</w:t>
      </w:r>
    </w:p>
    <w:p w14:paraId="5A9DF1BC" w14:textId="18968211" w:rsidR="002768D6" w:rsidRPr="009900C4" w:rsidRDefault="002768D6" w:rsidP="00135272">
      <w:pPr>
        <w:pStyle w:val="ThnVnban"/>
        <w:numPr>
          <w:ilvl w:val="1"/>
          <w:numId w:val="30"/>
        </w:numPr>
        <w:jc w:val="both"/>
      </w:pPr>
      <w:r>
        <w:t xml:space="preserve">Yêu cầu về sưu liệu (Documentation Requirements): </w:t>
      </w:r>
      <w:r w:rsidR="0099625E">
        <w:t>nêu lên các tài liệu bắt buộc, quan trọng, then chốt nhằm giúp sản phẩm thành công.</w:t>
      </w:r>
    </w:p>
    <w:p w14:paraId="78C95BDD" w14:textId="63616F24" w:rsidR="00C02D8B" w:rsidRDefault="00207991">
      <w:pPr>
        <w:pStyle w:val="u1"/>
      </w:pPr>
      <w:bookmarkStart w:id="20" w:name="_Toc98161156"/>
      <w:r>
        <w:t>Positioning</w:t>
      </w:r>
      <w:bookmarkEnd w:id="18"/>
      <w:bookmarkEnd w:id="19"/>
      <w:bookmarkEnd w:id="20"/>
    </w:p>
    <w:p w14:paraId="5FD62877" w14:textId="77777777" w:rsidR="00C02D8B" w:rsidRDefault="00207991">
      <w:pPr>
        <w:pStyle w:val="u2"/>
      </w:pPr>
      <w:bookmarkStart w:id="21" w:name="_Toc436203378"/>
      <w:bookmarkStart w:id="22" w:name="_Toc452813578"/>
      <w:bookmarkStart w:id="23" w:name="_Toc98161157"/>
      <w:r>
        <w:t>Business Opportunity</w:t>
      </w:r>
      <w:bookmarkEnd w:id="21"/>
      <w:bookmarkEnd w:id="22"/>
      <w:bookmarkEnd w:id="23"/>
    </w:p>
    <w:p w14:paraId="35DB4EBF" w14:textId="1530A1D1" w:rsidR="00C02D8B" w:rsidRDefault="00207991">
      <w:pPr>
        <w:pStyle w:val="InfoBlue"/>
      </w:pPr>
      <w:r>
        <w:t>[Briefly describe the business opportunity being met by this project.]</w:t>
      </w:r>
    </w:p>
    <w:p w14:paraId="05BC8733" w14:textId="44B9E673" w:rsidR="005C0811" w:rsidRDefault="001A0A8D" w:rsidP="00D87DB6">
      <w:pPr>
        <w:pStyle w:val="ThnVnban"/>
        <w:numPr>
          <w:ilvl w:val="0"/>
          <w:numId w:val="30"/>
        </w:numPr>
        <w:jc w:val="both"/>
      </w:pPr>
      <w:r w:rsidRPr="001A0A8D">
        <w:t xml:space="preserve">Dành </w:t>
      </w:r>
      <w:r>
        <w:t xml:space="preserve">riêng </w:t>
      </w:r>
      <w:r w:rsidRPr="001A0A8D">
        <w:t>cho sinh viên, giảng viên có nhu cầu tham gia và quản lí hoạt động học tập</w:t>
      </w:r>
      <w:r w:rsidR="00460DAF">
        <w:t xml:space="preserve">, </w:t>
      </w:r>
      <w:r w:rsidRPr="001A0A8D">
        <w:t>giảng dạy online</w:t>
      </w:r>
      <w:r w:rsidR="00EA2A1C">
        <w:t>, cũng như mua bán khóa học, trao đổi kinh nghiệm, thảo luận những vấn đề liên quan đến học tập trong môi trường đại học.</w:t>
      </w:r>
    </w:p>
    <w:p w14:paraId="2ACA930F" w14:textId="15E01CEC" w:rsidR="003D0D42" w:rsidRPr="005C0811" w:rsidRDefault="003D0D42" w:rsidP="00D87DB6">
      <w:pPr>
        <w:pStyle w:val="ThnVnban"/>
        <w:numPr>
          <w:ilvl w:val="0"/>
          <w:numId w:val="30"/>
        </w:numPr>
        <w:jc w:val="both"/>
      </w:pPr>
      <w:r>
        <w:t xml:space="preserve">Hiện nay, việc trao đổi kinh nghiệm học tập, trau dồi kiến thức giữa các sinh viên với nhau còn hạn chế, do phần lớn sinh viên thường </w:t>
      </w:r>
      <w:r w:rsidR="00157A0B">
        <w:t>khó có thể tìm được người cùng trường, cùng khoa, cùng học một môn học</w:t>
      </w:r>
      <w:r>
        <w:t xml:space="preserve">, và các nhóm học tập trên Facebook cũng </w:t>
      </w:r>
      <w:r w:rsidR="008E5DB4">
        <w:t>chưa</w:t>
      </w:r>
      <w:r>
        <w:t xml:space="preserve"> thực sự hữu ích</w:t>
      </w:r>
      <w:r w:rsidR="008E5DB4">
        <w:t>.</w:t>
      </w:r>
    </w:p>
    <w:p w14:paraId="3968D658" w14:textId="77777777" w:rsidR="00C02D8B" w:rsidRDefault="00207991">
      <w:pPr>
        <w:pStyle w:val="u2"/>
      </w:pPr>
      <w:bookmarkStart w:id="24" w:name="_Toc436203379"/>
      <w:bookmarkStart w:id="25" w:name="_Toc452813579"/>
      <w:bookmarkStart w:id="26" w:name="_Toc98161158"/>
      <w:r>
        <w:t>Problem Statement</w:t>
      </w:r>
      <w:bookmarkEnd w:id="24"/>
      <w:bookmarkEnd w:id="25"/>
      <w:bookmarkEnd w:id="26"/>
    </w:p>
    <w:p w14:paraId="05F3C976" w14:textId="77777777" w:rsidR="00C02D8B" w:rsidRDefault="0020799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C02D8B" w14:paraId="1435BF2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4845F06" w14:textId="77777777" w:rsidR="00C02D8B" w:rsidRDefault="00207991">
            <w:pPr>
              <w:pStyle w:val="ThnVnban"/>
              <w:keepNext/>
              <w:ind w:left="72"/>
            </w:pPr>
            <w:r>
              <w:lastRenderedPageBreak/>
              <w:t>The problem of</w:t>
            </w:r>
          </w:p>
        </w:tc>
        <w:tc>
          <w:tcPr>
            <w:tcW w:w="5220" w:type="dxa"/>
            <w:tcBorders>
              <w:top w:val="single" w:sz="12" w:space="0" w:color="auto"/>
              <w:bottom w:val="single" w:sz="6" w:space="0" w:color="auto"/>
              <w:right w:val="single" w:sz="12" w:space="0" w:color="auto"/>
            </w:tcBorders>
          </w:tcPr>
          <w:p w14:paraId="440D8FA6" w14:textId="4496DD6F" w:rsidR="00347043" w:rsidRPr="00347043" w:rsidRDefault="00347043">
            <w:pPr>
              <w:pStyle w:val="InfoBlue"/>
              <w:rPr>
                <w:color w:val="auto"/>
              </w:rPr>
            </w:pPr>
            <w:r w:rsidRPr="00347043">
              <w:t>[describe the problem]</w:t>
            </w:r>
          </w:p>
          <w:p w14:paraId="4A06F8A8" w14:textId="77777777" w:rsidR="004D0980" w:rsidRDefault="00FA163E">
            <w:pPr>
              <w:pStyle w:val="InfoBlue"/>
              <w:rPr>
                <w:i w:val="0"/>
                <w:iCs/>
                <w:color w:val="auto"/>
              </w:rPr>
            </w:pPr>
            <w:r>
              <w:rPr>
                <w:i w:val="0"/>
                <w:iCs/>
                <w:color w:val="auto"/>
              </w:rPr>
              <w:t>V</w:t>
            </w:r>
            <w:r w:rsidRPr="00FA163E">
              <w:rPr>
                <w:i w:val="0"/>
                <w:iCs/>
                <w:color w:val="auto"/>
              </w:rPr>
              <w:t>iệc tổ chức lớp học online</w:t>
            </w:r>
            <w:r>
              <w:rPr>
                <w:i w:val="0"/>
                <w:iCs/>
                <w:color w:val="auto"/>
              </w:rPr>
              <w:t xml:space="preserve"> </w:t>
            </w:r>
            <w:r w:rsidRPr="00FA163E">
              <w:rPr>
                <w:i w:val="0"/>
                <w:iCs/>
                <w:color w:val="auto"/>
              </w:rPr>
              <w:t xml:space="preserve">bị phụ thuộc vào các nền tảng, ứng dụng bên ngoài. </w:t>
            </w:r>
          </w:p>
          <w:p w14:paraId="6953841B" w14:textId="77777777" w:rsidR="004D0980" w:rsidRDefault="00FA163E">
            <w:pPr>
              <w:pStyle w:val="InfoBlue"/>
              <w:rPr>
                <w:i w:val="0"/>
                <w:iCs/>
                <w:color w:val="auto"/>
              </w:rPr>
            </w:pPr>
            <w:r>
              <w:rPr>
                <w:i w:val="0"/>
                <w:iCs/>
                <w:color w:val="auto"/>
              </w:rPr>
              <w:t>V</w:t>
            </w:r>
            <w:r w:rsidRPr="00FA163E">
              <w:rPr>
                <w:i w:val="0"/>
                <w:iCs/>
                <w:color w:val="auto"/>
              </w:rPr>
              <w:t>iệc trao đổi kinh nghiệm giữa những người học với nhau còn rất hạn chế</w:t>
            </w:r>
            <w:r w:rsidR="00031E91">
              <w:rPr>
                <w:i w:val="0"/>
                <w:iCs/>
                <w:color w:val="auto"/>
              </w:rPr>
              <w:t>.</w:t>
            </w:r>
            <w:r w:rsidR="00A12AAD">
              <w:rPr>
                <w:i w:val="0"/>
                <w:iCs/>
                <w:color w:val="auto"/>
              </w:rPr>
              <w:t xml:space="preserve"> </w:t>
            </w:r>
          </w:p>
          <w:p w14:paraId="4A479BBA" w14:textId="77777777" w:rsidR="004D0980" w:rsidRDefault="00A12AAD">
            <w:pPr>
              <w:pStyle w:val="InfoBlue"/>
              <w:rPr>
                <w:i w:val="0"/>
                <w:iCs/>
                <w:color w:val="auto"/>
              </w:rPr>
            </w:pPr>
            <w:r>
              <w:rPr>
                <w:i w:val="0"/>
                <w:iCs/>
                <w:color w:val="auto"/>
              </w:rPr>
              <w:t>C</w:t>
            </w:r>
            <w:r w:rsidRPr="00A12AAD">
              <w:rPr>
                <w:i w:val="0"/>
                <w:iCs/>
                <w:color w:val="auto"/>
              </w:rPr>
              <w:t>ác công cụ hiện nay rời rạc</w:t>
            </w:r>
            <w:r w:rsidR="00294E16">
              <w:rPr>
                <w:i w:val="0"/>
                <w:iCs/>
                <w:color w:val="auto"/>
              </w:rPr>
              <w:t>,</w:t>
            </w:r>
            <w:r w:rsidRPr="00A12AAD">
              <w:rPr>
                <w:i w:val="0"/>
                <w:iCs/>
                <w:color w:val="auto"/>
              </w:rPr>
              <w:t xml:space="preserve"> thiếu liên kết </w:t>
            </w:r>
            <w:r w:rsidR="007F6E2E">
              <w:rPr>
                <w:i w:val="0"/>
                <w:iCs/>
                <w:color w:val="auto"/>
              </w:rPr>
              <w:t xml:space="preserve">với </w:t>
            </w:r>
            <w:r w:rsidRPr="00A12AAD">
              <w:rPr>
                <w:i w:val="0"/>
                <w:iCs/>
                <w:color w:val="auto"/>
              </w:rPr>
              <w:t>nhau</w:t>
            </w:r>
            <w:r w:rsidR="003C51F0">
              <w:rPr>
                <w:i w:val="0"/>
                <w:iCs/>
                <w:color w:val="auto"/>
              </w:rPr>
              <w:t>.</w:t>
            </w:r>
            <w:r w:rsidRPr="00A12AAD">
              <w:rPr>
                <w:i w:val="0"/>
                <w:iCs/>
                <w:color w:val="auto"/>
              </w:rPr>
              <w:t xml:space="preserve"> </w:t>
            </w:r>
          </w:p>
          <w:p w14:paraId="56F76D7B" w14:textId="77777777" w:rsidR="004D0980" w:rsidRDefault="00A12AAD">
            <w:pPr>
              <w:pStyle w:val="InfoBlue"/>
              <w:rPr>
                <w:i w:val="0"/>
                <w:iCs/>
                <w:color w:val="auto"/>
              </w:rPr>
            </w:pPr>
            <w:r w:rsidRPr="00A12AAD">
              <w:rPr>
                <w:i w:val="0"/>
                <w:iCs/>
                <w:color w:val="auto"/>
              </w:rPr>
              <w:t xml:space="preserve">Diễn đàn trên moodle chưa tốt, ít người trao đổi. </w:t>
            </w:r>
          </w:p>
          <w:p w14:paraId="153E5B00" w14:textId="382DFAB3" w:rsidR="00C02D8B" w:rsidRPr="00FA163E" w:rsidRDefault="00A12AAD">
            <w:pPr>
              <w:pStyle w:val="InfoBlue"/>
              <w:rPr>
                <w:i w:val="0"/>
                <w:iCs/>
                <w:color w:val="auto"/>
              </w:rPr>
            </w:pPr>
            <w:r w:rsidRPr="00A12AAD">
              <w:rPr>
                <w:i w:val="0"/>
                <w:iCs/>
                <w:color w:val="auto"/>
              </w:rPr>
              <w:t>Chưa có các khoá học để sinh viên tự học</w:t>
            </w:r>
            <w:r w:rsidR="00AB5BA4">
              <w:rPr>
                <w:i w:val="0"/>
                <w:iCs/>
                <w:color w:val="auto"/>
              </w:rPr>
              <w:t>.</w:t>
            </w:r>
          </w:p>
        </w:tc>
      </w:tr>
      <w:tr w:rsidR="00C02D8B" w14:paraId="2C998F2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CF419AE" w14:textId="77777777" w:rsidR="00C02D8B" w:rsidRDefault="00207991">
            <w:pPr>
              <w:pStyle w:val="ThnVnban"/>
              <w:keepNext/>
              <w:ind w:left="72"/>
            </w:pPr>
            <w:r>
              <w:t>affects</w:t>
            </w:r>
          </w:p>
        </w:tc>
        <w:tc>
          <w:tcPr>
            <w:tcW w:w="5220" w:type="dxa"/>
            <w:tcBorders>
              <w:top w:val="single" w:sz="6" w:space="0" w:color="auto"/>
              <w:bottom w:val="single" w:sz="6" w:space="0" w:color="auto"/>
              <w:right w:val="single" w:sz="12" w:space="0" w:color="auto"/>
            </w:tcBorders>
          </w:tcPr>
          <w:p w14:paraId="5EDD40D5" w14:textId="77777777" w:rsidR="0007053B" w:rsidRPr="0007053B" w:rsidRDefault="0007053B">
            <w:pPr>
              <w:pStyle w:val="InfoBlue"/>
            </w:pPr>
            <w:r w:rsidRPr="0007053B">
              <w:t>[the stakeholders affected by the problem]</w:t>
            </w:r>
          </w:p>
          <w:p w14:paraId="6B8A1D79" w14:textId="7BCC120C" w:rsidR="00C02D8B" w:rsidRPr="0015635E" w:rsidRDefault="0015635E">
            <w:pPr>
              <w:pStyle w:val="InfoBlue"/>
              <w:rPr>
                <w:i w:val="0"/>
                <w:iCs/>
                <w:color w:val="auto"/>
              </w:rPr>
            </w:pPr>
            <w:r>
              <w:rPr>
                <w:i w:val="0"/>
                <w:iCs/>
                <w:color w:val="auto"/>
              </w:rPr>
              <w:t>Các sinh viên đang học tại các trường đại học.</w:t>
            </w:r>
          </w:p>
        </w:tc>
      </w:tr>
      <w:tr w:rsidR="00C02D8B" w14:paraId="5E79D97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A150603" w14:textId="77777777" w:rsidR="00C02D8B" w:rsidRDefault="00207991">
            <w:pPr>
              <w:pStyle w:val="ThnVnban"/>
              <w:keepNext/>
              <w:ind w:left="72"/>
            </w:pPr>
            <w:r>
              <w:t>the impact of which is</w:t>
            </w:r>
          </w:p>
        </w:tc>
        <w:tc>
          <w:tcPr>
            <w:tcW w:w="5220" w:type="dxa"/>
            <w:tcBorders>
              <w:top w:val="single" w:sz="6" w:space="0" w:color="auto"/>
              <w:bottom w:val="single" w:sz="6" w:space="0" w:color="auto"/>
              <w:right w:val="single" w:sz="12" w:space="0" w:color="auto"/>
            </w:tcBorders>
          </w:tcPr>
          <w:p w14:paraId="7791B1E7" w14:textId="560F419B" w:rsidR="003437D9" w:rsidRPr="003437D9" w:rsidRDefault="003437D9">
            <w:pPr>
              <w:pStyle w:val="InfoBlue"/>
              <w:rPr>
                <w:color w:val="auto"/>
              </w:rPr>
            </w:pPr>
            <w:r w:rsidRPr="003437D9">
              <w:t>[what is the impact of the problem?]</w:t>
            </w:r>
          </w:p>
          <w:p w14:paraId="339461D4" w14:textId="4E002B80" w:rsidR="00C02D8B" w:rsidRPr="00347043" w:rsidRDefault="00817984">
            <w:pPr>
              <w:pStyle w:val="InfoBlue"/>
              <w:rPr>
                <w:i w:val="0"/>
                <w:iCs/>
                <w:color w:val="auto"/>
              </w:rPr>
            </w:pPr>
            <w:r>
              <w:rPr>
                <w:i w:val="0"/>
                <w:iCs/>
                <w:color w:val="auto"/>
              </w:rPr>
              <w:t>Sinh viên không có nơi để hỏi đáp, giải quyết vấn đề ở bậc đại học.</w:t>
            </w:r>
          </w:p>
        </w:tc>
      </w:tr>
      <w:tr w:rsidR="00C02D8B" w14:paraId="7248986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398365F" w14:textId="77777777" w:rsidR="00C02D8B" w:rsidRDefault="00207991">
            <w:pPr>
              <w:pStyle w:val="ThnVnban"/>
              <w:ind w:left="72"/>
            </w:pPr>
            <w:r>
              <w:t>a successful solution would be</w:t>
            </w:r>
          </w:p>
        </w:tc>
        <w:tc>
          <w:tcPr>
            <w:tcW w:w="5220" w:type="dxa"/>
            <w:tcBorders>
              <w:top w:val="single" w:sz="6" w:space="0" w:color="auto"/>
              <w:bottom w:val="single" w:sz="6" w:space="0" w:color="auto"/>
              <w:right w:val="single" w:sz="12" w:space="0" w:color="auto"/>
            </w:tcBorders>
          </w:tcPr>
          <w:p w14:paraId="3F3BA2CE" w14:textId="77777777" w:rsidR="00C02D8B" w:rsidRDefault="00207991">
            <w:pPr>
              <w:pStyle w:val="InfoBlue"/>
            </w:pPr>
            <w:r>
              <w:t>[list some key benefits of a successful solution]</w:t>
            </w:r>
          </w:p>
          <w:p w14:paraId="24ADC1A3" w14:textId="4AC060E9" w:rsidR="00DF6577" w:rsidRDefault="00DF6577" w:rsidP="00DF6577">
            <w:pPr>
              <w:pStyle w:val="ThnVnban"/>
              <w:ind w:left="0"/>
            </w:pPr>
            <w:r>
              <w:t>Sinh viên có thể tiếp cận các khóa học, tham gia các buổi học onine và trao đổi, chia sẻ kiến thức, vấn đề gặp phải, thành tích học tập, …</w:t>
            </w:r>
          </w:p>
          <w:p w14:paraId="67F2A4BE" w14:textId="5563BE1A" w:rsidR="00DF6577" w:rsidRDefault="00DF6577" w:rsidP="00DF6577">
            <w:pPr>
              <w:pStyle w:val="ThnVnban"/>
              <w:ind w:left="0"/>
            </w:pPr>
            <w:r>
              <w:t>Giảng viên có thể tổ chức các buổi học online, quản lí các lớp học, tạo lớp học mới, đăng tải bài viết, bài giảng, …</w:t>
            </w:r>
          </w:p>
          <w:p w14:paraId="016A9E53" w14:textId="4710FAEC" w:rsidR="00D532EE" w:rsidRPr="00D65FC6" w:rsidRDefault="00D532EE" w:rsidP="00D65FC6">
            <w:pPr>
              <w:pStyle w:val="ThnVnban"/>
              <w:ind w:left="0"/>
            </w:pPr>
            <w:r w:rsidRPr="00D532EE">
              <w:t xml:space="preserve">Mang lại môi trường học tập lành mạnh, tiện ích, mọi người cùng đóng góp (chứ </w:t>
            </w:r>
            <w:r>
              <w:t>không riêng</w:t>
            </w:r>
            <w:r w:rsidRPr="00D532EE">
              <w:t xml:space="preserve"> </w:t>
            </w:r>
            <w:r>
              <w:t>giảng viên</w:t>
            </w:r>
            <w:r w:rsidRPr="00D532EE">
              <w:t>)</w:t>
            </w:r>
          </w:p>
        </w:tc>
      </w:tr>
    </w:tbl>
    <w:p w14:paraId="660AFDAF" w14:textId="77777777" w:rsidR="00C02D8B" w:rsidRDefault="00207991">
      <w:pPr>
        <w:pStyle w:val="u2"/>
      </w:pPr>
      <w:bookmarkStart w:id="27" w:name="_Toc425054392"/>
      <w:bookmarkStart w:id="28" w:name="_Toc422186485"/>
      <w:bookmarkStart w:id="29" w:name="_Toc436203380"/>
      <w:bookmarkStart w:id="30" w:name="_Toc452813580"/>
      <w:bookmarkStart w:id="31" w:name="_Toc98161159"/>
      <w:r>
        <w:t>Product Position Statement</w:t>
      </w:r>
      <w:bookmarkEnd w:id="27"/>
      <w:bookmarkEnd w:id="28"/>
      <w:bookmarkEnd w:id="29"/>
      <w:bookmarkEnd w:id="30"/>
      <w:bookmarkEnd w:id="31"/>
    </w:p>
    <w:p w14:paraId="4EB3015C" w14:textId="77777777" w:rsidR="00C02D8B" w:rsidRDefault="0020799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C02D8B" w14:paraId="11E9A70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447F7A5" w14:textId="77777777" w:rsidR="00C02D8B" w:rsidRDefault="00207991">
            <w:pPr>
              <w:pStyle w:val="ThnVnban"/>
              <w:keepNext/>
              <w:ind w:left="72"/>
            </w:pPr>
            <w:r>
              <w:lastRenderedPageBreak/>
              <w:t>For</w:t>
            </w:r>
          </w:p>
        </w:tc>
        <w:tc>
          <w:tcPr>
            <w:tcW w:w="5400" w:type="dxa"/>
            <w:tcBorders>
              <w:top w:val="single" w:sz="12" w:space="0" w:color="auto"/>
              <w:bottom w:val="single" w:sz="6" w:space="0" w:color="auto"/>
              <w:right w:val="single" w:sz="12" w:space="0" w:color="auto"/>
            </w:tcBorders>
          </w:tcPr>
          <w:p w14:paraId="1FE40C02" w14:textId="77777777" w:rsidR="00C02D8B" w:rsidRDefault="00207991">
            <w:pPr>
              <w:pStyle w:val="InfoBlue"/>
            </w:pPr>
            <w:r>
              <w:t>[target customer]</w:t>
            </w:r>
          </w:p>
          <w:p w14:paraId="17F44AE3" w14:textId="596C4315" w:rsidR="00827741" w:rsidRPr="00827741" w:rsidRDefault="00827741" w:rsidP="00827741">
            <w:pPr>
              <w:pStyle w:val="ThnVnban"/>
              <w:ind w:left="0"/>
            </w:pPr>
            <w:r>
              <w:t>Sinh viên, giảng viên</w:t>
            </w:r>
          </w:p>
        </w:tc>
      </w:tr>
      <w:tr w:rsidR="00C02D8B" w14:paraId="1ECF58C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BA8D97" w14:textId="77777777" w:rsidR="00C02D8B" w:rsidRDefault="00207991">
            <w:pPr>
              <w:pStyle w:val="ThnVnban"/>
              <w:keepNext/>
              <w:ind w:left="72"/>
            </w:pPr>
            <w:r>
              <w:t>Who</w:t>
            </w:r>
          </w:p>
        </w:tc>
        <w:tc>
          <w:tcPr>
            <w:tcW w:w="5400" w:type="dxa"/>
            <w:tcBorders>
              <w:top w:val="single" w:sz="6" w:space="0" w:color="auto"/>
              <w:bottom w:val="single" w:sz="6" w:space="0" w:color="auto"/>
              <w:right w:val="single" w:sz="12" w:space="0" w:color="auto"/>
            </w:tcBorders>
          </w:tcPr>
          <w:p w14:paraId="71BE5A10" w14:textId="77777777" w:rsidR="00C02D8B" w:rsidRDefault="00207991">
            <w:pPr>
              <w:pStyle w:val="InfoBlue"/>
            </w:pPr>
            <w:r>
              <w:t>[statement of the need or opportunity]</w:t>
            </w:r>
          </w:p>
          <w:p w14:paraId="4ED6BAF6" w14:textId="442E70F9" w:rsidR="00827741" w:rsidRPr="00827741" w:rsidRDefault="00827741" w:rsidP="00827741">
            <w:pPr>
              <w:pStyle w:val="ThnVnban"/>
              <w:ind w:left="0"/>
            </w:pPr>
            <w:r>
              <w:t>C</w:t>
            </w:r>
            <w:r w:rsidRPr="00827741">
              <w:t>ó nhu cầu tham gia và quản lí hoạt động học tập</w:t>
            </w:r>
            <w:r w:rsidR="00731141">
              <w:t xml:space="preserve">, </w:t>
            </w:r>
            <w:r w:rsidRPr="00827741">
              <w:t xml:space="preserve">giảng dạy </w:t>
            </w:r>
            <w:r w:rsidR="00A37E09">
              <w:t>trực tuyến</w:t>
            </w:r>
          </w:p>
        </w:tc>
      </w:tr>
      <w:tr w:rsidR="00C02D8B" w14:paraId="621B3BC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38E2D07" w14:textId="77777777" w:rsidR="00C02D8B" w:rsidRDefault="00207991">
            <w:pPr>
              <w:pStyle w:val="ThnVnban"/>
              <w:keepNext/>
              <w:ind w:left="72"/>
            </w:pPr>
            <w:r>
              <w:t>The (product name)</w:t>
            </w:r>
          </w:p>
        </w:tc>
        <w:tc>
          <w:tcPr>
            <w:tcW w:w="5400" w:type="dxa"/>
            <w:tcBorders>
              <w:top w:val="single" w:sz="6" w:space="0" w:color="auto"/>
              <w:bottom w:val="single" w:sz="6" w:space="0" w:color="auto"/>
              <w:right w:val="single" w:sz="12" w:space="0" w:color="auto"/>
            </w:tcBorders>
          </w:tcPr>
          <w:p w14:paraId="75DB45A5" w14:textId="77777777" w:rsidR="00C02D8B" w:rsidRDefault="00207991">
            <w:pPr>
              <w:pStyle w:val="InfoBlue"/>
            </w:pPr>
            <w:r>
              <w:t xml:space="preserve"> is a [product category]</w:t>
            </w:r>
          </w:p>
          <w:p w14:paraId="506231BF" w14:textId="005D6DF7" w:rsidR="00BD7858" w:rsidRPr="00BD7858" w:rsidRDefault="00466E26" w:rsidP="00BD7858">
            <w:pPr>
              <w:pStyle w:val="ThnVnban"/>
              <w:ind w:left="0"/>
            </w:pPr>
            <w:r>
              <w:t>StudyBuds l</w:t>
            </w:r>
            <w:r w:rsidR="00BD7858">
              <w:t>à một mạng xã hội</w:t>
            </w:r>
          </w:p>
        </w:tc>
      </w:tr>
      <w:tr w:rsidR="00C02D8B" w14:paraId="5EF15E8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9D262B8" w14:textId="77777777" w:rsidR="00C02D8B" w:rsidRDefault="00207991">
            <w:pPr>
              <w:pStyle w:val="ThnVnban"/>
              <w:keepNext/>
              <w:ind w:left="72"/>
            </w:pPr>
            <w:r>
              <w:t>That</w:t>
            </w:r>
          </w:p>
        </w:tc>
        <w:tc>
          <w:tcPr>
            <w:tcW w:w="5400" w:type="dxa"/>
            <w:tcBorders>
              <w:top w:val="single" w:sz="6" w:space="0" w:color="auto"/>
              <w:bottom w:val="single" w:sz="6" w:space="0" w:color="auto"/>
              <w:right w:val="single" w:sz="12" w:space="0" w:color="auto"/>
            </w:tcBorders>
          </w:tcPr>
          <w:p w14:paraId="3BD5F076" w14:textId="77777777" w:rsidR="00C02D8B" w:rsidRDefault="00207991">
            <w:pPr>
              <w:pStyle w:val="InfoBlue"/>
            </w:pPr>
            <w:r>
              <w:t>[statement of key benefit; that is, the compelling reason to buy]</w:t>
            </w:r>
          </w:p>
          <w:p w14:paraId="296D5F7E" w14:textId="5F6E5BD0" w:rsidR="00BD7858" w:rsidRDefault="00BD7858" w:rsidP="00BD7858">
            <w:pPr>
              <w:pStyle w:val="ThnVnban"/>
              <w:ind w:left="0"/>
            </w:pPr>
            <w:r>
              <w:t>Cho phép:</w:t>
            </w:r>
          </w:p>
          <w:p w14:paraId="63F52EA7" w14:textId="7BF6E7A4" w:rsidR="00BD7858" w:rsidRDefault="00BD7858" w:rsidP="008A6A57">
            <w:pPr>
              <w:pStyle w:val="ThnVnban"/>
              <w:numPr>
                <w:ilvl w:val="0"/>
                <w:numId w:val="30"/>
              </w:numPr>
              <w:ind w:left="400"/>
            </w:pPr>
            <w:r>
              <w:t>Sinh viên tiếp cận các khóa học, tham gia các buổi học onine và trao đổi, chia sẻ kiến thức, vấn đề gặp phải, thành tích học tập,…</w:t>
            </w:r>
          </w:p>
          <w:p w14:paraId="2722039D" w14:textId="5D0D8667" w:rsidR="00BD7858" w:rsidRPr="00BD7858" w:rsidRDefault="00BD7858" w:rsidP="008A6A57">
            <w:pPr>
              <w:pStyle w:val="ThnVnban"/>
              <w:numPr>
                <w:ilvl w:val="0"/>
                <w:numId w:val="30"/>
              </w:numPr>
              <w:ind w:left="400"/>
            </w:pPr>
            <w:r>
              <w:t>Giảng viên tổ chức các buổi học online, quản lí các lớp học, tạo lớp học mới, đăng tải bài viết, bài giảng, …</w:t>
            </w:r>
          </w:p>
        </w:tc>
      </w:tr>
      <w:tr w:rsidR="00C02D8B" w14:paraId="4969AE8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CC509C2" w14:textId="77777777" w:rsidR="00C02D8B" w:rsidRDefault="00207991">
            <w:pPr>
              <w:pStyle w:val="ThnVnban"/>
              <w:keepNext/>
              <w:ind w:left="72"/>
            </w:pPr>
            <w:r>
              <w:t>Unlike</w:t>
            </w:r>
          </w:p>
        </w:tc>
        <w:tc>
          <w:tcPr>
            <w:tcW w:w="5400" w:type="dxa"/>
            <w:tcBorders>
              <w:top w:val="single" w:sz="6" w:space="0" w:color="auto"/>
              <w:bottom w:val="single" w:sz="6" w:space="0" w:color="auto"/>
              <w:right w:val="single" w:sz="12" w:space="0" w:color="auto"/>
            </w:tcBorders>
          </w:tcPr>
          <w:p w14:paraId="2CC1ADFF" w14:textId="77777777" w:rsidR="00C02D8B" w:rsidRDefault="00207991">
            <w:pPr>
              <w:pStyle w:val="InfoBlue"/>
            </w:pPr>
            <w:r>
              <w:t>[primary competitive alternative]</w:t>
            </w:r>
          </w:p>
          <w:p w14:paraId="5E143CB4" w14:textId="5A8DAC04" w:rsidR="00FC4178" w:rsidRPr="00FC4178" w:rsidRDefault="00FC4178" w:rsidP="00FC4178">
            <w:pPr>
              <w:pStyle w:val="ThnVnban"/>
              <w:ind w:left="0"/>
            </w:pPr>
            <w:r>
              <w:t>C</w:t>
            </w:r>
            <w:r w:rsidRPr="00FC4178">
              <w:t>ác trang mạng xã hội Facebook, Twitter hay các trang học tập online như VnEdu, ViettelStudy và các trang quản lí lớp học như Google Classroom…</w:t>
            </w:r>
          </w:p>
        </w:tc>
      </w:tr>
      <w:tr w:rsidR="00C02D8B" w14:paraId="6C145930"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658D1B8" w14:textId="77777777" w:rsidR="00C02D8B" w:rsidRDefault="00207991">
            <w:pPr>
              <w:pStyle w:val="ThnVnban"/>
              <w:ind w:left="72"/>
            </w:pPr>
            <w:r>
              <w:t>Our product</w:t>
            </w:r>
          </w:p>
        </w:tc>
        <w:tc>
          <w:tcPr>
            <w:tcW w:w="5400" w:type="dxa"/>
            <w:tcBorders>
              <w:top w:val="single" w:sz="6" w:space="0" w:color="auto"/>
              <w:bottom w:val="single" w:sz="12" w:space="0" w:color="auto"/>
              <w:right w:val="single" w:sz="12" w:space="0" w:color="auto"/>
            </w:tcBorders>
          </w:tcPr>
          <w:p w14:paraId="57AA3DEB" w14:textId="77777777" w:rsidR="00C02D8B" w:rsidRDefault="00207991">
            <w:pPr>
              <w:pStyle w:val="InfoBlue"/>
            </w:pPr>
            <w:r>
              <w:t>[statement of primary differentiation]</w:t>
            </w:r>
          </w:p>
          <w:p w14:paraId="3F77D09F" w14:textId="77777777" w:rsidR="006232CB" w:rsidRDefault="00897BA7" w:rsidP="00897BA7">
            <w:pPr>
              <w:pStyle w:val="ThnVnban"/>
              <w:ind w:left="0"/>
            </w:pPr>
            <w:r>
              <w:t>K</w:t>
            </w:r>
            <w:r w:rsidRPr="00897BA7">
              <w:t xml:space="preserve">ết hợp nhiều yếu tố của những trang </w:t>
            </w:r>
            <w:r w:rsidR="00B260AA">
              <w:t>trên</w:t>
            </w:r>
            <w:r w:rsidRPr="00897BA7">
              <w:t xml:space="preserve"> để tạo nên một môi trường mạng xã hội phục vụ học tập như một trường học thực sự. Giảng viên và sinh viên có thể đăng tải bài viết, tài liệu, nộp bài tập, tham gia</w:t>
            </w:r>
            <w:r w:rsidR="007206F0">
              <w:t xml:space="preserve">, </w:t>
            </w:r>
            <w:r w:rsidRPr="00897BA7">
              <w:t xml:space="preserve">tổ chức buổi học online… </w:t>
            </w:r>
          </w:p>
          <w:p w14:paraId="487282E5" w14:textId="28C64021" w:rsidR="00897BA7" w:rsidRPr="00897BA7" w:rsidRDefault="00897BA7" w:rsidP="00897BA7">
            <w:pPr>
              <w:pStyle w:val="ThnVnban"/>
              <w:ind w:left="0"/>
            </w:pPr>
            <w:r w:rsidRPr="00897BA7">
              <w:t>Ngoài các lớp học thì người dùng còn có thể tham gia các diễn đàn, hội nhóm, câu lạc bộ,… và trao đổi, trò chuyện với nh</w:t>
            </w:r>
            <w:r w:rsidR="00B67460">
              <w:t>au.</w:t>
            </w:r>
          </w:p>
        </w:tc>
      </w:tr>
    </w:tbl>
    <w:p w14:paraId="63AE8A02" w14:textId="77777777" w:rsidR="00C02D8B" w:rsidRDefault="00207991">
      <w:pPr>
        <w:pStyle w:val="InfoBlue"/>
      </w:pPr>
      <w:r>
        <w:t>[A product position statement communicates the intent of the application and the importance of the project to all concerned personnel.]</w:t>
      </w:r>
    </w:p>
    <w:p w14:paraId="39F16D6E" w14:textId="77777777" w:rsidR="00C02D8B" w:rsidRDefault="00207991">
      <w:pPr>
        <w:pStyle w:val="u1"/>
      </w:pPr>
      <w:bookmarkStart w:id="32" w:name="_Toc447960005"/>
      <w:bookmarkStart w:id="33" w:name="_Toc452813581"/>
      <w:bookmarkStart w:id="34" w:name="_Toc436203381"/>
      <w:bookmarkStart w:id="35" w:name="_Toc98161160"/>
      <w:r>
        <w:t>Stakeholder and User Descriptions</w:t>
      </w:r>
      <w:bookmarkEnd w:id="32"/>
      <w:bookmarkEnd w:id="33"/>
      <w:bookmarkEnd w:id="35"/>
    </w:p>
    <w:p w14:paraId="7DFFF4B7" w14:textId="76F8AA71" w:rsidR="00C02D8B" w:rsidRDefault="00207991">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7804D168" w14:textId="3C487622" w:rsidR="00E858B3" w:rsidRPr="002553F1" w:rsidRDefault="002553F1" w:rsidP="002553F1">
      <w:pPr>
        <w:pStyle w:val="ThnVnban"/>
      </w:pPr>
      <w:r>
        <w:t>Phần này cung cấp thông tin về các bên liên quan đến dự án. Cung cấp hồ sơ về các bên liên quan và người dùng tham gia vào dự án, kèm theo các vấn đề chính mà từng nhóm đối tượng tham gia vào dự án cho rằng họ sẽ được giải quyết. Lưu ý: phần này chỉ nêu ra và cung cấp lý do giải thích tại sao các yêu cầu là cần thiết, không yêu cầu đặc tả riêng biệt các yêu cầu.</w:t>
      </w:r>
    </w:p>
    <w:p w14:paraId="5F5C15ED" w14:textId="77777777" w:rsidR="00C02D8B" w:rsidRDefault="00207991">
      <w:pPr>
        <w:pStyle w:val="u2"/>
        <w:widowControl/>
      </w:pPr>
      <w:bookmarkStart w:id="36" w:name="_Toc447960006"/>
      <w:bookmarkStart w:id="37" w:name="_Toc452813582"/>
      <w:bookmarkStart w:id="38" w:name="_Toc98161161"/>
      <w:r>
        <w:t>Market Demographics</w:t>
      </w:r>
      <w:bookmarkEnd w:id="36"/>
      <w:bookmarkEnd w:id="37"/>
      <w:bookmarkEnd w:id="38"/>
    </w:p>
    <w:p w14:paraId="6AC21244" w14:textId="77777777" w:rsidR="00C02D8B" w:rsidRDefault="00207991">
      <w:pPr>
        <w:pStyle w:val="InfoBlue"/>
      </w:pPr>
      <w:r>
        <w:t xml:space="preserve">[Summarize the key market demographics that motivate your product decisions. Describe and position target market </w:t>
      </w:r>
      <w:r>
        <w:lastRenderedPageBreak/>
        <w:t>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14:paraId="3243AD7F" w14:textId="77777777" w:rsidR="00C02D8B" w:rsidRDefault="00207991">
      <w:pPr>
        <w:pStyle w:val="InfoBlue"/>
      </w:pPr>
      <w:r>
        <w:t xml:space="preserve">• </w:t>
      </w:r>
      <w:r>
        <w:tab/>
        <w:t xml:space="preserve">What is your organization’s reputation in these markets? </w:t>
      </w:r>
    </w:p>
    <w:p w14:paraId="69639F1A" w14:textId="77777777" w:rsidR="00C02D8B" w:rsidRDefault="00207991">
      <w:pPr>
        <w:pStyle w:val="InfoBlue"/>
      </w:pPr>
      <w:r>
        <w:t>•</w:t>
      </w:r>
      <w:r>
        <w:tab/>
        <w:t xml:space="preserve">What would you like it to be? </w:t>
      </w:r>
    </w:p>
    <w:p w14:paraId="2DDB8A9A" w14:textId="77777777" w:rsidR="00C02D8B" w:rsidRDefault="00207991">
      <w:pPr>
        <w:pStyle w:val="InfoBlue"/>
      </w:pPr>
      <w:r>
        <w:t xml:space="preserve">• </w:t>
      </w:r>
      <w:r>
        <w:tab/>
        <w:t>How does this product or service support your goals?]</w:t>
      </w:r>
    </w:p>
    <w:p w14:paraId="5A610DD6" w14:textId="77777777" w:rsidR="00C02D8B" w:rsidRDefault="00207991">
      <w:pPr>
        <w:pStyle w:val="u2"/>
      </w:pPr>
      <w:bookmarkStart w:id="39" w:name="_Toc452813583"/>
      <w:bookmarkStart w:id="40" w:name="_Toc98161162"/>
      <w:r>
        <w:t>Stakeholder Summary</w:t>
      </w:r>
      <w:bookmarkEnd w:id="39"/>
      <w:bookmarkEnd w:id="40"/>
    </w:p>
    <w:p w14:paraId="585CA70D" w14:textId="77777777" w:rsidR="00C02D8B" w:rsidRDefault="00207991">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02D8B" w14:paraId="3A102243" w14:textId="77777777">
        <w:tc>
          <w:tcPr>
            <w:tcW w:w="1890" w:type="dxa"/>
            <w:shd w:val="solid" w:color="000000" w:fill="FFFFFF"/>
          </w:tcPr>
          <w:p w14:paraId="75819588" w14:textId="77777777" w:rsidR="00C02D8B" w:rsidRDefault="00207991">
            <w:pPr>
              <w:pStyle w:val="ThnVnban"/>
              <w:ind w:left="0"/>
              <w:rPr>
                <w:b/>
              </w:rPr>
            </w:pPr>
            <w:r>
              <w:rPr>
                <w:b/>
              </w:rPr>
              <w:t>Name</w:t>
            </w:r>
          </w:p>
        </w:tc>
        <w:tc>
          <w:tcPr>
            <w:tcW w:w="2610" w:type="dxa"/>
            <w:shd w:val="solid" w:color="000000" w:fill="FFFFFF"/>
          </w:tcPr>
          <w:p w14:paraId="07526D42" w14:textId="77777777" w:rsidR="00C02D8B" w:rsidRDefault="00207991">
            <w:pPr>
              <w:pStyle w:val="ThnVnban"/>
              <w:ind w:left="0"/>
              <w:rPr>
                <w:b/>
              </w:rPr>
            </w:pPr>
            <w:r>
              <w:rPr>
                <w:b/>
              </w:rPr>
              <w:t>Description</w:t>
            </w:r>
          </w:p>
        </w:tc>
        <w:tc>
          <w:tcPr>
            <w:tcW w:w="3960" w:type="dxa"/>
            <w:shd w:val="solid" w:color="000000" w:fill="FFFFFF"/>
          </w:tcPr>
          <w:p w14:paraId="0036315B" w14:textId="77777777" w:rsidR="00C02D8B" w:rsidRDefault="00207991">
            <w:pPr>
              <w:pStyle w:val="ThnVnban"/>
              <w:ind w:left="0"/>
              <w:rPr>
                <w:b/>
              </w:rPr>
            </w:pPr>
            <w:r>
              <w:rPr>
                <w:b/>
              </w:rPr>
              <w:t>Responsibilities</w:t>
            </w:r>
          </w:p>
        </w:tc>
      </w:tr>
      <w:tr w:rsidR="00C02D8B" w14:paraId="35E523BA" w14:textId="77777777">
        <w:tc>
          <w:tcPr>
            <w:tcW w:w="1890" w:type="dxa"/>
          </w:tcPr>
          <w:p w14:paraId="17FF32A5" w14:textId="77777777" w:rsidR="00C02D8B" w:rsidRDefault="00207991">
            <w:pPr>
              <w:pStyle w:val="InfoBlue"/>
            </w:pPr>
            <w:r>
              <w:t>[Name the stakeholder type.]</w:t>
            </w:r>
          </w:p>
        </w:tc>
        <w:tc>
          <w:tcPr>
            <w:tcW w:w="2610" w:type="dxa"/>
          </w:tcPr>
          <w:p w14:paraId="34469EB0" w14:textId="77777777" w:rsidR="00C02D8B" w:rsidRDefault="00207991">
            <w:pPr>
              <w:pStyle w:val="InfoBlue"/>
            </w:pPr>
            <w:r>
              <w:t>[Briefly describe the stakeholder.]</w:t>
            </w:r>
          </w:p>
        </w:tc>
        <w:tc>
          <w:tcPr>
            <w:tcW w:w="3960" w:type="dxa"/>
          </w:tcPr>
          <w:p w14:paraId="14428900" w14:textId="77777777" w:rsidR="00C02D8B" w:rsidRDefault="00207991">
            <w:pPr>
              <w:pStyle w:val="InfoBlue"/>
            </w:pPr>
            <w:r>
              <w:t>[Summarize the stakeholder’s key responsibilities with regard to the system being developed; that is, their interest as a stakeholder. For example, this stakeholder:</w:t>
            </w:r>
          </w:p>
          <w:p w14:paraId="578E8E47" w14:textId="77777777" w:rsidR="00C02D8B" w:rsidRDefault="00207991">
            <w:pPr>
              <w:pStyle w:val="InfoBlue"/>
              <w:numPr>
                <w:ilvl w:val="0"/>
                <w:numId w:val="29"/>
              </w:numPr>
              <w:tabs>
                <w:tab w:val="clear" w:pos="360"/>
                <w:tab w:val="num" w:pos="252"/>
              </w:tabs>
              <w:ind w:left="252" w:hanging="180"/>
            </w:pPr>
            <w:r>
              <w:t>ensures that the system will be maintainable</w:t>
            </w:r>
          </w:p>
          <w:p w14:paraId="12F52C5D" w14:textId="77777777" w:rsidR="00C02D8B" w:rsidRDefault="00207991">
            <w:pPr>
              <w:pStyle w:val="InfoBlue"/>
              <w:numPr>
                <w:ilvl w:val="0"/>
                <w:numId w:val="29"/>
              </w:numPr>
              <w:tabs>
                <w:tab w:val="clear" w:pos="360"/>
                <w:tab w:val="num" w:pos="252"/>
              </w:tabs>
              <w:ind w:left="252" w:hanging="180"/>
            </w:pPr>
            <w:r>
              <w:t>ensures that there will be a market demand for the product’s features</w:t>
            </w:r>
          </w:p>
          <w:p w14:paraId="62B394D8" w14:textId="77777777" w:rsidR="00C02D8B" w:rsidRDefault="00207991">
            <w:pPr>
              <w:pStyle w:val="InfoBlue"/>
              <w:numPr>
                <w:ilvl w:val="0"/>
                <w:numId w:val="29"/>
              </w:numPr>
              <w:tabs>
                <w:tab w:val="clear" w:pos="360"/>
                <w:tab w:val="num" w:pos="252"/>
              </w:tabs>
              <w:ind w:left="252" w:hanging="180"/>
            </w:pPr>
            <w:r>
              <w:t>monitors the project’s progress</w:t>
            </w:r>
          </w:p>
          <w:p w14:paraId="1E6210FE" w14:textId="77777777" w:rsidR="00C02D8B" w:rsidRDefault="00207991">
            <w:pPr>
              <w:pStyle w:val="InfoBlue"/>
              <w:numPr>
                <w:ilvl w:val="0"/>
                <w:numId w:val="29"/>
              </w:numPr>
              <w:tabs>
                <w:tab w:val="clear" w:pos="360"/>
                <w:tab w:val="num" w:pos="252"/>
              </w:tabs>
              <w:ind w:left="252" w:hanging="180"/>
            </w:pPr>
            <w:r>
              <w:t>approves funding</w:t>
            </w:r>
          </w:p>
          <w:p w14:paraId="333290AE" w14:textId="77777777" w:rsidR="00C02D8B" w:rsidRDefault="00207991">
            <w:pPr>
              <w:pStyle w:val="InfoBlue"/>
              <w:numPr>
                <w:ilvl w:val="0"/>
                <w:numId w:val="29"/>
              </w:numPr>
              <w:tabs>
                <w:tab w:val="clear" w:pos="360"/>
                <w:tab w:val="num" w:pos="252"/>
              </w:tabs>
              <w:ind w:left="252" w:hanging="180"/>
            </w:pPr>
            <w:r>
              <w:t>and so forth]</w:t>
            </w:r>
          </w:p>
        </w:tc>
      </w:tr>
      <w:tr w:rsidR="00175F6C" w14:paraId="215FCD37" w14:textId="77777777">
        <w:tc>
          <w:tcPr>
            <w:tcW w:w="1890" w:type="dxa"/>
          </w:tcPr>
          <w:p w14:paraId="37D9B69C" w14:textId="46013247" w:rsidR="00175F6C" w:rsidRPr="00175F6C" w:rsidRDefault="00175F6C">
            <w:pPr>
              <w:pStyle w:val="InfoBlue"/>
              <w:rPr>
                <w:i w:val="0"/>
                <w:iCs/>
                <w:color w:val="auto"/>
              </w:rPr>
            </w:pPr>
            <w:r>
              <w:rPr>
                <w:i w:val="0"/>
                <w:iCs/>
                <w:color w:val="auto"/>
              </w:rPr>
              <w:t>Người quản lý dự án</w:t>
            </w:r>
          </w:p>
        </w:tc>
        <w:tc>
          <w:tcPr>
            <w:tcW w:w="2610" w:type="dxa"/>
          </w:tcPr>
          <w:p w14:paraId="363F5571" w14:textId="712E4443" w:rsidR="00175F6C" w:rsidRPr="00175F6C" w:rsidRDefault="001B4172">
            <w:pPr>
              <w:pStyle w:val="InfoBlue"/>
              <w:rPr>
                <w:i w:val="0"/>
                <w:iCs/>
                <w:color w:val="auto"/>
              </w:rPr>
            </w:pPr>
            <w:r>
              <w:rPr>
                <w:i w:val="0"/>
                <w:iCs/>
                <w:color w:val="auto"/>
              </w:rPr>
              <w:t>Q</w:t>
            </w:r>
            <w:r w:rsidR="0012760E">
              <w:rPr>
                <w:i w:val="0"/>
                <w:iCs/>
                <w:color w:val="auto"/>
              </w:rPr>
              <w:t xml:space="preserve">uản lý đội </w:t>
            </w:r>
            <w:r w:rsidR="00C35D4E">
              <w:rPr>
                <w:i w:val="0"/>
                <w:iCs/>
                <w:color w:val="auto"/>
              </w:rPr>
              <w:t>ngũ</w:t>
            </w:r>
            <w:r w:rsidR="0012760E">
              <w:rPr>
                <w:i w:val="0"/>
                <w:iCs/>
                <w:color w:val="auto"/>
              </w:rPr>
              <w:t xml:space="preserve"> phát triển </w:t>
            </w:r>
            <w:r w:rsidR="00065D68">
              <w:rPr>
                <w:i w:val="0"/>
                <w:iCs/>
                <w:color w:val="auto"/>
              </w:rPr>
              <w:t>nhằm đảm bảo dự án được hoàn thành.</w:t>
            </w:r>
          </w:p>
        </w:tc>
        <w:tc>
          <w:tcPr>
            <w:tcW w:w="3960" w:type="dxa"/>
          </w:tcPr>
          <w:p w14:paraId="36BD9091" w14:textId="4CA6AC16" w:rsidR="00175F6C" w:rsidRPr="00175F6C" w:rsidRDefault="00175F6C">
            <w:pPr>
              <w:pStyle w:val="InfoBlue"/>
              <w:rPr>
                <w:i w:val="0"/>
                <w:iCs/>
                <w:color w:val="auto"/>
              </w:rPr>
            </w:pPr>
            <w:r w:rsidRPr="00175F6C">
              <w:rPr>
                <w:i w:val="0"/>
                <w:iCs/>
                <w:color w:val="auto"/>
              </w:rPr>
              <w:t>Theo dõi tiến độ, quản lí các hoạt động, tài liệu… để đảm bảo dự án được hoàn thành</w:t>
            </w:r>
          </w:p>
        </w:tc>
      </w:tr>
      <w:tr w:rsidR="000A6AF5" w14:paraId="2B187C81" w14:textId="77777777">
        <w:tc>
          <w:tcPr>
            <w:tcW w:w="1890" w:type="dxa"/>
          </w:tcPr>
          <w:p w14:paraId="7682400B" w14:textId="2A13D6B5" w:rsidR="000A6AF5" w:rsidRDefault="001C3B57">
            <w:pPr>
              <w:pStyle w:val="InfoBlue"/>
              <w:rPr>
                <w:i w:val="0"/>
                <w:iCs/>
                <w:color w:val="auto"/>
              </w:rPr>
            </w:pPr>
            <w:r>
              <w:rPr>
                <w:i w:val="0"/>
                <w:iCs/>
                <w:color w:val="auto"/>
              </w:rPr>
              <w:t>Nhóm thực hiện dự án</w:t>
            </w:r>
          </w:p>
        </w:tc>
        <w:tc>
          <w:tcPr>
            <w:tcW w:w="2610" w:type="dxa"/>
          </w:tcPr>
          <w:p w14:paraId="7DDFDAE1" w14:textId="11D6ADAF" w:rsidR="000A6AF5" w:rsidRDefault="001C3B57">
            <w:pPr>
              <w:pStyle w:val="InfoBlue"/>
              <w:rPr>
                <w:i w:val="0"/>
                <w:iCs/>
                <w:color w:val="auto"/>
              </w:rPr>
            </w:pPr>
            <w:r>
              <w:rPr>
                <w:i w:val="0"/>
                <w:iCs/>
                <w:color w:val="auto"/>
              </w:rPr>
              <w:t xml:space="preserve">Là </w:t>
            </w:r>
            <w:r w:rsidR="008833B0">
              <w:rPr>
                <w:i w:val="0"/>
                <w:iCs/>
                <w:color w:val="auto"/>
              </w:rPr>
              <w:t>nhóm</w:t>
            </w:r>
            <w:r>
              <w:rPr>
                <w:i w:val="0"/>
                <w:iCs/>
                <w:color w:val="auto"/>
              </w:rPr>
              <w:t xml:space="preserve"> người phát triển các tính năng của dự án.</w:t>
            </w:r>
          </w:p>
        </w:tc>
        <w:tc>
          <w:tcPr>
            <w:tcW w:w="3960" w:type="dxa"/>
          </w:tcPr>
          <w:p w14:paraId="0F1BF25B" w14:textId="77777777" w:rsidR="001C3B57" w:rsidRDefault="001C3B57">
            <w:pPr>
              <w:pStyle w:val="InfoBlue"/>
              <w:rPr>
                <w:i w:val="0"/>
                <w:iCs/>
                <w:color w:val="auto"/>
              </w:rPr>
            </w:pPr>
            <w:r w:rsidRPr="001C3B57">
              <w:rPr>
                <w:i w:val="0"/>
                <w:iCs/>
                <w:color w:val="auto"/>
              </w:rPr>
              <w:t xml:space="preserve">Thiết kế và cài đặt để đưa dự án vào hiện thực. </w:t>
            </w:r>
          </w:p>
          <w:p w14:paraId="0FDCF7BB" w14:textId="32C8CA22" w:rsidR="000A6AF5" w:rsidRPr="00175F6C" w:rsidRDefault="001C3B57">
            <w:pPr>
              <w:pStyle w:val="InfoBlue"/>
              <w:rPr>
                <w:i w:val="0"/>
                <w:iCs/>
                <w:color w:val="auto"/>
              </w:rPr>
            </w:pPr>
            <w:r w:rsidRPr="001C3B57">
              <w:rPr>
                <w:i w:val="0"/>
                <w:iCs/>
                <w:color w:val="auto"/>
              </w:rPr>
              <w:t>Cài đặt các tính năng mới cho dự án sau khi đã đưa dự án vào hoạt động</w:t>
            </w:r>
            <w:r w:rsidR="008E333F">
              <w:rPr>
                <w:i w:val="0"/>
                <w:iCs/>
                <w:color w:val="auto"/>
              </w:rPr>
              <w:t>.</w:t>
            </w:r>
          </w:p>
        </w:tc>
      </w:tr>
      <w:tr w:rsidR="000E05E0" w14:paraId="31E78F99" w14:textId="77777777">
        <w:tc>
          <w:tcPr>
            <w:tcW w:w="1890" w:type="dxa"/>
          </w:tcPr>
          <w:p w14:paraId="066E77BB" w14:textId="7B4AA886" w:rsidR="000E05E0" w:rsidRDefault="000E05E0">
            <w:pPr>
              <w:pStyle w:val="InfoBlue"/>
              <w:rPr>
                <w:i w:val="0"/>
                <w:iCs/>
                <w:color w:val="auto"/>
              </w:rPr>
            </w:pPr>
            <w:r>
              <w:rPr>
                <w:i w:val="0"/>
                <w:iCs/>
                <w:color w:val="auto"/>
              </w:rPr>
              <w:t>Nhóm bảo trì dự án</w:t>
            </w:r>
          </w:p>
        </w:tc>
        <w:tc>
          <w:tcPr>
            <w:tcW w:w="2610" w:type="dxa"/>
          </w:tcPr>
          <w:p w14:paraId="56F3F229" w14:textId="16613A35" w:rsidR="000E05E0" w:rsidRDefault="00576A79">
            <w:pPr>
              <w:pStyle w:val="InfoBlue"/>
              <w:rPr>
                <w:i w:val="0"/>
                <w:iCs/>
                <w:color w:val="auto"/>
              </w:rPr>
            </w:pPr>
            <w:r>
              <w:rPr>
                <w:i w:val="0"/>
                <w:iCs/>
                <w:color w:val="auto"/>
              </w:rPr>
              <w:t>B</w:t>
            </w:r>
            <w:r w:rsidR="000E05E0">
              <w:rPr>
                <w:i w:val="0"/>
                <w:iCs/>
                <w:color w:val="auto"/>
              </w:rPr>
              <w:t>ảo trì sản phẩm, hệ thống sau khi đã đi vào hoạt động.</w:t>
            </w:r>
          </w:p>
        </w:tc>
        <w:tc>
          <w:tcPr>
            <w:tcW w:w="3960" w:type="dxa"/>
          </w:tcPr>
          <w:p w14:paraId="679DF5B2" w14:textId="2584B733" w:rsidR="000E05E0" w:rsidRPr="001C3B57" w:rsidRDefault="00A46348">
            <w:pPr>
              <w:pStyle w:val="InfoBlue"/>
              <w:rPr>
                <w:i w:val="0"/>
                <w:iCs/>
                <w:color w:val="auto"/>
              </w:rPr>
            </w:pPr>
            <w:r>
              <w:rPr>
                <w:i w:val="0"/>
                <w:iCs/>
                <w:color w:val="auto"/>
              </w:rPr>
              <w:t>Kiểm tra định kỳ, sửa chữa lỗi, cải thiện hiệu năng hệ thống</w:t>
            </w:r>
            <w:r w:rsidR="008E258E">
              <w:rPr>
                <w:i w:val="0"/>
                <w:iCs/>
                <w:color w:val="auto"/>
              </w:rPr>
              <w:t xml:space="preserve">, đảm bảo hệ thống hoạt động </w:t>
            </w:r>
            <w:r w:rsidR="000D5D28">
              <w:rPr>
                <w:i w:val="0"/>
                <w:iCs/>
                <w:color w:val="auto"/>
              </w:rPr>
              <w:t>như mong đợi</w:t>
            </w:r>
            <w:r>
              <w:rPr>
                <w:i w:val="0"/>
                <w:iCs/>
                <w:color w:val="auto"/>
              </w:rPr>
              <w:t>.</w:t>
            </w:r>
          </w:p>
        </w:tc>
      </w:tr>
      <w:tr w:rsidR="000D5D28" w14:paraId="5A0FB77B" w14:textId="77777777">
        <w:tc>
          <w:tcPr>
            <w:tcW w:w="1890" w:type="dxa"/>
          </w:tcPr>
          <w:p w14:paraId="03B33D48" w14:textId="64665392" w:rsidR="000D5D28" w:rsidRDefault="00013E23">
            <w:pPr>
              <w:pStyle w:val="InfoBlue"/>
              <w:rPr>
                <w:i w:val="0"/>
                <w:iCs/>
                <w:color w:val="auto"/>
              </w:rPr>
            </w:pPr>
            <w:r>
              <w:rPr>
                <w:i w:val="0"/>
                <w:iCs/>
                <w:color w:val="auto"/>
              </w:rPr>
              <w:t>Nhóm phân tích, quản lý yêu cầu</w:t>
            </w:r>
          </w:p>
        </w:tc>
        <w:tc>
          <w:tcPr>
            <w:tcW w:w="2610" w:type="dxa"/>
          </w:tcPr>
          <w:p w14:paraId="0E42927B" w14:textId="2B44DE69" w:rsidR="000D5D28" w:rsidRDefault="00A0172B">
            <w:pPr>
              <w:pStyle w:val="InfoBlue"/>
              <w:rPr>
                <w:i w:val="0"/>
                <w:iCs/>
                <w:color w:val="auto"/>
              </w:rPr>
            </w:pPr>
            <w:r>
              <w:rPr>
                <w:i w:val="0"/>
                <w:iCs/>
                <w:color w:val="auto"/>
              </w:rPr>
              <w:t xml:space="preserve">Là những người </w:t>
            </w:r>
            <w:r w:rsidR="00DC679D">
              <w:rPr>
                <w:i w:val="0"/>
                <w:iCs/>
                <w:color w:val="auto"/>
              </w:rPr>
              <w:t xml:space="preserve">chuyên </w:t>
            </w:r>
            <w:r>
              <w:rPr>
                <w:i w:val="0"/>
                <w:iCs/>
                <w:color w:val="auto"/>
              </w:rPr>
              <w:t>đi thu thập yêu cầu từ phía khách hàng và viết thành tài liệu</w:t>
            </w:r>
            <w:r w:rsidR="00A65E0B">
              <w:rPr>
                <w:i w:val="0"/>
                <w:iCs/>
                <w:color w:val="auto"/>
              </w:rPr>
              <w:t>.</w:t>
            </w:r>
          </w:p>
        </w:tc>
        <w:tc>
          <w:tcPr>
            <w:tcW w:w="3960" w:type="dxa"/>
          </w:tcPr>
          <w:p w14:paraId="2AFA2950" w14:textId="67B4F212" w:rsidR="000D5D28" w:rsidRDefault="00A0172B">
            <w:pPr>
              <w:pStyle w:val="InfoBlue"/>
              <w:rPr>
                <w:i w:val="0"/>
                <w:iCs/>
                <w:color w:val="auto"/>
              </w:rPr>
            </w:pPr>
            <w:r>
              <w:rPr>
                <w:i w:val="0"/>
                <w:iCs/>
                <w:color w:val="auto"/>
              </w:rPr>
              <w:t xml:space="preserve">Viết </w:t>
            </w:r>
            <w:r w:rsidR="001866A1">
              <w:rPr>
                <w:i w:val="0"/>
                <w:iCs/>
                <w:color w:val="auto"/>
              </w:rPr>
              <w:t xml:space="preserve">tài liệu </w:t>
            </w:r>
            <w:r>
              <w:rPr>
                <w:i w:val="0"/>
                <w:iCs/>
                <w:color w:val="auto"/>
              </w:rPr>
              <w:t>đặc tả yêu cầu</w:t>
            </w:r>
            <w:r w:rsidR="001866A1">
              <w:rPr>
                <w:i w:val="0"/>
                <w:iCs/>
                <w:color w:val="auto"/>
              </w:rPr>
              <w:t>,</w:t>
            </w:r>
            <w:r w:rsidR="009656FB">
              <w:rPr>
                <w:i w:val="0"/>
                <w:iCs/>
                <w:color w:val="auto"/>
              </w:rPr>
              <w:t xml:space="preserve"> </w:t>
            </w:r>
            <w:r w:rsidR="001866A1">
              <w:rPr>
                <w:i w:val="0"/>
                <w:iCs/>
                <w:color w:val="auto"/>
              </w:rPr>
              <w:t>lên kế hoạch phỏng vấn, khảo sát nhóm khách hàng</w:t>
            </w:r>
            <w:r w:rsidR="008C7984">
              <w:rPr>
                <w:i w:val="0"/>
                <w:iCs/>
                <w:color w:val="auto"/>
              </w:rPr>
              <w:t>, cũng như trao đổi trực tiếp với họ để xác nhận hoặc làm rõ yêu cầu…</w:t>
            </w:r>
          </w:p>
        </w:tc>
      </w:tr>
      <w:tr w:rsidR="00DC679D" w14:paraId="706DDFE1" w14:textId="77777777">
        <w:tc>
          <w:tcPr>
            <w:tcW w:w="1890" w:type="dxa"/>
          </w:tcPr>
          <w:p w14:paraId="6A37A1FE" w14:textId="012E9430" w:rsidR="00DC679D" w:rsidRDefault="00DC679D">
            <w:pPr>
              <w:pStyle w:val="InfoBlue"/>
              <w:rPr>
                <w:i w:val="0"/>
                <w:iCs/>
                <w:color w:val="auto"/>
              </w:rPr>
            </w:pPr>
            <w:r>
              <w:rPr>
                <w:i w:val="0"/>
                <w:iCs/>
                <w:color w:val="auto"/>
              </w:rPr>
              <w:t>Nhóm kiểm thử sản phẩm</w:t>
            </w:r>
          </w:p>
        </w:tc>
        <w:tc>
          <w:tcPr>
            <w:tcW w:w="2610" w:type="dxa"/>
          </w:tcPr>
          <w:p w14:paraId="734E8D53" w14:textId="2F8B3DD6" w:rsidR="00DC679D" w:rsidRDefault="00E41E47">
            <w:pPr>
              <w:pStyle w:val="InfoBlue"/>
              <w:rPr>
                <w:i w:val="0"/>
                <w:iCs/>
                <w:color w:val="auto"/>
              </w:rPr>
            </w:pPr>
            <w:r w:rsidRPr="00E41E47">
              <w:rPr>
                <w:i w:val="0"/>
                <w:iCs/>
                <w:color w:val="auto"/>
              </w:rPr>
              <w:t>Kiểm thử và đánh giá ứng dụng hoạt động đúng như mong đợi</w:t>
            </w:r>
            <w:r>
              <w:rPr>
                <w:i w:val="0"/>
                <w:iCs/>
                <w:color w:val="auto"/>
              </w:rPr>
              <w:t xml:space="preserve"> hay không.</w:t>
            </w:r>
          </w:p>
        </w:tc>
        <w:tc>
          <w:tcPr>
            <w:tcW w:w="3960" w:type="dxa"/>
          </w:tcPr>
          <w:p w14:paraId="27909341" w14:textId="7BD2EE36" w:rsidR="00DC679D" w:rsidRDefault="0034413A">
            <w:pPr>
              <w:pStyle w:val="InfoBlue"/>
              <w:rPr>
                <w:i w:val="0"/>
                <w:iCs/>
                <w:color w:val="auto"/>
              </w:rPr>
            </w:pPr>
            <w:r>
              <w:rPr>
                <w:i w:val="0"/>
                <w:iCs/>
                <w:color w:val="auto"/>
              </w:rPr>
              <w:t>Lên kế hoạch kiểm thử, liệt kê các test case cụ thể, các thao tác, kết quả mong đợi, kết quả thực tế</w:t>
            </w:r>
            <w:r w:rsidR="00281E76">
              <w:rPr>
                <w:i w:val="0"/>
                <w:iCs/>
                <w:color w:val="auto"/>
              </w:rPr>
              <w:t>, ghi lại cái chức năng, trường hợp bị lỗi, viết script automation test,…</w:t>
            </w:r>
          </w:p>
        </w:tc>
      </w:tr>
      <w:tr w:rsidR="00784134" w14:paraId="737EF003" w14:textId="77777777">
        <w:tc>
          <w:tcPr>
            <w:tcW w:w="1890" w:type="dxa"/>
          </w:tcPr>
          <w:p w14:paraId="084F1646" w14:textId="4639CEFA" w:rsidR="00784134" w:rsidRDefault="00EF23AF">
            <w:pPr>
              <w:pStyle w:val="InfoBlue"/>
              <w:rPr>
                <w:i w:val="0"/>
                <w:iCs/>
                <w:color w:val="auto"/>
              </w:rPr>
            </w:pPr>
            <w:r>
              <w:rPr>
                <w:i w:val="0"/>
                <w:iCs/>
                <w:color w:val="auto"/>
              </w:rPr>
              <w:t>Nhóm về pháp lý</w:t>
            </w:r>
          </w:p>
        </w:tc>
        <w:tc>
          <w:tcPr>
            <w:tcW w:w="2610" w:type="dxa"/>
          </w:tcPr>
          <w:p w14:paraId="5D162E3B" w14:textId="1602B0FA" w:rsidR="00784134" w:rsidRPr="00E41E47" w:rsidRDefault="00EF23AF">
            <w:pPr>
              <w:pStyle w:val="InfoBlue"/>
              <w:rPr>
                <w:i w:val="0"/>
                <w:iCs/>
                <w:color w:val="auto"/>
              </w:rPr>
            </w:pPr>
            <w:r w:rsidRPr="00EF23AF">
              <w:rPr>
                <w:i w:val="0"/>
                <w:iCs/>
                <w:color w:val="auto"/>
              </w:rPr>
              <w:t xml:space="preserve">Đảm bảo sản phẩm của dự án tuân thủ các chuẩn, các quy </w:t>
            </w:r>
            <w:r w:rsidRPr="00EF23AF">
              <w:rPr>
                <w:i w:val="0"/>
                <w:iCs/>
                <w:color w:val="auto"/>
              </w:rPr>
              <w:lastRenderedPageBreak/>
              <w:t>định, thông tư, luật pháp, ...</w:t>
            </w:r>
          </w:p>
        </w:tc>
        <w:tc>
          <w:tcPr>
            <w:tcW w:w="3960" w:type="dxa"/>
          </w:tcPr>
          <w:p w14:paraId="44398C7C" w14:textId="0DBE16AF" w:rsidR="00784134" w:rsidRDefault="009774EA">
            <w:pPr>
              <w:pStyle w:val="InfoBlue"/>
              <w:rPr>
                <w:i w:val="0"/>
                <w:iCs/>
                <w:color w:val="auto"/>
              </w:rPr>
            </w:pPr>
            <w:r>
              <w:rPr>
                <w:i w:val="0"/>
                <w:iCs/>
                <w:color w:val="auto"/>
              </w:rPr>
              <w:lastRenderedPageBreak/>
              <w:t>Hoàn thành các thủ tục, giấy tờ</w:t>
            </w:r>
            <w:r w:rsidR="003E6C7F">
              <w:rPr>
                <w:i w:val="0"/>
                <w:iCs/>
                <w:color w:val="auto"/>
              </w:rPr>
              <w:t xml:space="preserve"> </w:t>
            </w:r>
            <w:r w:rsidR="00FD46D4">
              <w:rPr>
                <w:i w:val="0"/>
                <w:iCs/>
                <w:color w:val="auto"/>
              </w:rPr>
              <w:t>cần thiết</w:t>
            </w:r>
            <w:r w:rsidR="00615060">
              <w:rPr>
                <w:i w:val="0"/>
                <w:iCs/>
                <w:color w:val="auto"/>
              </w:rPr>
              <w:t>, đăng ký sản phẩm, đảm bảo</w:t>
            </w:r>
            <w:r>
              <w:rPr>
                <w:i w:val="0"/>
                <w:iCs/>
                <w:color w:val="auto"/>
              </w:rPr>
              <w:t xml:space="preserve"> sản phẩm được tung ra </w:t>
            </w:r>
            <w:r>
              <w:rPr>
                <w:i w:val="0"/>
                <w:iCs/>
                <w:color w:val="auto"/>
              </w:rPr>
              <w:lastRenderedPageBreak/>
              <w:t>thị trường mà không vi phạm pháp luật.</w:t>
            </w:r>
          </w:p>
          <w:p w14:paraId="36F86D1E" w14:textId="1896C6AE" w:rsidR="003E6C7F" w:rsidRPr="003E6C7F" w:rsidRDefault="003E6C7F" w:rsidP="003E6C7F">
            <w:pPr>
              <w:pStyle w:val="ThnVnban"/>
              <w:ind w:left="0"/>
            </w:pPr>
            <w:r>
              <w:t>Hỗ trợ tư vấn, khắc phục khi gặp vấn đề về mặt pháp lý.</w:t>
            </w:r>
          </w:p>
        </w:tc>
      </w:tr>
      <w:tr w:rsidR="001F1330" w14:paraId="6CFCEE8C" w14:textId="77777777">
        <w:tc>
          <w:tcPr>
            <w:tcW w:w="1890" w:type="dxa"/>
          </w:tcPr>
          <w:p w14:paraId="7CCC68D4" w14:textId="4A9C9B50" w:rsidR="001F1330" w:rsidRDefault="002D1A01">
            <w:pPr>
              <w:pStyle w:val="InfoBlue"/>
              <w:rPr>
                <w:i w:val="0"/>
                <w:iCs/>
                <w:color w:val="auto"/>
              </w:rPr>
            </w:pPr>
            <w:r w:rsidRPr="002D1A01">
              <w:rPr>
                <w:i w:val="0"/>
                <w:iCs/>
                <w:color w:val="auto"/>
              </w:rPr>
              <w:lastRenderedPageBreak/>
              <w:t>Nhóm hỗ trợ khách hàng</w:t>
            </w:r>
          </w:p>
        </w:tc>
        <w:tc>
          <w:tcPr>
            <w:tcW w:w="2610" w:type="dxa"/>
          </w:tcPr>
          <w:p w14:paraId="48DE9396" w14:textId="7745FEA6" w:rsidR="001F1330" w:rsidRPr="00EF23AF" w:rsidRDefault="002D1A01">
            <w:pPr>
              <w:pStyle w:val="InfoBlue"/>
              <w:rPr>
                <w:i w:val="0"/>
                <w:iCs/>
                <w:color w:val="auto"/>
              </w:rPr>
            </w:pPr>
            <w:r w:rsidRPr="002D1A01">
              <w:rPr>
                <w:i w:val="0"/>
                <w:iCs/>
                <w:color w:val="auto"/>
              </w:rPr>
              <w:t>Làm việc với sản phẩm của dự án và người dùng cuối</w:t>
            </w:r>
            <w:r>
              <w:rPr>
                <w:i w:val="0"/>
                <w:iCs/>
                <w:color w:val="auto"/>
              </w:rPr>
              <w:t>.</w:t>
            </w:r>
          </w:p>
        </w:tc>
        <w:tc>
          <w:tcPr>
            <w:tcW w:w="3960" w:type="dxa"/>
          </w:tcPr>
          <w:p w14:paraId="1DD0C406" w14:textId="222E26AE" w:rsidR="001F1330" w:rsidRDefault="00F507F6">
            <w:pPr>
              <w:pStyle w:val="InfoBlue"/>
              <w:rPr>
                <w:i w:val="0"/>
                <w:iCs/>
                <w:color w:val="auto"/>
              </w:rPr>
            </w:pPr>
            <w:r>
              <w:rPr>
                <w:i w:val="0"/>
                <w:iCs/>
                <w:color w:val="auto"/>
              </w:rPr>
              <w:t>Tư vấn, giải đáp thắc mắc của khách hàng.</w:t>
            </w:r>
          </w:p>
        </w:tc>
      </w:tr>
      <w:tr w:rsidR="00244B50" w14:paraId="48D4E1D5" w14:textId="77777777">
        <w:tc>
          <w:tcPr>
            <w:tcW w:w="1890" w:type="dxa"/>
          </w:tcPr>
          <w:p w14:paraId="469AE54B" w14:textId="793108EB" w:rsidR="00244B50" w:rsidRPr="002D1A01" w:rsidRDefault="00244B50">
            <w:pPr>
              <w:pStyle w:val="InfoBlue"/>
              <w:rPr>
                <w:i w:val="0"/>
                <w:iCs/>
                <w:color w:val="auto"/>
              </w:rPr>
            </w:pPr>
            <w:r w:rsidRPr="00244B50">
              <w:rPr>
                <w:i w:val="0"/>
                <w:iCs/>
                <w:color w:val="auto"/>
              </w:rPr>
              <w:t>Phòng marketing ở các doanh nghiệp</w:t>
            </w:r>
          </w:p>
        </w:tc>
        <w:tc>
          <w:tcPr>
            <w:tcW w:w="2610" w:type="dxa"/>
          </w:tcPr>
          <w:p w14:paraId="3F5B4430" w14:textId="5AA63EB9" w:rsidR="00244B50" w:rsidRPr="002D1A01" w:rsidRDefault="00244B50">
            <w:pPr>
              <w:pStyle w:val="InfoBlue"/>
              <w:rPr>
                <w:i w:val="0"/>
                <w:iCs/>
                <w:color w:val="auto"/>
              </w:rPr>
            </w:pPr>
            <w:r w:rsidRPr="00244B50">
              <w:rPr>
                <w:i w:val="0"/>
                <w:iCs/>
                <w:color w:val="auto"/>
              </w:rPr>
              <w:t>Muốn dùng ứng dụng để đăng quảng cáo</w:t>
            </w:r>
            <w:r w:rsidR="008A4842">
              <w:rPr>
                <w:i w:val="0"/>
                <w:iCs/>
                <w:color w:val="auto"/>
              </w:rPr>
              <w:t>.</w:t>
            </w:r>
          </w:p>
        </w:tc>
        <w:tc>
          <w:tcPr>
            <w:tcW w:w="3960" w:type="dxa"/>
          </w:tcPr>
          <w:p w14:paraId="2B53CC64" w14:textId="0EF946CA" w:rsidR="00244B50" w:rsidRDefault="00B07822">
            <w:pPr>
              <w:pStyle w:val="InfoBlue"/>
              <w:rPr>
                <w:i w:val="0"/>
                <w:iCs/>
                <w:color w:val="auto"/>
              </w:rPr>
            </w:pPr>
            <w:r>
              <w:rPr>
                <w:i w:val="0"/>
                <w:iCs/>
                <w:color w:val="auto"/>
              </w:rPr>
              <w:t>Đăng ký quảng cáo với chủ sở hữu ứng dụng, thỏa thuận chi phí cũng như nội dung, tần suất hiển thị quảng cáo…</w:t>
            </w:r>
          </w:p>
        </w:tc>
      </w:tr>
      <w:tr w:rsidR="0065397A" w14:paraId="315245C9" w14:textId="77777777">
        <w:tc>
          <w:tcPr>
            <w:tcW w:w="1890" w:type="dxa"/>
          </w:tcPr>
          <w:p w14:paraId="75168115" w14:textId="618948A7" w:rsidR="0065397A" w:rsidRPr="00244B50" w:rsidRDefault="0065397A">
            <w:pPr>
              <w:pStyle w:val="InfoBlue"/>
              <w:rPr>
                <w:i w:val="0"/>
                <w:iCs/>
                <w:color w:val="auto"/>
              </w:rPr>
            </w:pPr>
            <w:r w:rsidRPr="0065397A">
              <w:rPr>
                <w:i w:val="0"/>
                <w:iCs/>
                <w:color w:val="auto"/>
              </w:rPr>
              <w:t>Phòng quản lý tài chính</w:t>
            </w:r>
          </w:p>
        </w:tc>
        <w:tc>
          <w:tcPr>
            <w:tcW w:w="2610" w:type="dxa"/>
          </w:tcPr>
          <w:p w14:paraId="7B62FCC2" w14:textId="377E6FF4" w:rsidR="0065397A" w:rsidRPr="00244B50" w:rsidRDefault="0065397A">
            <w:pPr>
              <w:pStyle w:val="InfoBlue"/>
              <w:rPr>
                <w:i w:val="0"/>
                <w:iCs/>
                <w:color w:val="auto"/>
              </w:rPr>
            </w:pPr>
            <w:r w:rsidRPr="0065397A">
              <w:rPr>
                <w:i w:val="0"/>
                <w:iCs/>
                <w:color w:val="auto"/>
              </w:rPr>
              <w:t>Là người quản lý, thống kê dòng tiền ra vào của</w:t>
            </w:r>
            <w:r>
              <w:rPr>
                <w:i w:val="0"/>
                <w:iCs/>
                <w:color w:val="auto"/>
              </w:rPr>
              <w:t xml:space="preserve"> sản phẩm.</w:t>
            </w:r>
          </w:p>
        </w:tc>
        <w:tc>
          <w:tcPr>
            <w:tcW w:w="3960" w:type="dxa"/>
          </w:tcPr>
          <w:p w14:paraId="1F87A1AE" w14:textId="0B3AE088" w:rsidR="0065397A" w:rsidRDefault="00695CE0">
            <w:pPr>
              <w:pStyle w:val="InfoBlue"/>
              <w:rPr>
                <w:i w:val="0"/>
                <w:iCs/>
                <w:color w:val="auto"/>
              </w:rPr>
            </w:pPr>
            <w:r>
              <w:rPr>
                <w:i w:val="0"/>
                <w:iCs/>
                <w:color w:val="auto"/>
              </w:rPr>
              <w:t>Xuất thống kê, báo cáo định kỳ</w:t>
            </w:r>
            <w:r w:rsidR="00DC4B7D">
              <w:rPr>
                <w:i w:val="0"/>
                <w:iCs/>
                <w:color w:val="auto"/>
              </w:rPr>
              <w:t>, k</w:t>
            </w:r>
            <w:r>
              <w:rPr>
                <w:i w:val="0"/>
                <w:iCs/>
                <w:color w:val="auto"/>
              </w:rPr>
              <w:t xml:space="preserve">iểm </w:t>
            </w:r>
            <w:r w:rsidR="00DC4B7D">
              <w:rPr>
                <w:i w:val="0"/>
                <w:iCs/>
                <w:color w:val="auto"/>
              </w:rPr>
              <w:t>kê</w:t>
            </w:r>
            <w:r>
              <w:rPr>
                <w:i w:val="0"/>
                <w:iCs/>
                <w:color w:val="auto"/>
              </w:rPr>
              <w:t xml:space="preserve"> </w:t>
            </w:r>
            <w:r w:rsidR="002B67F5">
              <w:rPr>
                <w:i w:val="0"/>
                <w:iCs/>
                <w:color w:val="auto"/>
              </w:rPr>
              <w:t>thu chi</w:t>
            </w:r>
            <w:r>
              <w:rPr>
                <w:i w:val="0"/>
                <w:iCs/>
                <w:color w:val="auto"/>
              </w:rPr>
              <w:t xml:space="preserve">, quản lý </w:t>
            </w:r>
            <w:r w:rsidR="00D93090">
              <w:rPr>
                <w:i w:val="0"/>
                <w:iCs/>
                <w:color w:val="auto"/>
              </w:rPr>
              <w:t>nguồn tiền,…</w:t>
            </w:r>
          </w:p>
        </w:tc>
      </w:tr>
      <w:tr w:rsidR="001B0E72" w14:paraId="58B192F8" w14:textId="77777777">
        <w:tc>
          <w:tcPr>
            <w:tcW w:w="1890" w:type="dxa"/>
          </w:tcPr>
          <w:p w14:paraId="0F155E93" w14:textId="1CDDB8BB" w:rsidR="001B0E72" w:rsidRPr="0065397A" w:rsidRDefault="00434504">
            <w:pPr>
              <w:pStyle w:val="InfoBlue"/>
              <w:rPr>
                <w:i w:val="0"/>
                <w:iCs/>
                <w:color w:val="auto"/>
              </w:rPr>
            </w:pPr>
            <w:r>
              <w:rPr>
                <w:i w:val="0"/>
                <w:iCs/>
                <w:color w:val="auto"/>
              </w:rPr>
              <w:t>Giảng viên</w:t>
            </w:r>
          </w:p>
        </w:tc>
        <w:tc>
          <w:tcPr>
            <w:tcW w:w="2610" w:type="dxa"/>
          </w:tcPr>
          <w:p w14:paraId="41D9E094" w14:textId="1FED6782" w:rsidR="001B0E72" w:rsidRPr="0065397A" w:rsidRDefault="00434504">
            <w:pPr>
              <w:pStyle w:val="InfoBlue"/>
              <w:rPr>
                <w:i w:val="0"/>
                <w:iCs/>
                <w:color w:val="auto"/>
              </w:rPr>
            </w:pPr>
            <w:r>
              <w:rPr>
                <w:i w:val="0"/>
                <w:iCs/>
                <w:color w:val="auto"/>
              </w:rPr>
              <w:t>Người dùng cuối</w:t>
            </w:r>
          </w:p>
        </w:tc>
        <w:tc>
          <w:tcPr>
            <w:tcW w:w="3960" w:type="dxa"/>
          </w:tcPr>
          <w:p w14:paraId="5E8969ED" w14:textId="2363FAD6" w:rsidR="001B0E72" w:rsidRDefault="00434504">
            <w:pPr>
              <w:pStyle w:val="InfoBlue"/>
              <w:rPr>
                <w:i w:val="0"/>
                <w:iCs/>
                <w:color w:val="auto"/>
              </w:rPr>
            </w:pPr>
            <w:r>
              <w:rPr>
                <w:i w:val="0"/>
                <w:iCs/>
                <w:color w:val="auto"/>
              </w:rPr>
              <w:t>T</w:t>
            </w:r>
            <w:r w:rsidRPr="00434504">
              <w:rPr>
                <w:i w:val="0"/>
                <w:iCs/>
                <w:color w:val="auto"/>
              </w:rPr>
              <w:t>ạo khóa học, quản lí lớp học,</w:t>
            </w:r>
            <w:r>
              <w:rPr>
                <w:i w:val="0"/>
                <w:iCs/>
                <w:color w:val="auto"/>
              </w:rPr>
              <w:t xml:space="preserve"> tạo bài kiểm tra, bài tập, tổng hợp điểm số,…</w:t>
            </w:r>
          </w:p>
        </w:tc>
      </w:tr>
      <w:tr w:rsidR="00FB776F" w14:paraId="446B4723" w14:textId="77777777">
        <w:tc>
          <w:tcPr>
            <w:tcW w:w="1890" w:type="dxa"/>
          </w:tcPr>
          <w:p w14:paraId="6C90F4B2" w14:textId="04444526" w:rsidR="00FB776F" w:rsidRDefault="00FB776F">
            <w:pPr>
              <w:pStyle w:val="InfoBlue"/>
              <w:rPr>
                <w:i w:val="0"/>
                <w:iCs/>
                <w:color w:val="auto"/>
              </w:rPr>
            </w:pPr>
            <w:r>
              <w:rPr>
                <w:i w:val="0"/>
                <w:iCs/>
                <w:color w:val="auto"/>
              </w:rPr>
              <w:t>Sinh viên</w:t>
            </w:r>
          </w:p>
        </w:tc>
        <w:tc>
          <w:tcPr>
            <w:tcW w:w="2610" w:type="dxa"/>
          </w:tcPr>
          <w:p w14:paraId="10082FD4" w14:textId="1370AC86" w:rsidR="00FB776F" w:rsidRDefault="00FB776F">
            <w:pPr>
              <w:pStyle w:val="InfoBlue"/>
              <w:rPr>
                <w:i w:val="0"/>
                <w:iCs/>
                <w:color w:val="auto"/>
              </w:rPr>
            </w:pPr>
            <w:r>
              <w:rPr>
                <w:i w:val="0"/>
                <w:iCs/>
                <w:color w:val="auto"/>
              </w:rPr>
              <w:t>Người dùng cuối</w:t>
            </w:r>
          </w:p>
        </w:tc>
        <w:tc>
          <w:tcPr>
            <w:tcW w:w="3960" w:type="dxa"/>
          </w:tcPr>
          <w:p w14:paraId="251F7F81" w14:textId="508D40E3" w:rsidR="00FB776F" w:rsidRDefault="00FB776F">
            <w:pPr>
              <w:pStyle w:val="InfoBlue"/>
              <w:rPr>
                <w:i w:val="0"/>
                <w:iCs/>
                <w:color w:val="auto"/>
              </w:rPr>
            </w:pPr>
            <w:r>
              <w:rPr>
                <w:i w:val="0"/>
                <w:iCs/>
                <w:color w:val="auto"/>
              </w:rPr>
              <w:t>Tham</w:t>
            </w:r>
            <w:r w:rsidRPr="00FB776F">
              <w:rPr>
                <w:i w:val="0"/>
                <w:iCs/>
                <w:color w:val="auto"/>
              </w:rPr>
              <w:t xml:space="preserve"> gia các khóa học, mua</w:t>
            </w:r>
            <w:r w:rsidR="00B133E1">
              <w:rPr>
                <w:i w:val="0"/>
                <w:iCs/>
                <w:color w:val="auto"/>
              </w:rPr>
              <w:t xml:space="preserve"> </w:t>
            </w:r>
            <w:r w:rsidRPr="00FB776F">
              <w:rPr>
                <w:i w:val="0"/>
                <w:iCs/>
                <w:color w:val="auto"/>
              </w:rPr>
              <w:t>khóa học, tham gia hội nhóm,</w:t>
            </w:r>
            <w:r w:rsidR="001F5575">
              <w:rPr>
                <w:i w:val="0"/>
                <w:iCs/>
                <w:color w:val="auto"/>
              </w:rPr>
              <w:t xml:space="preserve"> thảo luận trên diễn đàn,</w:t>
            </w:r>
            <w:r w:rsidRPr="00FB776F">
              <w:rPr>
                <w:i w:val="0"/>
                <w:iCs/>
                <w:color w:val="auto"/>
              </w:rPr>
              <w:t>...</w:t>
            </w:r>
          </w:p>
        </w:tc>
      </w:tr>
      <w:tr w:rsidR="00972207" w14:paraId="577F7EF8" w14:textId="77777777">
        <w:tc>
          <w:tcPr>
            <w:tcW w:w="1890" w:type="dxa"/>
          </w:tcPr>
          <w:p w14:paraId="4BF9975B" w14:textId="5043D440" w:rsidR="00972207" w:rsidRDefault="00972207">
            <w:pPr>
              <w:pStyle w:val="InfoBlue"/>
              <w:rPr>
                <w:i w:val="0"/>
                <w:iCs/>
                <w:color w:val="auto"/>
              </w:rPr>
            </w:pPr>
            <w:r>
              <w:rPr>
                <w:i w:val="0"/>
                <w:iCs/>
                <w:color w:val="auto"/>
              </w:rPr>
              <w:t>Phụ huynh</w:t>
            </w:r>
          </w:p>
        </w:tc>
        <w:tc>
          <w:tcPr>
            <w:tcW w:w="2610" w:type="dxa"/>
          </w:tcPr>
          <w:p w14:paraId="41306D7A" w14:textId="04E78CD0" w:rsidR="00972207" w:rsidRDefault="00972207">
            <w:pPr>
              <w:pStyle w:val="InfoBlue"/>
              <w:rPr>
                <w:i w:val="0"/>
                <w:iCs/>
                <w:color w:val="auto"/>
              </w:rPr>
            </w:pPr>
            <w:r>
              <w:rPr>
                <w:i w:val="0"/>
                <w:iCs/>
                <w:color w:val="auto"/>
              </w:rPr>
              <w:t>Người thân của Sinh viên</w:t>
            </w:r>
            <w:r w:rsidR="00C67D48">
              <w:rPr>
                <w:i w:val="0"/>
                <w:iCs/>
                <w:color w:val="auto"/>
              </w:rPr>
              <w:t xml:space="preserve">, </w:t>
            </w:r>
            <w:r w:rsidR="00C67D48" w:rsidRPr="00972207">
              <w:rPr>
                <w:i w:val="0"/>
                <w:iCs/>
                <w:color w:val="auto"/>
              </w:rPr>
              <w:t>ảnh hưởng gián tiếp đến dự án</w:t>
            </w:r>
          </w:p>
        </w:tc>
        <w:tc>
          <w:tcPr>
            <w:tcW w:w="3960" w:type="dxa"/>
          </w:tcPr>
          <w:p w14:paraId="79E4BEFA" w14:textId="49DF8299" w:rsidR="00972207" w:rsidRDefault="00972207">
            <w:pPr>
              <w:pStyle w:val="InfoBlue"/>
              <w:rPr>
                <w:i w:val="0"/>
                <w:iCs/>
                <w:color w:val="auto"/>
              </w:rPr>
            </w:pPr>
            <w:r>
              <w:rPr>
                <w:i w:val="0"/>
                <w:iCs/>
                <w:color w:val="auto"/>
              </w:rPr>
              <w:t>K</w:t>
            </w:r>
            <w:r w:rsidRPr="00972207">
              <w:rPr>
                <w:i w:val="0"/>
                <w:iCs/>
                <w:color w:val="auto"/>
              </w:rPr>
              <w:t>iểm tra</w:t>
            </w:r>
            <w:r w:rsidR="00417113">
              <w:rPr>
                <w:i w:val="0"/>
                <w:iCs/>
                <w:color w:val="auto"/>
              </w:rPr>
              <w:t>, theo dõi</w:t>
            </w:r>
            <w:r w:rsidRPr="00972207">
              <w:rPr>
                <w:i w:val="0"/>
                <w:iCs/>
                <w:color w:val="auto"/>
              </w:rPr>
              <w:t xml:space="preserve"> các hoạt động học tập của sinh viên</w:t>
            </w:r>
            <w:r w:rsidR="00DC4B3E">
              <w:rPr>
                <w:i w:val="0"/>
                <w:iCs/>
                <w:color w:val="auto"/>
              </w:rPr>
              <w:t>.</w:t>
            </w:r>
          </w:p>
        </w:tc>
      </w:tr>
      <w:tr w:rsidR="009C78D6" w14:paraId="61C2B671" w14:textId="77777777">
        <w:tc>
          <w:tcPr>
            <w:tcW w:w="1890" w:type="dxa"/>
          </w:tcPr>
          <w:p w14:paraId="0D146ADE" w14:textId="0F41D5A1" w:rsidR="009C78D6" w:rsidRDefault="009C78D6">
            <w:pPr>
              <w:pStyle w:val="InfoBlue"/>
              <w:rPr>
                <w:i w:val="0"/>
                <w:iCs/>
                <w:color w:val="auto"/>
              </w:rPr>
            </w:pPr>
            <w:r>
              <w:rPr>
                <w:i w:val="0"/>
                <w:iCs/>
                <w:color w:val="auto"/>
              </w:rPr>
              <w:t>Chính quyền</w:t>
            </w:r>
          </w:p>
        </w:tc>
        <w:tc>
          <w:tcPr>
            <w:tcW w:w="2610" w:type="dxa"/>
          </w:tcPr>
          <w:p w14:paraId="63546C1C" w14:textId="6DD4EB6B" w:rsidR="009C78D6" w:rsidRDefault="003F0E7D">
            <w:pPr>
              <w:pStyle w:val="InfoBlue"/>
              <w:rPr>
                <w:i w:val="0"/>
                <w:iCs/>
                <w:color w:val="auto"/>
              </w:rPr>
            </w:pPr>
            <w:r>
              <w:rPr>
                <w:i w:val="0"/>
                <w:iCs/>
                <w:color w:val="auto"/>
              </w:rPr>
              <w:t>Đại diện cho pháp luật, cho Nhà nước.</w:t>
            </w:r>
          </w:p>
        </w:tc>
        <w:tc>
          <w:tcPr>
            <w:tcW w:w="3960" w:type="dxa"/>
          </w:tcPr>
          <w:p w14:paraId="38C4677B" w14:textId="45AEA3F0" w:rsidR="009C78D6" w:rsidRDefault="00442A93">
            <w:pPr>
              <w:pStyle w:val="InfoBlue"/>
              <w:rPr>
                <w:i w:val="0"/>
                <w:iCs/>
                <w:color w:val="auto"/>
              </w:rPr>
            </w:pPr>
            <w:r w:rsidRPr="00442A93">
              <w:rPr>
                <w:i w:val="0"/>
                <w:iCs/>
                <w:color w:val="auto"/>
              </w:rPr>
              <w:t>Đưa ra các thông tư, qui định… mà dự án phải thỏa mãn để được cấp giấy phép</w:t>
            </w:r>
            <w:r>
              <w:rPr>
                <w:i w:val="0"/>
                <w:iCs/>
                <w:color w:val="auto"/>
              </w:rPr>
              <w:t xml:space="preserve"> </w:t>
            </w:r>
            <w:r w:rsidRPr="00442A93">
              <w:rPr>
                <w:i w:val="0"/>
                <w:iCs/>
                <w:color w:val="auto"/>
              </w:rPr>
              <w:t>hoạt động. Kiểm tra các vi phạm của dự án (nếu có)</w:t>
            </w:r>
          </w:p>
        </w:tc>
      </w:tr>
      <w:tr w:rsidR="001F41A5" w14:paraId="74293D87" w14:textId="77777777">
        <w:tc>
          <w:tcPr>
            <w:tcW w:w="1890" w:type="dxa"/>
          </w:tcPr>
          <w:p w14:paraId="72221985" w14:textId="29B02A96" w:rsidR="001F41A5" w:rsidRDefault="001F41A5">
            <w:pPr>
              <w:pStyle w:val="InfoBlue"/>
              <w:rPr>
                <w:i w:val="0"/>
                <w:iCs/>
                <w:color w:val="auto"/>
              </w:rPr>
            </w:pPr>
            <w:r>
              <w:rPr>
                <w:i w:val="0"/>
                <w:iCs/>
                <w:color w:val="auto"/>
              </w:rPr>
              <w:t>Nhà tài trợ</w:t>
            </w:r>
          </w:p>
        </w:tc>
        <w:tc>
          <w:tcPr>
            <w:tcW w:w="2610" w:type="dxa"/>
          </w:tcPr>
          <w:p w14:paraId="213A0A0A" w14:textId="477745C5" w:rsidR="001F41A5" w:rsidRDefault="00E91547">
            <w:pPr>
              <w:pStyle w:val="InfoBlue"/>
              <w:rPr>
                <w:i w:val="0"/>
                <w:iCs/>
                <w:color w:val="auto"/>
              </w:rPr>
            </w:pPr>
            <w:r>
              <w:rPr>
                <w:i w:val="0"/>
                <w:iCs/>
                <w:color w:val="auto"/>
              </w:rPr>
              <w:t>Tài trợ vốn</w:t>
            </w:r>
            <w:r w:rsidR="001F41A5" w:rsidRPr="001F41A5">
              <w:rPr>
                <w:i w:val="0"/>
                <w:iCs/>
                <w:color w:val="auto"/>
              </w:rPr>
              <w:t xml:space="preserve"> cho quá trình </w:t>
            </w:r>
            <w:r w:rsidR="00210C5F">
              <w:rPr>
                <w:i w:val="0"/>
                <w:iCs/>
                <w:color w:val="auto"/>
              </w:rPr>
              <w:t xml:space="preserve">phát triển </w:t>
            </w:r>
            <w:r w:rsidR="001F41A5" w:rsidRPr="001F41A5">
              <w:rPr>
                <w:i w:val="0"/>
                <w:iCs/>
                <w:color w:val="auto"/>
              </w:rPr>
              <w:t>dự án</w:t>
            </w:r>
            <w:r w:rsidR="001F41A5">
              <w:rPr>
                <w:i w:val="0"/>
                <w:iCs/>
                <w:color w:val="auto"/>
              </w:rPr>
              <w:t>.</w:t>
            </w:r>
          </w:p>
        </w:tc>
        <w:tc>
          <w:tcPr>
            <w:tcW w:w="3960" w:type="dxa"/>
          </w:tcPr>
          <w:p w14:paraId="4A9FEBE3" w14:textId="5868B2E5" w:rsidR="001F41A5" w:rsidRPr="00442A93" w:rsidRDefault="00E91547">
            <w:pPr>
              <w:pStyle w:val="InfoBlue"/>
              <w:rPr>
                <w:i w:val="0"/>
                <w:iCs/>
                <w:color w:val="auto"/>
              </w:rPr>
            </w:pPr>
            <w:r>
              <w:rPr>
                <w:i w:val="0"/>
                <w:iCs/>
                <w:color w:val="auto"/>
              </w:rPr>
              <w:t>Cung cấp nguồn vốn, theo dõi tiến độ dự án, kiểm tra và đánh giá sản phẩm, có thể thay đổi yêu cầu ở một mức độ nào đó.</w:t>
            </w:r>
          </w:p>
        </w:tc>
      </w:tr>
      <w:tr w:rsidR="00CC2B0D" w14:paraId="70D44D05" w14:textId="77777777">
        <w:tc>
          <w:tcPr>
            <w:tcW w:w="1890" w:type="dxa"/>
          </w:tcPr>
          <w:p w14:paraId="406F9985" w14:textId="1C9F98A1" w:rsidR="00CC2B0D" w:rsidRDefault="00CC2B0D">
            <w:pPr>
              <w:pStyle w:val="InfoBlue"/>
              <w:rPr>
                <w:i w:val="0"/>
                <w:iCs/>
                <w:color w:val="auto"/>
              </w:rPr>
            </w:pPr>
            <w:r w:rsidRPr="00CC2B0D">
              <w:rPr>
                <w:i w:val="0"/>
                <w:iCs/>
                <w:color w:val="auto"/>
              </w:rPr>
              <w:t>Nhà cung cấp cho dự án</w:t>
            </w:r>
          </w:p>
        </w:tc>
        <w:tc>
          <w:tcPr>
            <w:tcW w:w="2610" w:type="dxa"/>
          </w:tcPr>
          <w:p w14:paraId="146169AC" w14:textId="3CB28EAD" w:rsidR="00CC2B0D" w:rsidRDefault="00CC2B0D">
            <w:pPr>
              <w:pStyle w:val="InfoBlue"/>
              <w:rPr>
                <w:i w:val="0"/>
                <w:iCs/>
                <w:color w:val="auto"/>
              </w:rPr>
            </w:pPr>
            <w:r w:rsidRPr="00CC2B0D">
              <w:rPr>
                <w:i w:val="0"/>
                <w:iCs/>
                <w:color w:val="auto"/>
              </w:rPr>
              <w:t>Cung cấp các sản phẩm phần cứng, phần mềm phục vụ cho việc phát triển dự án</w:t>
            </w:r>
            <w:r>
              <w:rPr>
                <w:i w:val="0"/>
                <w:iCs/>
                <w:color w:val="auto"/>
              </w:rPr>
              <w:t>.</w:t>
            </w:r>
          </w:p>
        </w:tc>
        <w:tc>
          <w:tcPr>
            <w:tcW w:w="3960" w:type="dxa"/>
          </w:tcPr>
          <w:p w14:paraId="781FA39A" w14:textId="23A51962" w:rsidR="00CC2B0D" w:rsidRDefault="00CC2B0D">
            <w:pPr>
              <w:pStyle w:val="InfoBlue"/>
              <w:rPr>
                <w:i w:val="0"/>
                <w:iCs/>
                <w:color w:val="auto"/>
              </w:rPr>
            </w:pPr>
            <w:r>
              <w:rPr>
                <w:i w:val="0"/>
                <w:iCs/>
                <w:color w:val="auto"/>
              </w:rPr>
              <w:t>Cung cấp các máy chủ (server) giúp hệ thống vận hành, các trung tâm dữ liệu để lưu trữ dữ liệu do người dùng tạo ra,…</w:t>
            </w:r>
          </w:p>
        </w:tc>
      </w:tr>
      <w:tr w:rsidR="00A81E21" w14:paraId="667F75ED" w14:textId="77777777">
        <w:tc>
          <w:tcPr>
            <w:tcW w:w="1890" w:type="dxa"/>
          </w:tcPr>
          <w:p w14:paraId="5CBEAE1A" w14:textId="56197DDE" w:rsidR="00A81E21" w:rsidRPr="00CC2B0D" w:rsidRDefault="00A81E21">
            <w:pPr>
              <w:pStyle w:val="InfoBlue"/>
              <w:rPr>
                <w:i w:val="0"/>
                <w:iCs/>
                <w:color w:val="auto"/>
              </w:rPr>
            </w:pPr>
            <w:r w:rsidRPr="00A81E21">
              <w:rPr>
                <w:i w:val="0"/>
                <w:iCs/>
                <w:color w:val="auto"/>
              </w:rPr>
              <w:t>Các trang web và ứng dụng cạnh tranh</w:t>
            </w:r>
          </w:p>
        </w:tc>
        <w:tc>
          <w:tcPr>
            <w:tcW w:w="2610" w:type="dxa"/>
          </w:tcPr>
          <w:p w14:paraId="1A2A042E" w14:textId="120CA7DA" w:rsidR="00A81E21" w:rsidRPr="00CC2B0D" w:rsidRDefault="00A81E21">
            <w:pPr>
              <w:pStyle w:val="InfoBlue"/>
              <w:rPr>
                <w:i w:val="0"/>
                <w:iCs/>
                <w:color w:val="auto"/>
              </w:rPr>
            </w:pPr>
            <w:r w:rsidRPr="00A81E21">
              <w:rPr>
                <w:i w:val="0"/>
                <w:iCs/>
                <w:color w:val="auto"/>
              </w:rPr>
              <w:t>Là đối thủ cạnh tranh của dự án, ảnh hưởng đến khả năng thành công sau khi dự án đã đưa vào hoạt động</w:t>
            </w:r>
            <w:r>
              <w:rPr>
                <w:i w:val="0"/>
                <w:iCs/>
                <w:color w:val="auto"/>
              </w:rPr>
              <w:t>.</w:t>
            </w:r>
          </w:p>
        </w:tc>
        <w:tc>
          <w:tcPr>
            <w:tcW w:w="3960" w:type="dxa"/>
          </w:tcPr>
          <w:p w14:paraId="58EF1181" w14:textId="3FC77B9D" w:rsidR="00A81E21" w:rsidRDefault="006E4442">
            <w:pPr>
              <w:pStyle w:val="InfoBlue"/>
              <w:rPr>
                <w:i w:val="0"/>
                <w:iCs/>
                <w:color w:val="auto"/>
              </w:rPr>
            </w:pPr>
            <w:r>
              <w:rPr>
                <w:i w:val="0"/>
                <w:iCs/>
                <w:color w:val="auto"/>
              </w:rPr>
              <w:t>Tham khảo các tính năng của dự án, cải thiện các tính năng mà họ làm chưa tốt, phát triển các tính năng mới nhằm cạnh tranh với dự án.</w:t>
            </w:r>
          </w:p>
        </w:tc>
      </w:tr>
    </w:tbl>
    <w:p w14:paraId="3298591C" w14:textId="77777777" w:rsidR="00C02D8B" w:rsidRDefault="00207991">
      <w:pPr>
        <w:pStyle w:val="u2"/>
      </w:pPr>
      <w:bookmarkStart w:id="41" w:name="_Toc452813584"/>
      <w:bookmarkStart w:id="42" w:name="_Toc98161163"/>
      <w:r>
        <w:t>User Summary</w:t>
      </w:r>
      <w:bookmarkEnd w:id="41"/>
      <w:bookmarkEnd w:id="42"/>
    </w:p>
    <w:p w14:paraId="199F460A" w14:textId="77777777" w:rsidR="00C02D8B" w:rsidRDefault="00207991">
      <w:pPr>
        <w:pStyle w:val="InfoBlue"/>
      </w:pPr>
      <w:r>
        <w:t>[Present a summary list of all identified users.]</w:t>
      </w:r>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C02D8B" w14:paraId="0462E278" w14:textId="77777777" w:rsidTr="001263F5">
        <w:trPr>
          <w:trHeight w:val="418"/>
        </w:trPr>
        <w:tc>
          <w:tcPr>
            <w:tcW w:w="998" w:type="dxa"/>
            <w:shd w:val="solid" w:color="000000" w:fill="FFFFFF"/>
          </w:tcPr>
          <w:p w14:paraId="0E4EB053" w14:textId="77777777" w:rsidR="00C02D8B" w:rsidRDefault="00207991">
            <w:pPr>
              <w:pStyle w:val="ThnVnban"/>
              <w:ind w:left="0"/>
              <w:rPr>
                <w:b/>
              </w:rPr>
            </w:pPr>
            <w:r>
              <w:rPr>
                <w:b/>
              </w:rPr>
              <w:t>Name</w:t>
            </w:r>
          </w:p>
        </w:tc>
        <w:tc>
          <w:tcPr>
            <w:tcW w:w="1882" w:type="dxa"/>
            <w:shd w:val="solid" w:color="000000" w:fill="FFFFFF"/>
          </w:tcPr>
          <w:p w14:paraId="7BCF0696" w14:textId="77777777" w:rsidR="00C02D8B" w:rsidRDefault="00207991">
            <w:pPr>
              <w:pStyle w:val="ThnVnban"/>
              <w:ind w:left="0"/>
              <w:rPr>
                <w:b/>
              </w:rPr>
            </w:pPr>
            <w:r>
              <w:rPr>
                <w:b/>
              </w:rPr>
              <w:t>Description</w:t>
            </w:r>
          </w:p>
        </w:tc>
        <w:tc>
          <w:tcPr>
            <w:tcW w:w="3240" w:type="dxa"/>
            <w:shd w:val="solid" w:color="000000" w:fill="FFFFFF"/>
          </w:tcPr>
          <w:p w14:paraId="503CAFAA" w14:textId="77777777" w:rsidR="00C02D8B" w:rsidRDefault="00207991">
            <w:pPr>
              <w:pStyle w:val="ThnVnban"/>
              <w:ind w:left="0"/>
              <w:rPr>
                <w:b/>
              </w:rPr>
            </w:pPr>
            <w:r>
              <w:rPr>
                <w:b/>
              </w:rPr>
              <w:t>Responsibilities</w:t>
            </w:r>
          </w:p>
        </w:tc>
        <w:tc>
          <w:tcPr>
            <w:tcW w:w="2628" w:type="dxa"/>
            <w:shd w:val="solid" w:color="000000" w:fill="FFFFFF"/>
          </w:tcPr>
          <w:p w14:paraId="432BDA4F" w14:textId="77777777" w:rsidR="00C02D8B" w:rsidRDefault="00207991">
            <w:pPr>
              <w:pStyle w:val="ThnVnban"/>
              <w:ind w:left="0"/>
              <w:rPr>
                <w:b/>
              </w:rPr>
            </w:pPr>
            <w:r>
              <w:rPr>
                <w:b/>
              </w:rPr>
              <w:t>Stakeholder</w:t>
            </w:r>
          </w:p>
        </w:tc>
      </w:tr>
      <w:tr w:rsidR="00C02D8B" w14:paraId="45C765C9" w14:textId="77777777" w:rsidTr="001263F5">
        <w:trPr>
          <w:trHeight w:val="976"/>
        </w:trPr>
        <w:tc>
          <w:tcPr>
            <w:tcW w:w="998" w:type="dxa"/>
          </w:tcPr>
          <w:p w14:paraId="6096B9EF" w14:textId="77777777" w:rsidR="00C02D8B" w:rsidRDefault="00207991">
            <w:pPr>
              <w:pStyle w:val="InfoBlue"/>
            </w:pPr>
            <w:r>
              <w:t>[Name the user type.]</w:t>
            </w:r>
          </w:p>
        </w:tc>
        <w:tc>
          <w:tcPr>
            <w:tcW w:w="1882" w:type="dxa"/>
          </w:tcPr>
          <w:p w14:paraId="1167E357" w14:textId="77777777" w:rsidR="00C02D8B" w:rsidRDefault="00207991">
            <w:pPr>
              <w:pStyle w:val="InfoBlue"/>
            </w:pPr>
            <w:r>
              <w:t>[Briefly describe what they represent with respect to the system.]</w:t>
            </w:r>
          </w:p>
        </w:tc>
        <w:tc>
          <w:tcPr>
            <w:tcW w:w="3240" w:type="dxa"/>
          </w:tcPr>
          <w:p w14:paraId="59892817" w14:textId="77777777" w:rsidR="00C02D8B" w:rsidRDefault="00207991">
            <w:pPr>
              <w:pStyle w:val="InfoBlue"/>
            </w:pPr>
            <w:r>
              <w:t>[List the user’s key responsibilities with regard to the system being developed; for example:</w:t>
            </w:r>
          </w:p>
          <w:p w14:paraId="7DD3EFFD" w14:textId="77777777" w:rsidR="00C02D8B" w:rsidRDefault="00207991">
            <w:pPr>
              <w:pStyle w:val="InfoBlue"/>
              <w:numPr>
                <w:ilvl w:val="0"/>
                <w:numId w:val="29"/>
              </w:numPr>
              <w:tabs>
                <w:tab w:val="clear" w:pos="360"/>
                <w:tab w:val="num" w:pos="252"/>
              </w:tabs>
            </w:pPr>
            <w:r>
              <w:t>captures details</w:t>
            </w:r>
          </w:p>
          <w:p w14:paraId="46AAC3DB" w14:textId="77777777" w:rsidR="00C02D8B" w:rsidRDefault="00207991">
            <w:pPr>
              <w:pStyle w:val="InfoBlue"/>
              <w:numPr>
                <w:ilvl w:val="0"/>
                <w:numId w:val="29"/>
              </w:numPr>
              <w:tabs>
                <w:tab w:val="clear" w:pos="360"/>
                <w:tab w:val="num" w:pos="252"/>
              </w:tabs>
            </w:pPr>
            <w:r>
              <w:t>produces reports</w:t>
            </w:r>
          </w:p>
          <w:p w14:paraId="202887A5" w14:textId="77777777" w:rsidR="00C02D8B" w:rsidRDefault="00207991">
            <w:pPr>
              <w:pStyle w:val="InfoBlue"/>
              <w:numPr>
                <w:ilvl w:val="0"/>
                <w:numId w:val="29"/>
              </w:numPr>
              <w:tabs>
                <w:tab w:val="clear" w:pos="360"/>
                <w:tab w:val="num" w:pos="252"/>
              </w:tabs>
            </w:pPr>
            <w:r>
              <w:t>coordinates work</w:t>
            </w:r>
          </w:p>
          <w:p w14:paraId="4DE88BAC" w14:textId="77777777" w:rsidR="00C02D8B" w:rsidRDefault="00207991">
            <w:pPr>
              <w:pStyle w:val="InfoBlue"/>
              <w:numPr>
                <w:ilvl w:val="0"/>
                <w:numId w:val="29"/>
              </w:numPr>
              <w:tabs>
                <w:tab w:val="clear" w:pos="360"/>
                <w:tab w:val="num" w:pos="252"/>
              </w:tabs>
            </w:pPr>
            <w:r>
              <w:t>and so on]</w:t>
            </w:r>
          </w:p>
        </w:tc>
        <w:tc>
          <w:tcPr>
            <w:tcW w:w="2628" w:type="dxa"/>
          </w:tcPr>
          <w:p w14:paraId="6D43314E" w14:textId="77777777" w:rsidR="00C02D8B" w:rsidRDefault="00207991">
            <w:pPr>
              <w:pStyle w:val="InfoBlue"/>
            </w:pPr>
            <w:r>
              <w:t>[If the user is not directly represented, identify which stakeholder is responsible for representing the user’s interest.]</w:t>
            </w:r>
          </w:p>
        </w:tc>
      </w:tr>
      <w:tr w:rsidR="001263F5" w14:paraId="7B9E2037" w14:textId="77777777" w:rsidTr="001263F5">
        <w:trPr>
          <w:trHeight w:val="976"/>
        </w:trPr>
        <w:tc>
          <w:tcPr>
            <w:tcW w:w="998" w:type="dxa"/>
          </w:tcPr>
          <w:p w14:paraId="6EE71E91" w14:textId="7471587A" w:rsidR="001263F5" w:rsidRPr="00F45921" w:rsidRDefault="001263F5" w:rsidP="001263F5">
            <w:pPr>
              <w:pStyle w:val="InfoBlue"/>
              <w:rPr>
                <w:i w:val="0"/>
                <w:iCs/>
                <w:color w:val="auto"/>
              </w:rPr>
            </w:pPr>
            <w:r>
              <w:rPr>
                <w:i w:val="0"/>
                <w:iCs/>
                <w:color w:val="auto"/>
              </w:rPr>
              <w:lastRenderedPageBreak/>
              <w:t>Giảng viên</w:t>
            </w:r>
          </w:p>
        </w:tc>
        <w:tc>
          <w:tcPr>
            <w:tcW w:w="1882" w:type="dxa"/>
          </w:tcPr>
          <w:p w14:paraId="338C9C9C" w14:textId="40054B1C" w:rsidR="001263F5" w:rsidRPr="00F45921" w:rsidRDefault="001263F5" w:rsidP="001263F5">
            <w:pPr>
              <w:pStyle w:val="InfoBlue"/>
              <w:rPr>
                <w:i w:val="0"/>
                <w:iCs/>
                <w:color w:val="auto"/>
              </w:rPr>
            </w:pPr>
            <w:r>
              <w:rPr>
                <w:i w:val="0"/>
                <w:iCs/>
                <w:color w:val="auto"/>
              </w:rPr>
              <w:t>Người dùng cuối</w:t>
            </w:r>
          </w:p>
        </w:tc>
        <w:tc>
          <w:tcPr>
            <w:tcW w:w="3240" w:type="dxa"/>
          </w:tcPr>
          <w:p w14:paraId="3460D0EF" w14:textId="261F4B8A" w:rsidR="001263F5" w:rsidRPr="00F45921" w:rsidRDefault="001263F5" w:rsidP="001263F5">
            <w:pPr>
              <w:pStyle w:val="InfoBlue"/>
              <w:rPr>
                <w:i w:val="0"/>
                <w:iCs/>
                <w:color w:val="auto"/>
              </w:rPr>
            </w:pPr>
            <w:r>
              <w:rPr>
                <w:i w:val="0"/>
                <w:iCs/>
                <w:color w:val="auto"/>
              </w:rPr>
              <w:t>T</w:t>
            </w:r>
            <w:r w:rsidRPr="00434504">
              <w:rPr>
                <w:i w:val="0"/>
                <w:iCs/>
                <w:color w:val="auto"/>
              </w:rPr>
              <w:t>ạo khóa học, quản lí lớp học,</w:t>
            </w:r>
            <w:r>
              <w:rPr>
                <w:i w:val="0"/>
                <w:iCs/>
                <w:color w:val="auto"/>
              </w:rPr>
              <w:t xml:space="preserve"> tạo bài kiểm tra, bài tập, tổng hợp điểm số,…</w:t>
            </w:r>
          </w:p>
        </w:tc>
        <w:tc>
          <w:tcPr>
            <w:tcW w:w="2628" w:type="dxa"/>
          </w:tcPr>
          <w:p w14:paraId="013C2683" w14:textId="77777777" w:rsidR="001263F5" w:rsidRPr="00F45921" w:rsidRDefault="001263F5" w:rsidP="001263F5">
            <w:pPr>
              <w:pStyle w:val="InfoBlue"/>
              <w:rPr>
                <w:i w:val="0"/>
                <w:iCs/>
                <w:color w:val="auto"/>
              </w:rPr>
            </w:pPr>
          </w:p>
        </w:tc>
      </w:tr>
      <w:tr w:rsidR="001263F5" w14:paraId="01535479" w14:textId="77777777" w:rsidTr="001263F5">
        <w:trPr>
          <w:trHeight w:val="976"/>
        </w:trPr>
        <w:tc>
          <w:tcPr>
            <w:tcW w:w="998" w:type="dxa"/>
          </w:tcPr>
          <w:p w14:paraId="5D406F20" w14:textId="261E80AA" w:rsidR="001263F5" w:rsidRDefault="001263F5" w:rsidP="001263F5">
            <w:pPr>
              <w:pStyle w:val="InfoBlue"/>
              <w:rPr>
                <w:i w:val="0"/>
                <w:iCs/>
                <w:color w:val="auto"/>
              </w:rPr>
            </w:pPr>
            <w:r>
              <w:rPr>
                <w:i w:val="0"/>
                <w:iCs/>
                <w:color w:val="auto"/>
              </w:rPr>
              <w:t>Sinh viên</w:t>
            </w:r>
          </w:p>
        </w:tc>
        <w:tc>
          <w:tcPr>
            <w:tcW w:w="1882" w:type="dxa"/>
          </w:tcPr>
          <w:p w14:paraId="0BF40CA0" w14:textId="74DC571B" w:rsidR="001263F5" w:rsidRDefault="001263F5" w:rsidP="001263F5">
            <w:pPr>
              <w:pStyle w:val="InfoBlue"/>
              <w:rPr>
                <w:i w:val="0"/>
                <w:iCs/>
                <w:color w:val="auto"/>
              </w:rPr>
            </w:pPr>
            <w:r>
              <w:rPr>
                <w:i w:val="0"/>
                <w:iCs/>
                <w:color w:val="auto"/>
              </w:rPr>
              <w:t>Người dùng cuối</w:t>
            </w:r>
          </w:p>
        </w:tc>
        <w:tc>
          <w:tcPr>
            <w:tcW w:w="3240" w:type="dxa"/>
          </w:tcPr>
          <w:p w14:paraId="2C94FC1D" w14:textId="4406AD02" w:rsidR="001263F5" w:rsidRDefault="001263F5" w:rsidP="001263F5">
            <w:pPr>
              <w:pStyle w:val="InfoBlue"/>
              <w:rPr>
                <w:i w:val="0"/>
                <w:iCs/>
                <w:color w:val="auto"/>
              </w:rPr>
            </w:pPr>
            <w:r>
              <w:rPr>
                <w:i w:val="0"/>
                <w:iCs/>
                <w:color w:val="auto"/>
              </w:rPr>
              <w:t>Tham</w:t>
            </w:r>
            <w:r w:rsidRPr="00FB776F">
              <w:rPr>
                <w:i w:val="0"/>
                <w:iCs/>
                <w:color w:val="auto"/>
              </w:rPr>
              <w:t xml:space="preserve"> gia các khóa học, mua</w:t>
            </w:r>
            <w:r>
              <w:rPr>
                <w:i w:val="0"/>
                <w:iCs/>
                <w:color w:val="auto"/>
              </w:rPr>
              <w:t xml:space="preserve"> </w:t>
            </w:r>
            <w:r w:rsidRPr="00FB776F">
              <w:rPr>
                <w:i w:val="0"/>
                <w:iCs/>
                <w:color w:val="auto"/>
              </w:rPr>
              <w:t>khóa học, tham gia hội nhóm,</w:t>
            </w:r>
            <w:r>
              <w:rPr>
                <w:i w:val="0"/>
                <w:iCs/>
                <w:color w:val="auto"/>
              </w:rPr>
              <w:t xml:space="preserve"> thảo luận trên diễn đàn,</w:t>
            </w:r>
            <w:r w:rsidRPr="00FB776F">
              <w:rPr>
                <w:i w:val="0"/>
                <w:iCs/>
                <w:color w:val="auto"/>
              </w:rPr>
              <w:t>...</w:t>
            </w:r>
          </w:p>
        </w:tc>
        <w:tc>
          <w:tcPr>
            <w:tcW w:w="2628" w:type="dxa"/>
          </w:tcPr>
          <w:p w14:paraId="6A98C1E5" w14:textId="77777777" w:rsidR="001263F5" w:rsidRPr="00F45921" w:rsidRDefault="001263F5" w:rsidP="001263F5">
            <w:pPr>
              <w:pStyle w:val="InfoBlue"/>
              <w:rPr>
                <w:i w:val="0"/>
                <w:iCs/>
                <w:color w:val="auto"/>
              </w:rPr>
            </w:pPr>
          </w:p>
        </w:tc>
      </w:tr>
    </w:tbl>
    <w:p w14:paraId="0D98B1F4" w14:textId="77777777" w:rsidR="00C02D8B" w:rsidRDefault="00C02D8B">
      <w:pPr>
        <w:pStyle w:val="ThnVnban"/>
      </w:pPr>
    </w:p>
    <w:p w14:paraId="35EFA0A1" w14:textId="77777777" w:rsidR="00C02D8B" w:rsidRDefault="00207991">
      <w:pPr>
        <w:pStyle w:val="u2"/>
      </w:pPr>
      <w:bookmarkStart w:id="43" w:name="_Toc425054386"/>
      <w:bookmarkStart w:id="44" w:name="_Toc342757864"/>
      <w:bookmarkStart w:id="45" w:name="_Toc346297773"/>
      <w:bookmarkStart w:id="46" w:name="_Toc422186479"/>
      <w:bookmarkStart w:id="47" w:name="_Toc436203384"/>
      <w:bookmarkStart w:id="48" w:name="_Toc452813585"/>
      <w:bookmarkStart w:id="49" w:name="_Toc98161164"/>
      <w:r>
        <w:t>User Environment</w:t>
      </w:r>
      <w:bookmarkEnd w:id="43"/>
      <w:bookmarkEnd w:id="44"/>
      <w:bookmarkEnd w:id="45"/>
      <w:bookmarkEnd w:id="46"/>
      <w:bookmarkEnd w:id="47"/>
      <w:bookmarkEnd w:id="48"/>
      <w:bookmarkEnd w:id="49"/>
    </w:p>
    <w:p w14:paraId="44F202CD" w14:textId="77777777" w:rsidR="00C02D8B" w:rsidRDefault="00207991">
      <w:pPr>
        <w:pStyle w:val="InfoBlue"/>
      </w:pPr>
      <w:r>
        <w:t>[Detail the working environment of the target user. Here are some suggestions:</w:t>
      </w:r>
    </w:p>
    <w:p w14:paraId="136242CD" w14:textId="77777777" w:rsidR="00C02D8B" w:rsidRDefault="00207991">
      <w:pPr>
        <w:pStyle w:val="InfoBlue"/>
        <w:numPr>
          <w:ilvl w:val="0"/>
          <w:numId w:val="28"/>
        </w:numPr>
      </w:pPr>
      <w:r>
        <w:t>Number of people involved in completing the task? Is this changing?</w:t>
      </w:r>
    </w:p>
    <w:p w14:paraId="3BA95B29" w14:textId="77777777" w:rsidR="00C02D8B" w:rsidRDefault="00207991">
      <w:pPr>
        <w:pStyle w:val="InfoBlue"/>
        <w:numPr>
          <w:ilvl w:val="0"/>
          <w:numId w:val="28"/>
        </w:numPr>
      </w:pPr>
      <w:r>
        <w:t>How long is a task cycle? Amount of time spent in each activity? Is this changing?</w:t>
      </w:r>
    </w:p>
    <w:p w14:paraId="6B1AFF92" w14:textId="77777777" w:rsidR="00C02D8B" w:rsidRDefault="00207991">
      <w:pPr>
        <w:pStyle w:val="InfoBlue"/>
        <w:numPr>
          <w:ilvl w:val="0"/>
          <w:numId w:val="28"/>
        </w:numPr>
      </w:pPr>
      <w:r>
        <w:t>Any unique environmental constraints: mobile, outdoors, in-flight, and so on?</w:t>
      </w:r>
    </w:p>
    <w:p w14:paraId="05CB6F6A" w14:textId="77777777" w:rsidR="00C02D8B" w:rsidRDefault="00207991">
      <w:pPr>
        <w:pStyle w:val="InfoBlue"/>
        <w:numPr>
          <w:ilvl w:val="0"/>
          <w:numId w:val="28"/>
        </w:numPr>
      </w:pPr>
      <w:r>
        <w:t>Which systems platforms are in use today? Future platforms?</w:t>
      </w:r>
    </w:p>
    <w:p w14:paraId="687DF438" w14:textId="77777777" w:rsidR="00C02D8B" w:rsidRDefault="00207991">
      <w:pPr>
        <w:pStyle w:val="InfoBlue"/>
        <w:numPr>
          <w:ilvl w:val="0"/>
          <w:numId w:val="28"/>
        </w:numPr>
      </w:pPr>
      <w:r>
        <w:t>What other applications are in use? Does your application need to integrate with them?</w:t>
      </w:r>
    </w:p>
    <w:p w14:paraId="430F09D2" w14:textId="4771ADE1" w:rsidR="00C02D8B" w:rsidRDefault="00207991">
      <w:pPr>
        <w:pStyle w:val="InfoBlue"/>
      </w:pPr>
      <w:r>
        <w:t>This is where extracts from the Business Model could be included to outline the task and roles involved and so on.]</w:t>
      </w:r>
    </w:p>
    <w:p w14:paraId="6F287CEF" w14:textId="18B69144" w:rsidR="003B16BA" w:rsidRDefault="0021583D" w:rsidP="003B16BA">
      <w:pPr>
        <w:pStyle w:val="ThnVnban"/>
        <w:numPr>
          <w:ilvl w:val="0"/>
          <w:numId w:val="34"/>
        </w:numPr>
        <w:ind w:left="720"/>
      </w:pPr>
      <w:r>
        <w:t>Những nền tảng cơ bản đang được sử dụng là web và mobile. Đây là hai nền tảng đang được phổ biến nhanh, mạnh, tiếp cận được nhiều người dùng nhất nên hầu như trong tương lai gần thì không cần thiết phải thay đổi nền tảng của hệ thống.</w:t>
      </w:r>
    </w:p>
    <w:p w14:paraId="2EEF91C8" w14:textId="488E58E8" w:rsidR="0021583D" w:rsidRDefault="0021583D" w:rsidP="003B16BA">
      <w:pPr>
        <w:pStyle w:val="ThnVnban"/>
        <w:numPr>
          <w:ilvl w:val="0"/>
          <w:numId w:val="34"/>
        </w:numPr>
        <w:ind w:left="720"/>
      </w:pPr>
      <w:r>
        <w:t>Có một số ứng dụng gần tương tự đang có sẵn trên thị trường, như Zoom, Google Classroom, ViettelStudy, … Tuy nhiên thì các StudyBuds được xây dựng để tích hợp các khả năng mạnh nhất của các ứng dụng này. Vì thế không cần phải tích hợp StudyBuds vào các ứng dụng đó.</w:t>
      </w:r>
    </w:p>
    <w:p w14:paraId="17F59B25" w14:textId="43FB5C25" w:rsidR="0021583D" w:rsidRPr="003B16BA" w:rsidRDefault="0021583D" w:rsidP="003B16BA">
      <w:pPr>
        <w:pStyle w:val="ThnVnban"/>
        <w:numPr>
          <w:ilvl w:val="0"/>
          <w:numId w:val="34"/>
        </w:numPr>
        <w:ind w:left="720"/>
      </w:pPr>
      <w:r>
        <w:t>Vì được phát triển trên hai nền tảng chính là web mà mobile, nên hầu như không có một giới hạn môi trường làm việc nào cả. Chỉ cần có internet để cập nhật mọi thứ một cách nhanh nhất, còn lại mọi việc sử dụng ứng dụng đều rất dễ dàng, có thể nói là mọi lúc mọi nơi.</w:t>
      </w:r>
    </w:p>
    <w:p w14:paraId="32F89255" w14:textId="77777777" w:rsidR="00C02D8B" w:rsidRDefault="00207991">
      <w:pPr>
        <w:pStyle w:val="u2"/>
        <w:widowControl/>
      </w:pPr>
      <w:bookmarkStart w:id="50" w:name="_Toc452813586"/>
      <w:bookmarkStart w:id="51" w:name="_Toc98161165"/>
      <w:r>
        <w:t>Stakeholder Profiles</w:t>
      </w:r>
      <w:bookmarkEnd w:id="50"/>
      <w:bookmarkEnd w:id="51"/>
      <w:r>
        <w:t xml:space="preserve">  </w:t>
      </w:r>
    </w:p>
    <w:p w14:paraId="0512A6F1" w14:textId="77777777" w:rsidR="00C02D8B" w:rsidRDefault="00207991">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14:paraId="379B19C8" w14:textId="59717FC1" w:rsidR="00C02D8B" w:rsidRDefault="002E6D7D">
      <w:pPr>
        <w:pStyle w:val="u3"/>
      </w:pPr>
      <w:bookmarkStart w:id="52" w:name="_Toc98161166"/>
      <w:r>
        <w:t>Người quản lý dự án</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02D8B" w14:paraId="1C59608C" w14:textId="77777777">
        <w:tc>
          <w:tcPr>
            <w:tcW w:w="1890" w:type="dxa"/>
          </w:tcPr>
          <w:p w14:paraId="5438EA44" w14:textId="77777777" w:rsidR="00C02D8B" w:rsidRDefault="00207991">
            <w:pPr>
              <w:rPr>
                <w:b/>
              </w:rPr>
            </w:pPr>
            <w:r>
              <w:rPr>
                <w:b/>
              </w:rPr>
              <w:t>Representative</w:t>
            </w:r>
          </w:p>
        </w:tc>
        <w:tc>
          <w:tcPr>
            <w:tcW w:w="6948" w:type="dxa"/>
          </w:tcPr>
          <w:p w14:paraId="4E5FE41D" w14:textId="77777777" w:rsidR="00C02D8B" w:rsidRDefault="00207991">
            <w:pPr>
              <w:pStyle w:val="InfoBlue"/>
            </w:pPr>
            <w:r>
              <w:t>[Who is the stakeholder representative to the project?  (Optional if documented elsewhere.)  What we want here is names.]</w:t>
            </w:r>
          </w:p>
          <w:p w14:paraId="26802006" w14:textId="58AE92F3" w:rsidR="002E6D7D" w:rsidRPr="002E6D7D" w:rsidRDefault="002E6D7D" w:rsidP="002E6D7D">
            <w:pPr>
              <w:pStyle w:val="ThnVnban"/>
            </w:pPr>
            <w:r>
              <w:t>Người quản lý dự án</w:t>
            </w:r>
          </w:p>
        </w:tc>
      </w:tr>
      <w:tr w:rsidR="00C02D8B" w14:paraId="2E25351E" w14:textId="77777777">
        <w:tc>
          <w:tcPr>
            <w:tcW w:w="1890" w:type="dxa"/>
          </w:tcPr>
          <w:p w14:paraId="2BD99096" w14:textId="77777777" w:rsidR="00C02D8B" w:rsidRDefault="00207991">
            <w:pPr>
              <w:rPr>
                <w:b/>
              </w:rPr>
            </w:pPr>
            <w:r>
              <w:rPr>
                <w:b/>
              </w:rPr>
              <w:t>Description</w:t>
            </w:r>
          </w:p>
        </w:tc>
        <w:tc>
          <w:tcPr>
            <w:tcW w:w="6948" w:type="dxa"/>
          </w:tcPr>
          <w:p w14:paraId="3C964A52" w14:textId="77777777" w:rsidR="00C02D8B" w:rsidRDefault="00207991">
            <w:pPr>
              <w:pStyle w:val="InfoBlue"/>
            </w:pPr>
            <w:r>
              <w:t>[A brief description of the stakeholder type.]</w:t>
            </w:r>
          </w:p>
          <w:p w14:paraId="548C8709" w14:textId="65BD5FC8" w:rsidR="002E6D7D" w:rsidRPr="002E6D7D" w:rsidRDefault="002E6D7D" w:rsidP="002E6D7D">
            <w:pPr>
              <w:pStyle w:val="ThnVnban"/>
            </w:pPr>
            <w:r>
              <w:t>Là chủ dự án, người đứng đầu chịu trách nhiệm quản lý việc phát triển dự án hay toàn bộ các vấn đề liên quan đến dự án.</w:t>
            </w:r>
          </w:p>
        </w:tc>
      </w:tr>
      <w:tr w:rsidR="00C02D8B" w14:paraId="4ABBB9D1" w14:textId="77777777">
        <w:tc>
          <w:tcPr>
            <w:tcW w:w="1890" w:type="dxa"/>
          </w:tcPr>
          <w:p w14:paraId="6473995C" w14:textId="77777777" w:rsidR="00C02D8B" w:rsidRDefault="00207991">
            <w:pPr>
              <w:rPr>
                <w:b/>
              </w:rPr>
            </w:pPr>
            <w:r>
              <w:rPr>
                <w:b/>
              </w:rPr>
              <w:t>Type</w:t>
            </w:r>
          </w:p>
        </w:tc>
        <w:tc>
          <w:tcPr>
            <w:tcW w:w="6948" w:type="dxa"/>
          </w:tcPr>
          <w:p w14:paraId="6B41860B" w14:textId="77777777" w:rsidR="00C02D8B" w:rsidRDefault="00207991">
            <w:pPr>
              <w:pStyle w:val="InfoBlue"/>
            </w:pPr>
            <w:r>
              <w:t>[Qualify the stakeholder’s expertise, technical background, and degree of sophistication—that is, guru, business, expert, casual user, and so on.]</w:t>
            </w:r>
          </w:p>
          <w:p w14:paraId="41CF59FB" w14:textId="2EE4D057" w:rsidR="002E6D7D" w:rsidRPr="002E6D7D" w:rsidRDefault="002E6D7D" w:rsidP="002E6D7D">
            <w:pPr>
              <w:pStyle w:val="ThnVnban"/>
            </w:pPr>
            <w:r>
              <w:lastRenderedPageBreak/>
              <w:t>Phải là người có trình độ cao, ở mức Chuyên gia, thông thạo về công nghệ, quy trình phát triển phần mềm và quản lý con người.</w:t>
            </w:r>
          </w:p>
        </w:tc>
      </w:tr>
      <w:tr w:rsidR="00C02D8B" w14:paraId="52BEC672" w14:textId="77777777">
        <w:tc>
          <w:tcPr>
            <w:tcW w:w="1890" w:type="dxa"/>
          </w:tcPr>
          <w:p w14:paraId="1ED45348" w14:textId="77777777" w:rsidR="00C02D8B" w:rsidRDefault="00207991">
            <w:pPr>
              <w:rPr>
                <w:b/>
              </w:rPr>
            </w:pPr>
            <w:r>
              <w:rPr>
                <w:b/>
              </w:rPr>
              <w:lastRenderedPageBreak/>
              <w:t>Responsibilities</w:t>
            </w:r>
          </w:p>
        </w:tc>
        <w:tc>
          <w:tcPr>
            <w:tcW w:w="6948" w:type="dxa"/>
          </w:tcPr>
          <w:p w14:paraId="368EFAB4" w14:textId="77777777" w:rsidR="00C02D8B" w:rsidRDefault="00207991">
            <w:pPr>
              <w:pStyle w:val="InfoBlue"/>
            </w:pPr>
            <w:r>
              <w:t>[List the stakeholder’s key responsibilities with regard to the system being developed—that is, their interest as a stakeholder.]</w:t>
            </w:r>
          </w:p>
          <w:p w14:paraId="295DD9E2" w14:textId="77777777" w:rsidR="002E6D7D" w:rsidRDefault="006B4479" w:rsidP="006B4479">
            <w:pPr>
              <w:pStyle w:val="ThnVnban"/>
              <w:numPr>
                <w:ilvl w:val="0"/>
                <w:numId w:val="35"/>
              </w:numPr>
              <w:ind w:left="1126"/>
            </w:pPr>
            <w:r>
              <w:t>Quản lý dự án, toàn bộ các vấn đề liên quan đến dự án</w:t>
            </w:r>
          </w:p>
          <w:p w14:paraId="528BA827" w14:textId="57539C29" w:rsidR="006B4479" w:rsidRPr="002E6D7D" w:rsidRDefault="006B4479" w:rsidP="006B4479">
            <w:pPr>
              <w:pStyle w:val="ThnVnban"/>
              <w:numPr>
                <w:ilvl w:val="0"/>
                <w:numId w:val="35"/>
              </w:numPr>
              <w:ind w:left="1126"/>
            </w:pPr>
            <w:r>
              <w:t>Theo dõi tiến độ, quản lý hoạt động, đảm bảo quy trình, …</w:t>
            </w:r>
          </w:p>
        </w:tc>
      </w:tr>
      <w:tr w:rsidR="00C02D8B" w14:paraId="286F7F88" w14:textId="77777777">
        <w:tc>
          <w:tcPr>
            <w:tcW w:w="1890" w:type="dxa"/>
          </w:tcPr>
          <w:p w14:paraId="7BCFDAED" w14:textId="77777777" w:rsidR="00C02D8B" w:rsidRDefault="00207991">
            <w:pPr>
              <w:rPr>
                <w:b/>
              </w:rPr>
            </w:pPr>
            <w:r>
              <w:rPr>
                <w:b/>
              </w:rPr>
              <w:t>Success Criteria</w:t>
            </w:r>
          </w:p>
        </w:tc>
        <w:tc>
          <w:tcPr>
            <w:tcW w:w="6948" w:type="dxa"/>
          </w:tcPr>
          <w:p w14:paraId="700EBC4B" w14:textId="77777777" w:rsidR="00C02D8B" w:rsidRDefault="00207991">
            <w:pPr>
              <w:pStyle w:val="InfoBlue"/>
            </w:pPr>
            <w:r>
              <w:t xml:space="preserve">[How does the stakeholder define success? </w:t>
            </w:r>
          </w:p>
          <w:p w14:paraId="70640DAD" w14:textId="77777777" w:rsidR="00C02D8B" w:rsidRDefault="00207991">
            <w:pPr>
              <w:pStyle w:val="InfoBlue"/>
            </w:pPr>
            <w:r>
              <w:t>How is the stakeholder rewarded?]</w:t>
            </w:r>
          </w:p>
          <w:p w14:paraId="56C4514C" w14:textId="77777777" w:rsidR="006B4479" w:rsidRDefault="006B4479" w:rsidP="006B4479">
            <w:pPr>
              <w:pStyle w:val="ThnVnban"/>
              <w:numPr>
                <w:ilvl w:val="0"/>
                <w:numId w:val="36"/>
              </w:numPr>
              <w:ind w:left="1126"/>
            </w:pPr>
            <w:r>
              <w:t>Thành công được xác định khi dự án hoàn thành tốt, đảm bảo quy trình, tài chính và thời gian phát triển phần mềm.</w:t>
            </w:r>
          </w:p>
          <w:p w14:paraId="005A6F61" w14:textId="37D61D3B" w:rsidR="006B4479" w:rsidRPr="006B4479" w:rsidRDefault="006B4479" w:rsidP="006B4479">
            <w:pPr>
              <w:pStyle w:val="ThnVnban"/>
              <w:numPr>
                <w:ilvl w:val="0"/>
                <w:numId w:val="36"/>
              </w:numPr>
              <w:ind w:left="1126"/>
            </w:pPr>
            <w:r>
              <w:t>Là người có trách nhiệm cao nhất, nên phải là người có được mức đãi ngộ cũng như phần thưởng xứng đáng với công sức bỏ ra.</w:t>
            </w:r>
          </w:p>
        </w:tc>
      </w:tr>
      <w:tr w:rsidR="00C02D8B" w14:paraId="0A3B3D8D" w14:textId="77777777">
        <w:tc>
          <w:tcPr>
            <w:tcW w:w="1890" w:type="dxa"/>
          </w:tcPr>
          <w:p w14:paraId="587C4D16" w14:textId="77777777" w:rsidR="00C02D8B" w:rsidRDefault="00207991">
            <w:pPr>
              <w:rPr>
                <w:b/>
              </w:rPr>
            </w:pPr>
            <w:r>
              <w:rPr>
                <w:b/>
              </w:rPr>
              <w:t>Involvement</w:t>
            </w:r>
          </w:p>
        </w:tc>
        <w:tc>
          <w:tcPr>
            <w:tcW w:w="6948" w:type="dxa"/>
          </w:tcPr>
          <w:p w14:paraId="026A849E" w14:textId="77777777" w:rsidR="00C02D8B" w:rsidRDefault="00207991">
            <w:pPr>
              <w:pStyle w:val="InfoBlue"/>
            </w:pPr>
            <w:r>
              <w:t>[How is the stakeholder involved in the project? Relate where possible to Rational Unified Process roles—that is, Requirements Reviewer and so on.]</w:t>
            </w:r>
          </w:p>
          <w:p w14:paraId="158C606F" w14:textId="77777777" w:rsidR="00387CC7" w:rsidRDefault="00387CC7" w:rsidP="00387CC7">
            <w:pPr>
              <w:pStyle w:val="ThnVnban"/>
              <w:numPr>
                <w:ilvl w:val="0"/>
                <w:numId w:val="37"/>
              </w:numPr>
              <w:ind w:left="1126"/>
            </w:pPr>
            <w:r>
              <w:t>Trực tiếp tham gia vào quy trình phát triển của dự án.</w:t>
            </w:r>
          </w:p>
          <w:p w14:paraId="33A63490" w14:textId="1365EE6C" w:rsidR="00387CC7" w:rsidRPr="00387CC7" w:rsidRDefault="00387CC7" w:rsidP="00387CC7">
            <w:pPr>
              <w:pStyle w:val="ThnVnban"/>
              <w:numPr>
                <w:ilvl w:val="0"/>
                <w:numId w:val="37"/>
              </w:numPr>
              <w:ind w:left="1126"/>
            </w:pPr>
            <w:r>
              <w:t>Là người đứng đầu quy trình, quản lý quy trình vận hành, cách làm việc của con người cũng như đảm bảo tiến độ, …</w:t>
            </w:r>
          </w:p>
        </w:tc>
      </w:tr>
      <w:tr w:rsidR="00C02D8B" w14:paraId="60AF2699" w14:textId="77777777">
        <w:tc>
          <w:tcPr>
            <w:tcW w:w="1890" w:type="dxa"/>
          </w:tcPr>
          <w:p w14:paraId="1DB4F768" w14:textId="77777777" w:rsidR="00C02D8B" w:rsidRDefault="00207991">
            <w:pPr>
              <w:rPr>
                <w:b/>
              </w:rPr>
            </w:pPr>
            <w:r>
              <w:rPr>
                <w:b/>
              </w:rPr>
              <w:t>Deliverables</w:t>
            </w:r>
          </w:p>
        </w:tc>
        <w:tc>
          <w:tcPr>
            <w:tcW w:w="6948" w:type="dxa"/>
          </w:tcPr>
          <w:p w14:paraId="4E0F5759" w14:textId="77777777" w:rsidR="00C02D8B" w:rsidRDefault="00207991">
            <w:pPr>
              <w:pStyle w:val="InfoBlue"/>
            </w:pPr>
            <w:r>
              <w:t>[Are there any additional deliverables required by the stakeholder?  These could be project deliverables or outputs from the system under development.]</w:t>
            </w:r>
          </w:p>
          <w:p w14:paraId="42841890" w14:textId="092D25A6" w:rsidR="00387CC7" w:rsidRPr="00387CC7" w:rsidRDefault="00387CC7" w:rsidP="00387CC7">
            <w:pPr>
              <w:pStyle w:val="ThnVnban"/>
            </w:pPr>
            <w:r>
              <w:t>Không</w:t>
            </w:r>
          </w:p>
        </w:tc>
      </w:tr>
      <w:tr w:rsidR="00C02D8B" w14:paraId="69565394" w14:textId="77777777">
        <w:tc>
          <w:tcPr>
            <w:tcW w:w="1890" w:type="dxa"/>
          </w:tcPr>
          <w:p w14:paraId="3A68B711" w14:textId="77777777" w:rsidR="00C02D8B" w:rsidRDefault="00207991">
            <w:pPr>
              <w:rPr>
                <w:b/>
              </w:rPr>
            </w:pPr>
            <w:r>
              <w:rPr>
                <w:b/>
              </w:rPr>
              <w:t>Comments / Issues</w:t>
            </w:r>
          </w:p>
        </w:tc>
        <w:tc>
          <w:tcPr>
            <w:tcW w:w="6948" w:type="dxa"/>
          </w:tcPr>
          <w:p w14:paraId="312C69E5" w14:textId="77777777" w:rsidR="00C02D8B" w:rsidRDefault="00207991">
            <w:pPr>
              <w:pStyle w:val="InfoBlue"/>
            </w:pPr>
            <w:r>
              <w:t>[Problems that interfere with success and any other relevant information go here.]</w:t>
            </w:r>
          </w:p>
          <w:p w14:paraId="4B7BB27B" w14:textId="77777777" w:rsidR="00387CC7" w:rsidRDefault="00387CC7" w:rsidP="00387CC7">
            <w:pPr>
              <w:pStyle w:val="ThnVnban"/>
            </w:pPr>
            <w:r>
              <w:t>Các vấn đề cản trở đến việc hoàn thành dự án như:</w:t>
            </w:r>
          </w:p>
          <w:p w14:paraId="5700CA4F" w14:textId="77777777" w:rsidR="00387CC7" w:rsidRDefault="00387CC7" w:rsidP="00387CC7">
            <w:pPr>
              <w:pStyle w:val="ThnVnban"/>
              <w:numPr>
                <w:ilvl w:val="0"/>
                <w:numId w:val="38"/>
              </w:numPr>
              <w:ind w:left="1126"/>
            </w:pPr>
            <w:r>
              <w:t>Không xử lý tốt các vấn đề phát sinh</w:t>
            </w:r>
          </w:p>
          <w:p w14:paraId="5E43C7D6" w14:textId="76F20F44" w:rsidR="00387CC7" w:rsidRPr="00387CC7" w:rsidRDefault="00387CC7" w:rsidP="00387CC7">
            <w:pPr>
              <w:pStyle w:val="ThnVnban"/>
              <w:numPr>
                <w:ilvl w:val="0"/>
                <w:numId w:val="38"/>
              </w:numPr>
              <w:ind w:left="1126"/>
            </w:pPr>
            <w:r>
              <w:t>Không quản lý tốt quy trình, dẫn đến bị vỡ kế hoạch, vỡ quỹ thời gian hay quỹ tài chính, …</w:t>
            </w:r>
          </w:p>
        </w:tc>
      </w:tr>
    </w:tbl>
    <w:p w14:paraId="2FD131C1" w14:textId="641E9EDC" w:rsidR="00C02D8B" w:rsidRDefault="00C02D8B">
      <w:pPr>
        <w:pStyle w:val="ThnVnban"/>
      </w:pPr>
    </w:p>
    <w:p w14:paraId="05C143C1" w14:textId="5B11D8E5" w:rsidR="00212AC6" w:rsidRDefault="00212AC6" w:rsidP="00212AC6">
      <w:pPr>
        <w:pStyle w:val="u3"/>
      </w:pPr>
      <w:bookmarkStart w:id="53" w:name="_Toc98161167"/>
      <w:r>
        <w:t>Nhóm thực hiện dự án</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1BAD171F" w14:textId="77777777" w:rsidTr="00F10CC5">
        <w:tc>
          <w:tcPr>
            <w:tcW w:w="1890" w:type="dxa"/>
          </w:tcPr>
          <w:p w14:paraId="540F98EB" w14:textId="77777777" w:rsidR="00212AC6" w:rsidRDefault="00212AC6" w:rsidP="00F10CC5">
            <w:pPr>
              <w:rPr>
                <w:b/>
              </w:rPr>
            </w:pPr>
            <w:r>
              <w:rPr>
                <w:b/>
              </w:rPr>
              <w:t>Representative</w:t>
            </w:r>
          </w:p>
        </w:tc>
        <w:tc>
          <w:tcPr>
            <w:tcW w:w="6948" w:type="dxa"/>
          </w:tcPr>
          <w:p w14:paraId="756A50DA" w14:textId="77777777" w:rsidR="00212AC6" w:rsidRDefault="00212AC6" w:rsidP="00F10CC5">
            <w:pPr>
              <w:pStyle w:val="InfoBlue"/>
            </w:pPr>
            <w:r>
              <w:t>[Who is the stakeholder representative to the project?  (Optional if documented elsewhere.)  What we want here is names.]</w:t>
            </w:r>
          </w:p>
          <w:p w14:paraId="0AACA11A" w14:textId="6B455A1C" w:rsidR="00212AC6" w:rsidRPr="002E6D7D" w:rsidRDefault="00212AC6" w:rsidP="00F10CC5">
            <w:pPr>
              <w:pStyle w:val="ThnVnban"/>
            </w:pPr>
            <w:r>
              <w:t>Trưởng nhóm thực hiện. Nhóm thực hiện có thể chia thành nhiều nhóm nhỏ để có thể tập trung thực hiện nhiều công việc khác nhau. Mỗi nhóm nhỏ sẽ có một trưởng nhóm. Tuy nhiên, cần thiết phải có một trưởng nhóm tổng để quản lý, tổng hợp và kiểm soát công việc.</w:t>
            </w:r>
          </w:p>
        </w:tc>
      </w:tr>
      <w:tr w:rsidR="00212AC6" w14:paraId="1A029E47" w14:textId="77777777" w:rsidTr="00F10CC5">
        <w:tc>
          <w:tcPr>
            <w:tcW w:w="1890" w:type="dxa"/>
          </w:tcPr>
          <w:p w14:paraId="5A5CCE56" w14:textId="77777777" w:rsidR="00212AC6" w:rsidRDefault="00212AC6" w:rsidP="00F10CC5">
            <w:pPr>
              <w:rPr>
                <w:b/>
              </w:rPr>
            </w:pPr>
            <w:r>
              <w:rPr>
                <w:b/>
              </w:rPr>
              <w:t>Description</w:t>
            </w:r>
          </w:p>
        </w:tc>
        <w:tc>
          <w:tcPr>
            <w:tcW w:w="6948" w:type="dxa"/>
          </w:tcPr>
          <w:p w14:paraId="35649D6C" w14:textId="77777777" w:rsidR="00212AC6" w:rsidRDefault="00212AC6" w:rsidP="00F10CC5">
            <w:pPr>
              <w:pStyle w:val="InfoBlue"/>
            </w:pPr>
            <w:r>
              <w:t>[A brief description of the stakeholder type.]</w:t>
            </w:r>
          </w:p>
          <w:p w14:paraId="6FF80C74" w14:textId="1D3131D8" w:rsidR="00212AC6" w:rsidRPr="002E6D7D" w:rsidRDefault="00C94CD7" w:rsidP="00F10CC5">
            <w:pPr>
              <w:pStyle w:val="ThnVnban"/>
            </w:pPr>
            <w:r>
              <w:t>Là đội ngũ quan trọng, có nhiệm vụ tiếp nhận yêu cầu đã được phân tích, tiếp nhận các công việc đã được phân công để phát triển, nâng cấp sản phẩm.</w:t>
            </w:r>
          </w:p>
        </w:tc>
      </w:tr>
      <w:tr w:rsidR="00212AC6" w14:paraId="1C911A8F" w14:textId="77777777" w:rsidTr="00F10CC5">
        <w:tc>
          <w:tcPr>
            <w:tcW w:w="1890" w:type="dxa"/>
          </w:tcPr>
          <w:p w14:paraId="717EBF10" w14:textId="77777777" w:rsidR="00212AC6" w:rsidRDefault="00212AC6" w:rsidP="00F10CC5">
            <w:pPr>
              <w:rPr>
                <w:b/>
              </w:rPr>
            </w:pPr>
            <w:r>
              <w:rPr>
                <w:b/>
              </w:rPr>
              <w:t>Type</w:t>
            </w:r>
          </w:p>
        </w:tc>
        <w:tc>
          <w:tcPr>
            <w:tcW w:w="6948" w:type="dxa"/>
          </w:tcPr>
          <w:p w14:paraId="2674CEA3" w14:textId="77777777" w:rsidR="00212AC6" w:rsidRDefault="00212AC6" w:rsidP="00F10CC5">
            <w:pPr>
              <w:pStyle w:val="InfoBlue"/>
            </w:pPr>
            <w:r>
              <w:t>[Qualify the stakeholder’s expertise, technical background, and degree of sophistication—that is, guru, business, expert, casual user, and so on.]</w:t>
            </w:r>
          </w:p>
          <w:p w14:paraId="6A280693" w14:textId="1A1C1425" w:rsidR="00212AC6" w:rsidRPr="002E6D7D" w:rsidRDefault="00C94CD7" w:rsidP="00F10CC5">
            <w:pPr>
              <w:pStyle w:val="ThnVnban"/>
            </w:pPr>
            <w:r>
              <w:lastRenderedPageBreak/>
              <w:t>Đội ngũ này gồm những người có thể ở nhiều mức trình độ khác nhau, từ chuyên gia đến junior/fresher</w:t>
            </w:r>
            <w:r w:rsidR="0004385E">
              <w:t>.</w:t>
            </w:r>
          </w:p>
        </w:tc>
      </w:tr>
      <w:tr w:rsidR="00212AC6" w14:paraId="2550F026" w14:textId="77777777" w:rsidTr="00F10CC5">
        <w:tc>
          <w:tcPr>
            <w:tcW w:w="1890" w:type="dxa"/>
          </w:tcPr>
          <w:p w14:paraId="05B49BAC" w14:textId="77777777" w:rsidR="00212AC6" w:rsidRDefault="00212AC6" w:rsidP="00F10CC5">
            <w:pPr>
              <w:rPr>
                <w:b/>
              </w:rPr>
            </w:pPr>
            <w:r>
              <w:rPr>
                <w:b/>
              </w:rPr>
              <w:lastRenderedPageBreak/>
              <w:t>Responsibilities</w:t>
            </w:r>
          </w:p>
        </w:tc>
        <w:tc>
          <w:tcPr>
            <w:tcW w:w="6948" w:type="dxa"/>
          </w:tcPr>
          <w:p w14:paraId="7CC4C00A" w14:textId="77777777" w:rsidR="00212AC6" w:rsidRDefault="00212AC6" w:rsidP="00F10CC5">
            <w:pPr>
              <w:pStyle w:val="InfoBlue"/>
            </w:pPr>
            <w:r>
              <w:t>[List the stakeholder’s key responsibilities with regard to the system being developed—that is, their interest as a stakeholder.]</w:t>
            </w:r>
          </w:p>
          <w:p w14:paraId="2308466E" w14:textId="65607DF6" w:rsidR="00212AC6" w:rsidRDefault="0004385E" w:rsidP="00F10CC5">
            <w:pPr>
              <w:pStyle w:val="ThnVnban"/>
              <w:numPr>
                <w:ilvl w:val="0"/>
                <w:numId w:val="35"/>
              </w:numPr>
              <w:ind w:left="1126"/>
            </w:pPr>
            <w:r>
              <w:t>Phát triển và cài đặt ứng dụng dựa trên các yêu cầu thu thập được</w:t>
            </w:r>
          </w:p>
          <w:p w14:paraId="0F82BB1D" w14:textId="1DD53A97" w:rsidR="00212AC6" w:rsidRPr="002E6D7D" w:rsidRDefault="0004385E" w:rsidP="00F10CC5">
            <w:pPr>
              <w:pStyle w:val="ThnVnban"/>
              <w:numPr>
                <w:ilvl w:val="0"/>
                <w:numId w:val="35"/>
              </w:numPr>
              <w:ind w:left="1126"/>
            </w:pPr>
            <w:r>
              <w:t>Nâng cấp ứng dụng dựa trên các yêu cầu mới.</w:t>
            </w:r>
          </w:p>
        </w:tc>
      </w:tr>
      <w:tr w:rsidR="00212AC6" w14:paraId="3281E4E2" w14:textId="77777777" w:rsidTr="00F10CC5">
        <w:tc>
          <w:tcPr>
            <w:tcW w:w="1890" w:type="dxa"/>
          </w:tcPr>
          <w:p w14:paraId="2D19A684" w14:textId="77777777" w:rsidR="00212AC6" w:rsidRDefault="00212AC6" w:rsidP="00F10CC5">
            <w:pPr>
              <w:rPr>
                <w:b/>
              </w:rPr>
            </w:pPr>
            <w:r>
              <w:rPr>
                <w:b/>
              </w:rPr>
              <w:t>Success Criteria</w:t>
            </w:r>
          </w:p>
        </w:tc>
        <w:tc>
          <w:tcPr>
            <w:tcW w:w="6948" w:type="dxa"/>
          </w:tcPr>
          <w:p w14:paraId="4C15DF15" w14:textId="77777777" w:rsidR="00212AC6" w:rsidRDefault="00212AC6" w:rsidP="00F10CC5">
            <w:pPr>
              <w:pStyle w:val="InfoBlue"/>
            </w:pPr>
            <w:r>
              <w:t xml:space="preserve">[How does the stakeholder define success? </w:t>
            </w:r>
          </w:p>
          <w:p w14:paraId="7E1C0D41" w14:textId="77777777" w:rsidR="00212AC6" w:rsidRDefault="00212AC6" w:rsidP="00F10CC5">
            <w:pPr>
              <w:pStyle w:val="InfoBlue"/>
            </w:pPr>
            <w:r>
              <w:t>How is the stakeholder rewarded?]</w:t>
            </w:r>
          </w:p>
          <w:p w14:paraId="153574A5" w14:textId="12361923" w:rsidR="00212AC6" w:rsidRDefault="0004385E" w:rsidP="00F10CC5">
            <w:pPr>
              <w:pStyle w:val="ThnVnban"/>
              <w:numPr>
                <w:ilvl w:val="0"/>
                <w:numId w:val="36"/>
              </w:numPr>
              <w:ind w:left="1126"/>
            </w:pPr>
            <w:r>
              <w:t>Thành công được xác định khi ứng dụng được triển khai thành công đến tay người dùng.</w:t>
            </w:r>
          </w:p>
          <w:p w14:paraId="3EC8A580" w14:textId="4B4635D0" w:rsidR="00212AC6" w:rsidRPr="006B4479" w:rsidRDefault="0004385E" w:rsidP="00F10CC5">
            <w:pPr>
              <w:pStyle w:val="ThnVnban"/>
              <w:numPr>
                <w:ilvl w:val="0"/>
                <w:numId w:val="36"/>
              </w:numPr>
              <w:ind w:left="1126"/>
            </w:pPr>
            <w:r>
              <w:t>Là đội ngũ chính có tham gia vào quy trình nên phần thưởng phải xứng đáng với công sức bỏ ra.</w:t>
            </w:r>
          </w:p>
        </w:tc>
      </w:tr>
      <w:tr w:rsidR="00212AC6" w14:paraId="6DE0553D" w14:textId="77777777" w:rsidTr="00F10CC5">
        <w:tc>
          <w:tcPr>
            <w:tcW w:w="1890" w:type="dxa"/>
          </w:tcPr>
          <w:p w14:paraId="3C369395" w14:textId="77777777" w:rsidR="00212AC6" w:rsidRDefault="00212AC6" w:rsidP="00F10CC5">
            <w:pPr>
              <w:rPr>
                <w:b/>
              </w:rPr>
            </w:pPr>
            <w:r>
              <w:rPr>
                <w:b/>
              </w:rPr>
              <w:t>Involvement</w:t>
            </w:r>
          </w:p>
        </w:tc>
        <w:tc>
          <w:tcPr>
            <w:tcW w:w="6948" w:type="dxa"/>
          </w:tcPr>
          <w:p w14:paraId="14C8A109" w14:textId="77777777" w:rsidR="00212AC6" w:rsidRDefault="00212AC6" w:rsidP="00F10CC5">
            <w:pPr>
              <w:pStyle w:val="InfoBlue"/>
            </w:pPr>
            <w:r>
              <w:t>[How is the stakeholder involved in the project? Relate where possible to Rational Unified Process roles—that is, Requirements Reviewer and so on.]</w:t>
            </w:r>
          </w:p>
          <w:p w14:paraId="6FD68AF1" w14:textId="77777777" w:rsidR="00212AC6" w:rsidRDefault="00212AC6" w:rsidP="00F10CC5">
            <w:pPr>
              <w:pStyle w:val="ThnVnban"/>
              <w:numPr>
                <w:ilvl w:val="0"/>
                <w:numId w:val="37"/>
              </w:numPr>
              <w:ind w:left="1126"/>
            </w:pPr>
            <w:r>
              <w:t>Trực tiếp tham gia vào quy trình phát triển của dự án.</w:t>
            </w:r>
          </w:p>
          <w:p w14:paraId="149D33FE" w14:textId="263E364A" w:rsidR="00212AC6" w:rsidRPr="00387CC7" w:rsidRDefault="0004385E" w:rsidP="00F10CC5">
            <w:pPr>
              <w:pStyle w:val="ThnVnban"/>
              <w:numPr>
                <w:ilvl w:val="0"/>
                <w:numId w:val="37"/>
              </w:numPr>
              <w:ind w:left="1126"/>
            </w:pPr>
            <w:r>
              <w:t>Là đội ngũ chính trong việc tạo ra ứng dụng.</w:t>
            </w:r>
          </w:p>
        </w:tc>
      </w:tr>
      <w:tr w:rsidR="00212AC6" w14:paraId="470730E3" w14:textId="77777777" w:rsidTr="00F10CC5">
        <w:tc>
          <w:tcPr>
            <w:tcW w:w="1890" w:type="dxa"/>
          </w:tcPr>
          <w:p w14:paraId="5232E751" w14:textId="77777777" w:rsidR="00212AC6" w:rsidRDefault="00212AC6" w:rsidP="00F10CC5">
            <w:pPr>
              <w:rPr>
                <w:b/>
              </w:rPr>
            </w:pPr>
            <w:r>
              <w:rPr>
                <w:b/>
              </w:rPr>
              <w:t>Deliverables</w:t>
            </w:r>
          </w:p>
        </w:tc>
        <w:tc>
          <w:tcPr>
            <w:tcW w:w="6948" w:type="dxa"/>
          </w:tcPr>
          <w:p w14:paraId="05E0E678" w14:textId="77777777" w:rsidR="00212AC6" w:rsidRDefault="00212AC6" w:rsidP="00F10CC5">
            <w:pPr>
              <w:pStyle w:val="InfoBlue"/>
            </w:pPr>
            <w:r>
              <w:t>[Are there any additional deliverables required by the stakeholder?  These could be project deliverables or outputs from the system under development.]</w:t>
            </w:r>
          </w:p>
          <w:p w14:paraId="1FF64D7B" w14:textId="58A911D1" w:rsidR="00212AC6" w:rsidRPr="00387CC7" w:rsidRDefault="0004385E" w:rsidP="00F10CC5">
            <w:pPr>
              <w:pStyle w:val="ThnVnban"/>
            </w:pPr>
            <w:r>
              <w:t>Đôi khi đội ngũ này có thể yêu cầu thêm các bổ sung về phần cứng, phần mềm cũng như kinh phí để phát triển dự án.</w:t>
            </w:r>
          </w:p>
        </w:tc>
      </w:tr>
      <w:tr w:rsidR="00212AC6" w14:paraId="1AB0FC3F" w14:textId="77777777" w:rsidTr="00F10CC5">
        <w:tc>
          <w:tcPr>
            <w:tcW w:w="1890" w:type="dxa"/>
          </w:tcPr>
          <w:p w14:paraId="79EB600F" w14:textId="77777777" w:rsidR="00212AC6" w:rsidRDefault="00212AC6" w:rsidP="00F10CC5">
            <w:pPr>
              <w:rPr>
                <w:b/>
              </w:rPr>
            </w:pPr>
            <w:r>
              <w:rPr>
                <w:b/>
              </w:rPr>
              <w:t>Comments / Issues</w:t>
            </w:r>
          </w:p>
        </w:tc>
        <w:tc>
          <w:tcPr>
            <w:tcW w:w="6948" w:type="dxa"/>
          </w:tcPr>
          <w:p w14:paraId="55D1195B" w14:textId="77777777" w:rsidR="00212AC6" w:rsidRDefault="00212AC6" w:rsidP="00F10CC5">
            <w:pPr>
              <w:pStyle w:val="InfoBlue"/>
            </w:pPr>
            <w:r>
              <w:t>[Problems that interfere with success and any other relevant information go here.]</w:t>
            </w:r>
          </w:p>
          <w:p w14:paraId="51C6A647" w14:textId="77777777" w:rsidR="00212AC6" w:rsidRDefault="00212AC6" w:rsidP="00F10CC5">
            <w:pPr>
              <w:pStyle w:val="ThnVnban"/>
            </w:pPr>
            <w:r>
              <w:t>Các vấn đề cản trở đến việc hoàn thành dự án như:</w:t>
            </w:r>
          </w:p>
          <w:p w14:paraId="4CE5D30D" w14:textId="77777777" w:rsidR="00212AC6" w:rsidRDefault="00212AC6" w:rsidP="00F10CC5">
            <w:pPr>
              <w:pStyle w:val="ThnVnban"/>
              <w:numPr>
                <w:ilvl w:val="0"/>
                <w:numId w:val="38"/>
              </w:numPr>
              <w:ind w:left="1126"/>
            </w:pPr>
            <w:r>
              <w:t>Không xử lý tốt các vấn đề phát sinh</w:t>
            </w:r>
          </w:p>
          <w:p w14:paraId="76935370" w14:textId="77777777" w:rsidR="00212AC6" w:rsidRDefault="0004385E" w:rsidP="00F10CC5">
            <w:pPr>
              <w:pStyle w:val="ThnVnban"/>
              <w:numPr>
                <w:ilvl w:val="0"/>
                <w:numId w:val="38"/>
              </w:numPr>
              <w:ind w:left="1126"/>
            </w:pPr>
            <w:r>
              <w:t>Không có kế hoạch phát triển rõ ràng.</w:t>
            </w:r>
          </w:p>
          <w:p w14:paraId="27DE6AB9" w14:textId="2DDB35A1" w:rsidR="0004385E" w:rsidRPr="00387CC7" w:rsidRDefault="0004385E" w:rsidP="00F10CC5">
            <w:pPr>
              <w:pStyle w:val="ThnVnban"/>
              <w:numPr>
                <w:ilvl w:val="0"/>
                <w:numId w:val="38"/>
              </w:numPr>
              <w:ind w:left="1126"/>
            </w:pPr>
            <w:r>
              <w:t>Không có một hướng đi nhất quán, dẫn đến không tập trung để giải quyết một bài toán cụ thể được đưa ra.</w:t>
            </w:r>
          </w:p>
        </w:tc>
      </w:tr>
    </w:tbl>
    <w:p w14:paraId="56BAB71C" w14:textId="77777777" w:rsidR="00212AC6" w:rsidRPr="00212AC6" w:rsidRDefault="00212AC6" w:rsidP="00212AC6"/>
    <w:p w14:paraId="23FF1C05" w14:textId="12C9C9D7" w:rsidR="00212AC6" w:rsidRDefault="00212AC6" w:rsidP="00212AC6">
      <w:pPr>
        <w:pStyle w:val="u3"/>
      </w:pPr>
      <w:bookmarkStart w:id="54" w:name="_Toc98161168"/>
      <w:r>
        <w:t>Nhóm bảo trì dự án</w:t>
      </w:r>
      <w:bookmarkEnd w:id="5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039F634C" w14:textId="77777777" w:rsidTr="00F10CC5">
        <w:tc>
          <w:tcPr>
            <w:tcW w:w="1890" w:type="dxa"/>
          </w:tcPr>
          <w:p w14:paraId="594C51B8" w14:textId="77777777" w:rsidR="00212AC6" w:rsidRDefault="00212AC6" w:rsidP="00F10CC5">
            <w:pPr>
              <w:rPr>
                <w:b/>
              </w:rPr>
            </w:pPr>
            <w:r>
              <w:rPr>
                <w:b/>
              </w:rPr>
              <w:t>Representative</w:t>
            </w:r>
          </w:p>
        </w:tc>
        <w:tc>
          <w:tcPr>
            <w:tcW w:w="6948" w:type="dxa"/>
          </w:tcPr>
          <w:p w14:paraId="5FE7DA5B" w14:textId="77777777" w:rsidR="00212AC6" w:rsidRDefault="00212AC6" w:rsidP="00F10CC5">
            <w:pPr>
              <w:pStyle w:val="InfoBlue"/>
            </w:pPr>
            <w:r>
              <w:t>[Who is the stakeholder representative to the project?  (Optional if documented elsewhere.)  What we want here is names.]</w:t>
            </w:r>
          </w:p>
          <w:p w14:paraId="5CB0BF15" w14:textId="7AB34703" w:rsidR="00212AC6" w:rsidRPr="002E6D7D" w:rsidRDefault="0004385E" w:rsidP="00F10CC5">
            <w:pPr>
              <w:pStyle w:val="ThnVnban"/>
            </w:pPr>
            <w:r>
              <w:t>Trưởng nhóm bảo trì dự án</w:t>
            </w:r>
          </w:p>
        </w:tc>
      </w:tr>
      <w:tr w:rsidR="00212AC6" w14:paraId="49FB3BBA" w14:textId="77777777" w:rsidTr="00F10CC5">
        <w:tc>
          <w:tcPr>
            <w:tcW w:w="1890" w:type="dxa"/>
          </w:tcPr>
          <w:p w14:paraId="14B105D9" w14:textId="77777777" w:rsidR="00212AC6" w:rsidRDefault="00212AC6" w:rsidP="00F10CC5">
            <w:pPr>
              <w:rPr>
                <w:b/>
              </w:rPr>
            </w:pPr>
            <w:r>
              <w:rPr>
                <w:b/>
              </w:rPr>
              <w:t>Description</w:t>
            </w:r>
          </w:p>
        </w:tc>
        <w:tc>
          <w:tcPr>
            <w:tcW w:w="6948" w:type="dxa"/>
          </w:tcPr>
          <w:p w14:paraId="663A01E3" w14:textId="77777777" w:rsidR="00212AC6" w:rsidRDefault="00212AC6" w:rsidP="00F10CC5">
            <w:pPr>
              <w:pStyle w:val="InfoBlue"/>
            </w:pPr>
            <w:r>
              <w:t>[A brief description of the stakeholder type.]</w:t>
            </w:r>
          </w:p>
          <w:p w14:paraId="5A675A2C" w14:textId="7C9A0DD6" w:rsidR="00212AC6" w:rsidRPr="002E6D7D" w:rsidRDefault="0004385E" w:rsidP="00F10CC5">
            <w:pPr>
              <w:pStyle w:val="ThnVnban"/>
            </w:pPr>
            <w:r>
              <w:t>Là đội ngũ có nhiệm vụ kiểm tra, bảo trì hệ thống khi hệ thống đã đưa vào hoạt động.</w:t>
            </w:r>
          </w:p>
        </w:tc>
      </w:tr>
      <w:tr w:rsidR="00212AC6" w14:paraId="0012D1AC" w14:textId="77777777" w:rsidTr="00F10CC5">
        <w:tc>
          <w:tcPr>
            <w:tcW w:w="1890" w:type="dxa"/>
          </w:tcPr>
          <w:p w14:paraId="462F1E12" w14:textId="77777777" w:rsidR="00212AC6" w:rsidRDefault="00212AC6" w:rsidP="00F10CC5">
            <w:pPr>
              <w:rPr>
                <w:b/>
              </w:rPr>
            </w:pPr>
            <w:r>
              <w:rPr>
                <w:b/>
              </w:rPr>
              <w:t>Type</w:t>
            </w:r>
          </w:p>
        </w:tc>
        <w:tc>
          <w:tcPr>
            <w:tcW w:w="6948" w:type="dxa"/>
          </w:tcPr>
          <w:p w14:paraId="18A167AB" w14:textId="77777777" w:rsidR="00212AC6" w:rsidRDefault="00212AC6" w:rsidP="00F10CC5">
            <w:pPr>
              <w:pStyle w:val="InfoBlue"/>
            </w:pPr>
            <w:r>
              <w:t>[Qualify the stakeholder’s expertise, technical background, and degree of sophistication—that is, guru, business, expert, casual user, and so on.]</w:t>
            </w:r>
          </w:p>
          <w:p w14:paraId="0312B768" w14:textId="576629B4" w:rsidR="00212AC6" w:rsidRPr="002E6D7D" w:rsidRDefault="008D7D9D" w:rsidP="00F10CC5">
            <w:pPr>
              <w:pStyle w:val="ThnVnban"/>
            </w:pPr>
            <w:r>
              <w:t>Đội ngũ này gồm những người có thể ở nhiều mức trình độ khác nhau, từ chuyên gia đến junior/fresher.</w:t>
            </w:r>
          </w:p>
        </w:tc>
      </w:tr>
      <w:tr w:rsidR="00212AC6" w14:paraId="79063B30" w14:textId="77777777" w:rsidTr="00F10CC5">
        <w:tc>
          <w:tcPr>
            <w:tcW w:w="1890" w:type="dxa"/>
          </w:tcPr>
          <w:p w14:paraId="6D027280" w14:textId="77777777" w:rsidR="00212AC6" w:rsidRDefault="00212AC6" w:rsidP="00F10CC5">
            <w:pPr>
              <w:rPr>
                <w:b/>
              </w:rPr>
            </w:pPr>
            <w:r>
              <w:rPr>
                <w:b/>
              </w:rPr>
              <w:t>Responsibilities</w:t>
            </w:r>
          </w:p>
        </w:tc>
        <w:tc>
          <w:tcPr>
            <w:tcW w:w="6948" w:type="dxa"/>
          </w:tcPr>
          <w:p w14:paraId="11EF8020" w14:textId="77777777" w:rsidR="00212AC6" w:rsidRDefault="00212AC6" w:rsidP="00F10CC5">
            <w:pPr>
              <w:pStyle w:val="InfoBlue"/>
            </w:pPr>
            <w:r>
              <w:t xml:space="preserve">[List the stakeholder’s key responsibilities with regard to the system being </w:t>
            </w:r>
            <w:r>
              <w:lastRenderedPageBreak/>
              <w:t>developed—that is, their interest as a stakeholder.]</w:t>
            </w:r>
          </w:p>
          <w:p w14:paraId="610D0D31" w14:textId="77777777" w:rsidR="00B61AAB" w:rsidRDefault="00B61AAB" w:rsidP="00B61AAB">
            <w:pPr>
              <w:pStyle w:val="ThnVnban"/>
              <w:numPr>
                <w:ilvl w:val="0"/>
                <w:numId w:val="35"/>
              </w:numPr>
              <w:ind w:left="1126"/>
            </w:pPr>
            <w:r>
              <w:t>Kiểm soát quá trình vận hành của dự án</w:t>
            </w:r>
          </w:p>
          <w:p w14:paraId="6E7E2960" w14:textId="7A6938BD" w:rsidR="00B61AAB" w:rsidRPr="002E6D7D" w:rsidRDefault="00B61AAB" w:rsidP="00B61AAB">
            <w:pPr>
              <w:pStyle w:val="ThnVnban"/>
              <w:numPr>
                <w:ilvl w:val="0"/>
                <w:numId w:val="35"/>
              </w:numPr>
              <w:ind w:left="1126"/>
            </w:pPr>
            <w:r>
              <w:t>Bảo trì dự án nếu có lỗi phát sinh</w:t>
            </w:r>
          </w:p>
        </w:tc>
      </w:tr>
      <w:tr w:rsidR="00212AC6" w14:paraId="1AC6A21D" w14:textId="77777777" w:rsidTr="00F10CC5">
        <w:tc>
          <w:tcPr>
            <w:tcW w:w="1890" w:type="dxa"/>
          </w:tcPr>
          <w:p w14:paraId="7F198F41" w14:textId="77777777" w:rsidR="00212AC6" w:rsidRDefault="00212AC6" w:rsidP="00F10CC5">
            <w:pPr>
              <w:rPr>
                <w:b/>
              </w:rPr>
            </w:pPr>
            <w:r>
              <w:rPr>
                <w:b/>
              </w:rPr>
              <w:lastRenderedPageBreak/>
              <w:t>Success Criteria</w:t>
            </w:r>
          </w:p>
        </w:tc>
        <w:tc>
          <w:tcPr>
            <w:tcW w:w="6948" w:type="dxa"/>
          </w:tcPr>
          <w:p w14:paraId="1299A355" w14:textId="77777777" w:rsidR="00212AC6" w:rsidRDefault="00212AC6" w:rsidP="00F10CC5">
            <w:pPr>
              <w:pStyle w:val="InfoBlue"/>
            </w:pPr>
            <w:r>
              <w:t xml:space="preserve">[How does the stakeholder define success? </w:t>
            </w:r>
          </w:p>
          <w:p w14:paraId="2B1BAAF4" w14:textId="77777777" w:rsidR="00212AC6" w:rsidRDefault="00212AC6" w:rsidP="00F10CC5">
            <w:pPr>
              <w:pStyle w:val="InfoBlue"/>
            </w:pPr>
            <w:r>
              <w:t>How is the stakeholder rewarded?]</w:t>
            </w:r>
          </w:p>
          <w:p w14:paraId="367E4051" w14:textId="77777777" w:rsidR="00212AC6" w:rsidRDefault="00B61AAB" w:rsidP="00F10CC5">
            <w:pPr>
              <w:pStyle w:val="ThnVnban"/>
              <w:numPr>
                <w:ilvl w:val="0"/>
                <w:numId w:val="36"/>
              </w:numPr>
              <w:ind w:left="1126"/>
            </w:pPr>
            <w:r>
              <w:t>Thành công được xác định khi lỗi phát sinh trong quá trình vận hành được xử lý nhanh chóng.</w:t>
            </w:r>
          </w:p>
          <w:p w14:paraId="6A31FD13" w14:textId="022DDBA1" w:rsidR="00FD0E46" w:rsidRPr="006B4479" w:rsidRDefault="00FD0E46" w:rsidP="00F10CC5">
            <w:pPr>
              <w:pStyle w:val="ThnVnban"/>
              <w:numPr>
                <w:ilvl w:val="0"/>
                <w:numId w:val="36"/>
              </w:numPr>
              <w:ind w:left="1126"/>
            </w:pPr>
            <w:r>
              <w:t xml:space="preserve">Là đội ngũ tham gia trực tiếp vào quá trình vận hành nên </w:t>
            </w:r>
            <w:r w:rsidR="00787E41">
              <w:t>có mức thưởng xứng đáng.</w:t>
            </w:r>
          </w:p>
        </w:tc>
      </w:tr>
      <w:tr w:rsidR="00212AC6" w14:paraId="24B1F9F5" w14:textId="77777777" w:rsidTr="00F10CC5">
        <w:tc>
          <w:tcPr>
            <w:tcW w:w="1890" w:type="dxa"/>
          </w:tcPr>
          <w:p w14:paraId="5145EEB4" w14:textId="77777777" w:rsidR="00212AC6" w:rsidRDefault="00212AC6" w:rsidP="00F10CC5">
            <w:pPr>
              <w:rPr>
                <w:b/>
              </w:rPr>
            </w:pPr>
            <w:r>
              <w:rPr>
                <w:b/>
              </w:rPr>
              <w:t>Involvement</w:t>
            </w:r>
          </w:p>
        </w:tc>
        <w:tc>
          <w:tcPr>
            <w:tcW w:w="6948" w:type="dxa"/>
          </w:tcPr>
          <w:p w14:paraId="02E343C4" w14:textId="77777777" w:rsidR="00212AC6" w:rsidRDefault="00212AC6" w:rsidP="00F10CC5">
            <w:pPr>
              <w:pStyle w:val="InfoBlue"/>
            </w:pPr>
            <w:r>
              <w:t>[How is the stakeholder involved in the project? Relate where possible to Rational Unified Process roles—that is, Requirements Reviewer and so on.]</w:t>
            </w:r>
          </w:p>
          <w:p w14:paraId="3F4A692F" w14:textId="65DFD019" w:rsidR="00212AC6" w:rsidRPr="00387CC7" w:rsidRDefault="00212AC6" w:rsidP="00787E41">
            <w:pPr>
              <w:pStyle w:val="ThnVnban"/>
              <w:numPr>
                <w:ilvl w:val="0"/>
                <w:numId w:val="37"/>
              </w:numPr>
              <w:ind w:left="1126"/>
            </w:pPr>
            <w:r>
              <w:t xml:space="preserve">Trực tiếp tham gia vào </w:t>
            </w:r>
            <w:r w:rsidR="00787E41">
              <w:t>quá trình vận hành của ứng dụng.</w:t>
            </w:r>
            <w:r>
              <w:t xml:space="preserve"> </w:t>
            </w:r>
          </w:p>
        </w:tc>
      </w:tr>
      <w:tr w:rsidR="00212AC6" w14:paraId="56185B24" w14:textId="77777777" w:rsidTr="00F10CC5">
        <w:tc>
          <w:tcPr>
            <w:tcW w:w="1890" w:type="dxa"/>
          </w:tcPr>
          <w:p w14:paraId="5ACEE33A" w14:textId="77777777" w:rsidR="00212AC6" w:rsidRDefault="00212AC6" w:rsidP="00F10CC5">
            <w:pPr>
              <w:rPr>
                <w:b/>
              </w:rPr>
            </w:pPr>
            <w:r>
              <w:rPr>
                <w:b/>
              </w:rPr>
              <w:t>Deliverables</w:t>
            </w:r>
          </w:p>
        </w:tc>
        <w:tc>
          <w:tcPr>
            <w:tcW w:w="6948" w:type="dxa"/>
          </w:tcPr>
          <w:p w14:paraId="4DEFFCE3" w14:textId="77777777" w:rsidR="00212AC6" w:rsidRDefault="00212AC6" w:rsidP="00F10CC5">
            <w:pPr>
              <w:pStyle w:val="InfoBlue"/>
            </w:pPr>
            <w:r>
              <w:t>[Are there any additional deliverables required by the stakeholder?  These could be project deliverables or outputs from the system under development.]</w:t>
            </w:r>
          </w:p>
          <w:p w14:paraId="0AC581FC" w14:textId="0F7CA4AD" w:rsidR="00212AC6" w:rsidRPr="00387CC7" w:rsidRDefault="00787E41" w:rsidP="00F10CC5">
            <w:pPr>
              <w:pStyle w:val="ThnVnban"/>
            </w:pPr>
            <w:r>
              <w:t>Đôi khi sẽ có các yêu cầu về phần cứng, phẩn mềm, …</w:t>
            </w:r>
          </w:p>
        </w:tc>
      </w:tr>
      <w:tr w:rsidR="00212AC6" w14:paraId="74496B81" w14:textId="77777777" w:rsidTr="00F10CC5">
        <w:tc>
          <w:tcPr>
            <w:tcW w:w="1890" w:type="dxa"/>
          </w:tcPr>
          <w:p w14:paraId="7F6D4F90" w14:textId="77777777" w:rsidR="00212AC6" w:rsidRDefault="00212AC6" w:rsidP="00F10CC5">
            <w:pPr>
              <w:rPr>
                <w:b/>
              </w:rPr>
            </w:pPr>
            <w:r>
              <w:rPr>
                <w:b/>
              </w:rPr>
              <w:t>Comments / Issues</w:t>
            </w:r>
          </w:p>
        </w:tc>
        <w:tc>
          <w:tcPr>
            <w:tcW w:w="6948" w:type="dxa"/>
          </w:tcPr>
          <w:p w14:paraId="1F923F33" w14:textId="77777777" w:rsidR="00212AC6" w:rsidRDefault="00212AC6" w:rsidP="00F10CC5">
            <w:pPr>
              <w:pStyle w:val="InfoBlue"/>
            </w:pPr>
            <w:r>
              <w:t>[Problems that interfere with success and any other relevant information go here.]</w:t>
            </w:r>
          </w:p>
          <w:p w14:paraId="488F52FB" w14:textId="77777777" w:rsidR="00212AC6" w:rsidRDefault="00212AC6" w:rsidP="00F10CC5">
            <w:pPr>
              <w:pStyle w:val="ThnVnban"/>
            </w:pPr>
            <w:r>
              <w:t>Các vấn đề cản trở đến việc hoàn thành dự án như:</w:t>
            </w:r>
          </w:p>
          <w:p w14:paraId="3D6F3DA7" w14:textId="77777777" w:rsidR="00212AC6" w:rsidRDefault="00212AC6" w:rsidP="00F10CC5">
            <w:pPr>
              <w:pStyle w:val="ThnVnban"/>
              <w:numPr>
                <w:ilvl w:val="0"/>
                <w:numId w:val="38"/>
              </w:numPr>
              <w:ind w:left="1126"/>
            </w:pPr>
            <w:r>
              <w:t>Không xử lý tốt các vấn đề phát sinh</w:t>
            </w:r>
          </w:p>
          <w:p w14:paraId="6F9CFAAB" w14:textId="3E535DBC" w:rsidR="00212AC6" w:rsidRPr="00387CC7" w:rsidRDefault="00787E41" w:rsidP="00F10CC5">
            <w:pPr>
              <w:pStyle w:val="ThnVnban"/>
              <w:numPr>
                <w:ilvl w:val="0"/>
                <w:numId w:val="38"/>
              </w:numPr>
              <w:ind w:left="1126"/>
            </w:pPr>
            <w:r>
              <w:t>Chưa có đủ kiến thức, kinh nghiệm để xử lý một lỗi nào đó.</w:t>
            </w:r>
          </w:p>
        </w:tc>
      </w:tr>
    </w:tbl>
    <w:p w14:paraId="6251057C" w14:textId="77777777" w:rsidR="00212AC6" w:rsidRPr="00212AC6" w:rsidRDefault="00212AC6" w:rsidP="00212AC6"/>
    <w:p w14:paraId="2AD1027E" w14:textId="3FAE1798" w:rsidR="00212AC6" w:rsidRDefault="00212AC6" w:rsidP="00212AC6">
      <w:pPr>
        <w:pStyle w:val="u3"/>
      </w:pPr>
      <w:bookmarkStart w:id="55" w:name="_Toc98161169"/>
      <w:r>
        <w:t>Nhóm quản lý yêu cầu</w:t>
      </w:r>
      <w:bookmarkEnd w:id="5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03450B9D" w14:textId="77777777" w:rsidTr="00F10CC5">
        <w:tc>
          <w:tcPr>
            <w:tcW w:w="1890" w:type="dxa"/>
          </w:tcPr>
          <w:p w14:paraId="6F38ACA3" w14:textId="77777777" w:rsidR="00212AC6" w:rsidRDefault="00212AC6" w:rsidP="00F10CC5">
            <w:pPr>
              <w:rPr>
                <w:b/>
              </w:rPr>
            </w:pPr>
            <w:r>
              <w:rPr>
                <w:b/>
              </w:rPr>
              <w:t>Representative</w:t>
            </w:r>
          </w:p>
        </w:tc>
        <w:tc>
          <w:tcPr>
            <w:tcW w:w="6948" w:type="dxa"/>
          </w:tcPr>
          <w:p w14:paraId="6C43E4C5" w14:textId="77777777" w:rsidR="00212AC6" w:rsidRDefault="00212AC6" w:rsidP="00F10CC5">
            <w:pPr>
              <w:pStyle w:val="InfoBlue"/>
            </w:pPr>
            <w:r>
              <w:t>[Who is the stakeholder representative to the project?  (Optional if documented elsewhere.)  What we want here is names.]</w:t>
            </w:r>
          </w:p>
          <w:p w14:paraId="03AC47A4" w14:textId="564BE44A" w:rsidR="00212AC6" w:rsidRPr="002E6D7D" w:rsidRDefault="00FA494E" w:rsidP="00F10CC5">
            <w:pPr>
              <w:pStyle w:val="ThnVnban"/>
            </w:pPr>
            <w:r>
              <w:t>Trưởng nhóm quản lý yêu cầu</w:t>
            </w:r>
          </w:p>
        </w:tc>
      </w:tr>
      <w:tr w:rsidR="00212AC6" w14:paraId="782570B7" w14:textId="77777777" w:rsidTr="00F10CC5">
        <w:tc>
          <w:tcPr>
            <w:tcW w:w="1890" w:type="dxa"/>
          </w:tcPr>
          <w:p w14:paraId="0ADB3FE2" w14:textId="77777777" w:rsidR="00212AC6" w:rsidRDefault="00212AC6" w:rsidP="00F10CC5">
            <w:pPr>
              <w:rPr>
                <w:b/>
              </w:rPr>
            </w:pPr>
            <w:r>
              <w:rPr>
                <w:b/>
              </w:rPr>
              <w:t>Description</w:t>
            </w:r>
          </w:p>
        </w:tc>
        <w:tc>
          <w:tcPr>
            <w:tcW w:w="6948" w:type="dxa"/>
          </w:tcPr>
          <w:p w14:paraId="182E7D46" w14:textId="77777777" w:rsidR="00212AC6" w:rsidRDefault="00212AC6" w:rsidP="00F10CC5">
            <w:pPr>
              <w:pStyle w:val="InfoBlue"/>
            </w:pPr>
            <w:r>
              <w:t>[A brief description of the stakeholder type.]</w:t>
            </w:r>
          </w:p>
          <w:p w14:paraId="4A88AB6E" w14:textId="09A7F44F" w:rsidR="00212AC6" w:rsidRPr="002E6D7D" w:rsidRDefault="00FA494E" w:rsidP="00F10CC5">
            <w:pPr>
              <w:pStyle w:val="ThnVnban"/>
            </w:pPr>
            <w:r>
              <w:t>Là đội ngũ thu thập, phân tích để đưa ra tài liệu, và quản lý yêu cầu phần mềm.</w:t>
            </w:r>
          </w:p>
        </w:tc>
      </w:tr>
      <w:tr w:rsidR="00212AC6" w14:paraId="35FC477C" w14:textId="77777777" w:rsidTr="00F10CC5">
        <w:tc>
          <w:tcPr>
            <w:tcW w:w="1890" w:type="dxa"/>
          </w:tcPr>
          <w:p w14:paraId="4F62053B" w14:textId="77777777" w:rsidR="00212AC6" w:rsidRDefault="00212AC6" w:rsidP="00F10CC5">
            <w:pPr>
              <w:rPr>
                <w:b/>
              </w:rPr>
            </w:pPr>
            <w:r>
              <w:rPr>
                <w:b/>
              </w:rPr>
              <w:t>Type</w:t>
            </w:r>
          </w:p>
        </w:tc>
        <w:tc>
          <w:tcPr>
            <w:tcW w:w="6948" w:type="dxa"/>
          </w:tcPr>
          <w:p w14:paraId="7E6F7FDF" w14:textId="77777777" w:rsidR="00212AC6" w:rsidRDefault="00212AC6" w:rsidP="00F10CC5">
            <w:pPr>
              <w:pStyle w:val="InfoBlue"/>
            </w:pPr>
            <w:r>
              <w:t>[Qualify the stakeholder’s expertise, technical background, and degree of sophistication—that is, guru, business, expert, casual user, and so on.]</w:t>
            </w:r>
          </w:p>
          <w:p w14:paraId="16898D3E" w14:textId="16C13E23" w:rsidR="00212AC6" w:rsidRPr="002E6D7D" w:rsidRDefault="00FA494E" w:rsidP="00F10CC5">
            <w:pPr>
              <w:pStyle w:val="ThnVnban"/>
            </w:pPr>
            <w:r>
              <w:t>Trình độ chuyên môn cao</w:t>
            </w:r>
          </w:p>
        </w:tc>
      </w:tr>
      <w:tr w:rsidR="00212AC6" w14:paraId="2A205F6C" w14:textId="77777777" w:rsidTr="00F10CC5">
        <w:tc>
          <w:tcPr>
            <w:tcW w:w="1890" w:type="dxa"/>
          </w:tcPr>
          <w:p w14:paraId="2A4F3039" w14:textId="77777777" w:rsidR="00212AC6" w:rsidRDefault="00212AC6" w:rsidP="00F10CC5">
            <w:pPr>
              <w:rPr>
                <w:b/>
              </w:rPr>
            </w:pPr>
            <w:r>
              <w:rPr>
                <w:b/>
              </w:rPr>
              <w:t>Responsibilities</w:t>
            </w:r>
          </w:p>
        </w:tc>
        <w:tc>
          <w:tcPr>
            <w:tcW w:w="6948" w:type="dxa"/>
          </w:tcPr>
          <w:p w14:paraId="3AF9BBD2" w14:textId="77777777" w:rsidR="00212AC6" w:rsidRDefault="00212AC6" w:rsidP="00F10CC5">
            <w:pPr>
              <w:pStyle w:val="InfoBlue"/>
            </w:pPr>
            <w:r>
              <w:t>[List the stakeholder’s key responsibilities with regard to the system being developed—that is, their interest as a stakeholder.]</w:t>
            </w:r>
          </w:p>
          <w:p w14:paraId="6AF9E329" w14:textId="77777777" w:rsidR="00212AC6" w:rsidRDefault="00FA494E" w:rsidP="00F10CC5">
            <w:pPr>
              <w:pStyle w:val="ThnVnban"/>
              <w:numPr>
                <w:ilvl w:val="0"/>
                <w:numId w:val="35"/>
              </w:numPr>
              <w:ind w:left="1126"/>
            </w:pPr>
            <w:r>
              <w:t>Thu thập các yêu cầu</w:t>
            </w:r>
          </w:p>
          <w:p w14:paraId="3811D6FF" w14:textId="77777777" w:rsidR="00FA494E" w:rsidRDefault="00FA494E" w:rsidP="00F10CC5">
            <w:pPr>
              <w:pStyle w:val="ThnVnban"/>
              <w:numPr>
                <w:ilvl w:val="0"/>
                <w:numId w:val="35"/>
              </w:numPr>
              <w:ind w:left="1126"/>
            </w:pPr>
            <w:r>
              <w:t>Phân tích yêu cầu để cho ra tài liệu</w:t>
            </w:r>
          </w:p>
          <w:p w14:paraId="3F974AE1" w14:textId="09C1DA4F" w:rsidR="00FA494E" w:rsidRPr="002E6D7D" w:rsidRDefault="00FA494E" w:rsidP="00F10CC5">
            <w:pPr>
              <w:pStyle w:val="ThnVnban"/>
              <w:numPr>
                <w:ilvl w:val="0"/>
                <w:numId w:val="35"/>
              </w:numPr>
              <w:ind w:left="1126"/>
            </w:pPr>
            <w:r>
              <w:t>Quản lý các yêu cầu phần m</w:t>
            </w:r>
          </w:p>
        </w:tc>
      </w:tr>
      <w:tr w:rsidR="00212AC6" w14:paraId="4DFCA826" w14:textId="77777777" w:rsidTr="00F10CC5">
        <w:tc>
          <w:tcPr>
            <w:tcW w:w="1890" w:type="dxa"/>
          </w:tcPr>
          <w:p w14:paraId="36F9893A" w14:textId="77777777" w:rsidR="00212AC6" w:rsidRDefault="00212AC6" w:rsidP="00F10CC5">
            <w:pPr>
              <w:rPr>
                <w:b/>
              </w:rPr>
            </w:pPr>
            <w:r>
              <w:rPr>
                <w:b/>
              </w:rPr>
              <w:t>Success Criteria</w:t>
            </w:r>
          </w:p>
        </w:tc>
        <w:tc>
          <w:tcPr>
            <w:tcW w:w="6948" w:type="dxa"/>
          </w:tcPr>
          <w:p w14:paraId="1E124B7E" w14:textId="77777777" w:rsidR="00212AC6" w:rsidRDefault="00212AC6" w:rsidP="00F10CC5">
            <w:pPr>
              <w:pStyle w:val="InfoBlue"/>
            </w:pPr>
            <w:r>
              <w:t xml:space="preserve">[How does the stakeholder define success? </w:t>
            </w:r>
          </w:p>
          <w:p w14:paraId="3EE6D6F2" w14:textId="77777777" w:rsidR="00212AC6" w:rsidRDefault="00212AC6" w:rsidP="00F10CC5">
            <w:pPr>
              <w:pStyle w:val="InfoBlue"/>
            </w:pPr>
            <w:r>
              <w:t>How is the stakeholder rewarded?]</w:t>
            </w:r>
          </w:p>
          <w:p w14:paraId="2ACED242" w14:textId="739E5291" w:rsidR="008D7D9D" w:rsidRDefault="00B61AAB" w:rsidP="008D7D9D">
            <w:pPr>
              <w:pStyle w:val="ThnVnban"/>
              <w:numPr>
                <w:ilvl w:val="0"/>
                <w:numId w:val="36"/>
              </w:numPr>
              <w:ind w:left="1126"/>
            </w:pPr>
            <w:r>
              <w:lastRenderedPageBreak/>
              <w:t xml:space="preserve">Thành công được xác định khi thu thập và phân tích rõ ràng được các yêu cầu của khách hàng. Tài liệu phải rõ ràng để các team khác sử </w:t>
            </w:r>
            <w:r w:rsidR="00787E41">
              <w:t>dụng.</w:t>
            </w:r>
          </w:p>
          <w:p w14:paraId="416B5730" w14:textId="741BAC52" w:rsidR="00212AC6" w:rsidRPr="006B4479" w:rsidRDefault="00787E41" w:rsidP="008D7D9D">
            <w:pPr>
              <w:pStyle w:val="ThnVnban"/>
              <w:numPr>
                <w:ilvl w:val="0"/>
                <w:numId w:val="36"/>
              </w:numPr>
              <w:ind w:left="1126"/>
            </w:pPr>
            <w:r>
              <w:t>Là đội ngũ có trách nhiệm đầu tiên trong quy trình phát triển nên phần thưởng phải xứng đáng với công sức bỏ ra.</w:t>
            </w:r>
          </w:p>
        </w:tc>
      </w:tr>
      <w:tr w:rsidR="00212AC6" w14:paraId="14296555" w14:textId="77777777" w:rsidTr="00F10CC5">
        <w:tc>
          <w:tcPr>
            <w:tcW w:w="1890" w:type="dxa"/>
          </w:tcPr>
          <w:p w14:paraId="70CBA03B" w14:textId="77777777" w:rsidR="00212AC6" w:rsidRDefault="00212AC6" w:rsidP="00F10CC5">
            <w:pPr>
              <w:rPr>
                <w:b/>
              </w:rPr>
            </w:pPr>
            <w:r>
              <w:rPr>
                <w:b/>
              </w:rPr>
              <w:lastRenderedPageBreak/>
              <w:t>Involvement</w:t>
            </w:r>
          </w:p>
        </w:tc>
        <w:tc>
          <w:tcPr>
            <w:tcW w:w="6948" w:type="dxa"/>
          </w:tcPr>
          <w:p w14:paraId="4ECEDCE3" w14:textId="77777777" w:rsidR="00212AC6" w:rsidRDefault="00212AC6" w:rsidP="00F10CC5">
            <w:pPr>
              <w:pStyle w:val="InfoBlue"/>
            </w:pPr>
            <w:r>
              <w:t>[How is the stakeholder involved in the project? Relate where possible to Rational Unified Process roles—that is, Requirements Reviewer and so on.]</w:t>
            </w:r>
          </w:p>
          <w:p w14:paraId="2C9967A1" w14:textId="5695ED39" w:rsidR="00212AC6" w:rsidRPr="00387CC7" w:rsidRDefault="00787E41" w:rsidP="008D7D9D">
            <w:pPr>
              <w:pStyle w:val="ThnVnban"/>
              <w:numPr>
                <w:ilvl w:val="0"/>
                <w:numId w:val="37"/>
              </w:numPr>
              <w:ind w:left="1126"/>
            </w:pPr>
            <w:r>
              <w:t>Tham gia vào đầu quy trình cũng như sau khi sản phẩm được vận hành hay trong suốt quá trình phát triển sản phẩm để thu thập các yêu cầu của người dùng xuyên suốt thời gian.</w:t>
            </w:r>
          </w:p>
        </w:tc>
      </w:tr>
      <w:tr w:rsidR="00212AC6" w14:paraId="7264D446" w14:textId="77777777" w:rsidTr="00F10CC5">
        <w:tc>
          <w:tcPr>
            <w:tcW w:w="1890" w:type="dxa"/>
          </w:tcPr>
          <w:p w14:paraId="13211931" w14:textId="77777777" w:rsidR="00212AC6" w:rsidRDefault="00212AC6" w:rsidP="00F10CC5">
            <w:pPr>
              <w:rPr>
                <w:b/>
              </w:rPr>
            </w:pPr>
            <w:r>
              <w:rPr>
                <w:b/>
              </w:rPr>
              <w:t>Deliverables</w:t>
            </w:r>
          </w:p>
        </w:tc>
        <w:tc>
          <w:tcPr>
            <w:tcW w:w="6948" w:type="dxa"/>
          </w:tcPr>
          <w:p w14:paraId="77D01FD3" w14:textId="77777777" w:rsidR="00212AC6" w:rsidRDefault="00212AC6" w:rsidP="00F10CC5">
            <w:pPr>
              <w:pStyle w:val="InfoBlue"/>
            </w:pPr>
            <w:r>
              <w:t>[Are there any additional deliverables required by the stakeholder?  These could be project deliverables or outputs from the system under development.]</w:t>
            </w:r>
          </w:p>
          <w:p w14:paraId="0661D63F" w14:textId="5126583B" w:rsidR="00212AC6" w:rsidRPr="00387CC7" w:rsidRDefault="00787E41" w:rsidP="00F10CC5">
            <w:pPr>
              <w:pStyle w:val="ThnVnban"/>
            </w:pPr>
            <w:r>
              <w:t>Có thể không có thêm yêu cầu gì hoặc yêu cầu không đáng kể.</w:t>
            </w:r>
          </w:p>
        </w:tc>
      </w:tr>
      <w:tr w:rsidR="00212AC6" w14:paraId="2FEE4507" w14:textId="77777777" w:rsidTr="00F10CC5">
        <w:tc>
          <w:tcPr>
            <w:tcW w:w="1890" w:type="dxa"/>
          </w:tcPr>
          <w:p w14:paraId="213073C6" w14:textId="77777777" w:rsidR="00212AC6" w:rsidRDefault="00212AC6" w:rsidP="00F10CC5">
            <w:pPr>
              <w:rPr>
                <w:b/>
              </w:rPr>
            </w:pPr>
            <w:r>
              <w:rPr>
                <w:b/>
              </w:rPr>
              <w:t>Comments / Issues</w:t>
            </w:r>
          </w:p>
        </w:tc>
        <w:tc>
          <w:tcPr>
            <w:tcW w:w="6948" w:type="dxa"/>
          </w:tcPr>
          <w:p w14:paraId="5AD62D99" w14:textId="77777777" w:rsidR="00212AC6" w:rsidRDefault="00212AC6" w:rsidP="00F10CC5">
            <w:pPr>
              <w:pStyle w:val="InfoBlue"/>
            </w:pPr>
            <w:r>
              <w:t>[Problems that interfere with success and any other relevant information go here.]</w:t>
            </w:r>
          </w:p>
          <w:p w14:paraId="65A02909" w14:textId="77777777" w:rsidR="00212AC6" w:rsidRDefault="00212AC6" w:rsidP="00F10CC5">
            <w:pPr>
              <w:pStyle w:val="ThnVnban"/>
            </w:pPr>
            <w:r>
              <w:t>Các vấn đề cản trở đến việc hoàn thành dự án như:</w:t>
            </w:r>
          </w:p>
          <w:p w14:paraId="4C533209" w14:textId="77777777" w:rsidR="00212AC6" w:rsidRDefault="00212AC6" w:rsidP="00F10CC5">
            <w:pPr>
              <w:pStyle w:val="ThnVnban"/>
              <w:numPr>
                <w:ilvl w:val="0"/>
                <w:numId w:val="38"/>
              </w:numPr>
              <w:ind w:left="1126"/>
            </w:pPr>
            <w:r>
              <w:t>Không xử lý tốt các vấn đề phát sinh</w:t>
            </w:r>
          </w:p>
          <w:p w14:paraId="2EB34F19" w14:textId="6A0073DC" w:rsidR="00212AC6" w:rsidRPr="00387CC7" w:rsidRDefault="00787E41" w:rsidP="00F10CC5">
            <w:pPr>
              <w:pStyle w:val="ThnVnban"/>
              <w:numPr>
                <w:ilvl w:val="0"/>
                <w:numId w:val="38"/>
              </w:numPr>
              <w:ind w:left="1126"/>
            </w:pPr>
            <w:r>
              <w:t>Không nắm rõ được mục tiêu của dự án dẫn đến việc thu thập yêu cầu bị lạc đề cũng như không đúng vào trọng tâm.</w:t>
            </w:r>
          </w:p>
        </w:tc>
      </w:tr>
    </w:tbl>
    <w:p w14:paraId="14CBF312" w14:textId="77777777" w:rsidR="00212AC6" w:rsidRPr="00212AC6" w:rsidRDefault="00212AC6" w:rsidP="00212AC6"/>
    <w:p w14:paraId="3519058B" w14:textId="62DAFA4D" w:rsidR="00212AC6" w:rsidRDefault="00212AC6" w:rsidP="00212AC6">
      <w:pPr>
        <w:pStyle w:val="u3"/>
      </w:pPr>
      <w:bookmarkStart w:id="56" w:name="_Toc98161170"/>
      <w:r>
        <w:t>Nhóm kiểm thử sản phẩm</w:t>
      </w:r>
      <w:bookmarkEnd w:id="56"/>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3DEF2415" w14:textId="77777777" w:rsidTr="00F10CC5">
        <w:tc>
          <w:tcPr>
            <w:tcW w:w="1890" w:type="dxa"/>
          </w:tcPr>
          <w:p w14:paraId="653C448E" w14:textId="77777777" w:rsidR="00212AC6" w:rsidRDefault="00212AC6" w:rsidP="00F10CC5">
            <w:pPr>
              <w:rPr>
                <w:b/>
              </w:rPr>
            </w:pPr>
            <w:r>
              <w:rPr>
                <w:b/>
              </w:rPr>
              <w:t>Representative</w:t>
            </w:r>
          </w:p>
        </w:tc>
        <w:tc>
          <w:tcPr>
            <w:tcW w:w="6948" w:type="dxa"/>
          </w:tcPr>
          <w:p w14:paraId="541ED86C" w14:textId="77777777" w:rsidR="00212AC6" w:rsidRDefault="00212AC6" w:rsidP="00F10CC5">
            <w:pPr>
              <w:pStyle w:val="InfoBlue"/>
            </w:pPr>
            <w:r>
              <w:t>[Who is the stakeholder representative to the project?  (Optional if documented elsewhere.)  What we want here is names.]</w:t>
            </w:r>
          </w:p>
          <w:p w14:paraId="3E618319" w14:textId="4E441CE0" w:rsidR="00212AC6" w:rsidRPr="002E6D7D" w:rsidRDefault="00787E41" w:rsidP="00F10CC5">
            <w:pPr>
              <w:pStyle w:val="ThnVnban"/>
            </w:pPr>
            <w:r>
              <w:t>Trưởng nhóm kiểm thử</w:t>
            </w:r>
          </w:p>
        </w:tc>
      </w:tr>
      <w:tr w:rsidR="00212AC6" w14:paraId="691D7611" w14:textId="77777777" w:rsidTr="00F10CC5">
        <w:tc>
          <w:tcPr>
            <w:tcW w:w="1890" w:type="dxa"/>
          </w:tcPr>
          <w:p w14:paraId="1A4816D8" w14:textId="77777777" w:rsidR="00212AC6" w:rsidRDefault="00212AC6" w:rsidP="00F10CC5">
            <w:pPr>
              <w:rPr>
                <w:b/>
              </w:rPr>
            </w:pPr>
            <w:r>
              <w:rPr>
                <w:b/>
              </w:rPr>
              <w:t>Description</w:t>
            </w:r>
          </w:p>
        </w:tc>
        <w:tc>
          <w:tcPr>
            <w:tcW w:w="6948" w:type="dxa"/>
          </w:tcPr>
          <w:p w14:paraId="5AA10E72" w14:textId="77777777" w:rsidR="00212AC6" w:rsidRDefault="00212AC6" w:rsidP="00F10CC5">
            <w:pPr>
              <w:pStyle w:val="InfoBlue"/>
            </w:pPr>
            <w:r>
              <w:t>[A brief description of the stakeholder type.]</w:t>
            </w:r>
          </w:p>
          <w:p w14:paraId="6FB40B2B" w14:textId="49B8BF15" w:rsidR="00212AC6" w:rsidRPr="002E6D7D" w:rsidRDefault="00787E41" w:rsidP="00F10CC5">
            <w:pPr>
              <w:pStyle w:val="ThnVnban"/>
            </w:pPr>
            <w:r>
              <w:t>Là đội ngũ tham gia vào quá trình kiểm thử sản phẩm sau khi đội ngũ thực hiện hoàn thành xong các phiên bản của ứng dụng.</w:t>
            </w:r>
          </w:p>
        </w:tc>
      </w:tr>
      <w:tr w:rsidR="00212AC6" w14:paraId="68E983FD" w14:textId="77777777" w:rsidTr="00F10CC5">
        <w:tc>
          <w:tcPr>
            <w:tcW w:w="1890" w:type="dxa"/>
          </w:tcPr>
          <w:p w14:paraId="2A475759" w14:textId="77777777" w:rsidR="00212AC6" w:rsidRDefault="00212AC6" w:rsidP="00F10CC5">
            <w:pPr>
              <w:rPr>
                <w:b/>
              </w:rPr>
            </w:pPr>
            <w:r>
              <w:rPr>
                <w:b/>
              </w:rPr>
              <w:t>Type</w:t>
            </w:r>
          </w:p>
        </w:tc>
        <w:tc>
          <w:tcPr>
            <w:tcW w:w="6948" w:type="dxa"/>
          </w:tcPr>
          <w:p w14:paraId="0DEEBDC3" w14:textId="77777777" w:rsidR="00212AC6" w:rsidRDefault="00212AC6" w:rsidP="00F10CC5">
            <w:pPr>
              <w:pStyle w:val="InfoBlue"/>
            </w:pPr>
            <w:r>
              <w:t>[Qualify the stakeholder’s expertise, technical background, and degree of sophistication—that is, guru, business, expert, casual user, and so on.]</w:t>
            </w:r>
          </w:p>
          <w:p w14:paraId="1AF29FCF" w14:textId="37554A8B" w:rsidR="00212AC6" w:rsidRPr="002E6D7D" w:rsidRDefault="00787E41" w:rsidP="00F10CC5">
            <w:pPr>
              <w:pStyle w:val="ThnVnban"/>
            </w:pPr>
            <w:r>
              <w:t>Yêu cầu trình độ chuyên môn cao, hiểu được các trưởng hợp có thể xảy ra khi sử dụng ứng dụng.</w:t>
            </w:r>
          </w:p>
        </w:tc>
      </w:tr>
      <w:tr w:rsidR="00212AC6" w14:paraId="554382C7" w14:textId="77777777" w:rsidTr="00F10CC5">
        <w:tc>
          <w:tcPr>
            <w:tcW w:w="1890" w:type="dxa"/>
          </w:tcPr>
          <w:p w14:paraId="61797F2A" w14:textId="77777777" w:rsidR="00212AC6" w:rsidRDefault="00212AC6" w:rsidP="00F10CC5">
            <w:pPr>
              <w:rPr>
                <w:b/>
              </w:rPr>
            </w:pPr>
            <w:r>
              <w:rPr>
                <w:b/>
              </w:rPr>
              <w:t>Responsibilities</w:t>
            </w:r>
          </w:p>
        </w:tc>
        <w:tc>
          <w:tcPr>
            <w:tcW w:w="6948" w:type="dxa"/>
          </w:tcPr>
          <w:p w14:paraId="0D104A93" w14:textId="77777777" w:rsidR="00212AC6" w:rsidRDefault="00212AC6" w:rsidP="00F10CC5">
            <w:pPr>
              <w:pStyle w:val="InfoBlue"/>
            </w:pPr>
            <w:r>
              <w:t>[List the stakeholder’s key responsibilities with regard to the system being developed—that is, their interest as a stakeholder.]</w:t>
            </w:r>
          </w:p>
          <w:p w14:paraId="297A01A6" w14:textId="77777777" w:rsidR="00212AC6" w:rsidRDefault="002C3C0D" w:rsidP="00F10CC5">
            <w:pPr>
              <w:pStyle w:val="ThnVnban"/>
              <w:numPr>
                <w:ilvl w:val="0"/>
                <w:numId w:val="35"/>
              </w:numPr>
              <w:ind w:left="1126"/>
            </w:pPr>
            <w:r>
              <w:t>Kiểm thử các phiên bản mới được đưa ra bởi đội ngũ thực hiện</w:t>
            </w:r>
          </w:p>
          <w:p w14:paraId="1B9243E6" w14:textId="675B5A98" w:rsidR="002C3C0D" w:rsidRPr="002E6D7D" w:rsidRDefault="002C3C0D" w:rsidP="00F10CC5">
            <w:pPr>
              <w:pStyle w:val="ThnVnban"/>
              <w:numPr>
                <w:ilvl w:val="0"/>
                <w:numId w:val="35"/>
              </w:numPr>
              <w:ind w:left="1126"/>
            </w:pPr>
            <w:r>
              <w:t>Báo lỗi nếu có phát sinh, cũng như liên lạc nhanh chóng với đội ngũ thực hiện dự án.</w:t>
            </w:r>
          </w:p>
        </w:tc>
      </w:tr>
      <w:tr w:rsidR="00212AC6" w14:paraId="160B9C72" w14:textId="77777777" w:rsidTr="00F10CC5">
        <w:tc>
          <w:tcPr>
            <w:tcW w:w="1890" w:type="dxa"/>
          </w:tcPr>
          <w:p w14:paraId="19FCFD4A" w14:textId="77777777" w:rsidR="00212AC6" w:rsidRDefault="00212AC6" w:rsidP="00F10CC5">
            <w:pPr>
              <w:rPr>
                <w:b/>
              </w:rPr>
            </w:pPr>
            <w:r>
              <w:rPr>
                <w:b/>
              </w:rPr>
              <w:t>Success Criteria</w:t>
            </w:r>
          </w:p>
        </w:tc>
        <w:tc>
          <w:tcPr>
            <w:tcW w:w="6948" w:type="dxa"/>
          </w:tcPr>
          <w:p w14:paraId="198DB010" w14:textId="77777777" w:rsidR="00212AC6" w:rsidRDefault="00212AC6" w:rsidP="00F10CC5">
            <w:pPr>
              <w:pStyle w:val="InfoBlue"/>
            </w:pPr>
            <w:r>
              <w:t xml:space="preserve">[How does the stakeholder define success? </w:t>
            </w:r>
          </w:p>
          <w:p w14:paraId="6BA827C8" w14:textId="77777777" w:rsidR="00212AC6" w:rsidRDefault="00212AC6" w:rsidP="00F10CC5">
            <w:pPr>
              <w:pStyle w:val="InfoBlue"/>
            </w:pPr>
            <w:r>
              <w:t>How is the stakeholder rewarded?]</w:t>
            </w:r>
          </w:p>
          <w:p w14:paraId="2D0B18EC" w14:textId="1F9AC0EF" w:rsidR="00212AC6" w:rsidRDefault="002C3C0D" w:rsidP="00F10CC5">
            <w:pPr>
              <w:pStyle w:val="ThnVnban"/>
              <w:numPr>
                <w:ilvl w:val="0"/>
                <w:numId w:val="36"/>
              </w:numPr>
              <w:ind w:left="1126"/>
            </w:pPr>
            <w:r>
              <w:t>Thành công được xác định khi sản phẩm đưa tới tay khách hàng ít lỗi nhất có thể.</w:t>
            </w:r>
          </w:p>
          <w:p w14:paraId="1DC7D38D" w14:textId="7B4BE0C8" w:rsidR="00212AC6" w:rsidRPr="006B4479" w:rsidRDefault="002C3C0D" w:rsidP="00F10CC5">
            <w:pPr>
              <w:pStyle w:val="ThnVnban"/>
              <w:numPr>
                <w:ilvl w:val="0"/>
                <w:numId w:val="36"/>
              </w:numPr>
              <w:ind w:left="1126"/>
            </w:pPr>
            <w:r>
              <w:lastRenderedPageBreak/>
              <w:t>Phẩn thưởn xứng đáng với công sức bỏ ra.</w:t>
            </w:r>
          </w:p>
        </w:tc>
      </w:tr>
      <w:tr w:rsidR="00212AC6" w14:paraId="520F23D5" w14:textId="77777777" w:rsidTr="00F10CC5">
        <w:tc>
          <w:tcPr>
            <w:tcW w:w="1890" w:type="dxa"/>
          </w:tcPr>
          <w:p w14:paraId="567D7B2F" w14:textId="77777777" w:rsidR="00212AC6" w:rsidRDefault="00212AC6" w:rsidP="00F10CC5">
            <w:pPr>
              <w:rPr>
                <w:b/>
              </w:rPr>
            </w:pPr>
            <w:r>
              <w:rPr>
                <w:b/>
              </w:rPr>
              <w:lastRenderedPageBreak/>
              <w:t>Involvement</w:t>
            </w:r>
          </w:p>
        </w:tc>
        <w:tc>
          <w:tcPr>
            <w:tcW w:w="6948" w:type="dxa"/>
          </w:tcPr>
          <w:p w14:paraId="26EB95A3" w14:textId="77777777" w:rsidR="00212AC6" w:rsidRDefault="00212AC6" w:rsidP="00F10CC5">
            <w:pPr>
              <w:pStyle w:val="InfoBlue"/>
            </w:pPr>
            <w:r>
              <w:t>[How is the stakeholder involved in the project? Relate where possible to Rational Unified Process roles—that is, Requirements Reviewer and so on.]</w:t>
            </w:r>
          </w:p>
          <w:p w14:paraId="26E8F516" w14:textId="39FC4D4E" w:rsidR="00212AC6" w:rsidRPr="00387CC7" w:rsidRDefault="00212AC6" w:rsidP="002C3C0D">
            <w:pPr>
              <w:pStyle w:val="ThnVnban"/>
              <w:numPr>
                <w:ilvl w:val="0"/>
                <w:numId w:val="37"/>
              </w:numPr>
              <w:ind w:left="1126"/>
            </w:pPr>
            <w:r>
              <w:t>Trực tiếp tham gia vào quy trình phát triển của dự án.</w:t>
            </w:r>
          </w:p>
        </w:tc>
      </w:tr>
      <w:tr w:rsidR="00212AC6" w14:paraId="6B510ED5" w14:textId="77777777" w:rsidTr="00F10CC5">
        <w:tc>
          <w:tcPr>
            <w:tcW w:w="1890" w:type="dxa"/>
          </w:tcPr>
          <w:p w14:paraId="29DE903A" w14:textId="77777777" w:rsidR="00212AC6" w:rsidRDefault="00212AC6" w:rsidP="00F10CC5">
            <w:pPr>
              <w:rPr>
                <w:b/>
              </w:rPr>
            </w:pPr>
            <w:r>
              <w:rPr>
                <w:b/>
              </w:rPr>
              <w:t>Deliverables</w:t>
            </w:r>
          </w:p>
        </w:tc>
        <w:tc>
          <w:tcPr>
            <w:tcW w:w="6948" w:type="dxa"/>
          </w:tcPr>
          <w:p w14:paraId="5A4FBF7C" w14:textId="77777777" w:rsidR="00212AC6" w:rsidRDefault="00212AC6" w:rsidP="00F10CC5">
            <w:pPr>
              <w:pStyle w:val="InfoBlue"/>
            </w:pPr>
            <w:r>
              <w:t>[Are there any additional deliverables required by the stakeholder?  These could be project deliverables or outputs from the system under development.]</w:t>
            </w:r>
          </w:p>
          <w:p w14:paraId="4071DDA6" w14:textId="77777777" w:rsidR="00212AC6" w:rsidRPr="00387CC7" w:rsidRDefault="00212AC6" w:rsidP="00F10CC5">
            <w:pPr>
              <w:pStyle w:val="ThnVnban"/>
            </w:pPr>
            <w:r>
              <w:t>Không</w:t>
            </w:r>
          </w:p>
        </w:tc>
      </w:tr>
      <w:tr w:rsidR="00212AC6" w14:paraId="256A2DB2" w14:textId="77777777" w:rsidTr="00F10CC5">
        <w:tc>
          <w:tcPr>
            <w:tcW w:w="1890" w:type="dxa"/>
          </w:tcPr>
          <w:p w14:paraId="1FB2DFF1" w14:textId="77777777" w:rsidR="00212AC6" w:rsidRDefault="00212AC6" w:rsidP="00F10CC5">
            <w:pPr>
              <w:rPr>
                <w:b/>
              </w:rPr>
            </w:pPr>
            <w:r>
              <w:rPr>
                <w:b/>
              </w:rPr>
              <w:t>Comments / Issues</w:t>
            </w:r>
          </w:p>
        </w:tc>
        <w:tc>
          <w:tcPr>
            <w:tcW w:w="6948" w:type="dxa"/>
          </w:tcPr>
          <w:p w14:paraId="2C45DD05" w14:textId="77777777" w:rsidR="00212AC6" w:rsidRDefault="00212AC6" w:rsidP="00F10CC5">
            <w:pPr>
              <w:pStyle w:val="InfoBlue"/>
            </w:pPr>
            <w:r>
              <w:t>[Problems that interfere with success and any other relevant information go here.]</w:t>
            </w:r>
          </w:p>
          <w:p w14:paraId="0F3CD2B3" w14:textId="77777777" w:rsidR="00212AC6" w:rsidRDefault="00212AC6" w:rsidP="00F10CC5">
            <w:pPr>
              <w:pStyle w:val="ThnVnban"/>
            </w:pPr>
            <w:r>
              <w:t>Các vấn đề cản trở đến việc hoàn thành dự án như:</w:t>
            </w:r>
          </w:p>
          <w:p w14:paraId="2B6BD440" w14:textId="77777777" w:rsidR="00212AC6" w:rsidRDefault="00212AC6" w:rsidP="00F10CC5">
            <w:pPr>
              <w:pStyle w:val="ThnVnban"/>
              <w:numPr>
                <w:ilvl w:val="0"/>
                <w:numId w:val="38"/>
              </w:numPr>
              <w:ind w:left="1126"/>
            </w:pPr>
            <w:r>
              <w:t>Không xử lý tốt các vấn đề phát sinh</w:t>
            </w:r>
          </w:p>
          <w:p w14:paraId="62BA7011" w14:textId="31AA7F80" w:rsidR="00212AC6" w:rsidRPr="00387CC7" w:rsidRDefault="002C3C0D" w:rsidP="00F10CC5">
            <w:pPr>
              <w:pStyle w:val="ThnVnban"/>
              <w:numPr>
                <w:ilvl w:val="0"/>
                <w:numId w:val="38"/>
              </w:numPr>
              <w:ind w:left="1126"/>
            </w:pPr>
            <w:r>
              <w:t>Không kiểm thử kỹ càng dẫn đến còn các trường hợp lỗi phát sinh khi sản phẩm đến tay người dùng.</w:t>
            </w:r>
          </w:p>
        </w:tc>
      </w:tr>
    </w:tbl>
    <w:p w14:paraId="05C1573C" w14:textId="77777777" w:rsidR="00212AC6" w:rsidRPr="00212AC6" w:rsidRDefault="00212AC6" w:rsidP="00212AC6"/>
    <w:p w14:paraId="196FD9B8" w14:textId="7567C041" w:rsidR="00212AC6" w:rsidRDefault="00212AC6" w:rsidP="00212AC6">
      <w:pPr>
        <w:pStyle w:val="u3"/>
      </w:pPr>
      <w:bookmarkStart w:id="57" w:name="_Toc98161171"/>
      <w:r>
        <w:t>Nhóm về pháp lý</w:t>
      </w:r>
      <w:bookmarkEnd w:id="57"/>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160FEFA6" w14:textId="77777777" w:rsidTr="00F10CC5">
        <w:tc>
          <w:tcPr>
            <w:tcW w:w="1890" w:type="dxa"/>
          </w:tcPr>
          <w:p w14:paraId="59F1C9D3" w14:textId="77777777" w:rsidR="00212AC6" w:rsidRDefault="00212AC6" w:rsidP="00F10CC5">
            <w:pPr>
              <w:rPr>
                <w:b/>
              </w:rPr>
            </w:pPr>
            <w:r>
              <w:rPr>
                <w:b/>
              </w:rPr>
              <w:t>Representative</w:t>
            </w:r>
          </w:p>
        </w:tc>
        <w:tc>
          <w:tcPr>
            <w:tcW w:w="6948" w:type="dxa"/>
          </w:tcPr>
          <w:p w14:paraId="2BD89C70" w14:textId="77777777" w:rsidR="00212AC6" w:rsidRDefault="00212AC6" w:rsidP="00F10CC5">
            <w:pPr>
              <w:pStyle w:val="InfoBlue"/>
            </w:pPr>
            <w:r>
              <w:t>[Who is the stakeholder representative to the project?  (Optional if documented elsewhere.)  What we want here is names.]</w:t>
            </w:r>
          </w:p>
          <w:p w14:paraId="2FF64709" w14:textId="1EB7BD6B" w:rsidR="00212AC6" w:rsidRPr="002E6D7D" w:rsidRDefault="002C3C0D" w:rsidP="00F10CC5">
            <w:pPr>
              <w:pStyle w:val="ThnVnban"/>
            </w:pPr>
            <w:r>
              <w:t>Chuyên viên pháp lý (trưởng nhóm)</w:t>
            </w:r>
          </w:p>
        </w:tc>
      </w:tr>
      <w:tr w:rsidR="00212AC6" w14:paraId="04DDA96B" w14:textId="77777777" w:rsidTr="00F10CC5">
        <w:tc>
          <w:tcPr>
            <w:tcW w:w="1890" w:type="dxa"/>
          </w:tcPr>
          <w:p w14:paraId="7C6982CD" w14:textId="77777777" w:rsidR="00212AC6" w:rsidRDefault="00212AC6" w:rsidP="00F10CC5">
            <w:pPr>
              <w:rPr>
                <w:b/>
              </w:rPr>
            </w:pPr>
            <w:r>
              <w:rPr>
                <w:b/>
              </w:rPr>
              <w:t>Description</w:t>
            </w:r>
          </w:p>
        </w:tc>
        <w:tc>
          <w:tcPr>
            <w:tcW w:w="6948" w:type="dxa"/>
          </w:tcPr>
          <w:p w14:paraId="76CBE7F5" w14:textId="77777777" w:rsidR="00212AC6" w:rsidRDefault="00212AC6" w:rsidP="00F10CC5">
            <w:pPr>
              <w:pStyle w:val="InfoBlue"/>
            </w:pPr>
            <w:r>
              <w:t>[A brief description of the stakeholder type.]</w:t>
            </w:r>
          </w:p>
          <w:p w14:paraId="078E9B04" w14:textId="7BC7868A" w:rsidR="00212AC6" w:rsidRPr="002E6D7D" w:rsidRDefault="002C3C0D" w:rsidP="00F10CC5">
            <w:pPr>
              <w:pStyle w:val="ThnVnban"/>
            </w:pPr>
            <w:r>
              <w:t>Là đội ngũ có nhiệm vụ đảm bảo sản phẩm tuân thủ theo đúng các chuẩn, thông tư, nghị định, pháp luật, …</w:t>
            </w:r>
          </w:p>
        </w:tc>
      </w:tr>
      <w:tr w:rsidR="00212AC6" w14:paraId="30D4CC6C" w14:textId="77777777" w:rsidTr="00F10CC5">
        <w:tc>
          <w:tcPr>
            <w:tcW w:w="1890" w:type="dxa"/>
          </w:tcPr>
          <w:p w14:paraId="46B933DB" w14:textId="77777777" w:rsidR="00212AC6" w:rsidRDefault="00212AC6" w:rsidP="00F10CC5">
            <w:pPr>
              <w:rPr>
                <w:b/>
              </w:rPr>
            </w:pPr>
            <w:r>
              <w:rPr>
                <w:b/>
              </w:rPr>
              <w:t>Type</w:t>
            </w:r>
          </w:p>
        </w:tc>
        <w:tc>
          <w:tcPr>
            <w:tcW w:w="6948" w:type="dxa"/>
          </w:tcPr>
          <w:p w14:paraId="4A07250F" w14:textId="77777777" w:rsidR="00212AC6" w:rsidRDefault="00212AC6" w:rsidP="00F10CC5">
            <w:pPr>
              <w:pStyle w:val="InfoBlue"/>
            </w:pPr>
            <w:r>
              <w:t>[Qualify the stakeholder’s expertise, technical background, and degree of sophistication—that is, guru, business, expert, casual user, and so on.]</w:t>
            </w:r>
          </w:p>
          <w:p w14:paraId="0F259BC0" w14:textId="3A6E665C" w:rsidR="00212AC6" w:rsidRPr="002E6D7D" w:rsidRDefault="002C3C0D" w:rsidP="00F10CC5">
            <w:pPr>
              <w:pStyle w:val="ThnVnban"/>
            </w:pPr>
            <w:r>
              <w:t>Có trình độ cao về pháp luật.</w:t>
            </w:r>
          </w:p>
        </w:tc>
      </w:tr>
      <w:tr w:rsidR="00212AC6" w14:paraId="6B74F759" w14:textId="77777777" w:rsidTr="00F10CC5">
        <w:tc>
          <w:tcPr>
            <w:tcW w:w="1890" w:type="dxa"/>
          </w:tcPr>
          <w:p w14:paraId="6EB3237F" w14:textId="77777777" w:rsidR="00212AC6" w:rsidRDefault="00212AC6" w:rsidP="00F10CC5">
            <w:pPr>
              <w:rPr>
                <w:b/>
              </w:rPr>
            </w:pPr>
            <w:r>
              <w:rPr>
                <w:b/>
              </w:rPr>
              <w:t>Responsibilities</w:t>
            </w:r>
          </w:p>
        </w:tc>
        <w:tc>
          <w:tcPr>
            <w:tcW w:w="6948" w:type="dxa"/>
          </w:tcPr>
          <w:p w14:paraId="6965BE4A" w14:textId="77777777" w:rsidR="00212AC6" w:rsidRDefault="00212AC6" w:rsidP="00F10CC5">
            <w:pPr>
              <w:pStyle w:val="InfoBlue"/>
            </w:pPr>
            <w:r>
              <w:t>[List the stakeholder’s key responsibilities with regard to the system being developed—that is, their interest as a stakeholder.]</w:t>
            </w:r>
          </w:p>
          <w:p w14:paraId="68ED35A6" w14:textId="77777777" w:rsidR="00212AC6" w:rsidRDefault="00AC4D9A" w:rsidP="00F10CC5">
            <w:pPr>
              <w:pStyle w:val="ThnVnban"/>
              <w:numPr>
                <w:ilvl w:val="0"/>
                <w:numId w:val="35"/>
              </w:numPr>
              <w:ind w:left="1126"/>
            </w:pPr>
            <w:r>
              <w:t>Đảm bảo tính đúng đắn về mặt pháp lý.</w:t>
            </w:r>
          </w:p>
          <w:p w14:paraId="220D1896" w14:textId="1D6F632B" w:rsidR="00AC4D9A" w:rsidRPr="002E6D7D" w:rsidRDefault="00AC4D9A" w:rsidP="00F10CC5">
            <w:pPr>
              <w:pStyle w:val="ThnVnban"/>
              <w:numPr>
                <w:ilvl w:val="0"/>
                <w:numId w:val="35"/>
              </w:numPr>
              <w:ind w:left="1126"/>
            </w:pPr>
            <w:r>
              <w:t>Kiểm soát các nghị định, thông tư, các yêu cầu về pháp luật của dự án, …</w:t>
            </w:r>
          </w:p>
        </w:tc>
      </w:tr>
      <w:tr w:rsidR="00212AC6" w14:paraId="3F19D90D" w14:textId="77777777" w:rsidTr="00F10CC5">
        <w:tc>
          <w:tcPr>
            <w:tcW w:w="1890" w:type="dxa"/>
          </w:tcPr>
          <w:p w14:paraId="01420EC4" w14:textId="77777777" w:rsidR="00212AC6" w:rsidRDefault="00212AC6" w:rsidP="00F10CC5">
            <w:pPr>
              <w:rPr>
                <w:b/>
              </w:rPr>
            </w:pPr>
            <w:r>
              <w:rPr>
                <w:b/>
              </w:rPr>
              <w:t>Success Criteria</w:t>
            </w:r>
          </w:p>
        </w:tc>
        <w:tc>
          <w:tcPr>
            <w:tcW w:w="6948" w:type="dxa"/>
          </w:tcPr>
          <w:p w14:paraId="5E3D2B60" w14:textId="77777777" w:rsidR="00212AC6" w:rsidRDefault="00212AC6" w:rsidP="00F10CC5">
            <w:pPr>
              <w:pStyle w:val="InfoBlue"/>
            </w:pPr>
            <w:r>
              <w:t xml:space="preserve">[How does the stakeholder define success? </w:t>
            </w:r>
          </w:p>
          <w:p w14:paraId="6BB5E83A" w14:textId="77777777" w:rsidR="00212AC6" w:rsidRDefault="00212AC6" w:rsidP="00F10CC5">
            <w:pPr>
              <w:pStyle w:val="InfoBlue"/>
            </w:pPr>
            <w:r>
              <w:t>How is the stakeholder rewarded?]</w:t>
            </w:r>
          </w:p>
          <w:p w14:paraId="3C9AE305" w14:textId="39E5976A" w:rsidR="00212AC6" w:rsidRDefault="00AC4D9A" w:rsidP="00F10CC5">
            <w:pPr>
              <w:pStyle w:val="ThnVnban"/>
              <w:numPr>
                <w:ilvl w:val="0"/>
                <w:numId w:val="36"/>
              </w:numPr>
              <w:ind w:left="1126"/>
            </w:pPr>
            <w:r>
              <w:t>Thành công được xác định khi sản phẩm tuân thủ theo đúng pháp luật và các chuẩn đề ra.</w:t>
            </w:r>
          </w:p>
          <w:p w14:paraId="1D040AAA" w14:textId="676F27E4" w:rsidR="00212AC6" w:rsidRPr="006B4479" w:rsidRDefault="00AC4D9A" w:rsidP="00F10CC5">
            <w:pPr>
              <w:pStyle w:val="ThnVnban"/>
              <w:numPr>
                <w:ilvl w:val="0"/>
                <w:numId w:val="36"/>
              </w:numPr>
              <w:ind w:left="1126"/>
            </w:pPr>
            <w:r>
              <w:t>Pháp luật là một vấn đề rất quan trọng trong việc đưa sản phẩm ra thị trường. Nên đội ngũ này sẽ được đãi ngộ xứng đáng với công sức bỏ ra.</w:t>
            </w:r>
          </w:p>
        </w:tc>
      </w:tr>
      <w:tr w:rsidR="00212AC6" w14:paraId="5F8D1C4B" w14:textId="77777777" w:rsidTr="00F10CC5">
        <w:tc>
          <w:tcPr>
            <w:tcW w:w="1890" w:type="dxa"/>
          </w:tcPr>
          <w:p w14:paraId="5DA89187" w14:textId="77777777" w:rsidR="00212AC6" w:rsidRDefault="00212AC6" w:rsidP="00F10CC5">
            <w:pPr>
              <w:rPr>
                <w:b/>
              </w:rPr>
            </w:pPr>
            <w:r>
              <w:rPr>
                <w:b/>
              </w:rPr>
              <w:t>Involvement</w:t>
            </w:r>
          </w:p>
        </w:tc>
        <w:tc>
          <w:tcPr>
            <w:tcW w:w="6948" w:type="dxa"/>
          </w:tcPr>
          <w:p w14:paraId="26E3BEA9" w14:textId="77777777" w:rsidR="00212AC6" w:rsidRDefault="00212AC6" w:rsidP="00F10CC5">
            <w:pPr>
              <w:pStyle w:val="InfoBlue"/>
            </w:pPr>
            <w:r>
              <w:t>[How is the stakeholder involved in the project? Relate where possible to Rational Unified Process roles—that is, Requirements Reviewer and so on.]</w:t>
            </w:r>
          </w:p>
          <w:p w14:paraId="1095D806" w14:textId="4EA809F2" w:rsidR="00212AC6" w:rsidRPr="00387CC7" w:rsidRDefault="00AC4D9A" w:rsidP="00AC4D9A">
            <w:pPr>
              <w:pStyle w:val="ThnVnban"/>
              <w:numPr>
                <w:ilvl w:val="0"/>
                <w:numId w:val="37"/>
              </w:numPr>
              <w:ind w:left="1126"/>
            </w:pPr>
            <w:r>
              <w:t>Không trực tiếp tham gia vào quá trình phát triển hay vận hành của dự án nhưng có một vai trò vô cùng quan trọng.</w:t>
            </w:r>
          </w:p>
        </w:tc>
      </w:tr>
      <w:tr w:rsidR="00212AC6" w14:paraId="5AD1C740" w14:textId="77777777" w:rsidTr="00F10CC5">
        <w:tc>
          <w:tcPr>
            <w:tcW w:w="1890" w:type="dxa"/>
          </w:tcPr>
          <w:p w14:paraId="43835957" w14:textId="77777777" w:rsidR="00212AC6" w:rsidRDefault="00212AC6" w:rsidP="00F10CC5">
            <w:pPr>
              <w:rPr>
                <w:b/>
              </w:rPr>
            </w:pPr>
            <w:r>
              <w:rPr>
                <w:b/>
              </w:rPr>
              <w:lastRenderedPageBreak/>
              <w:t>Deliverables</w:t>
            </w:r>
          </w:p>
        </w:tc>
        <w:tc>
          <w:tcPr>
            <w:tcW w:w="6948" w:type="dxa"/>
          </w:tcPr>
          <w:p w14:paraId="21072E42" w14:textId="77777777" w:rsidR="00212AC6" w:rsidRDefault="00212AC6" w:rsidP="00F10CC5">
            <w:pPr>
              <w:pStyle w:val="InfoBlue"/>
            </w:pPr>
            <w:r>
              <w:t>[Are there any additional deliverables required by the stakeholder?  These could be project deliverables or outputs from the system under development.]</w:t>
            </w:r>
          </w:p>
          <w:p w14:paraId="2B8650AD" w14:textId="77777777" w:rsidR="00212AC6" w:rsidRPr="00387CC7" w:rsidRDefault="00212AC6" w:rsidP="00F10CC5">
            <w:pPr>
              <w:pStyle w:val="ThnVnban"/>
            </w:pPr>
            <w:r>
              <w:t>Không</w:t>
            </w:r>
          </w:p>
        </w:tc>
      </w:tr>
      <w:tr w:rsidR="00212AC6" w14:paraId="240A3366" w14:textId="77777777" w:rsidTr="00F10CC5">
        <w:tc>
          <w:tcPr>
            <w:tcW w:w="1890" w:type="dxa"/>
          </w:tcPr>
          <w:p w14:paraId="3CD5CA40" w14:textId="77777777" w:rsidR="00212AC6" w:rsidRDefault="00212AC6" w:rsidP="00F10CC5">
            <w:pPr>
              <w:rPr>
                <w:b/>
              </w:rPr>
            </w:pPr>
            <w:r>
              <w:rPr>
                <w:b/>
              </w:rPr>
              <w:t>Comments / Issues</w:t>
            </w:r>
          </w:p>
        </w:tc>
        <w:tc>
          <w:tcPr>
            <w:tcW w:w="6948" w:type="dxa"/>
          </w:tcPr>
          <w:p w14:paraId="70BCD795" w14:textId="77777777" w:rsidR="00212AC6" w:rsidRDefault="00212AC6" w:rsidP="00F10CC5">
            <w:pPr>
              <w:pStyle w:val="InfoBlue"/>
            </w:pPr>
            <w:r>
              <w:t>[Problems that interfere with success and any other relevant information go here.]</w:t>
            </w:r>
          </w:p>
          <w:p w14:paraId="17A76345" w14:textId="77777777" w:rsidR="00212AC6" w:rsidRDefault="00212AC6" w:rsidP="00F10CC5">
            <w:pPr>
              <w:pStyle w:val="ThnVnban"/>
            </w:pPr>
            <w:r>
              <w:t>Các vấn đề cản trở đến việc hoàn thành dự án như:</w:t>
            </w:r>
          </w:p>
          <w:p w14:paraId="0B981687" w14:textId="77777777" w:rsidR="00212AC6" w:rsidRDefault="00212AC6" w:rsidP="00F10CC5">
            <w:pPr>
              <w:pStyle w:val="ThnVnban"/>
              <w:numPr>
                <w:ilvl w:val="0"/>
                <w:numId w:val="38"/>
              </w:numPr>
              <w:ind w:left="1126"/>
            </w:pPr>
            <w:r>
              <w:t>Không xử lý tốt các vấn đề phát sinh</w:t>
            </w:r>
          </w:p>
          <w:p w14:paraId="64A4DEF4" w14:textId="0E32A48E" w:rsidR="00212AC6" w:rsidRPr="00387CC7" w:rsidRDefault="00AC4D9A" w:rsidP="00F10CC5">
            <w:pPr>
              <w:pStyle w:val="ThnVnban"/>
              <w:numPr>
                <w:ilvl w:val="0"/>
                <w:numId w:val="38"/>
              </w:numPr>
              <w:ind w:left="1126"/>
            </w:pPr>
            <w:r>
              <w:t>Không nắm bắt, kiểm soát được sự thay đổi của các chuẩn, pháp luật, … liên quan đến sản phẩm.</w:t>
            </w:r>
          </w:p>
        </w:tc>
      </w:tr>
    </w:tbl>
    <w:p w14:paraId="28477F77" w14:textId="77777777" w:rsidR="00212AC6" w:rsidRPr="00212AC6" w:rsidRDefault="00212AC6" w:rsidP="00212AC6"/>
    <w:p w14:paraId="56AF0794" w14:textId="36629417" w:rsidR="00212AC6" w:rsidRDefault="00212AC6" w:rsidP="00212AC6">
      <w:pPr>
        <w:pStyle w:val="u3"/>
      </w:pPr>
      <w:bookmarkStart w:id="58" w:name="_Toc98161172"/>
      <w:r>
        <w:t>Nhóm hỗ trợ khách hàng</w:t>
      </w:r>
      <w:bookmarkEnd w:id="58"/>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5A6C302A" w14:textId="77777777" w:rsidTr="00F10CC5">
        <w:tc>
          <w:tcPr>
            <w:tcW w:w="1890" w:type="dxa"/>
          </w:tcPr>
          <w:p w14:paraId="418AA47E" w14:textId="77777777" w:rsidR="00212AC6" w:rsidRDefault="00212AC6" w:rsidP="00F10CC5">
            <w:pPr>
              <w:rPr>
                <w:b/>
              </w:rPr>
            </w:pPr>
            <w:r>
              <w:rPr>
                <w:b/>
              </w:rPr>
              <w:t>Representative</w:t>
            </w:r>
          </w:p>
        </w:tc>
        <w:tc>
          <w:tcPr>
            <w:tcW w:w="6948" w:type="dxa"/>
          </w:tcPr>
          <w:p w14:paraId="7ED54A37" w14:textId="77777777" w:rsidR="00212AC6" w:rsidRDefault="00212AC6" w:rsidP="00F10CC5">
            <w:pPr>
              <w:pStyle w:val="InfoBlue"/>
            </w:pPr>
            <w:r>
              <w:t>[Who is the stakeholder representative to the project?  (Optional if documented elsewhere.)  What we want here is names.]</w:t>
            </w:r>
          </w:p>
          <w:p w14:paraId="578D1504" w14:textId="55937E6E" w:rsidR="00212AC6" w:rsidRPr="002E6D7D" w:rsidRDefault="00AC4D9A" w:rsidP="00F10CC5">
            <w:pPr>
              <w:pStyle w:val="ThnVnban"/>
            </w:pPr>
            <w:r>
              <w:t>Trưởng nhóm hỗ trợ khách hàng</w:t>
            </w:r>
          </w:p>
        </w:tc>
      </w:tr>
      <w:tr w:rsidR="00212AC6" w14:paraId="47540232" w14:textId="77777777" w:rsidTr="00F10CC5">
        <w:tc>
          <w:tcPr>
            <w:tcW w:w="1890" w:type="dxa"/>
          </w:tcPr>
          <w:p w14:paraId="0380A2D0" w14:textId="77777777" w:rsidR="00212AC6" w:rsidRDefault="00212AC6" w:rsidP="00F10CC5">
            <w:pPr>
              <w:rPr>
                <w:b/>
              </w:rPr>
            </w:pPr>
            <w:r>
              <w:rPr>
                <w:b/>
              </w:rPr>
              <w:t>Description</w:t>
            </w:r>
          </w:p>
        </w:tc>
        <w:tc>
          <w:tcPr>
            <w:tcW w:w="6948" w:type="dxa"/>
          </w:tcPr>
          <w:p w14:paraId="78F2BA16" w14:textId="77777777" w:rsidR="00212AC6" w:rsidRDefault="00212AC6" w:rsidP="00F10CC5">
            <w:pPr>
              <w:pStyle w:val="InfoBlue"/>
            </w:pPr>
            <w:r>
              <w:t>[A brief description of the stakeholder type.]</w:t>
            </w:r>
          </w:p>
          <w:p w14:paraId="12D9C47F" w14:textId="656731E1" w:rsidR="00212AC6" w:rsidRPr="002E6D7D" w:rsidRDefault="00AC4D9A" w:rsidP="00F10CC5">
            <w:pPr>
              <w:pStyle w:val="ThnVnban"/>
            </w:pPr>
            <w:r>
              <w:t>Là đội ngũ chịu trách nhiệm về trải nghiệm của người dùng trong thực tế. Tương tác với người dùng cũng như giải quyết các vấn đề phát sinh của người dùng trong lúc người dùng sử dụng hệ thống.</w:t>
            </w:r>
          </w:p>
        </w:tc>
      </w:tr>
      <w:tr w:rsidR="00212AC6" w14:paraId="07369C55" w14:textId="77777777" w:rsidTr="00F10CC5">
        <w:tc>
          <w:tcPr>
            <w:tcW w:w="1890" w:type="dxa"/>
          </w:tcPr>
          <w:p w14:paraId="7CE50BA1" w14:textId="77777777" w:rsidR="00212AC6" w:rsidRDefault="00212AC6" w:rsidP="00F10CC5">
            <w:pPr>
              <w:rPr>
                <w:b/>
              </w:rPr>
            </w:pPr>
            <w:r>
              <w:rPr>
                <w:b/>
              </w:rPr>
              <w:t>Type</w:t>
            </w:r>
          </w:p>
        </w:tc>
        <w:tc>
          <w:tcPr>
            <w:tcW w:w="6948" w:type="dxa"/>
          </w:tcPr>
          <w:p w14:paraId="79FC2D06" w14:textId="77777777" w:rsidR="00212AC6" w:rsidRDefault="00212AC6" w:rsidP="00F10CC5">
            <w:pPr>
              <w:pStyle w:val="InfoBlue"/>
            </w:pPr>
            <w:r>
              <w:t>[Qualify the stakeholder’s expertise, technical background, and degree of sophistication—that is, guru, business, expert, casual user, and so on.]</w:t>
            </w:r>
          </w:p>
          <w:p w14:paraId="5A584407" w14:textId="70DAF684" w:rsidR="00212AC6" w:rsidRPr="002E6D7D" w:rsidRDefault="00AC4D9A" w:rsidP="00F10CC5">
            <w:pPr>
              <w:pStyle w:val="ThnVnban"/>
            </w:pPr>
            <w:r>
              <w:t>Không cần thiết phải có trình độ quá cao, nhưng yêu cầu khả năng tương tác và ứng biến giải quyết nhanh vấn đề.</w:t>
            </w:r>
          </w:p>
        </w:tc>
      </w:tr>
      <w:tr w:rsidR="00212AC6" w14:paraId="4F47A54C" w14:textId="77777777" w:rsidTr="00F10CC5">
        <w:tc>
          <w:tcPr>
            <w:tcW w:w="1890" w:type="dxa"/>
          </w:tcPr>
          <w:p w14:paraId="55182FE9" w14:textId="77777777" w:rsidR="00212AC6" w:rsidRDefault="00212AC6" w:rsidP="00F10CC5">
            <w:pPr>
              <w:rPr>
                <w:b/>
              </w:rPr>
            </w:pPr>
            <w:r>
              <w:rPr>
                <w:b/>
              </w:rPr>
              <w:t>Responsibilities</w:t>
            </w:r>
          </w:p>
        </w:tc>
        <w:tc>
          <w:tcPr>
            <w:tcW w:w="6948" w:type="dxa"/>
          </w:tcPr>
          <w:p w14:paraId="1BF2DEFB" w14:textId="77777777" w:rsidR="00212AC6" w:rsidRDefault="00212AC6" w:rsidP="00F10CC5">
            <w:pPr>
              <w:pStyle w:val="InfoBlue"/>
            </w:pPr>
            <w:r>
              <w:t>[List the stakeholder’s key responsibilities with regard to the system being developed—that is, their interest as a stakeholder.]</w:t>
            </w:r>
          </w:p>
          <w:p w14:paraId="4385236F" w14:textId="77777777" w:rsidR="00212AC6" w:rsidRDefault="00AC4D9A" w:rsidP="00F10CC5">
            <w:pPr>
              <w:pStyle w:val="ThnVnban"/>
              <w:numPr>
                <w:ilvl w:val="0"/>
                <w:numId w:val="35"/>
              </w:numPr>
              <w:ind w:left="1126"/>
            </w:pPr>
            <w:r>
              <w:t>Theo dõi, tiếp nhận và xử lý các yêu cầu khách hàng một cách nhanh nhất.</w:t>
            </w:r>
          </w:p>
          <w:p w14:paraId="559BA64C" w14:textId="1B70B5C9" w:rsidR="00AC4D9A" w:rsidRPr="002E6D7D" w:rsidRDefault="00AC4D9A" w:rsidP="00F10CC5">
            <w:pPr>
              <w:pStyle w:val="ThnVnban"/>
              <w:numPr>
                <w:ilvl w:val="0"/>
                <w:numId w:val="35"/>
              </w:numPr>
              <w:ind w:left="1126"/>
            </w:pPr>
            <w:r>
              <w:t>Trả lời các câu hỏi, cách xử dụng hệ thống, …</w:t>
            </w:r>
          </w:p>
        </w:tc>
      </w:tr>
      <w:tr w:rsidR="00212AC6" w14:paraId="00D30BC5" w14:textId="77777777" w:rsidTr="00F10CC5">
        <w:tc>
          <w:tcPr>
            <w:tcW w:w="1890" w:type="dxa"/>
          </w:tcPr>
          <w:p w14:paraId="0A9D3FD6" w14:textId="77777777" w:rsidR="00212AC6" w:rsidRDefault="00212AC6" w:rsidP="00F10CC5">
            <w:pPr>
              <w:rPr>
                <w:b/>
              </w:rPr>
            </w:pPr>
            <w:r>
              <w:rPr>
                <w:b/>
              </w:rPr>
              <w:t>Success Criteria</w:t>
            </w:r>
          </w:p>
        </w:tc>
        <w:tc>
          <w:tcPr>
            <w:tcW w:w="6948" w:type="dxa"/>
          </w:tcPr>
          <w:p w14:paraId="4DA6A572" w14:textId="77777777" w:rsidR="00212AC6" w:rsidRDefault="00212AC6" w:rsidP="00F10CC5">
            <w:pPr>
              <w:pStyle w:val="InfoBlue"/>
            </w:pPr>
            <w:r>
              <w:t xml:space="preserve">[How does the stakeholder define success? </w:t>
            </w:r>
          </w:p>
          <w:p w14:paraId="0D25E2CE" w14:textId="77777777" w:rsidR="00212AC6" w:rsidRDefault="00212AC6" w:rsidP="00F10CC5">
            <w:pPr>
              <w:pStyle w:val="InfoBlue"/>
            </w:pPr>
            <w:r>
              <w:t>How is the stakeholder rewarded?]</w:t>
            </w:r>
          </w:p>
          <w:p w14:paraId="017AAAE4" w14:textId="319657B8" w:rsidR="00212AC6" w:rsidRDefault="00AC4D9A" w:rsidP="00F10CC5">
            <w:pPr>
              <w:pStyle w:val="ThnVnban"/>
              <w:numPr>
                <w:ilvl w:val="0"/>
                <w:numId w:val="36"/>
              </w:numPr>
              <w:ind w:left="1126"/>
            </w:pPr>
            <w:r>
              <w:t>Thành công được xác định khi khách hàng có trải nghiệm tốt và sản phẩm nhận được phản hồi tích cực từ khách hàng.</w:t>
            </w:r>
          </w:p>
          <w:p w14:paraId="59FAAD31" w14:textId="7B5206DC" w:rsidR="00212AC6" w:rsidRPr="006B4479" w:rsidRDefault="00AC4D9A" w:rsidP="00F10CC5">
            <w:pPr>
              <w:pStyle w:val="ThnVnban"/>
              <w:numPr>
                <w:ilvl w:val="0"/>
                <w:numId w:val="36"/>
              </w:numPr>
              <w:ind w:left="1126"/>
            </w:pPr>
            <w:r>
              <w:t>Đãi ngộ xứng đáng với công sức bỏ ra.</w:t>
            </w:r>
          </w:p>
        </w:tc>
      </w:tr>
      <w:tr w:rsidR="00212AC6" w14:paraId="18392B29" w14:textId="77777777" w:rsidTr="00F10CC5">
        <w:tc>
          <w:tcPr>
            <w:tcW w:w="1890" w:type="dxa"/>
          </w:tcPr>
          <w:p w14:paraId="3B7730C6" w14:textId="77777777" w:rsidR="00212AC6" w:rsidRDefault="00212AC6" w:rsidP="00F10CC5">
            <w:pPr>
              <w:rPr>
                <w:b/>
              </w:rPr>
            </w:pPr>
            <w:r>
              <w:rPr>
                <w:b/>
              </w:rPr>
              <w:t>Involvement</w:t>
            </w:r>
          </w:p>
        </w:tc>
        <w:tc>
          <w:tcPr>
            <w:tcW w:w="6948" w:type="dxa"/>
          </w:tcPr>
          <w:p w14:paraId="6696FC36" w14:textId="77777777" w:rsidR="00212AC6" w:rsidRDefault="00212AC6" w:rsidP="00F10CC5">
            <w:pPr>
              <w:pStyle w:val="InfoBlue"/>
            </w:pPr>
            <w:r>
              <w:t>[How is the stakeholder involved in the project? Relate where possible to Rational Unified Process roles—that is, Requirements Reviewer and so on.]</w:t>
            </w:r>
          </w:p>
          <w:p w14:paraId="1A28545D" w14:textId="0CCEA007" w:rsidR="00212AC6" w:rsidRPr="00387CC7" w:rsidRDefault="00AC4D9A" w:rsidP="00AC4D9A">
            <w:pPr>
              <w:pStyle w:val="ThnVnban"/>
              <w:numPr>
                <w:ilvl w:val="0"/>
                <w:numId w:val="37"/>
              </w:numPr>
              <w:ind w:left="1126"/>
            </w:pPr>
            <w:r>
              <w:t>Tham gia vào quá trình vận hành của hệ sản phẩm.</w:t>
            </w:r>
          </w:p>
        </w:tc>
      </w:tr>
      <w:tr w:rsidR="00212AC6" w14:paraId="10551097" w14:textId="77777777" w:rsidTr="00F10CC5">
        <w:tc>
          <w:tcPr>
            <w:tcW w:w="1890" w:type="dxa"/>
          </w:tcPr>
          <w:p w14:paraId="64398049" w14:textId="77777777" w:rsidR="00212AC6" w:rsidRDefault="00212AC6" w:rsidP="00F10CC5">
            <w:pPr>
              <w:rPr>
                <w:b/>
              </w:rPr>
            </w:pPr>
            <w:r>
              <w:rPr>
                <w:b/>
              </w:rPr>
              <w:t>Deliverables</w:t>
            </w:r>
          </w:p>
        </w:tc>
        <w:tc>
          <w:tcPr>
            <w:tcW w:w="6948" w:type="dxa"/>
          </w:tcPr>
          <w:p w14:paraId="0CFB59CC" w14:textId="77777777" w:rsidR="00212AC6" w:rsidRDefault="00212AC6" w:rsidP="00F10CC5">
            <w:pPr>
              <w:pStyle w:val="InfoBlue"/>
            </w:pPr>
            <w:r>
              <w:t>[Are there any additional deliverables required by the stakeholder?  These could be project deliverables or outputs from the system under development.]</w:t>
            </w:r>
          </w:p>
          <w:p w14:paraId="21B0A274" w14:textId="77777777" w:rsidR="00212AC6" w:rsidRPr="00387CC7" w:rsidRDefault="00212AC6" w:rsidP="00F10CC5">
            <w:pPr>
              <w:pStyle w:val="ThnVnban"/>
            </w:pPr>
            <w:r>
              <w:t>Không</w:t>
            </w:r>
          </w:p>
        </w:tc>
      </w:tr>
      <w:tr w:rsidR="00212AC6" w14:paraId="378F12A3" w14:textId="77777777" w:rsidTr="00F10CC5">
        <w:tc>
          <w:tcPr>
            <w:tcW w:w="1890" w:type="dxa"/>
          </w:tcPr>
          <w:p w14:paraId="2A6A192B" w14:textId="77777777" w:rsidR="00212AC6" w:rsidRDefault="00212AC6" w:rsidP="00F10CC5">
            <w:pPr>
              <w:rPr>
                <w:b/>
              </w:rPr>
            </w:pPr>
            <w:r>
              <w:rPr>
                <w:b/>
              </w:rPr>
              <w:t>Comments / Issues</w:t>
            </w:r>
          </w:p>
        </w:tc>
        <w:tc>
          <w:tcPr>
            <w:tcW w:w="6948" w:type="dxa"/>
          </w:tcPr>
          <w:p w14:paraId="435455D2" w14:textId="77777777" w:rsidR="00212AC6" w:rsidRDefault="00212AC6" w:rsidP="00F10CC5">
            <w:pPr>
              <w:pStyle w:val="InfoBlue"/>
            </w:pPr>
            <w:r>
              <w:t>[Problems that interfere with success and any other relevant information go here.]</w:t>
            </w:r>
          </w:p>
          <w:p w14:paraId="156D32E8" w14:textId="77777777" w:rsidR="00212AC6" w:rsidRDefault="00212AC6" w:rsidP="00F10CC5">
            <w:pPr>
              <w:pStyle w:val="ThnVnban"/>
            </w:pPr>
            <w:r>
              <w:lastRenderedPageBreak/>
              <w:t>Các vấn đề cản trở đến việc hoàn thành dự án như:</w:t>
            </w:r>
          </w:p>
          <w:p w14:paraId="471CD11D" w14:textId="5140E7EE" w:rsidR="00212AC6" w:rsidRPr="00387CC7" w:rsidRDefault="00212AC6" w:rsidP="001573A7">
            <w:pPr>
              <w:pStyle w:val="ThnVnban"/>
              <w:numPr>
                <w:ilvl w:val="0"/>
                <w:numId w:val="38"/>
              </w:numPr>
              <w:ind w:left="1126"/>
            </w:pPr>
            <w:r>
              <w:t>Không xử lý tốt các vấn đề phát sinh</w:t>
            </w:r>
          </w:p>
        </w:tc>
      </w:tr>
    </w:tbl>
    <w:p w14:paraId="7ED80D7E" w14:textId="77777777" w:rsidR="00212AC6" w:rsidRPr="00212AC6" w:rsidRDefault="00212AC6" w:rsidP="00212AC6"/>
    <w:p w14:paraId="4E8A6D98" w14:textId="06CACD89" w:rsidR="00212AC6" w:rsidRDefault="00212AC6" w:rsidP="00212AC6">
      <w:pPr>
        <w:pStyle w:val="u3"/>
      </w:pPr>
      <w:bookmarkStart w:id="59" w:name="_Toc98161173"/>
      <w:r>
        <w:t>Phòng marketting ở các doanh nghiệp</w:t>
      </w:r>
      <w:bookmarkEnd w:id="59"/>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73637E5C" w14:textId="77777777" w:rsidTr="00F10CC5">
        <w:tc>
          <w:tcPr>
            <w:tcW w:w="1890" w:type="dxa"/>
          </w:tcPr>
          <w:p w14:paraId="67EE9601" w14:textId="77777777" w:rsidR="00212AC6" w:rsidRDefault="00212AC6" w:rsidP="00F10CC5">
            <w:pPr>
              <w:rPr>
                <w:b/>
              </w:rPr>
            </w:pPr>
            <w:r>
              <w:rPr>
                <w:b/>
              </w:rPr>
              <w:t>Representative</w:t>
            </w:r>
          </w:p>
        </w:tc>
        <w:tc>
          <w:tcPr>
            <w:tcW w:w="6948" w:type="dxa"/>
          </w:tcPr>
          <w:p w14:paraId="46FD8758" w14:textId="77777777" w:rsidR="00212AC6" w:rsidRDefault="00212AC6" w:rsidP="00F10CC5">
            <w:pPr>
              <w:pStyle w:val="InfoBlue"/>
            </w:pPr>
            <w:r>
              <w:t>[Who is the stakeholder representative to the project?  (Optional if documented elsewhere.)  What we want here is names.]</w:t>
            </w:r>
          </w:p>
          <w:p w14:paraId="073E12CA" w14:textId="7CCA8A20" w:rsidR="00212AC6" w:rsidRPr="002E6D7D" w:rsidRDefault="001573A7" w:rsidP="00F10CC5">
            <w:pPr>
              <w:pStyle w:val="ThnVnban"/>
            </w:pPr>
            <w:r>
              <w:t>Phòng Marketting ở các doanh nghiệp.</w:t>
            </w:r>
          </w:p>
        </w:tc>
      </w:tr>
      <w:tr w:rsidR="00212AC6" w14:paraId="1693021A" w14:textId="77777777" w:rsidTr="00F10CC5">
        <w:tc>
          <w:tcPr>
            <w:tcW w:w="1890" w:type="dxa"/>
          </w:tcPr>
          <w:p w14:paraId="4AF38B5A" w14:textId="77777777" w:rsidR="00212AC6" w:rsidRDefault="00212AC6" w:rsidP="00F10CC5">
            <w:pPr>
              <w:rPr>
                <w:b/>
              </w:rPr>
            </w:pPr>
            <w:r>
              <w:rPr>
                <w:b/>
              </w:rPr>
              <w:t>Description</w:t>
            </w:r>
          </w:p>
        </w:tc>
        <w:tc>
          <w:tcPr>
            <w:tcW w:w="6948" w:type="dxa"/>
          </w:tcPr>
          <w:p w14:paraId="7C35E651" w14:textId="77777777" w:rsidR="00212AC6" w:rsidRDefault="00212AC6" w:rsidP="00F10CC5">
            <w:pPr>
              <w:pStyle w:val="InfoBlue"/>
            </w:pPr>
            <w:r>
              <w:t>[A brief description of the stakeholder type.]</w:t>
            </w:r>
          </w:p>
          <w:p w14:paraId="3AD19D79" w14:textId="258FA131" w:rsidR="00212AC6" w:rsidRPr="002E6D7D" w:rsidRDefault="001573A7" w:rsidP="00F10CC5">
            <w:pPr>
              <w:pStyle w:val="ThnVnban"/>
            </w:pPr>
            <w:r>
              <w:t>Là những đối tượng muốn dùng ứng dụng để đăng tải quảng cáo</w:t>
            </w:r>
          </w:p>
        </w:tc>
      </w:tr>
      <w:tr w:rsidR="00212AC6" w14:paraId="662B03F5" w14:textId="77777777" w:rsidTr="00F10CC5">
        <w:tc>
          <w:tcPr>
            <w:tcW w:w="1890" w:type="dxa"/>
          </w:tcPr>
          <w:p w14:paraId="20C45C70" w14:textId="77777777" w:rsidR="00212AC6" w:rsidRDefault="00212AC6" w:rsidP="00F10CC5">
            <w:pPr>
              <w:rPr>
                <w:b/>
              </w:rPr>
            </w:pPr>
            <w:r>
              <w:rPr>
                <w:b/>
              </w:rPr>
              <w:t>Type</w:t>
            </w:r>
          </w:p>
        </w:tc>
        <w:tc>
          <w:tcPr>
            <w:tcW w:w="6948" w:type="dxa"/>
          </w:tcPr>
          <w:p w14:paraId="281B08FC" w14:textId="77777777" w:rsidR="00212AC6" w:rsidRDefault="00212AC6" w:rsidP="00F10CC5">
            <w:pPr>
              <w:pStyle w:val="InfoBlue"/>
            </w:pPr>
            <w:r>
              <w:t>[Qualify the stakeholder’s expertise, technical background, and degree of sophistication—that is, guru, business, expert, casual user, and so on.]</w:t>
            </w:r>
          </w:p>
          <w:p w14:paraId="30346C49" w14:textId="4615984B" w:rsidR="00212AC6" w:rsidRPr="002E6D7D" w:rsidRDefault="001573A7" w:rsidP="00F10CC5">
            <w:pPr>
              <w:pStyle w:val="ThnVnban"/>
            </w:pPr>
            <w:r>
              <w:t>Không có thông tin gì.</w:t>
            </w:r>
          </w:p>
        </w:tc>
      </w:tr>
      <w:tr w:rsidR="00212AC6" w14:paraId="2D9C0B2C" w14:textId="77777777" w:rsidTr="00F10CC5">
        <w:tc>
          <w:tcPr>
            <w:tcW w:w="1890" w:type="dxa"/>
          </w:tcPr>
          <w:p w14:paraId="1B43CD3C" w14:textId="77777777" w:rsidR="00212AC6" w:rsidRDefault="00212AC6" w:rsidP="00F10CC5">
            <w:pPr>
              <w:rPr>
                <w:b/>
              </w:rPr>
            </w:pPr>
            <w:r>
              <w:rPr>
                <w:b/>
              </w:rPr>
              <w:t>Responsibilities</w:t>
            </w:r>
          </w:p>
        </w:tc>
        <w:tc>
          <w:tcPr>
            <w:tcW w:w="6948" w:type="dxa"/>
          </w:tcPr>
          <w:p w14:paraId="13253A9C" w14:textId="77777777" w:rsidR="00212AC6" w:rsidRDefault="00212AC6" w:rsidP="00F10CC5">
            <w:pPr>
              <w:pStyle w:val="InfoBlue"/>
            </w:pPr>
            <w:r>
              <w:t>[List the stakeholder’s key responsibilities with regard to the system being developed—that is, their interest as a stakeholder.]</w:t>
            </w:r>
          </w:p>
          <w:p w14:paraId="1E689800" w14:textId="237DDA94" w:rsidR="00212AC6" w:rsidRPr="002E6D7D" w:rsidRDefault="001573A7" w:rsidP="001573A7">
            <w:pPr>
              <w:pStyle w:val="ThnVnban"/>
              <w:numPr>
                <w:ilvl w:val="0"/>
                <w:numId w:val="35"/>
              </w:numPr>
              <w:ind w:left="1126"/>
            </w:pPr>
            <w:r>
              <w:t>Sử dụng ứng dụng để đăng quảng cáo</w:t>
            </w:r>
          </w:p>
        </w:tc>
      </w:tr>
      <w:tr w:rsidR="00212AC6" w14:paraId="3D0BA87F" w14:textId="77777777" w:rsidTr="00F10CC5">
        <w:tc>
          <w:tcPr>
            <w:tcW w:w="1890" w:type="dxa"/>
          </w:tcPr>
          <w:p w14:paraId="56656249" w14:textId="77777777" w:rsidR="00212AC6" w:rsidRDefault="00212AC6" w:rsidP="00F10CC5">
            <w:pPr>
              <w:rPr>
                <w:b/>
              </w:rPr>
            </w:pPr>
            <w:r>
              <w:rPr>
                <w:b/>
              </w:rPr>
              <w:t>Success Criteria</w:t>
            </w:r>
          </w:p>
        </w:tc>
        <w:tc>
          <w:tcPr>
            <w:tcW w:w="6948" w:type="dxa"/>
          </w:tcPr>
          <w:p w14:paraId="0A78796B" w14:textId="77777777" w:rsidR="00212AC6" w:rsidRDefault="00212AC6" w:rsidP="00F10CC5">
            <w:pPr>
              <w:pStyle w:val="InfoBlue"/>
            </w:pPr>
            <w:r>
              <w:t xml:space="preserve">[How does the stakeholder define success? </w:t>
            </w:r>
          </w:p>
          <w:p w14:paraId="4AD6AAC1" w14:textId="77777777" w:rsidR="00212AC6" w:rsidRDefault="00212AC6" w:rsidP="00F10CC5">
            <w:pPr>
              <w:pStyle w:val="InfoBlue"/>
            </w:pPr>
            <w:r>
              <w:t>How is the stakeholder rewarded?]</w:t>
            </w:r>
          </w:p>
          <w:p w14:paraId="3F871A60" w14:textId="73B4075B" w:rsidR="00212AC6" w:rsidRPr="006B4479" w:rsidRDefault="001573A7" w:rsidP="001573A7">
            <w:pPr>
              <w:pStyle w:val="ThnVnban"/>
              <w:numPr>
                <w:ilvl w:val="0"/>
                <w:numId w:val="36"/>
              </w:numPr>
              <w:ind w:left="1126"/>
            </w:pPr>
            <w:r>
              <w:t>Thành công là ứng dụng được thị trường biết đến nhiều hơn, nhiều quảng cáo chứng tỏ ứng dụng đang được phổ biến ngày càng nhiều trên nền tảng mạng xã hội cũng như internet.</w:t>
            </w:r>
          </w:p>
        </w:tc>
      </w:tr>
      <w:tr w:rsidR="00212AC6" w14:paraId="3727DF7C" w14:textId="77777777" w:rsidTr="00F10CC5">
        <w:tc>
          <w:tcPr>
            <w:tcW w:w="1890" w:type="dxa"/>
          </w:tcPr>
          <w:p w14:paraId="034BDEE4" w14:textId="77777777" w:rsidR="00212AC6" w:rsidRDefault="00212AC6" w:rsidP="00F10CC5">
            <w:pPr>
              <w:rPr>
                <w:b/>
              </w:rPr>
            </w:pPr>
            <w:r>
              <w:rPr>
                <w:b/>
              </w:rPr>
              <w:t>Involvement</w:t>
            </w:r>
          </w:p>
        </w:tc>
        <w:tc>
          <w:tcPr>
            <w:tcW w:w="6948" w:type="dxa"/>
          </w:tcPr>
          <w:p w14:paraId="10B280A3" w14:textId="77777777" w:rsidR="00212AC6" w:rsidRDefault="00212AC6" w:rsidP="00F10CC5">
            <w:pPr>
              <w:pStyle w:val="InfoBlue"/>
            </w:pPr>
            <w:r>
              <w:t>[How is the stakeholder involved in the project? Relate where possible to Rational Unified Process roles—that is, Requirements Reviewer and so on.]</w:t>
            </w:r>
          </w:p>
          <w:p w14:paraId="5E63D67A" w14:textId="616DE180" w:rsidR="00212AC6" w:rsidRPr="00387CC7" w:rsidRDefault="001573A7" w:rsidP="00F10CC5">
            <w:pPr>
              <w:pStyle w:val="ThnVnban"/>
              <w:numPr>
                <w:ilvl w:val="0"/>
                <w:numId w:val="37"/>
              </w:numPr>
              <w:ind w:left="1126"/>
            </w:pPr>
            <w:r>
              <w:t>Không tham gia vào quy trình.</w:t>
            </w:r>
          </w:p>
        </w:tc>
      </w:tr>
      <w:tr w:rsidR="00212AC6" w14:paraId="690B3CD9" w14:textId="77777777" w:rsidTr="00F10CC5">
        <w:tc>
          <w:tcPr>
            <w:tcW w:w="1890" w:type="dxa"/>
          </w:tcPr>
          <w:p w14:paraId="0FB577BC" w14:textId="77777777" w:rsidR="00212AC6" w:rsidRDefault="00212AC6" w:rsidP="00F10CC5">
            <w:pPr>
              <w:rPr>
                <w:b/>
              </w:rPr>
            </w:pPr>
            <w:r>
              <w:rPr>
                <w:b/>
              </w:rPr>
              <w:t>Deliverables</w:t>
            </w:r>
          </w:p>
        </w:tc>
        <w:tc>
          <w:tcPr>
            <w:tcW w:w="6948" w:type="dxa"/>
          </w:tcPr>
          <w:p w14:paraId="3FBF190D" w14:textId="77777777" w:rsidR="00212AC6" w:rsidRDefault="00212AC6" w:rsidP="00F10CC5">
            <w:pPr>
              <w:pStyle w:val="InfoBlue"/>
            </w:pPr>
            <w:r>
              <w:t>[Are there any additional deliverables required by the stakeholder?  These could be project deliverables or outputs from the system under development.]</w:t>
            </w:r>
          </w:p>
          <w:p w14:paraId="2130D294" w14:textId="77777777" w:rsidR="00212AC6" w:rsidRPr="00387CC7" w:rsidRDefault="00212AC6" w:rsidP="00F10CC5">
            <w:pPr>
              <w:pStyle w:val="ThnVnban"/>
            </w:pPr>
            <w:r>
              <w:t>Không</w:t>
            </w:r>
          </w:p>
        </w:tc>
      </w:tr>
      <w:tr w:rsidR="00212AC6" w14:paraId="5C4F0599" w14:textId="77777777" w:rsidTr="00F10CC5">
        <w:tc>
          <w:tcPr>
            <w:tcW w:w="1890" w:type="dxa"/>
          </w:tcPr>
          <w:p w14:paraId="6F2A3CCD" w14:textId="77777777" w:rsidR="00212AC6" w:rsidRDefault="00212AC6" w:rsidP="00F10CC5">
            <w:pPr>
              <w:rPr>
                <w:b/>
              </w:rPr>
            </w:pPr>
            <w:r>
              <w:rPr>
                <w:b/>
              </w:rPr>
              <w:t>Comments / Issues</w:t>
            </w:r>
          </w:p>
        </w:tc>
        <w:tc>
          <w:tcPr>
            <w:tcW w:w="6948" w:type="dxa"/>
          </w:tcPr>
          <w:p w14:paraId="426B7ADC" w14:textId="77777777" w:rsidR="00212AC6" w:rsidRDefault="00212AC6" w:rsidP="00F10CC5">
            <w:pPr>
              <w:pStyle w:val="InfoBlue"/>
            </w:pPr>
            <w:r>
              <w:t>[Problems that interfere with success and any other relevant information go here.]</w:t>
            </w:r>
          </w:p>
          <w:p w14:paraId="6877F06A" w14:textId="13D4EA0B" w:rsidR="00212AC6" w:rsidRPr="00387CC7" w:rsidRDefault="001573A7" w:rsidP="00F10CC5">
            <w:pPr>
              <w:pStyle w:val="ThnVnban"/>
              <w:numPr>
                <w:ilvl w:val="0"/>
                <w:numId w:val="38"/>
              </w:numPr>
              <w:ind w:left="1126"/>
            </w:pPr>
            <w:r>
              <w:t>Không.</w:t>
            </w:r>
          </w:p>
        </w:tc>
      </w:tr>
    </w:tbl>
    <w:p w14:paraId="2D3BBDD6" w14:textId="77777777" w:rsidR="00212AC6" w:rsidRPr="00212AC6" w:rsidRDefault="00212AC6" w:rsidP="00212AC6"/>
    <w:p w14:paraId="76B98225" w14:textId="5E96986B" w:rsidR="00212AC6" w:rsidRDefault="00212AC6" w:rsidP="00212AC6">
      <w:pPr>
        <w:pStyle w:val="u3"/>
      </w:pPr>
      <w:bookmarkStart w:id="60" w:name="_Toc98161174"/>
      <w:r>
        <w:t>Phòng quản lý tài chính</w:t>
      </w:r>
      <w:bookmarkEnd w:id="60"/>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0C1E60FE" w14:textId="77777777" w:rsidTr="00F10CC5">
        <w:tc>
          <w:tcPr>
            <w:tcW w:w="1890" w:type="dxa"/>
          </w:tcPr>
          <w:p w14:paraId="1D2DF5AC" w14:textId="77777777" w:rsidR="00212AC6" w:rsidRDefault="00212AC6" w:rsidP="00F10CC5">
            <w:pPr>
              <w:rPr>
                <w:b/>
              </w:rPr>
            </w:pPr>
            <w:r>
              <w:rPr>
                <w:b/>
              </w:rPr>
              <w:t>Representative</w:t>
            </w:r>
          </w:p>
        </w:tc>
        <w:tc>
          <w:tcPr>
            <w:tcW w:w="6948" w:type="dxa"/>
          </w:tcPr>
          <w:p w14:paraId="073695B7" w14:textId="77777777" w:rsidR="00212AC6" w:rsidRDefault="00212AC6" w:rsidP="00F10CC5">
            <w:pPr>
              <w:pStyle w:val="InfoBlue"/>
            </w:pPr>
            <w:r>
              <w:t>[Who is the stakeholder representative to the project?  (Optional if documented elsewhere.)  What we want here is names.]</w:t>
            </w:r>
          </w:p>
          <w:p w14:paraId="541A32DE" w14:textId="49DC4D5D" w:rsidR="00212AC6" w:rsidRPr="002E6D7D" w:rsidRDefault="001573A7" w:rsidP="00F10CC5">
            <w:pPr>
              <w:pStyle w:val="ThnVnban"/>
            </w:pPr>
            <w:r>
              <w:t>Chuyên viên tài chính (Trưởng phòng)</w:t>
            </w:r>
          </w:p>
        </w:tc>
      </w:tr>
      <w:tr w:rsidR="00212AC6" w14:paraId="31CAE169" w14:textId="77777777" w:rsidTr="00F10CC5">
        <w:tc>
          <w:tcPr>
            <w:tcW w:w="1890" w:type="dxa"/>
          </w:tcPr>
          <w:p w14:paraId="047BAACC" w14:textId="77777777" w:rsidR="00212AC6" w:rsidRDefault="00212AC6" w:rsidP="00F10CC5">
            <w:pPr>
              <w:rPr>
                <w:b/>
              </w:rPr>
            </w:pPr>
            <w:r>
              <w:rPr>
                <w:b/>
              </w:rPr>
              <w:t>Description</w:t>
            </w:r>
          </w:p>
        </w:tc>
        <w:tc>
          <w:tcPr>
            <w:tcW w:w="6948" w:type="dxa"/>
          </w:tcPr>
          <w:p w14:paraId="17540245" w14:textId="77777777" w:rsidR="00212AC6" w:rsidRDefault="00212AC6" w:rsidP="00F10CC5">
            <w:pPr>
              <w:pStyle w:val="InfoBlue"/>
            </w:pPr>
            <w:r>
              <w:t>[A brief description of the stakeholder type.]</w:t>
            </w:r>
          </w:p>
          <w:p w14:paraId="0CE7C059" w14:textId="64740447" w:rsidR="00212AC6" w:rsidRPr="002E6D7D" w:rsidRDefault="001573A7" w:rsidP="00F10CC5">
            <w:pPr>
              <w:pStyle w:val="ThnVnban"/>
            </w:pPr>
            <w:r>
              <w:t>Là đội ngũ có nhiệm vụ quản lý tài chính của dự án, bao gồm dòng tiền, cân đối thu – chi – lương – thưởng, …</w:t>
            </w:r>
          </w:p>
        </w:tc>
      </w:tr>
      <w:tr w:rsidR="00212AC6" w14:paraId="0F5E5B01" w14:textId="77777777" w:rsidTr="00F10CC5">
        <w:tc>
          <w:tcPr>
            <w:tcW w:w="1890" w:type="dxa"/>
          </w:tcPr>
          <w:p w14:paraId="4F365322" w14:textId="77777777" w:rsidR="00212AC6" w:rsidRDefault="00212AC6" w:rsidP="00F10CC5">
            <w:pPr>
              <w:rPr>
                <w:b/>
              </w:rPr>
            </w:pPr>
            <w:r>
              <w:rPr>
                <w:b/>
              </w:rPr>
              <w:t>Type</w:t>
            </w:r>
          </w:p>
        </w:tc>
        <w:tc>
          <w:tcPr>
            <w:tcW w:w="6948" w:type="dxa"/>
          </w:tcPr>
          <w:p w14:paraId="72201EF5" w14:textId="77777777" w:rsidR="00212AC6" w:rsidRDefault="00212AC6" w:rsidP="00F10CC5">
            <w:pPr>
              <w:pStyle w:val="InfoBlue"/>
            </w:pPr>
            <w:r>
              <w:t>[Qualify the stakeholder’s expertise, technical background, and degree of sophistication—that is, guru, business, expert, casual user, and so on.]</w:t>
            </w:r>
          </w:p>
          <w:p w14:paraId="55509483" w14:textId="5FE68077" w:rsidR="00212AC6" w:rsidRPr="002E6D7D" w:rsidRDefault="001573A7" w:rsidP="00F10CC5">
            <w:pPr>
              <w:pStyle w:val="ThnVnban"/>
            </w:pPr>
            <w:r>
              <w:lastRenderedPageBreak/>
              <w:t>Yêu cầu trình độ cao trong chuyên ngành tài chính.</w:t>
            </w:r>
          </w:p>
        </w:tc>
      </w:tr>
      <w:tr w:rsidR="00212AC6" w14:paraId="6BF5A37C" w14:textId="77777777" w:rsidTr="00F10CC5">
        <w:tc>
          <w:tcPr>
            <w:tcW w:w="1890" w:type="dxa"/>
          </w:tcPr>
          <w:p w14:paraId="31D6010B" w14:textId="77777777" w:rsidR="00212AC6" w:rsidRDefault="00212AC6" w:rsidP="00F10CC5">
            <w:pPr>
              <w:rPr>
                <w:b/>
              </w:rPr>
            </w:pPr>
            <w:r>
              <w:rPr>
                <w:b/>
              </w:rPr>
              <w:lastRenderedPageBreak/>
              <w:t>Responsibilities</w:t>
            </w:r>
          </w:p>
        </w:tc>
        <w:tc>
          <w:tcPr>
            <w:tcW w:w="6948" w:type="dxa"/>
          </w:tcPr>
          <w:p w14:paraId="79F2C800" w14:textId="77777777" w:rsidR="00212AC6" w:rsidRDefault="00212AC6" w:rsidP="00F10CC5">
            <w:pPr>
              <w:pStyle w:val="InfoBlue"/>
            </w:pPr>
            <w:r>
              <w:t>[List the stakeholder’s key responsibilities with regard to the system being developed—that is, their interest as a stakeholder.]</w:t>
            </w:r>
          </w:p>
          <w:p w14:paraId="269A20BD" w14:textId="0B26BFDF" w:rsidR="00212AC6" w:rsidRDefault="001573A7" w:rsidP="00F10CC5">
            <w:pPr>
              <w:pStyle w:val="ThnVnban"/>
              <w:numPr>
                <w:ilvl w:val="0"/>
                <w:numId w:val="35"/>
              </w:numPr>
              <w:ind w:left="1126"/>
            </w:pPr>
            <w:r>
              <w:t>Quản lý tài chính, cân đối thu – chi</w:t>
            </w:r>
          </w:p>
          <w:p w14:paraId="13C0F14C" w14:textId="1E261CCE" w:rsidR="001573A7" w:rsidRPr="002E6D7D" w:rsidRDefault="001573A7" w:rsidP="00F10CC5">
            <w:pPr>
              <w:pStyle w:val="ThnVnban"/>
              <w:numPr>
                <w:ilvl w:val="0"/>
                <w:numId w:val="35"/>
              </w:numPr>
              <w:ind w:left="1126"/>
            </w:pPr>
            <w:r>
              <w:t>Quản lý lương, thưởng cũng như doanh thu, lợi nhuận.</w:t>
            </w:r>
          </w:p>
        </w:tc>
      </w:tr>
      <w:tr w:rsidR="00212AC6" w14:paraId="482B9BE5" w14:textId="77777777" w:rsidTr="00F10CC5">
        <w:tc>
          <w:tcPr>
            <w:tcW w:w="1890" w:type="dxa"/>
          </w:tcPr>
          <w:p w14:paraId="498DB2B3" w14:textId="77777777" w:rsidR="00212AC6" w:rsidRDefault="00212AC6" w:rsidP="00F10CC5">
            <w:pPr>
              <w:rPr>
                <w:b/>
              </w:rPr>
            </w:pPr>
            <w:r>
              <w:rPr>
                <w:b/>
              </w:rPr>
              <w:t>Success Criteria</w:t>
            </w:r>
          </w:p>
        </w:tc>
        <w:tc>
          <w:tcPr>
            <w:tcW w:w="6948" w:type="dxa"/>
          </w:tcPr>
          <w:p w14:paraId="5C0D512C" w14:textId="77777777" w:rsidR="00212AC6" w:rsidRDefault="00212AC6" w:rsidP="00F10CC5">
            <w:pPr>
              <w:pStyle w:val="InfoBlue"/>
            </w:pPr>
            <w:r>
              <w:t xml:space="preserve">[How does the stakeholder define success? </w:t>
            </w:r>
          </w:p>
          <w:p w14:paraId="05EFDE27" w14:textId="77777777" w:rsidR="00212AC6" w:rsidRDefault="00212AC6" w:rsidP="00F10CC5">
            <w:pPr>
              <w:pStyle w:val="InfoBlue"/>
            </w:pPr>
            <w:r>
              <w:t>How is the stakeholder rewarded?]</w:t>
            </w:r>
          </w:p>
          <w:p w14:paraId="5E2A377D" w14:textId="3656F9FF" w:rsidR="00212AC6" w:rsidRDefault="001573A7" w:rsidP="00F10CC5">
            <w:pPr>
              <w:pStyle w:val="ThnVnban"/>
              <w:numPr>
                <w:ilvl w:val="0"/>
                <w:numId w:val="36"/>
              </w:numPr>
              <w:ind w:left="1126"/>
            </w:pPr>
            <w:r>
              <w:t>Thành công được xác định khi tài liệu rõ ràng, số liệu đầy đủ để trưởng dự án có kế hoạch cân đối, cũng như nhà tài trợ có thống kê rõ ràng về số tiền mình bỏ ra.</w:t>
            </w:r>
          </w:p>
          <w:p w14:paraId="149F8E87" w14:textId="54F94924" w:rsidR="00212AC6" w:rsidRPr="006B4479" w:rsidRDefault="001573A7" w:rsidP="00F10CC5">
            <w:pPr>
              <w:pStyle w:val="ThnVnban"/>
              <w:numPr>
                <w:ilvl w:val="0"/>
                <w:numId w:val="36"/>
              </w:numPr>
              <w:ind w:left="1126"/>
            </w:pPr>
            <w:r>
              <w:t>Phẩn thưởng xứng đáng với công sức bỏ ra.</w:t>
            </w:r>
          </w:p>
        </w:tc>
      </w:tr>
      <w:tr w:rsidR="00212AC6" w14:paraId="36FEDAF2" w14:textId="77777777" w:rsidTr="00F10CC5">
        <w:tc>
          <w:tcPr>
            <w:tcW w:w="1890" w:type="dxa"/>
          </w:tcPr>
          <w:p w14:paraId="4C088BA3" w14:textId="77777777" w:rsidR="00212AC6" w:rsidRDefault="00212AC6" w:rsidP="00F10CC5">
            <w:pPr>
              <w:rPr>
                <w:b/>
              </w:rPr>
            </w:pPr>
            <w:r>
              <w:rPr>
                <w:b/>
              </w:rPr>
              <w:t>Involvement</w:t>
            </w:r>
          </w:p>
        </w:tc>
        <w:tc>
          <w:tcPr>
            <w:tcW w:w="6948" w:type="dxa"/>
          </w:tcPr>
          <w:p w14:paraId="7EE1D82F" w14:textId="77777777" w:rsidR="00212AC6" w:rsidRDefault="00212AC6" w:rsidP="00F10CC5">
            <w:pPr>
              <w:pStyle w:val="InfoBlue"/>
            </w:pPr>
            <w:r>
              <w:t>[How is the stakeholder involved in the project? Relate where possible to Rational Unified Process roles—that is, Requirements Reviewer and so on.]</w:t>
            </w:r>
          </w:p>
          <w:p w14:paraId="6D537D67" w14:textId="693FCB97" w:rsidR="00212AC6" w:rsidRPr="00387CC7" w:rsidRDefault="009026FF" w:rsidP="009026FF">
            <w:pPr>
              <w:pStyle w:val="ThnVnban"/>
              <w:numPr>
                <w:ilvl w:val="0"/>
                <w:numId w:val="37"/>
              </w:numPr>
              <w:ind w:left="1126"/>
            </w:pPr>
            <w:r>
              <w:t>Là một phần trong xuyên suốt quá trình phát triển dự án.</w:t>
            </w:r>
          </w:p>
        </w:tc>
      </w:tr>
      <w:tr w:rsidR="00212AC6" w14:paraId="2EFDD65A" w14:textId="77777777" w:rsidTr="00F10CC5">
        <w:tc>
          <w:tcPr>
            <w:tcW w:w="1890" w:type="dxa"/>
          </w:tcPr>
          <w:p w14:paraId="6A223992" w14:textId="77777777" w:rsidR="00212AC6" w:rsidRDefault="00212AC6" w:rsidP="00F10CC5">
            <w:pPr>
              <w:rPr>
                <w:b/>
              </w:rPr>
            </w:pPr>
            <w:r>
              <w:rPr>
                <w:b/>
              </w:rPr>
              <w:t>Deliverables</w:t>
            </w:r>
          </w:p>
        </w:tc>
        <w:tc>
          <w:tcPr>
            <w:tcW w:w="6948" w:type="dxa"/>
          </w:tcPr>
          <w:p w14:paraId="3E079711" w14:textId="77777777" w:rsidR="00212AC6" w:rsidRDefault="00212AC6" w:rsidP="00F10CC5">
            <w:pPr>
              <w:pStyle w:val="InfoBlue"/>
            </w:pPr>
            <w:r>
              <w:t>[Are there any additional deliverables required by the stakeholder?  These could be project deliverables or outputs from the system under development.]</w:t>
            </w:r>
          </w:p>
          <w:p w14:paraId="443B38C6" w14:textId="77777777" w:rsidR="00212AC6" w:rsidRPr="00387CC7" w:rsidRDefault="00212AC6" w:rsidP="00F10CC5">
            <w:pPr>
              <w:pStyle w:val="ThnVnban"/>
            </w:pPr>
            <w:r>
              <w:t>Không</w:t>
            </w:r>
          </w:p>
        </w:tc>
      </w:tr>
      <w:tr w:rsidR="00212AC6" w14:paraId="21207132" w14:textId="77777777" w:rsidTr="00F10CC5">
        <w:tc>
          <w:tcPr>
            <w:tcW w:w="1890" w:type="dxa"/>
          </w:tcPr>
          <w:p w14:paraId="5B150D0A" w14:textId="77777777" w:rsidR="00212AC6" w:rsidRDefault="00212AC6" w:rsidP="00F10CC5">
            <w:pPr>
              <w:rPr>
                <w:b/>
              </w:rPr>
            </w:pPr>
            <w:r>
              <w:rPr>
                <w:b/>
              </w:rPr>
              <w:t>Comments / Issues</w:t>
            </w:r>
          </w:p>
        </w:tc>
        <w:tc>
          <w:tcPr>
            <w:tcW w:w="6948" w:type="dxa"/>
          </w:tcPr>
          <w:p w14:paraId="51A22A60" w14:textId="77777777" w:rsidR="00212AC6" w:rsidRDefault="00212AC6" w:rsidP="00F10CC5">
            <w:pPr>
              <w:pStyle w:val="InfoBlue"/>
            </w:pPr>
            <w:r>
              <w:t>[Problems that interfere with success and any other relevant information go here.]</w:t>
            </w:r>
          </w:p>
          <w:p w14:paraId="5540745F" w14:textId="77777777" w:rsidR="00212AC6" w:rsidRDefault="00212AC6" w:rsidP="00F10CC5">
            <w:pPr>
              <w:pStyle w:val="ThnVnban"/>
            </w:pPr>
            <w:r>
              <w:t>Các vấn đề cản trở đến việc hoàn thành dự án như:</w:t>
            </w:r>
          </w:p>
          <w:p w14:paraId="24BD5600" w14:textId="77777777" w:rsidR="00212AC6" w:rsidRDefault="00212AC6" w:rsidP="00F10CC5">
            <w:pPr>
              <w:pStyle w:val="ThnVnban"/>
              <w:numPr>
                <w:ilvl w:val="0"/>
                <w:numId w:val="38"/>
              </w:numPr>
              <w:ind w:left="1126"/>
            </w:pPr>
            <w:r>
              <w:t>Không xử lý tốt các vấn đề phát sinh</w:t>
            </w:r>
          </w:p>
          <w:p w14:paraId="0E9910A6" w14:textId="14068866" w:rsidR="00212AC6" w:rsidRPr="00387CC7" w:rsidRDefault="009026FF" w:rsidP="00F10CC5">
            <w:pPr>
              <w:pStyle w:val="ThnVnban"/>
              <w:numPr>
                <w:ilvl w:val="0"/>
                <w:numId w:val="38"/>
              </w:numPr>
              <w:ind w:left="1126"/>
            </w:pPr>
            <w:r>
              <w:t>Số liệu không chính xác, tài liệu không rõ ràng dẫn đến kế hoạch sai về việc sử dụng tài chính.</w:t>
            </w:r>
          </w:p>
        </w:tc>
      </w:tr>
    </w:tbl>
    <w:p w14:paraId="526238E8" w14:textId="77777777" w:rsidR="00212AC6" w:rsidRPr="00212AC6" w:rsidRDefault="00212AC6" w:rsidP="00212AC6"/>
    <w:p w14:paraId="6BDB21B6" w14:textId="74A34A2D" w:rsidR="00212AC6" w:rsidRDefault="00212AC6" w:rsidP="00212AC6">
      <w:pPr>
        <w:pStyle w:val="u3"/>
      </w:pPr>
      <w:bookmarkStart w:id="61" w:name="_Toc98161175"/>
      <w:r>
        <w:t>Chính quyền</w:t>
      </w:r>
      <w:bookmarkEnd w:id="61"/>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7F79A27F" w14:textId="77777777" w:rsidTr="00F10CC5">
        <w:tc>
          <w:tcPr>
            <w:tcW w:w="1890" w:type="dxa"/>
          </w:tcPr>
          <w:p w14:paraId="35F782CD" w14:textId="77777777" w:rsidR="00212AC6" w:rsidRDefault="00212AC6" w:rsidP="00F10CC5">
            <w:pPr>
              <w:rPr>
                <w:b/>
              </w:rPr>
            </w:pPr>
            <w:r>
              <w:rPr>
                <w:b/>
              </w:rPr>
              <w:t>Representative</w:t>
            </w:r>
          </w:p>
        </w:tc>
        <w:tc>
          <w:tcPr>
            <w:tcW w:w="6948" w:type="dxa"/>
          </w:tcPr>
          <w:p w14:paraId="7361D407" w14:textId="77777777" w:rsidR="00212AC6" w:rsidRDefault="00212AC6" w:rsidP="00F10CC5">
            <w:pPr>
              <w:pStyle w:val="InfoBlue"/>
            </w:pPr>
            <w:r>
              <w:t>[Who is the stakeholder representative to the project?  (Optional if documented elsewhere.)  What we want here is names.]</w:t>
            </w:r>
          </w:p>
          <w:p w14:paraId="0B0FFD6B" w14:textId="6159813D" w:rsidR="00212AC6" w:rsidRPr="002E6D7D" w:rsidRDefault="009026FF" w:rsidP="00F10CC5">
            <w:pPr>
              <w:pStyle w:val="ThnVnban"/>
            </w:pPr>
            <w:r>
              <w:t>Chính quyền</w:t>
            </w:r>
          </w:p>
        </w:tc>
      </w:tr>
      <w:tr w:rsidR="00212AC6" w14:paraId="57EE0348" w14:textId="77777777" w:rsidTr="00F10CC5">
        <w:tc>
          <w:tcPr>
            <w:tcW w:w="1890" w:type="dxa"/>
          </w:tcPr>
          <w:p w14:paraId="785BDDEA" w14:textId="77777777" w:rsidR="00212AC6" w:rsidRDefault="00212AC6" w:rsidP="00F10CC5">
            <w:pPr>
              <w:rPr>
                <w:b/>
              </w:rPr>
            </w:pPr>
            <w:r>
              <w:rPr>
                <w:b/>
              </w:rPr>
              <w:t>Description</w:t>
            </w:r>
          </w:p>
        </w:tc>
        <w:tc>
          <w:tcPr>
            <w:tcW w:w="6948" w:type="dxa"/>
          </w:tcPr>
          <w:p w14:paraId="775D5CE8" w14:textId="77777777" w:rsidR="00212AC6" w:rsidRDefault="00212AC6" w:rsidP="00F10CC5">
            <w:pPr>
              <w:pStyle w:val="InfoBlue"/>
            </w:pPr>
            <w:r>
              <w:t>[A brief description of the stakeholder type.]</w:t>
            </w:r>
          </w:p>
          <w:p w14:paraId="53C216B5" w14:textId="5EB1A9EB" w:rsidR="00212AC6" w:rsidRPr="002E6D7D" w:rsidRDefault="009026FF" w:rsidP="00F10CC5">
            <w:pPr>
              <w:pStyle w:val="ThnVnban"/>
            </w:pPr>
            <w:r>
              <w:t>Đưa ra các quy định mà dự án phải thỏa mãn mới được cấp giấy phép cũng như có nhiệm vụ kiểm tra các sai phạm (nếu có)</w:t>
            </w:r>
          </w:p>
        </w:tc>
      </w:tr>
      <w:tr w:rsidR="00212AC6" w14:paraId="313CD75B" w14:textId="77777777" w:rsidTr="00F10CC5">
        <w:tc>
          <w:tcPr>
            <w:tcW w:w="1890" w:type="dxa"/>
          </w:tcPr>
          <w:p w14:paraId="6100BFB7" w14:textId="77777777" w:rsidR="00212AC6" w:rsidRDefault="00212AC6" w:rsidP="00F10CC5">
            <w:pPr>
              <w:rPr>
                <w:b/>
              </w:rPr>
            </w:pPr>
            <w:r>
              <w:rPr>
                <w:b/>
              </w:rPr>
              <w:t>Type</w:t>
            </w:r>
          </w:p>
        </w:tc>
        <w:tc>
          <w:tcPr>
            <w:tcW w:w="6948" w:type="dxa"/>
          </w:tcPr>
          <w:p w14:paraId="74C7B228" w14:textId="77777777" w:rsidR="00212AC6" w:rsidRDefault="00212AC6" w:rsidP="00F10CC5">
            <w:pPr>
              <w:pStyle w:val="InfoBlue"/>
            </w:pPr>
            <w:r>
              <w:t>[Qualify the stakeholder’s expertise, technical background, and degree of sophistication—that is, guru, business, expert, casual user, and so on.]</w:t>
            </w:r>
          </w:p>
          <w:p w14:paraId="2C0AB134" w14:textId="15FC8039" w:rsidR="00212AC6" w:rsidRPr="002E6D7D" w:rsidRDefault="00910833" w:rsidP="00F10CC5">
            <w:pPr>
              <w:pStyle w:val="ThnVnban"/>
            </w:pPr>
            <w:r>
              <w:t>Không có thông tin.</w:t>
            </w:r>
          </w:p>
        </w:tc>
      </w:tr>
      <w:tr w:rsidR="00212AC6" w14:paraId="6FCB140E" w14:textId="77777777" w:rsidTr="00F10CC5">
        <w:tc>
          <w:tcPr>
            <w:tcW w:w="1890" w:type="dxa"/>
          </w:tcPr>
          <w:p w14:paraId="061E9222" w14:textId="77777777" w:rsidR="00212AC6" w:rsidRDefault="00212AC6" w:rsidP="00F10CC5">
            <w:pPr>
              <w:rPr>
                <w:b/>
              </w:rPr>
            </w:pPr>
            <w:r>
              <w:rPr>
                <w:b/>
              </w:rPr>
              <w:t>Responsibilities</w:t>
            </w:r>
          </w:p>
        </w:tc>
        <w:tc>
          <w:tcPr>
            <w:tcW w:w="6948" w:type="dxa"/>
          </w:tcPr>
          <w:p w14:paraId="5DD8CE2F" w14:textId="77777777" w:rsidR="00212AC6" w:rsidRDefault="00212AC6" w:rsidP="00F10CC5">
            <w:pPr>
              <w:pStyle w:val="InfoBlue"/>
            </w:pPr>
            <w:r>
              <w:t>[List the stakeholder’s key responsibilities with regard to the system being developed—that is, their interest as a stakeholder.]</w:t>
            </w:r>
          </w:p>
          <w:p w14:paraId="28570535" w14:textId="77777777" w:rsidR="00212AC6" w:rsidRDefault="00910833" w:rsidP="00F10CC5">
            <w:pPr>
              <w:pStyle w:val="ThnVnban"/>
              <w:numPr>
                <w:ilvl w:val="0"/>
                <w:numId w:val="35"/>
              </w:numPr>
              <w:ind w:left="1126"/>
            </w:pPr>
            <w:r>
              <w:t>Đưa ra quy định, cấp phép hoạt động, …</w:t>
            </w:r>
          </w:p>
          <w:p w14:paraId="580FC37A" w14:textId="0F111A30" w:rsidR="00910833" w:rsidRPr="002E6D7D" w:rsidRDefault="00910833" w:rsidP="00F10CC5">
            <w:pPr>
              <w:pStyle w:val="ThnVnban"/>
              <w:numPr>
                <w:ilvl w:val="0"/>
                <w:numId w:val="35"/>
              </w:numPr>
              <w:ind w:left="1126"/>
            </w:pPr>
            <w:r>
              <w:t>Kiểm tra, xử lý sai phạm nếu có.</w:t>
            </w:r>
          </w:p>
        </w:tc>
      </w:tr>
      <w:tr w:rsidR="00212AC6" w14:paraId="401E0788" w14:textId="77777777" w:rsidTr="00F10CC5">
        <w:tc>
          <w:tcPr>
            <w:tcW w:w="1890" w:type="dxa"/>
          </w:tcPr>
          <w:p w14:paraId="5CCD5D23" w14:textId="77777777" w:rsidR="00212AC6" w:rsidRDefault="00212AC6" w:rsidP="00F10CC5">
            <w:pPr>
              <w:rPr>
                <w:b/>
              </w:rPr>
            </w:pPr>
            <w:r>
              <w:rPr>
                <w:b/>
              </w:rPr>
              <w:t>Success Criteria</w:t>
            </w:r>
          </w:p>
        </w:tc>
        <w:tc>
          <w:tcPr>
            <w:tcW w:w="6948" w:type="dxa"/>
          </w:tcPr>
          <w:p w14:paraId="4D7AF1E3" w14:textId="77777777" w:rsidR="00212AC6" w:rsidRDefault="00212AC6" w:rsidP="00F10CC5">
            <w:pPr>
              <w:pStyle w:val="InfoBlue"/>
            </w:pPr>
            <w:r>
              <w:t xml:space="preserve">[How does the stakeholder define success? </w:t>
            </w:r>
          </w:p>
          <w:p w14:paraId="009E7A12" w14:textId="77777777" w:rsidR="00212AC6" w:rsidRDefault="00212AC6" w:rsidP="00F10CC5">
            <w:pPr>
              <w:pStyle w:val="InfoBlue"/>
            </w:pPr>
            <w:r>
              <w:lastRenderedPageBreak/>
              <w:t>How is the stakeholder rewarded?]</w:t>
            </w:r>
          </w:p>
          <w:p w14:paraId="38D0DF94" w14:textId="000C6622" w:rsidR="00212AC6" w:rsidRPr="006B4479" w:rsidRDefault="00910833" w:rsidP="00F10CC5">
            <w:pPr>
              <w:pStyle w:val="ThnVnban"/>
              <w:numPr>
                <w:ilvl w:val="0"/>
                <w:numId w:val="36"/>
              </w:numPr>
              <w:ind w:left="1126"/>
            </w:pPr>
            <w:r>
              <w:t>Thành công được xác định khi dự án được kiểm tra và xử lý đúng đắn, thỏa mãn các yêu cầu và được cấp phép sử dụng.</w:t>
            </w:r>
          </w:p>
        </w:tc>
      </w:tr>
      <w:tr w:rsidR="00212AC6" w14:paraId="40EEE356" w14:textId="77777777" w:rsidTr="00F10CC5">
        <w:tc>
          <w:tcPr>
            <w:tcW w:w="1890" w:type="dxa"/>
          </w:tcPr>
          <w:p w14:paraId="5B13D348" w14:textId="77777777" w:rsidR="00212AC6" w:rsidRDefault="00212AC6" w:rsidP="00F10CC5">
            <w:pPr>
              <w:rPr>
                <w:b/>
              </w:rPr>
            </w:pPr>
            <w:r>
              <w:rPr>
                <w:b/>
              </w:rPr>
              <w:lastRenderedPageBreak/>
              <w:t>Involvement</w:t>
            </w:r>
          </w:p>
        </w:tc>
        <w:tc>
          <w:tcPr>
            <w:tcW w:w="6948" w:type="dxa"/>
          </w:tcPr>
          <w:p w14:paraId="229D5A0F" w14:textId="77777777" w:rsidR="00212AC6" w:rsidRDefault="00212AC6" w:rsidP="00F10CC5">
            <w:pPr>
              <w:pStyle w:val="InfoBlue"/>
            </w:pPr>
            <w:r>
              <w:t>[How is the stakeholder involved in the project? Relate where possible to Rational Unified Process roles—that is, Requirements Reviewer and so on.]</w:t>
            </w:r>
          </w:p>
          <w:p w14:paraId="283CD61D" w14:textId="1BF57A90" w:rsidR="00212AC6" w:rsidRPr="00387CC7" w:rsidRDefault="00910833" w:rsidP="00F10CC5">
            <w:pPr>
              <w:pStyle w:val="ThnVnban"/>
              <w:numPr>
                <w:ilvl w:val="0"/>
                <w:numId w:val="37"/>
              </w:numPr>
              <w:ind w:left="1126"/>
            </w:pPr>
            <w:r>
              <w:t>Không tham gia trực tiếp vào quy trình nhưng có vai trò cực kỳ quan trọng.</w:t>
            </w:r>
          </w:p>
        </w:tc>
      </w:tr>
      <w:tr w:rsidR="00212AC6" w14:paraId="00CACB06" w14:textId="77777777" w:rsidTr="00F10CC5">
        <w:tc>
          <w:tcPr>
            <w:tcW w:w="1890" w:type="dxa"/>
          </w:tcPr>
          <w:p w14:paraId="27943B0D" w14:textId="77777777" w:rsidR="00212AC6" w:rsidRDefault="00212AC6" w:rsidP="00F10CC5">
            <w:pPr>
              <w:rPr>
                <w:b/>
              </w:rPr>
            </w:pPr>
            <w:r>
              <w:rPr>
                <w:b/>
              </w:rPr>
              <w:t>Deliverables</w:t>
            </w:r>
          </w:p>
        </w:tc>
        <w:tc>
          <w:tcPr>
            <w:tcW w:w="6948" w:type="dxa"/>
          </w:tcPr>
          <w:p w14:paraId="7CAA2F45" w14:textId="77777777" w:rsidR="00212AC6" w:rsidRDefault="00212AC6" w:rsidP="00F10CC5">
            <w:pPr>
              <w:pStyle w:val="InfoBlue"/>
            </w:pPr>
            <w:r>
              <w:t>[Are there any additional deliverables required by the stakeholder?  These could be project deliverables or outputs from the system under development.]</w:t>
            </w:r>
          </w:p>
          <w:p w14:paraId="27E46A32" w14:textId="77777777" w:rsidR="00212AC6" w:rsidRPr="00387CC7" w:rsidRDefault="00212AC6" w:rsidP="00F10CC5">
            <w:pPr>
              <w:pStyle w:val="ThnVnban"/>
            </w:pPr>
            <w:r>
              <w:t>Không</w:t>
            </w:r>
          </w:p>
        </w:tc>
      </w:tr>
      <w:tr w:rsidR="00212AC6" w14:paraId="764C529E" w14:textId="77777777" w:rsidTr="00F10CC5">
        <w:tc>
          <w:tcPr>
            <w:tcW w:w="1890" w:type="dxa"/>
          </w:tcPr>
          <w:p w14:paraId="7EDB43E6" w14:textId="77777777" w:rsidR="00212AC6" w:rsidRDefault="00212AC6" w:rsidP="00F10CC5">
            <w:pPr>
              <w:rPr>
                <w:b/>
              </w:rPr>
            </w:pPr>
            <w:r>
              <w:rPr>
                <w:b/>
              </w:rPr>
              <w:t>Comments / Issues</w:t>
            </w:r>
          </w:p>
        </w:tc>
        <w:tc>
          <w:tcPr>
            <w:tcW w:w="6948" w:type="dxa"/>
          </w:tcPr>
          <w:p w14:paraId="33AC5BD9" w14:textId="43D4D696" w:rsidR="00212AC6" w:rsidRPr="00387CC7" w:rsidRDefault="00212AC6" w:rsidP="00910833">
            <w:pPr>
              <w:pStyle w:val="InfoBlue"/>
            </w:pPr>
            <w:r>
              <w:t>[Problems that interfere with success and any other relevant information go here.]</w:t>
            </w:r>
          </w:p>
        </w:tc>
      </w:tr>
    </w:tbl>
    <w:p w14:paraId="37619756" w14:textId="77777777" w:rsidR="00212AC6" w:rsidRPr="00212AC6" w:rsidRDefault="00212AC6" w:rsidP="00212AC6"/>
    <w:p w14:paraId="33A0CBF6" w14:textId="690A7FD7" w:rsidR="00212AC6" w:rsidRDefault="00212AC6" w:rsidP="00212AC6">
      <w:pPr>
        <w:pStyle w:val="u3"/>
      </w:pPr>
      <w:bookmarkStart w:id="62" w:name="_Toc98161176"/>
      <w:r>
        <w:t>Nhà tài trợ</w:t>
      </w:r>
      <w:bookmarkEnd w:id="6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531F5DA7" w14:textId="77777777" w:rsidTr="00F10CC5">
        <w:tc>
          <w:tcPr>
            <w:tcW w:w="1890" w:type="dxa"/>
          </w:tcPr>
          <w:p w14:paraId="298386A2" w14:textId="77777777" w:rsidR="00212AC6" w:rsidRDefault="00212AC6" w:rsidP="00F10CC5">
            <w:pPr>
              <w:rPr>
                <w:b/>
              </w:rPr>
            </w:pPr>
            <w:r>
              <w:rPr>
                <w:b/>
              </w:rPr>
              <w:t>Representative</w:t>
            </w:r>
          </w:p>
        </w:tc>
        <w:tc>
          <w:tcPr>
            <w:tcW w:w="6948" w:type="dxa"/>
          </w:tcPr>
          <w:p w14:paraId="35D0C1CE" w14:textId="77777777" w:rsidR="00212AC6" w:rsidRDefault="00212AC6" w:rsidP="00F10CC5">
            <w:pPr>
              <w:pStyle w:val="InfoBlue"/>
            </w:pPr>
            <w:r>
              <w:t>[Who is the stakeholder representative to the project?  (Optional if documented elsewhere.)  What we want here is names.]</w:t>
            </w:r>
          </w:p>
          <w:p w14:paraId="24A7C438" w14:textId="67CDD92B" w:rsidR="00212AC6" w:rsidRPr="002E6D7D" w:rsidRDefault="00910833" w:rsidP="00F10CC5">
            <w:pPr>
              <w:pStyle w:val="ThnVnban"/>
            </w:pPr>
            <w:r>
              <w:t>Nhà tài trợ</w:t>
            </w:r>
          </w:p>
        </w:tc>
      </w:tr>
      <w:tr w:rsidR="00212AC6" w14:paraId="512DCCD6" w14:textId="77777777" w:rsidTr="00F10CC5">
        <w:tc>
          <w:tcPr>
            <w:tcW w:w="1890" w:type="dxa"/>
          </w:tcPr>
          <w:p w14:paraId="7558AA2E" w14:textId="77777777" w:rsidR="00212AC6" w:rsidRDefault="00212AC6" w:rsidP="00F10CC5">
            <w:pPr>
              <w:rPr>
                <w:b/>
              </w:rPr>
            </w:pPr>
            <w:r>
              <w:rPr>
                <w:b/>
              </w:rPr>
              <w:t>Description</w:t>
            </w:r>
          </w:p>
        </w:tc>
        <w:tc>
          <w:tcPr>
            <w:tcW w:w="6948" w:type="dxa"/>
          </w:tcPr>
          <w:p w14:paraId="658590BC" w14:textId="77777777" w:rsidR="00212AC6" w:rsidRDefault="00212AC6" w:rsidP="00F10CC5">
            <w:pPr>
              <w:pStyle w:val="InfoBlue"/>
            </w:pPr>
            <w:r>
              <w:t>[A brief description of the stakeholder type.]</w:t>
            </w:r>
          </w:p>
          <w:p w14:paraId="500E5709" w14:textId="4593C6E3" w:rsidR="00212AC6" w:rsidRPr="002E6D7D" w:rsidRDefault="00910833" w:rsidP="00F10CC5">
            <w:pPr>
              <w:pStyle w:val="ThnVnban"/>
            </w:pPr>
            <w:r>
              <w:t>Là người (tổ chức) cung cấp vốn cho việc phát triển sản phẩm và thực hiện dự án.</w:t>
            </w:r>
          </w:p>
        </w:tc>
      </w:tr>
      <w:tr w:rsidR="00212AC6" w14:paraId="55788A49" w14:textId="77777777" w:rsidTr="00F10CC5">
        <w:tc>
          <w:tcPr>
            <w:tcW w:w="1890" w:type="dxa"/>
          </w:tcPr>
          <w:p w14:paraId="6517FC0A" w14:textId="77777777" w:rsidR="00212AC6" w:rsidRDefault="00212AC6" w:rsidP="00F10CC5">
            <w:pPr>
              <w:rPr>
                <w:b/>
              </w:rPr>
            </w:pPr>
            <w:r>
              <w:rPr>
                <w:b/>
              </w:rPr>
              <w:t>Type</w:t>
            </w:r>
          </w:p>
        </w:tc>
        <w:tc>
          <w:tcPr>
            <w:tcW w:w="6948" w:type="dxa"/>
          </w:tcPr>
          <w:p w14:paraId="642D04B7" w14:textId="77777777" w:rsidR="00212AC6" w:rsidRDefault="00212AC6" w:rsidP="00F10CC5">
            <w:pPr>
              <w:pStyle w:val="InfoBlue"/>
            </w:pPr>
            <w:r>
              <w:t>[Qualify the stakeholder’s expertise, technical background, and degree of sophistication—that is, guru, business, expert, casual user, and so on.]</w:t>
            </w:r>
          </w:p>
          <w:p w14:paraId="2E1ACEB4" w14:textId="5141CD0D" w:rsidR="00212AC6" w:rsidRPr="002E6D7D" w:rsidRDefault="00212AC6" w:rsidP="00F10CC5">
            <w:pPr>
              <w:pStyle w:val="ThnVnban"/>
            </w:pPr>
          </w:p>
        </w:tc>
      </w:tr>
      <w:tr w:rsidR="00212AC6" w14:paraId="4E780444" w14:textId="77777777" w:rsidTr="00F10CC5">
        <w:tc>
          <w:tcPr>
            <w:tcW w:w="1890" w:type="dxa"/>
          </w:tcPr>
          <w:p w14:paraId="0C5DE385" w14:textId="77777777" w:rsidR="00212AC6" w:rsidRDefault="00212AC6" w:rsidP="00F10CC5">
            <w:pPr>
              <w:rPr>
                <w:b/>
              </w:rPr>
            </w:pPr>
            <w:r>
              <w:rPr>
                <w:b/>
              </w:rPr>
              <w:t>Responsibilities</w:t>
            </w:r>
          </w:p>
        </w:tc>
        <w:tc>
          <w:tcPr>
            <w:tcW w:w="6948" w:type="dxa"/>
          </w:tcPr>
          <w:p w14:paraId="08EE265C" w14:textId="77777777" w:rsidR="00212AC6" w:rsidRDefault="00212AC6" w:rsidP="00F10CC5">
            <w:pPr>
              <w:pStyle w:val="InfoBlue"/>
            </w:pPr>
            <w:r>
              <w:t>[List the stakeholder’s key responsibilities with regard to the system being developed—that is, their interest as a stakeholder.]</w:t>
            </w:r>
          </w:p>
          <w:p w14:paraId="0F51C179" w14:textId="663EE429" w:rsidR="00212AC6" w:rsidRPr="002E6D7D" w:rsidRDefault="00910833" w:rsidP="00F10CC5">
            <w:pPr>
              <w:pStyle w:val="ThnVnban"/>
              <w:numPr>
                <w:ilvl w:val="0"/>
                <w:numId w:val="35"/>
              </w:numPr>
              <w:ind w:left="1126"/>
            </w:pPr>
            <w:r>
              <w:t>Cung cấp nguồn vốn, nhân lực, tài chính cho dự án.</w:t>
            </w:r>
          </w:p>
        </w:tc>
      </w:tr>
      <w:tr w:rsidR="00212AC6" w14:paraId="22C5DA0D" w14:textId="77777777" w:rsidTr="00F10CC5">
        <w:tc>
          <w:tcPr>
            <w:tcW w:w="1890" w:type="dxa"/>
          </w:tcPr>
          <w:p w14:paraId="6D487F37" w14:textId="77777777" w:rsidR="00212AC6" w:rsidRDefault="00212AC6" w:rsidP="00F10CC5">
            <w:pPr>
              <w:rPr>
                <w:b/>
              </w:rPr>
            </w:pPr>
            <w:r>
              <w:rPr>
                <w:b/>
              </w:rPr>
              <w:t>Success Criteria</w:t>
            </w:r>
          </w:p>
        </w:tc>
        <w:tc>
          <w:tcPr>
            <w:tcW w:w="6948" w:type="dxa"/>
          </w:tcPr>
          <w:p w14:paraId="11454B02" w14:textId="77777777" w:rsidR="00212AC6" w:rsidRDefault="00212AC6" w:rsidP="00F10CC5">
            <w:pPr>
              <w:pStyle w:val="InfoBlue"/>
            </w:pPr>
            <w:r>
              <w:t xml:space="preserve">[How does the stakeholder define success? </w:t>
            </w:r>
          </w:p>
          <w:p w14:paraId="2A5B401A" w14:textId="77777777" w:rsidR="00212AC6" w:rsidRDefault="00212AC6" w:rsidP="00F10CC5">
            <w:pPr>
              <w:pStyle w:val="InfoBlue"/>
            </w:pPr>
            <w:r>
              <w:t>How is the stakeholder rewarded?]</w:t>
            </w:r>
          </w:p>
          <w:p w14:paraId="6D015C0B" w14:textId="77777777" w:rsidR="00212AC6" w:rsidRDefault="00910833" w:rsidP="00F10CC5">
            <w:pPr>
              <w:pStyle w:val="ThnVnban"/>
              <w:numPr>
                <w:ilvl w:val="0"/>
                <w:numId w:val="36"/>
              </w:numPr>
              <w:ind w:left="1126"/>
            </w:pPr>
            <w:r>
              <w:t>Thành công được xác định khi dự án được cấp vốn đầy đủ (theo hợp đồng), nhanh chóng, …</w:t>
            </w:r>
          </w:p>
          <w:p w14:paraId="4C3B8764" w14:textId="5D3858C7" w:rsidR="00910833" w:rsidRPr="006B4479" w:rsidRDefault="00910833" w:rsidP="00F10CC5">
            <w:pPr>
              <w:pStyle w:val="ThnVnban"/>
              <w:numPr>
                <w:ilvl w:val="0"/>
                <w:numId w:val="36"/>
              </w:numPr>
              <w:ind w:left="1126"/>
            </w:pPr>
            <w:r>
              <w:t>Phẩn thưởng có thể là quảng cáo, hoa hồng, …</w:t>
            </w:r>
          </w:p>
        </w:tc>
      </w:tr>
      <w:tr w:rsidR="00212AC6" w14:paraId="783029B3" w14:textId="77777777" w:rsidTr="00F10CC5">
        <w:tc>
          <w:tcPr>
            <w:tcW w:w="1890" w:type="dxa"/>
          </w:tcPr>
          <w:p w14:paraId="1B4AEC95" w14:textId="77777777" w:rsidR="00212AC6" w:rsidRDefault="00212AC6" w:rsidP="00F10CC5">
            <w:pPr>
              <w:rPr>
                <w:b/>
              </w:rPr>
            </w:pPr>
            <w:r>
              <w:rPr>
                <w:b/>
              </w:rPr>
              <w:t>Involvement</w:t>
            </w:r>
          </w:p>
        </w:tc>
        <w:tc>
          <w:tcPr>
            <w:tcW w:w="6948" w:type="dxa"/>
          </w:tcPr>
          <w:p w14:paraId="2462CB06" w14:textId="77777777" w:rsidR="00212AC6" w:rsidRDefault="00212AC6" w:rsidP="00F10CC5">
            <w:pPr>
              <w:pStyle w:val="InfoBlue"/>
            </w:pPr>
            <w:r>
              <w:t>[How is the stakeholder involved in the project? Relate where possible to Rational Unified Process roles—that is, Requirements Reviewer and so on.]</w:t>
            </w:r>
          </w:p>
          <w:p w14:paraId="6EA983BF" w14:textId="50DF2436" w:rsidR="00212AC6" w:rsidRPr="00387CC7" w:rsidRDefault="00910833" w:rsidP="00F10CC5">
            <w:pPr>
              <w:pStyle w:val="ThnVnban"/>
              <w:numPr>
                <w:ilvl w:val="0"/>
                <w:numId w:val="37"/>
              </w:numPr>
              <w:ind w:left="1126"/>
            </w:pPr>
            <w:r>
              <w:t>Đảm bảo cho quy trình hoạt động.</w:t>
            </w:r>
          </w:p>
        </w:tc>
      </w:tr>
      <w:tr w:rsidR="00212AC6" w14:paraId="6989A799" w14:textId="77777777" w:rsidTr="00F10CC5">
        <w:tc>
          <w:tcPr>
            <w:tcW w:w="1890" w:type="dxa"/>
          </w:tcPr>
          <w:p w14:paraId="6ABCA6D8" w14:textId="77777777" w:rsidR="00212AC6" w:rsidRDefault="00212AC6" w:rsidP="00F10CC5">
            <w:pPr>
              <w:rPr>
                <w:b/>
              </w:rPr>
            </w:pPr>
            <w:r>
              <w:rPr>
                <w:b/>
              </w:rPr>
              <w:t>Deliverables</w:t>
            </w:r>
          </w:p>
        </w:tc>
        <w:tc>
          <w:tcPr>
            <w:tcW w:w="6948" w:type="dxa"/>
          </w:tcPr>
          <w:p w14:paraId="62599F2F" w14:textId="77777777" w:rsidR="00212AC6" w:rsidRDefault="00212AC6" w:rsidP="00F10CC5">
            <w:pPr>
              <w:pStyle w:val="InfoBlue"/>
            </w:pPr>
            <w:r>
              <w:t>[Are there any additional deliverables required by the stakeholder?  These could be project deliverables or outputs from the system under development.]</w:t>
            </w:r>
          </w:p>
          <w:p w14:paraId="233CAB70" w14:textId="77777777" w:rsidR="00212AC6" w:rsidRPr="00387CC7" w:rsidRDefault="00212AC6" w:rsidP="00F10CC5">
            <w:pPr>
              <w:pStyle w:val="ThnVnban"/>
            </w:pPr>
            <w:r>
              <w:t>Không</w:t>
            </w:r>
          </w:p>
        </w:tc>
      </w:tr>
      <w:tr w:rsidR="00212AC6" w14:paraId="2C9BE8FD" w14:textId="77777777" w:rsidTr="00F10CC5">
        <w:tc>
          <w:tcPr>
            <w:tcW w:w="1890" w:type="dxa"/>
          </w:tcPr>
          <w:p w14:paraId="60EF9676" w14:textId="77777777" w:rsidR="00212AC6" w:rsidRDefault="00212AC6" w:rsidP="00F10CC5">
            <w:pPr>
              <w:rPr>
                <w:b/>
              </w:rPr>
            </w:pPr>
            <w:r>
              <w:rPr>
                <w:b/>
              </w:rPr>
              <w:t>Comments / Issues</w:t>
            </w:r>
          </w:p>
        </w:tc>
        <w:tc>
          <w:tcPr>
            <w:tcW w:w="6948" w:type="dxa"/>
          </w:tcPr>
          <w:p w14:paraId="626C0CB3" w14:textId="77777777" w:rsidR="00212AC6" w:rsidRDefault="00212AC6" w:rsidP="00F10CC5">
            <w:pPr>
              <w:pStyle w:val="InfoBlue"/>
            </w:pPr>
            <w:r>
              <w:t>[Problems that interfere with success and any other relevant information go here.]</w:t>
            </w:r>
          </w:p>
          <w:p w14:paraId="66301514" w14:textId="77777777" w:rsidR="00212AC6" w:rsidRDefault="00212AC6" w:rsidP="00F10CC5">
            <w:pPr>
              <w:pStyle w:val="ThnVnban"/>
            </w:pPr>
            <w:r>
              <w:t>Các vấn đề cản trở đến việc hoàn thành dự án như:</w:t>
            </w:r>
          </w:p>
          <w:p w14:paraId="5DA5893D" w14:textId="2B5F542E" w:rsidR="00212AC6" w:rsidRDefault="00910833" w:rsidP="00F10CC5">
            <w:pPr>
              <w:pStyle w:val="ThnVnban"/>
              <w:numPr>
                <w:ilvl w:val="0"/>
                <w:numId w:val="38"/>
              </w:numPr>
              <w:ind w:left="1126"/>
            </w:pPr>
            <w:r>
              <w:lastRenderedPageBreak/>
              <w:t>Không thực hiện đúng lời hứa trong hợp đồng</w:t>
            </w:r>
          </w:p>
          <w:p w14:paraId="328ED55C" w14:textId="71644745" w:rsidR="00212AC6" w:rsidRPr="00387CC7" w:rsidRDefault="00910833" w:rsidP="00F10CC5">
            <w:pPr>
              <w:pStyle w:val="ThnVnban"/>
              <w:numPr>
                <w:ilvl w:val="0"/>
                <w:numId w:val="38"/>
              </w:numPr>
              <w:ind w:left="1126"/>
            </w:pPr>
            <w:r>
              <w:t>Xử lý chậm, dẫn đến dự án thiếu vốn ở các giai đoạn cần thiết.</w:t>
            </w:r>
          </w:p>
        </w:tc>
      </w:tr>
    </w:tbl>
    <w:p w14:paraId="52D75277" w14:textId="77777777" w:rsidR="00212AC6" w:rsidRPr="00212AC6" w:rsidRDefault="00212AC6" w:rsidP="00212AC6"/>
    <w:p w14:paraId="10F418F9" w14:textId="7445FF15" w:rsidR="00212AC6" w:rsidRDefault="00212AC6" w:rsidP="00212AC6">
      <w:pPr>
        <w:pStyle w:val="u3"/>
      </w:pPr>
      <w:bookmarkStart w:id="63" w:name="_Toc98161177"/>
      <w:r>
        <w:t>Nhà cung cấp cho dự án</w:t>
      </w:r>
      <w:bookmarkEnd w:id="6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671FFAC4" w14:textId="77777777" w:rsidTr="00F10CC5">
        <w:tc>
          <w:tcPr>
            <w:tcW w:w="1890" w:type="dxa"/>
          </w:tcPr>
          <w:p w14:paraId="0F449F2E" w14:textId="77777777" w:rsidR="00212AC6" w:rsidRDefault="00212AC6" w:rsidP="00F10CC5">
            <w:pPr>
              <w:rPr>
                <w:b/>
              </w:rPr>
            </w:pPr>
            <w:r>
              <w:rPr>
                <w:b/>
              </w:rPr>
              <w:t>Representative</w:t>
            </w:r>
          </w:p>
        </w:tc>
        <w:tc>
          <w:tcPr>
            <w:tcW w:w="6948" w:type="dxa"/>
          </w:tcPr>
          <w:p w14:paraId="569B63F4" w14:textId="77777777" w:rsidR="00212AC6" w:rsidRDefault="00212AC6" w:rsidP="00F10CC5">
            <w:pPr>
              <w:pStyle w:val="InfoBlue"/>
            </w:pPr>
            <w:r>
              <w:t>[Who is the stakeholder representative to the project?  (Optional if documented elsewhere.)  What we want here is names.]</w:t>
            </w:r>
          </w:p>
          <w:p w14:paraId="225662FB" w14:textId="19FAE344" w:rsidR="00212AC6" w:rsidRPr="002E6D7D" w:rsidRDefault="00910833" w:rsidP="00F10CC5">
            <w:pPr>
              <w:pStyle w:val="ThnVnban"/>
            </w:pPr>
            <w:r>
              <w:t>Nhà cung cấp cho dự án</w:t>
            </w:r>
          </w:p>
        </w:tc>
      </w:tr>
      <w:tr w:rsidR="00212AC6" w14:paraId="3B81C201" w14:textId="77777777" w:rsidTr="00F10CC5">
        <w:tc>
          <w:tcPr>
            <w:tcW w:w="1890" w:type="dxa"/>
          </w:tcPr>
          <w:p w14:paraId="50E42B43" w14:textId="77777777" w:rsidR="00212AC6" w:rsidRDefault="00212AC6" w:rsidP="00F10CC5">
            <w:pPr>
              <w:rPr>
                <w:b/>
              </w:rPr>
            </w:pPr>
            <w:r>
              <w:rPr>
                <w:b/>
              </w:rPr>
              <w:t>Description</w:t>
            </w:r>
          </w:p>
        </w:tc>
        <w:tc>
          <w:tcPr>
            <w:tcW w:w="6948" w:type="dxa"/>
          </w:tcPr>
          <w:p w14:paraId="5C5C7F0E" w14:textId="77777777" w:rsidR="00212AC6" w:rsidRDefault="00212AC6" w:rsidP="00F10CC5">
            <w:pPr>
              <w:pStyle w:val="InfoBlue"/>
            </w:pPr>
            <w:r>
              <w:t>[A brief description of the stakeholder type.]</w:t>
            </w:r>
          </w:p>
          <w:p w14:paraId="6383347E" w14:textId="03F45A45" w:rsidR="00212AC6" w:rsidRPr="002E6D7D" w:rsidRDefault="00910833" w:rsidP="00F10CC5">
            <w:pPr>
              <w:pStyle w:val="ThnVnban"/>
            </w:pPr>
            <w:r>
              <w:t>Cung cấp các sản phẩm phần cứng, phần mềm phục vụ cho việc phát triển dự án.</w:t>
            </w:r>
          </w:p>
        </w:tc>
      </w:tr>
      <w:tr w:rsidR="00212AC6" w14:paraId="38E1EF3E" w14:textId="77777777" w:rsidTr="00F10CC5">
        <w:tc>
          <w:tcPr>
            <w:tcW w:w="1890" w:type="dxa"/>
          </w:tcPr>
          <w:p w14:paraId="7BFC8058" w14:textId="77777777" w:rsidR="00212AC6" w:rsidRDefault="00212AC6" w:rsidP="00F10CC5">
            <w:pPr>
              <w:rPr>
                <w:b/>
              </w:rPr>
            </w:pPr>
            <w:r>
              <w:rPr>
                <w:b/>
              </w:rPr>
              <w:t>Type</w:t>
            </w:r>
          </w:p>
        </w:tc>
        <w:tc>
          <w:tcPr>
            <w:tcW w:w="6948" w:type="dxa"/>
          </w:tcPr>
          <w:p w14:paraId="18A2CEBD" w14:textId="541C7931" w:rsidR="00212AC6" w:rsidRPr="002E6D7D" w:rsidRDefault="00212AC6" w:rsidP="006A07BD">
            <w:pPr>
              <w:pStyle w:val="InfoBlue"/>
            </w:pPr>
            <w:r>
              <w:t>[Qualify the stakeholder’s expertise, technical background, and degree of sophistication—that is, guru, business, expert, casual user, and so on.]</w:t>
            </w:r>
          </w:p>
        </w:tc>
      </w:tr>
      <w:tr w:rsidR="00212AC6" w14:paraId="04C51A8E" w14:textId="77777777" w:rsidTr="00F10CC5">
        <w:tc>
          <w:tcPr>
            <w:tcW w:w="1890" w:type="dxa"/>
          </w:tcPr>
          <w:p w14:paraId="4EA3FB68" w14:textId="77777777" w:rsidR="00212AC6" w:rsidRDefault="00212AC6" w:rsidP="00F10CC5">
            <w:pPr>
              <w:rPr>
                <w:b/>
              </w:rPr>
            </w:pPr>
            <w:r>
              <w:rPr>
                <w:b/>
              </w:rPr>
              <w:t>Responsibilities</w:t>
            </w:r>
          </w:p>
        </w:tc>
        <w:tc>
          <w:tcPr>
            <w:tcW w:w="6948" w:type="dxa"/>
          </w:tcPr>
          <w:p w14:paraId="03F0B57A" w14:textId="77777777" w:rsidR="00212AC6" w:rsidRDefault="00212AC6" w:rsidP="00F10CC5">
            <w:pPr>
              <w:pStyle w:val="InfoBlue"/>
            </w:pPr>
            <w:r>
              <w:t>[List the stakeholder’s key responsibilities with regard to the system being developed—that is, their interest as a stakeholder.]</w:t>
            </w:r>
          </w:p>
          <w:p w14:paraId="6861A35D" w14:textId="03BD1DC4" w:rsidR="00212AC6" w:rsidRPr="002E6D7D" w:rsidRDefault="006A07BD" w:rsidP="00F10CC5">
            <w:pPr>
              <w:pStyle w:val="ThnVnban"/>
              <w:numPr>
                <w:ilvl w:val="0"/>
                <w:numId w:val="35"/>
              </w:numPr>
              <w:ind w:left="1126"/>
            </w:pPr>
            <w:r>
              <w:t>Cung cấp các sản phẩm cần thiếu cho việc phát triển dự án.</w:t>
            </w:r>
          </w:p>
        </w:tc>
      </w:tr>
      <w:tr w:rsidR="00212AC6" w14:paraId="60BDCD50" w14:textId="77777777" w:rsidTr="00F10CC5">
        <w:tc>
          <w:tcPr>
            <w:tcW w:w="1890" w:type="dxa"/>
          </w:tcPr>
          <w:p w14:paraId="18985F0E" w14:textId="77777777" w:rsidR="00212AC6" w:rsidRDefault="00212AC6" w:rsidP="00F10CC5">
            <w:pPr>
              <w:rPr>
                <w:b/>
              </w:rPr>
            </w:pPr>
            <w:r>
              <w:rPr>
                <w:b/>
              </w:rPr>
              <w:t>Success Criteria</w:t>
            </w:r>
          </w:p>
        </w:tc>
        <w:tc>
          <w:tcPr>
            <w:tcW w:w="6948" w:type="dxa"/>
          </w:tcPr>
          <w:p w14:paraId="288348AC" w14:textId="77777777" w:rsidR="00212AC6" w:rsidRDefault="00212AC6" w:rsidP="00F10CC5">
            <w:pPr>
              <w:pStyle w:val="InfoBlue"/>
            </w:pPr>
            <w:r>
              <w:t xml:space="preserve">[How does the stakeholder define success? </w:t>
            </w:r>
          </w:p>
          <w:p w14:paraId="4F87A4E2" w14:textId="77777777" w:rsidR="00212AC6" w:rsidRDefault="00212AC6" w:rsidP="00F10CC5">
            <w:pPr>
              <w:pStyle w:val="InfoBlue"/>
            </w:pPr>
            <w:r>
              <w:t>How is the stakeholder rewarded?]</w:t>
            </w:r>
          </w:p>
          <w:p w14:paraId="1F87D91B" w14:textId="77777777" w:rsidR="00212AC6" w:rsidRDefault="00212AC6" w:rsidP="006A07BD">
            <w:pPr>
              <w:pStyle w:val="ThnVnban"/>
              <w:numPr>
                <w:ilvl w:val="0"/>
                <w:numId w:val="36"/>
              </w:numPr>
              <w:ind w:left="1126"/>
            </w:pPr>
            <w:r>
              <w:t xml:space="preserve">Thành công được xác định khi dự án hoàn thành tốt, </w:t>
            </w:r>
            <w:r w:rsidR="006A07BD">
              <w:t>mọi yêu cầu về các sản phẩm cần thiếu đều được cung cấp đầy đủ</w:t>
            </w:r>
            <w:r>
              <w:t>.</w:t>
            </w:r>
          </w:p>
          <w:p w14:paraId="5B2976C2" w14:textId="5D17433E" w:rsidR="006A07BD" w:rsidRPr="006B4479" w:rsidRDefault="006A07BD" w:rsidP="006A07BD">
            <w:pPr>
              <w:pStyle w:val="ThnVnban"/>
              <w:numPr>
                <w:ilvl w:val="0"/>
                <w:numId w:val="36"/>
              </w:numPr>
              <w:ind w:left="1126"/>
            </w:pPr>
            <w:r>
              <w:t>Phần thưởng có thể là quảng cáo, hoa hồng, chia lợi nhuận, …</w:t>
            </w:r>
          </w:p>
        </w:tc>
      </w:tr>
      <w:tr w:rsidR="00212AC6" w14:paraId="1FF29C25" w14:textId="77777777" w:rsidTr="00F10CC5">
        <w:tc>
          <w:tcPr>
            <w:tcW w:w="1890" w:type="dxa"/>
          </w:tcPr>
          <w:p w14:paraId="6C7A51EC" w14:textId="77777777" w:rsidR="00212AC6" w:rsidRDefault="00212AC6" w:rsidP="00F10CC5">
            <w:pPr>
              <w:rPr>
                <w:b/>
              </w:rPr>
            </w:pPr>
            <w:r>
              <w:rPr>
                <w:b/>
              </w:rPr>
              <w:t>Involvement</w:t>
            </w:r>
          </w:p>
        </w:tc>
        <w:tc>
          <w:tcPr>
            <w:tcW w:w="6948" w:type="dxa"/>
          </w:tcPr>
          <w:p w14:paraId="2BA5BF19" w14:textId="77777777" w:rsidR="00212AC6" w:rsidRDefault="00212AC6" w:rsidP="00F10CC5">
            <w:pPr>
              <w:pStyle w:val="InfoBlue"/>
            </w:pPr>
            <w:r>
              <w:t>[How is the stakeholder involved in the project? Relate where possible to Rational Unified Process roles—that is, Requirements Reviewer and so on.]</w:t>
            </w:r>
          </w:p>
          <w:p w14:paraId="0B719876" w14:textId="6E6B347B" w:rsidR="00212AC6" w:rsidRPr="00387CC7" w:rsidRDefault="006A07BD" w:rsidP="00F10CC5">
            <w:pPr>
              <w:pStyle w:val="ThnVnban"/>
              <w:numPr>
                <w:ilvl w:val="0"/>
                <w:numId w:val="37"/>
              </w:numPr>
              <w:ind w:left="1126"/>
            </w:pPr>
            <w:r>
              <w:t>Đảm bảo trong quá trình thực hiện dự án</w:t>
            </w:r>
          </w:p>
        </w:tc>
      </w:tr>
      <w:tr w:rsidR="00212AC6" w14:paraId="2791E966" w14:textId="77777777" w:rsidTr="00F10CC5">
        <w:tc>
          <w:tcPr>
            <w:tcW w:w="1890" w:type="dxa"/>
          </w:tcPr>
          <w:p w14:paraId="395CF08A" w14:textId="77777777" w:rsidR="00212AC6" w:rsidRDefault="00212AC6" w:rsidP="00F10CC5">
            <w:pPr>
              <w:rPr>
                <w:b/>
              </w:rPr>
            </w:pPr>
            <w:r>
              <w:rPr>
                <w:b/>
              </w:rPr>
              <w:t>Deliverables</w:t>
            </w:r>
          </w:p>
        </w:tc>
        <w:tc>
          <w:tcPr>
            <w:tcW w:w="6948" w:type="dxa"/>
          </w:tcPr>
          <w:p w14:paraId="3D84A158" w14:textId="77777777" w:rsidR="00212AC6" w:rsidRDefault="00212AC6" w:rsidP="00F10CC5">
            <w:pPr>
              <w:pStyle w:val="InfoBlue"/>
            </w:pPr>
            <w:r>
              <w:t>[Are there any additional deliverables required by the stakeholder?  These could be project deliverables or outputs from the system under development.]</w:t>
            </w:r>
          </w:p>
          <w:p w14:paraId="242E8430" w14:textId="77777777" w:rsidR="00212AC6" w:rsidRPr="00387CC7" w:rsidRDefault="00212AC6" w:rsidP="00F10CC5">
            <w:pPr>
              <w:pStyle w:val="ThnVnban"/>
            </w:pPr>
            <w:r>
              <w:t>Không</w:t>
            </w:r>
          </w:p>
        </w:tc>
      </w:tr>
      <w:tr w:rsidR="00212AC6" w14:paraId="78B67913" w14:textId="77777777" w:rsidTr="00F10CC5">
        <w:tc>
          <w:tcPr>
            <w:tcW w:w="1890" w:type="dxa"/>
          </w:tcPr>
          <w:p w14:paraId="23B3BE3B" w14:textId="77777777" w:rsidR="00212AC6" w:rsidRDefault="00212AC6" w:rsidP="00F10CC5">
            <w:pPr>
              <w:rPr>
                <w:b/>
              </w:rPr>
            </w:pPr>
            <w:r>
              <w:rPr>
                <w:b/>
              </w:rPr>
              <w:t>Comments / Issues</w:t>
            </w:r>
          </w:p>
        </w:tc>
        <w:tc>
          <w:tcPr>
            <w:tcW w:w="6948" w:type="dxa"/>
          </w:tcPr>
          <w:p w14:paraId="41959E8C" w14:textId="77777777" w:rsidR="00212AC6" w:rsidRDefault="00212AC6" w:rsidP="00F10CC5">
            <w:pPr>
              <w:pStyle w:val="InfoBlue"/>
            </w:pPr>
            <w:r>
              <w:t>[Problems that interfere with success and any other relevant information go here.]</w:t>
            </w:r>
          </w:p>
          <w:p w14:paraId="7B2A16B2" w14:textId="77777777" w:rsidR="006A07BD" w:rsidRDefault="006A07BD" w:rsidP="006A07BD">
            <w:pPr>
              <w:pStyle w:val="ThnVnban"/>
            </w:pPr>
            <w:r>
              <w:t>Các vấn đề cản trở đến việc hoàn thành dự án như:</w:t>
            </w:r>
          </w:p>
          <w:p w14:paraId="18B5B61C" w14:textId="77777777" w:rsidR="006A07BD" w:rsidRDefault="006A07BD" w:rsidP="006A07BD">
            <w:pPr>
              <w:pStyle w:val="ThnVnban"/>
              <w:numPr>
                <w:ilvl w:val="0"/>
                <w:numId w:val="38"/>
              </w:numPr>
              <w:ind w:left="1126"/>
            </w:pPr>
            <w:r>
              <w:t>Không thực hiện đúng lời hứa trong hợp đồng</w:t>
            </w:r>
          </w:p>
          <w:p w14:paraId="2B9B1D0E" w14:textId="0E180500" w:rsidR="00212AC6" w:rsidRPr="00387CC7" w:rsidRDefault="006A07BD" w:rsidP="006A07BD">
            <w:pPr>
              <w:pStyle w:val="ThnVnban"/>
              <w:numPr>
                <w:ilvl w:val="0"/>
                <w:numId w:val="38"/>
              </w:numPr>
              <w:ind w:left="1126"/>
            </w:pPr>
            <w:r>
              <w:t>Xử lý chậm, dẫn đến dự án thiếu vốn ở các giai đoạn cần thiết.</w:t>
            </w:r>
          </w:p>
        </w:tc>
      </w:tr>
    </w:tbl>
    <w:p w14:paraId="3C57CC47" w14:textId="77777777" w:rsidR="00212AC6" w:rsidRPr="00212AC6" w:rsidRDefault="00212AC6" w:rsidP="00212AC6"/>
    <w:p w14:paraId="40221EEC" w14:textId="0B4FC9B0" w:rsidR="00212AC6" w:rsidRDefault="00212AC6" w:rsidP="00212AC6">
      <w:pPr>
        <w:pStyle w:val="u3"/>
      </w:pPr>
      <w:bookmarkStart w:id="64" w:name="_Toc98161178"/>
      <w:r>
        <w:t>Các tổ ứng và ứng dụng cạnh tranh</w:t>
      </w:r>
      <w:bookmarkEnd w:id="6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12AC6" w14:paraId="33622C86" w14:textId="77777777" w:rsidTr="00F10CC5">
        <w:tc>
          <w:tcPr>
            <w:tcW w:w="1890" w:type="dxa"/>
          </w:tcPr>
          <w:p w14:paraId="0591E787" w14:textId="77777777" w:rsidR="00212AC6" w:rsidRDefault="00212AC6" w:rsidP="00F10CC5">
            <w:pPr>
              <w:rPr>
                <w:b/>
              </w:rPr>
            </w:pPr>
            <w:r>
              <w:rPr>
                <w:b/>
              </w:rPr>
              <w:t>Representative</w:t>
            </w:r>
          </w:p>
        </w:tc>
        <w:tc>
          <w:tcPr>
            <w:tcW w:w="6948" w:type="dxa"/>
          </w:tcPr>
          <w:p w14:paraId="496BDE2A" w14:textId="77777777" w:rsidR="00212AC6" w:rsidRDefault="00212AC6" w:rsidP="00F10CC5">
            <w:pPr>
              <w:pStyle w:val="InfoBlue"/>
            </w:pPr>
            <w:r>
              <w:t>[Who is the stakeholder representative to the project?  (Optional if documented elsewhere.)  What we want here is names.]</w:t>
            </w:r>
          </w:p>
          <w:p w14:paraId="4A36CCF8" w14:textId="703877B1" w:rsidR="00212AC6" w:rsidRPr="002E6D7D" w:rsidRDefault="006A07BD" w:rsidP="00F10CC5">
            <w:pPr>
              <w:pStyle w:val="ThnVnban"/>
            </w:pPr>
            <w:r>
              <w:t>Các tổ chức và ứng dụng cạnh tranh</w:t>
            </w:r>
          </w:p>
        </w:tc>
      </w:tr>
      <w:tr w:rsidR="00212AC6" w14:paraId="4536DFCF" w14:textId="77777777" w:rsidTr="00F10CC5">
        <w:tc>
          <w:tcPr>
            <w:tcW w:w="1890" w:type="dxa"/>
          </w:tcPr>
          <w:p w14:paraId="5852CFC5" w14:textId="77777777" w:rsidR="00212AC6" w:rsidRDefault="00212AC6" w:rsidP="00F10CC5">
            <w:pPr>
              <w:rPr>
                <w:b/>
              </w:rPr>
            </w:pPr>
            <w:r>
              <w:rPr>
                <w:b/>
              </w:rPr>
              <w:t>Description</w:t>
            </w:r>
          </w:p>
        </w:tc>
        <w:tc>
          <w:tcPr>
            <w:tcW w:w="6948" w:type="dxa"/>
          </w:tcPr>
          <w:p w14:paraId="7BF99027" w14:textId="77777777" w:rsidR="00212AC6" w:rsidRDefault="00212AC6" w:rsidP="00F10CC5">
            <w:pPr>
              <w:pStyle w:val="InfoBlue"/>
            </w:pPr>
            <w:r>
              <w:t>[A brief description of the stakeholder type.]</w:t>
            </w:r>
          </w:p>
          <w:p w14:paraId="301C3556" w14:textId="6D8DB232" w:rsidR="00212AC6" w:rsidRPr="002E6D7D" w:rsidRDefault="006A07BD" w:rsidP="00F10CC5">
            <w:pPr>
              <w:pStyle w:val="ThnVnban"/>
            </w:pPr>
            <w:r>
              <w:t>Là các đối tượng ảnh hưởng trực tiếp đến khả năng thành công của dự án</w:t>
            </w:r>
          </w:p>
        </w:tc>
      </w:tr>
      <w:tr w:rsidR="00212AC6" w14:paraId="11C04FC5" w14:textId="77777777" w:rsidTr="00F10CC5">
        <w:tc>
          <w:tcPr>
            <w:tcW w:w="1890" w:type="dxa"/>
          </w:tcPr>
          <w:p w14:paraId="6534F18C" w14:textId="77777777" w:rsidR="00212AC6" w:rsidRDefault="00212AC6" w:rsidP="00F10CC5">
            <w:pPr>
              <w:rPr>
                <w:b/>
              </w:rPr>
            </w:pPr>
            <w:r>
              <w:rPr>
                <w:b/>
              </w:rPr>
              <w:lastRenderedPageBreak/>
              <w:t>Type</w:t>
            </w:r>
          </w:p>
        </w:tc>
        <w:tc>
          <w:tcPr>
            <w:tcW w:w="6948" w:type="dxa"/>
          </w:tcPr>
          <w:p w14:paraId="59A10817" w14:textId="67567913" w:rsidR="00212AC6" w:rsidRPr="002E6D7D" w:rsidRDefault="00212AC6" w:rsidP="006A07BD">
            <w:pPr>
              <w:pStyle w:val="InfoBlue"/>
            </w:pPr>
            <w:r>
              <w:t>[Qualify the stakeholder’s expertise, technical background, and degree of sophistication—that is, guru, business, expert, casual user, and so on.]</w:t>
            </w:r>
          </w:p>
        </w:tc>
      </w:tr>
      <w:tr w:rsidR="00212AC6" w14:paraId="319D2CF1" w14:textId="77777777" w:rsidTr="00F10CC5">
        <w:tc>
          <w:tcPr>
            <w:tcW w:w="1890" w:type="dxa"/>
          </w:tcPr>
          <w:p w14:paraId="19C1043F" w14:textId="77777777" w:rsidR="00212AC6" w:rsidRDefault="00212AC6" w:rsidP="00F10CC5">
            <w:pPr>
              <w:rPr>
                <w:b/>
              </w:rPr>
            </w:pPr>
            <w:r>
              <w:rPr>
                <w:b/>
              </w:rPr>
              <w:t>Responsibilities</w:t>
            </w:r>
          </w:p>
        </w:tc>
        <w:tc>
          <w:tcPr>
            <w:tcW w:w="6948" w:type="dxa"/>
          </w:tcPr>
          <w:p w14:paraId="1CCCA9E6" w14:textId="77777777" w:rsidR="00212AC6" w:rsidRDefault="00212AC6" w:rsidP="00F10CC5">
            <w:pPr>
              <w:pStyle w:val="InfoBlue"/>
            </w:pPr>
            <w:r>
              <w:t>[List the stakeholder’s key responsibilities with regard to the system being developed—that is, their interest as a stakeholder.]</w:t>
            </w:r>
          </w:p>
          <w:p w14:paraId="49B4A14F" w14:textId="3D09B04D" w:rsidR="00212AC6" w:rsidRPr="002E6D7D" w:rsidRDefault="006A07BD" w:rsidP="00F10CC5">
            <w:pPr>
              <w:pStyle w:val="ThnVnban"/>
              <w:numPr>
                <w:ilvl w:val="0"/>
                <w:numId w:val="35"/>
              </w:numPr>
              <w:ind w:left="1126"/>
            </w:pPr>
            <w:r>
              <w:t>Ảnh hưởng trực tiếp đến khả năng thành công của dự án.</w:t>
            </w:r>
          </w:p>
        </w:tc>
      </w:tr>
      <w:tr w:rsidR="00212AC6" w14:paraId="0484F810" w14:textId="77777777" w:rsidTr="00F10CC5">
        <w:tc>
          <w:tcPr>
            <w:tcW w:w="1890" w:type="dxa"/>
          </w:tcPr>
          <w:p w14:paraId="75D1D9D6" w14:textId="77777777" w:rsidR="00212AC6" w:rsidRDefault="00212AC6" w:rsidP="00F10CC5">
            <w:pPr>
              <w:rPr>
                <w:b/>
              </w:rPr>
            </w:pPr>
            <w:r>
              <w:rPr>
                <w:b/>
              </w:rPr>
              <w:t>Success Criteria</w:t>
            </w:r>
          </w:p>
        </w:tc>
        <w:tc>
          <w:tcPr>
            <w:tcW w:w="6948" w:type="dxa"/>
          </w:tcPr>
          <w:p w14:paraId="0E9EE11A" w14:textId="77777777" w:rsidR="00212AC6" w:rsidRDefault="00212AC6" w:rsidP="00F10CC5">
            <w:pPr>
              <w:pStyle w:val="InfoBlue"/>
            </w:pPr>
            <w:r>
              <w:t xml:space="preserve">[How does the stakeholder define success? </w:t>
            </w:r>
          </w:p>
          <w:p w14:paraId="6230C867" w14:textId="764218DA" w:rsidR="00212AC6" w:rsidRPr="006B4479" w:rsidRDefault="00212AC6" w:rsidP="006A07BD">
            <w:pPr>
              <w:pStyle w:val="InfoBlue"/>
            </w:pPr>
            <w:r>
              <w:t>How is the stakeholder rewarded?]</w:t>
            </w:r>
          </w:p>
        </w:tc>
      </w:tr>
      <w:tr w:rsidR="00212AC6" w14:paraId="04A69E9A" w14:textId="77777777" w:rsidTr="00F10CC5">
        <w:tc>
          <w:tcPr>
            <w:tcW w:w="1890" w:type="dxa"/>
          </w:tcPr>
          <w:p w14:paraId="7C2D1EED" w14:textId="77777777" w:rsidR="00212AC6" w:rsidRDefault="00212AC6" w:rsidP="00F10CC5">
            <w:pPr>
              <w:rPr>
                <w:b/>
              </w:rPr>
            </w:pPr>
            <w:r>
              <w:rPr>
                <w:b/>
              </w:rPr>
              <w:t>Involvement</w:t>
            </w:r>
          </w:p>
        </w:tc>
        <w:tc>
          <w:tcPr>
            <w:tcW w:w="6948" w:type="dxa"/>
          </w:tcPr>
          <w:p w14:paraId="0189203E" w14:textId="4D05F095" w:rsidR="00212AC6" w:rsidRPr="00387CC7" w:rsidRDefault="00212AC6" w:rsidP="006A07BD">
            <w:pPr>
              <w:pStyle w:val="InfoBlue"/>
            </w:pPr>
            <w:r>
              <w:t>[How is the stakeholder involved in the project? Relate where possible to Rational Unified Process roles—that is, Requirements Reviewer and so on.]</w:t>
            </w:r>
          </w:p>
        </w:tc>
      </w:tr>
      <w:tr w:rsidR="00212AC6" w14:paraId="03484D43" w14:textId="77777777" w:rsidTr="00F10CC5">
        <w:tc>
          <w:tcPr>
            <w:tcW w:w="1890" w:type="dxa"/>
          </w:tcPr>
          <w:p w14:paraId="071F36A4" w14:textId="77777777" w:rsidR="00212AC6" w:rsidRDefault="00212AC6" w:rsidP="00F10CC5">
            <w:pPr>
              <w:rPr>
                <w:b/>
              </w:rPr>
            </w:pPr>
            <w:r>
              <w:rPr>
                <w:b/>
              </w:rPr>
              <w:t>Deliverables</w:t>
            </w:r>
          </w:p>
        </w:tc>
        <w:tc>
          <w:tcPr>
            <w:tcW w:w="6948" w:type="dxa"/>
          </w:tcPr>
          <w:p w14:paraId="537FF57F" w14:textId="77777777" w:rsidR="00212AC6" w:rsidRDefault="00212AC6" w:rsidP="00F10CC5">
            <w:pPr>
              <w:pStyle w:val="InfoBlue"/>
            </w:pPr>
            <w:r>
              <w:t>[Are there any additional deliverables required by the stakeholder?  These could be project deliverables or outputs from the system under development.]</w:t>
            </w:r>
          </w:p>
          <w:p w14:paraId="6EF9E162" w14:textId="77777777" w:rsidR="00212AC6" w:rsidRPr="00387CC7" w:rsidRDefault="00212AC6" w:rsidP="00F10CC5">
            <w:pPr>
              <w:pStyle w:val="ThnVnban"/>
            </w:pPr>
            <w:r>
              <w:t>Không</w:t>
            </w:r>
          </w:p>
        </w:tc>
      </w:tr>
      <w:tr w:rsidR="00212AC6" w14:paraId="27BFC9AA" w14:textId="77777777" w:rsidTr="00F10CC5">
        <w:tc>
          <w:tcPr>
            <w:tcW w:w="1890" w:type="dxa"/>
          </w:tcPr>
          <w:p w14:paraId="07C8C31C" w14:textId="77777777" w:rsidR="00212AC6" w:rsidRDefault="00212AC6" w:rsidP="00F10CC5">
            <w:pPr>
              <w:rPr>
                <w:b/>
              </w:rPr>
            </w:pPr>
            <w:r>
              <w:rPr>
                <w:b/>
              </w:rPr>
              <w:t>Comments / Issues</w:t>
            </w:r>
          </w:p>
        </w:tc>
        <w:tc>
          <w:tcPr>
            <w:tcW w:w="6948" w:type="dxa"/>
          </w:tcPr>
          <w:p w14:paraId="0710BA17" w14:textId="19FCB63A" w:rsidR="00212AC6" w:rsidRPr="00387CC7" w:rsidRDefault="00212AC6" w:rsidP="006A07BD">
            <w:pPr>
              <w:pStyle w:val="InfoBlue"/>
            </w:pPr>
            <w:r>
              <w:t>[Problems that interfere with success and any other relevant information go here.]</w:t>
            </w:r>
          </w:p>
        </w:tc>
      </w:tr>
    </w:tbl>
    <w:p w14:paraId="0EF91B1D" w14:textId="77777777" w:rsidR="00212AC6" w:rsidRPr="00212AC6" w:rsidRDefault="00212AC6" w:rsidP="00212AC6"/>
    <w:p w14:paraId="076E7C8D" w14:textId="77777777" w:rsidR="00C02D8B" w:rsidRDefault="00207991">
      <w:pPr>
        <w:pStyle w:val="u2"/>
        <w:widowControl/>
      </w:pPr>
      <w:bookmarkStart w:id="65" w:name="_Toc425054385"/>
      <w:bookmarkStart w:id="66" w:name="_Toc342757863"/>
      <w:bookmarkStart w:id="67" w:name="_Toc346297772"/>
      <w:bookmarkStart w:id="68" w:name="_Toc422186478"/>
      <w:bookmarkStart w:id="69" w:name="_Toc436203383"/>
      <w:bookmarkStart w:id="70" w:name="_Toc452813587"/>
      <w:bookmarkStart w:id="71" w:name="_Toc98161179"/>
      <w:r>
        <w:t>User Profiles</w:t>
      </w:r>
      <w:bookmarkEnd w:id="65"/>
      <w:bookmarkEnd w:id="66"/>
      <w:bookmarkEnd w:id="67"/>
      <w:bookmarkEnd w:id="68"/>
      <w:bookmarkEnd w:id="69"/>
      <w:bookmarkEnd w:id="70"/>
      <w:bookmarkEnd w:id="71"/>
      <w:r>
        <w:t xml:space="preserve">  </w:t>
      </w:r>
    </w:p>
    <w:p w14:paraId="34ACF2FB" w14:textId="77777777" w:rsidR="00C02D8B" w:rsidRDefault="00207991">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14:paraId="69F26524" w14:textId="7F905D67" w:rsidR="00C02D8B" w:rsidRDefault="006A07BD">
      <w:pPr>
        <w:pStyle w:val="u3"/>
      </w:pPr>
      <w:bookmarkStart w:id="72" w:name="_Toc98161180"/>
      <w:r>
        <w:t>Trường đại học</w:t>
      </w:r>
      <w:bookmarkEnd w:id="72"/>
      <w:r w:rsidR="00207991">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02D8B" w14:paraId="390D0BDF" w14:textId="77777777">
        <w:tc>
          <w:tcPr>
            <w:tcW w:w="1890" w:type="dxa"/>
          </w:tcPr>
          <w:p w14:paraId="131F0DBE" w14:textId="77777777" w:rsidR="00C02D8B" w:rsidRDefault="00207991">
            <w:pPr>
              <w:rPr>
                <w:b/>
              </w:rPr>
            </w:pPr>
            <w:r>
              <w:rPr>
                <w:b/>
              </w:rPr>
              <w:t>Representative</w:t>
            </w:r>
          </w:p>
        </w:tc>
        <w:tc>
          <w:tcPr>
            <w:tcW w:w="6948" w:type="dxa"/>
          </w:tcPr>
          <w:p w14:paraId="4C3D6A96" w14:textId="77777777" w:rsidR="00C02D8B" w:rsidRDefault="00207991">
            <w:pPr>
              <w:pStyle w:val="InfoBlue"/>
            </w:pPr>
            <w:r>
              <w:t>[Who is the user representative to the project?  (Optional if documented elsewhere.)  This often refers to the Stakeholder that represents the set of users, for example, Stakeholder: Stakeholder1.]</w:t>
            </w:r>
          </w:p>
          <w:p w14:paraId="295EE893" w14:textId="733D754C" w:rsidR="006A07BD" w:rsidRPr="006A07BD" w:rsidRDefault="00707AC5" w:rsidP="006A07BD">
            <w:pPr>
              <w:pStyle w:val="ThnVnban"/>
            </w:pPr>
            <w:r>
              <w:t>Các trường đại học sử dụng hệ thống</w:t>
            </w:r>
          </w:p>
        </w:tc>
      </w:tr>
      <w:tr w:rsidR="00C02D8B" w14:paraId="14E6AA54" w14:textId="77777777">
        <w:tc>
          <w:tcPr>
            <w:tcW w:w="1890" w:type="dxa"/>
          </w:tcPr>
          <w:p w14:paraId="448D33E4" w14:textId="77777777" w:rsidR="00C02D8B" w:rsidRDefault="00207991">
            <w:pPr>
              <w:rPr>
                <w:b/>
              </w:rPr>
            </w:pPr>
            <w:r>
              <w:rPr>
                <w:b/>
              </w:rPr>
              <w:t>Description</w:t>
            </w:r>
          </w:p>
        </w:tc>
        <w:tc>
          <w:tcPr>
            <w:tcW w:w="6948" w:type="dxa"/>
          </w:tcPr>
          <w:p w14:paraId="080352E0" w14:textId="77777777" w:rsidR="00C02D8B" w:rsidRDefault="00207991">
            <w:pPr>
              <w:pStyle w:val="InfoBlue"/>
            </w:pPr>
            <w:r>
              <w:t>[A brief description of the user type.]</w:t>
            </w:r>
          </w:p>
          <w:p w14:paraId="780C8F69" w14:textId="2B37A2C7" w:rsidR="00707AC5" w:rsidRPr="00707AC5" w:rsidRDefault="00707AC5" w:rsidP="00707AC5">
            <w:pPr>
              <w:pStyle w:val="ThnVnban"/>
            </w:pPr>
            <w:r>
              <w:t>Là người dùng cuối, quản lý sinh viên, giảng viên và các công việc hoạt động trong trường.</w:t>
            </w:r>
          </w:p>
        </w:tc>
      </w:tr>
      <w:tr w:rsidR="00C02D8B" w14:paraId="4D0E32E7" w14:textId="77777777">
        <w:tc>
          <w:tcPr>
            <w:tcW w:w="1890" w:type="dxa"/>
          </w:tcPr>
          <w:p w14:paraId="702123AB" w14:textId="77777777" w:rsidR="00C02D8B" w:rsidRDefault="00207991">
            <w:pPr>
              <w:rPr>
                <w:b/>
              </w:rPr>
            </w:pPr>
            <w:r>
              <w:rPr>
                <w:b/>
              </w:rPr>
              <w:t>Type</w:t>
            </w:r>
          </w:p>
        </w:tc>
        <w:tc>
          <w:tcPr>
            <w:tcW w:w="6948" w:type="dxa"/>
          </w:tcPr>
          <w:p w14:paraId="2BFB73B3" w14:textId="77777777" w:rsidR="00C02D8B" w:rsidRDefault="00207991">
            <w:pPr>
              <w:pStyle w:val="InfoBlue"/>
            </w:pPr>
            <w:r>
              <w:t xml:space="preserve">[Qualify the user’s expertise, technical background, and degree of sophistication—that is, guru, casual user, and so on.] </w:t>
            </w:r>
          </w:p>
          <w:p w14:paraId="42623814" w14:textId="2A6AF998" w:rsidR="00707AC5" w:rsidRPr="00707AC5" w:rsidRDefault="00707AC5" w:rsidP="00707AC5">
            <w:pPr>
              <w:pStyle w:val="ThnVnban"/>
            </w:pPr>
            <w:r>
              <w:t>Là người dùng lớn, ảnh hưởng đến khả năng hoạt động của hệ thống.</w:t>
            </w:r>
          </w:p>
        </w:tc>
      </w:tr>
      <w:tr w:rsidR="00C02D8B" w14:paraId="7A39CDFE" w14:textId="77777777">
        <w:tc>
          <w:tcPr>
            <w:tcW w:w="1890" w:type="dxa"/>
          </w:tcPr>
          <w:p w14:paraId="34C3A761" w14:textId="77777777" w:rsidR="00C02D8B" w:rsidRDefault="00207991">
            <w:pPr>
              <w:rPr>
                <w:b/>
              </w:rPr>
            </w:pPr>
            <w:r>
              <w:rPr>
                <w:b/>
              </w:rPr>
              <w:t>Responsibilities</w:t>
            </w:r>
          </w:p>
        </w:tc>
        <w:tc>
          <w:tcPr>
            <w:tcW w:w="6948" w:type="dxa"/>
          </w:tcPr>
          <w:p w14:paraId="4F9690AC" w14:textId="77777777" w:rsidR="00C02D8B" w:rsidRDefault="00207991">
            <w:pPr>
              <w:pStyle w:val="InfoBlue"/>
            </w:pPr>
            <w:r>
              <w:t>[List the user’s key responsibilities with regard to the system being developed— that is, captures details, produces reports, coordinates work, and so forth.]</w:t>
            </w:r>
          </w:p>
          <w:p w14:paraId="4E3DA7AE" w14:textId="77777777" w:rsidR="00707AC5" w:rsidRDefault="00997CB7" w:rsidP="00997CB7">
            <w:pPr>
              <w:pStyle w:val="ThnVnban"/>
              <w:numPr>
                <w:ilvl w:val="0"/>
                <w:numId w:val="35"/>
              </w:numPr>
              <w:ind w:left="1126"/>
            </w:pPr>
            <w:r>
              <w:t>Quản lý sinh viên, giảng viên</w:t>
            </w:r>
          </w:p>
          <w:p w14:paraId="50F8F773" w14:textId="0201D198" w:rsidR="00997CB7" w:rsidRPr="00707AC5" w:rsidRDefault="00997CB7" w:rsidP="00997CB7">
            <w:pPr>
              <w:pStyle w:val="ThnVnban"/>
              <w:numPr>
                <w:ilvl w:val="0"/>
                <w:numId w:val="35"/>
              </w:numPr>
              <w:ind w:left="1126"/>
            </w:pPr>
            <w:r>
              <w:t>Quản lý các hoạt động học tập, làm việc trên ứng dụng.</w:t>
            </w:r>
          </w:p>
        </w:tc>
      </w:tr>
      <w:tr w:rsidR="00C02D8B" w14:paraId="658029AA" w14:textId="77777777">
        <w:tc>
          <w:tcPr>
            <w:tcW w:w="1890" w:type="dxa"/>
          </w:tcPr>
          <w:p w14:paraId="16A07399" w14:textId="77777777" w:rsidR="00C02D8B" w:rsidRDefault="00207991">
            <w:pPr>
              <w:rPr>
                <w:b/>
              </w:rPr>
            </w:pPr>
            <w:r>
              <w:rPr>
                <w:b/>
              </w:rPr>
              <w:t>Success Criteria</w:t>
            </w:r>
          </w:p>
        </w:tc>
        <w:tc>
          <w:tcPr>
            <w:tcW w:w="6948" w:type="dxa"/>
          </w:tcPr>
          <w:p w14:paraId="247F84D5" w14:textId="77777777" w:rsidR="00C02D8B" w:rsidRDefault="00207991">
            <w:pPr>
              <w:pStyle w:val="InfoBlue"/>
            </w:pPr>
            <w:r>
              <w:t>[How does the user define success?</w:t>
            </w:r>
          </w:p>
          <w:p w14:paraId="4918989A" w14:textId="77777777" w:rsidR="00C02D8B" w:rsidRDefault="00207991">
            <w:pPr>
              <w:pStyle w:val="InfoBlue"/>
            </w:pPr>
            <w:r>
              <w:t xml:space="preserve"> How is the user rewarded?]</w:t>
            </w:r>
          </w:p>
          <w:p w14:paraId="1E296483" w14:textId="77777777" w:rsidR="00997CB7" w:rsidRDefault="00997CB7" w:rsidP="00997CB7">
            <w:pPr>
              <w:pStyle w:val="ThnVnban"/>
              <w:numPr>
                <w:ilvl w:val="0"/>
                <w:numId w:val="39"/>
              </w:numPr>
              <w:ind w:left="1126"/>
            </w:pPr>
            <w:r>
              <w:t>Thành công khi người dùng sử dụng hệ thống an toàn, đúng mục đích sử dụng.</w:t>
            </w:r>
          </w:p>
          <w:p w14:paraId="4B17A776" w14:textId="6635BAFF" w:rsidR="00997CB7" w:rsidRPr="00997CB7" w:rsidRDefault="00997CB7" w:rsidP="00997CB7">
            <w:pPr>
              <w:pStyle w:val="ThnVnban"/>
              <w:numPr>
                <w:ilvl w:val="0"/>
                <w:numId w:val="39"/>
              </w:numPr>
              <w:ind w:left="1126"/>
            </w:pPr>
            <w:r>
              <w:lastRenderedPageBreak/>
              <w:t>Người dùng tận dụng được ứng dụng để giải quyết được các vấn đề.</w:t>
            </w:r>
          </w:p>
        </w:tc>
      </w:tr>
      <w:tr w:rsidR="00C02D8B" w14:paraId="5A50AAF7" w14:textId="77777777">
        <w:tc>
          <w:tcPr>
            <w:tcW w:w="1890" w:type="dxa"/>
          </w:tcPr>
          <w:p w14:paraId="00CB49C2" w14:textId="77777777" w:rsidR="00C02D8B" w:rsidRDefault="00207991">
            <w:pPr>
              <w:rPr>
                <w:b/>
              </w:rPr>
            </w:pPr>
            <w:r>
              <w:rPr>
                <w:b/>
              </w:rPr>
              <w:lastRenderedPageBreak/>
              <w:t>Involvement</w:t>
            </w:r>
          </w:p>
        </w:tc>
        <w:tc>
          <w:tcPr>
            <w:tcW w:w="6948" w:type="dxa"/>
          </w:tcPr>
          <w:p w14:paraId="44C8CEBF" w14:textId="77777777" w:rsidR="00C02D8B" w:rsidRDefault="00207991">
            <w:pPr>
              <w:pStyle w:val="InfoBlue"/>
            </w:pPr>
            <w:r>
              <w:t>[How is the user involved in the project? Relate where possible to Rational Unified Process roles—that is, Requirements Reviewer, and so on.]</w:t>
            </w:r>
          </w:p>
          <w:p w14:paraId="09C42352" w14:textId="77777777" w:rsidR="00997CB7" w:rsidRDefault="00997CB7" w:rsidP="00997CB7">
            <w:pPr>
              <w:pStyle w:val="ThnVnban"/>
              <w:numPr>
                <w:ilvl w:val="0"/>
                <w:numId w:val="40"/>
              </w:numPr>
              <w:ind w:left="1126"/>
            </w:pPr>
            <w:r>
              <w:t>Tham gia vào quá trình sử dụng hệ thống</w:t>
            </w:r>
          </w:p>
          <w:p w14:paraId="11D959A4" w14:textId="32E36001" w:rsidR="00997CB7" w:rsidRPr="00997CB7" w:rsidRDefault="00997CB7" w:rsidP="00997CB7">
            <w:pPr>
              <w:pStyle w:val="ThnVnban"/>
              <w:numPr>
                <w:ilvl w:val="0"/>
                <w:numId w:val="40"/>
              </w:numPr>
              <w:ind w:left="1126"/>
            </w:pPr>
            <w:r>
              <w:t>Tham gia đánh giá sản phẩm, gửi phản hồi, đưa ra yêu cầu mới cho sản phẩm.</w:t>
            </w:r>
          </w:p>
        </w:tc>
      </w:tr>
      <w:tr w:rsidR="00C02D8B" w14:paraId="0AC17E61" w14:textId="77777777">
        <w:tc>
          <w:tcPr>
            <w:tcW w:w="1890" w:type="dxa"/>
          </w:tcPr>
          <w:p w14:paraId="63BBA886" w14:textId="77777777" w:rsidR="00C02D8B" w:rsidRDefault="00207991">
            <w:pPr>
              <w:rPr>
                <w:b/>
              </w:rPr>
            </w:pPr>
            <w:r>
              <w:rPr>
                <w:b/>
              </w:rPr>
              <w:t>Deliverables</w:t>
            </w:r>
          </w:p>
        </w:tc>
        <w:tc>
          <w:tcPr>
            <w:tcW w:w="6948" w:type="dxa"/>
          </w:tcPr>
          <w:p w14:paraId="4DAA2E48" w14:textId="77777777" w:rsidR="00C02D8B" w:rsidRDefault="00207991">
            <w:pPr>
              <w:pStyle w:val="InfoBlue"/>
            </w:pPr>
            <w:r>
              <w:t>[Are there any deliverables the user produces and, if so, for whom?]</w:t>
            </w:r>
          </w:p>
          <w:p w14:paraId="313CF64C" w14:textId="618BFA52" w:rsidR="00997CB7" w:rsidRPr="00997CB7" w:rsidRDefault="00997CB7" w:rsidP="00997CB7">
            <w:pPr>
              <w:pStyle w:val="ThnVnban"/>
            </w:pPr>
            <w:r>
              <w:t>Không</w:t>
            </w:r>
          </w:p>
        </w:tc>
      </w:tr>
      <w:tr w:rsidR="00C02D8B" w14:paraId="51868E2C" w14:textId="77777777">
        <w:tc>
          <w:tcPr>
            <w:tcW w:w="1890" w:type="dxa"/>
          </w:tcPr>
          <w:p w14:paraId="3C1A0EA1" w14:textId="77777777" w:rsidR="00C02D8B" w:rsidRDefault="00207991">
            <w:pPr>
              <w:rPr>
                <w:b/>
              </w:rPr>
            </w:pPr>
            <w:r>
              <w:rPr>
                <w:b/>
              </w:rPr>
              <w:t>Comments / Issues</w:t>
            </w:r>
          </w:p>
        </w:tc>
        <w:tc>
          <w:tcPr>
            <w:tcW w:w="6948" w:type="dxa"/>
          </w:tcPr>
          <w:p w14:paraId="2741C180" w14:textId="77777777" w:rsidR="00C02D8B" w:rsidRDefault="00207991">
            <w:pPr>
              <w:pStyle w:val="InfoBlue"/>
            </w:pPr>
            <w:r>
              <w:t>[Problems that interfere with success and any other relevant information go here. These would include trends that make the user’s job easier or harder.]</w:t>
            </w:r>
          </w:p>
          <w:p w14:paraId="4EB00397" w14:textId="6B5F2C15" w:rsidR="00997CB7" w:rsidRPr="00997CB7" w:rsidRDefault="00997CB7" w:rsidP="00997CB7">
            <w:pPr>
              <w:pStyle w:val="ThnVnban"/>
            </w:pPr>
            <w:r>
              <w:t>Không có thông tin gì.</w:t>
            </w:r>
          </w:p>
        </w:tc>
      </w:tr>
    </w:tbl>
    <w:p w14:paraId="3209116A" w14:textId="42227C53" w:rsidR="00C02D8B" w:rsidRDefault="006A07BD" w:rsidP="006A07BD">
      <w:pPr>
        <w:pStyle w:val="u3"/>
      </w:pPr>
      <w:bookmarkStart w:id="73" w:name="_Toc98161181"/>
      <w:r>
        <w:t>Giảng viên/Sinh viên</w:t>
      </w:r>
      <w:bookmarkEnd w:id="73"/>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6A07BD" w14:paraId="2269F524" w14:textId="77777777" w:rsidTr="009F26F1">
        <w:tc>
          <w:tcPr>
            <w:tcW w:w="1890" w:type="dxa"/>
          </w:tcPr>
          <w:p w14:paraId="1C5EB15C" w14:textId="77777777" w:rsidR="006A07BD" w:rsidRDefault="006A07BD" w:rsidP="00F10CC5">
            <w:pPr>
              <w:rPr>
                <w:b/>
              </w:rPr>
            </w:pPr>
            <w:r>
              <w:rPr>
                <w:b/>
              </w:rPr>
              <w:t>Representative</w:t>
            </w:r>
          </w:p>
        </w:tc>
        <w:tc>
          <w:tcPr>
            <w:tcW w:w="6948" w:type="dxa"/>
          </w:tcPr>
          <w:p w14:paraId="2EB1B361" w14:textId="77777777" w:rsidR="006A07BD" w:rsidRDefault="006A07BD" w:rsidP="00F10CC5">
            <w:pPr>
              <w:pStyle w:val="InfoBlue"/>
            </w:pPr>
            <w:r>
              <w:t>[Who is the user representative to the project?  (Optional if documented elsewhere.)  This often refers to the Stakeholder that represents the set of users, for example, Stakeholder: Stakeholder1.]</w:t>
            </w:r>
          </w:p>
          <w:p w14:paraId="77C6D86E" w14:textId="6A51F36D" w:rsidR="00997CB7" w:rsidRPr="00997CB7" w:rsidRDefault="00997CB7" w:rsidP="00997CB7">
            <w:pPr>
              <w:pStyle w:val="ThnVnban"/>
              <w:numPr>
                <w:ilvl w:val="0"/>
                <w:numId w:val="41"/>
              </w:numPr>
              <w:ind w:left="1126"/>
            </w:pPr>
            <w:r>
              <w:t>Giảng viên/ sinh viên thuộc các trường đại học sử dụng hệ thống.</w:t>
            </w:r>
          </w:p>
        </w:tc>
      </w:tr>
      <w:tr w:rsidR="006A07BD" w14:paraId="2A7DE30F" w14:textId="77777777" w:rsidTr="009F26F1">
        <w:tc>
          <w:tcPr>
            <w:tcW w:w="1890" w:type="dxa"/>
          </w:tcPr>
          <w:p w14:paraId="55EE1F3F" w14:textId="77777777" w:rsidR="006A07BD" w:rsidRDefault="006A07BD" w:rsidP="00F10CC5">
            <w:pPr>
              <w:rPr>
                <w:b/>
              </w:rPr>
            </w:pPr>
            <w:r>
              <w:rPr>
                <w:b/>
              </w:rPr>
              <w:t>Description</w:t>
            </w:r>
          </w:p>
        </w:tc>
        <w:tc>
          <w:tcPr>
            <w:tcW w:w="6948" w:type="dxa"/>
          </w:tcPr>
          <w:p w14:paraId="1610C314" w14:textId="77777777" w:rsidR="006A07BD" w:rsidRDefault="006A07BD" w:rsidP="00F10CC5">
            <w:pPr>
              <w:pStyle w:val="InfoBlue"/>
            </w:pPr>
            <w:r>
              <w:t>[A brief description of the user type.]</w:t>
            </w:r>
          </w:p>
          <w:p w14:paraId="2B31A46E" w14:textId="661538A2" w:rsidR="00997CB7" w:rsidRPr="00997CB7" w:rsidRDefault="00997CB7" w:rsidP="00997CB7">
            <w:pPr>
              <w:pStyle w:val="ThnVnban"/>
            </w:pPr>
            <w:r>
              <w:t>Là người sử dụng các chức năng mà ứng dụng cung cấp. Tham gia các hoạt động dạy học, hoạt động trên mạng xã hội, …</w:t>
            </w:r>
          </w:p>
        </w:tc>
      </w:tr>
      <w:tr w:rsidR="006A07BD" w14:paraId="306DC25B" w14:textId="77777777" w:rsidTr="009F26F1">
        <w:tc>
          <w:tcPr>
            <w:tcW w:w="1890" w:type="dxa"/>
          </w:tcPr>
          <w:p w14:paraId="3A7C7AC9" w14:textId="77777777" w:rsidR="006A07BD" w:rsidRDefault="006A07BD" w:rsidP="00F10CC5">
            <w:pPr>
              <w:rPr>
                <w:b/>
              </w:rPr>
            </w:pPr>
            <w:r>
              <w:rPr>
                <w:b/>
              </w:rPr>
              <w:t>Type</w:t>
            </w:r>
          </w:p>
        </w:tc>
        <w:tc>
          <w:tcPr>
            <w:tcW w:w="6948" w:type="dxa"/>
          </w:tcPr>
          <w:p w14:paraId="158CEE26" w14:textId="77777777" w:rsidR="006A07BD" w:rsidRDefault="006A07BD" w:rsidP="00F10CC5">
            <w:pPr>
              <w:pStyle w:val="InfoBlue"/>
            </w:pPr>
            <w:r>
              <w:t xml:space="preserve">[Qualify the user’s expertise, technical background, and degree of sophistication—that is, guru, casual user, and so on.] </w:t>
            </w:r>
          </w:p>
          <w:p w14:paraId="547F3DAC" w14:textId="1A097BB3" w:rsidR="00997CB7" w:rsidRPr="00997CB7" w:rsidRDefault="00997CB7" w:rsidP="00997CB7">
            <w:pPr>
              <w:pStyle w:val="ThnVnban"/>
            </w:pPr>
            <w:r>
              <w:t>Là một trong số người dùng chính của hệ thống</w:t>
            </w:r>
          </w:p>
        </w:tc>
      </w:tr>
      <w:tr w:rsidR="006A07BD" w14:paraId="2E4ADF5E" w14:textId="77777777" w:rsidTr="009F26F1">
        <w:tc>
          <w:tcPr>
            <w:tcW w:w="1890" w:type="dxa"/>
          </w:tcPr>
          <w:p w14:paraId="7DC5F2D9" w14:textId="77777777" w:rsidR="006A07BD" w:rsidRDefault="006A07BD" w:rsidP="00F10CC5">
            <w:pPr>
              <w:rPr>
                <w:b/>
              </w:rPr>
            </w:pPr>
            <w:r>
              <w:rPr>
                <w:b/>
              </w:rPr>
              <w:t>Responsibilities</w:t>
            </w:r>
          </w:p>
        </w:tc>
        <w:tc>
          <w:tcPr>
            <w:tcW w:w="6948" w:type="dxa"/>
          </w:tcPr>
          <w:p w14:paraId="10BC7834" w14:textId="77777777" w:rsidR="006A07BD" w:rsidRDefault="006A07BD" w:rsidP="00F10CC5">
            <w:pPr>
              <w:pStyle w:val="InfoBlue"/>
            </w:pPr>
            <w:r>
              <w:t>[List the user’s key responsibilities with regard to the system being developed— that is, captures details, produces reports, coordinates work, and so forth.]</w:t>
            </w:r>
          </w:p>
          <w:p w14:paraId="2E026E36" w14:textId="563F8BFF" w:rsidR="00997CB7" w:rsidRPr="00997CB7" w:rsidRDefault="00997CB7" w:rsidP="00997CB7">
            <w:pPr>
              <w:pStyle w:val="ThnVnban"/>
            </w:pPr>
            <w:r>
              <w:t>Tham gia vào các chức năng dạy học, quản lý thông tin, hoạt động các công việc trên hệ thống.</w:t>
            </w:r>
          </w:p>
        </w:tc>
      </w:tr>
      <w:tr w:rsidR="009F26F1" w14:paraId="63E07C5D" w14:textId="77777777" w:rsidTr="009F26F1">
        <w:tc>
          <w:tcPr>
            <w:tcW w:w="1890" w:type="dxa"/>
          </w:tcPr>
          <w:p w14:paraId="0967D326" w14:textId="77777777" w:rsidR="009F26F1" w:rsidRDefault="009F26F1" w:rsidP="009F26F1">
            <w:pPr>
              <w:rPr>
                <w:b/>
              </w:rPr>
            </w:pPr>
            <w:r>
              <w:rPr>
                <w:b/>
              </w:rPr>
              <w:t>Success Criteria</w:t>
            </w:r>
          </w:p>
        </w:tc>
        <w:tc>
          <w:tcPr>
            <w:tcW w:w="6948" w:type="dxa"/>
          </w:tcPr>
          <w:p w14:paraId="7F39284E" w14:textId="77777777" w:rsidR="009F26F1" w:rsidRDefault="009F26F1" w:rsidP="009F26F1">
            <w:pPr>
              <w:pStyle w:val="InfoBlue"/>
            </w:pPr>
            <w:r>
              <w:t>[How does the user define success?</w:t>
            </w:r>
          </w:p>
          <w:p w14:paraId="4ECC2CC6" w14:textId="77777777" w:rsidR="009F26F1" w:rsidRDefault="009F26F1" w:rsidP="009F26F1">
            <w:pPr>
              <w:pStyle w:val="InfoBlue"/>
            </w:pPr>
            <w:r>
              <w:t xml:space="preserve"> How is the user rewarded?]</w:t>
            </w:r>
          </w:p>
          <w:p w14:paraId="09DE8C43" w14:textId="4F40AAF7" w:rsidR="009F26F1" w:rsidRDefault="009F26F1" w:rsidP="009F26F1">
            <w:pPr>
              <w:pStyle w:val="ThnVnban"/>
              <w:numPr>
                <w:ilvl w:val="0"/>
                <w:numId w:val="39"/>
              </w:numPr>
              <w:ind w:left="1126"/>
            </w:pPr>
            <w:r>
              <w:t>Thành công khi người dùng sử dụng hệ thống an toàn, đúng mục đích sử dụng.</w:t>
            </w:r>
          </w:p>
          <w:p w14:paraId="1FB452FD" w14:textId="72DBB103" w:rsidR="009F26F1" w:rsidRDefault="009F26F1" w:rsidP="009F26F1">
            <w:pPr>
              <w:pStyle w:val="ThnVnban"/>
              <w:numPr>
                <w:ilvl w:val="0"/>
                <w:numId w:val="39"/>
              </w:numPr>
              <w:ind w:left="1126"/>
            </w:pPr>
            <w:r>
              <w:t>Người dùng sử dụng được các tính năng của ứng dụng.</w:t>
            </w:r>
          </w:p>
        </w:tc>
      </w:tr>
      <w:tr w:rsidR="009F26F1" w14:paraId="10655150" w14:textId="77777777" w:rsidTr="009F26F1">
        <w:tc>
          <w:tcPr>
            <w:tcW w:w="1890" w:type="dxa"/>
          </w:tcPr>
          <w:p w14:paraId="360FEE6D" w14:textId="77777777" w:rsidR="009F26F1" w:rsidRDefault="009F26F1" w:rsidP="009F26F1">
            <w:pPr>
              <w:rPr>
                <w:b/>
              </w:rPr>
            </w:pPr>
            <w:r>
              <w:rPr>
                <w:b/>
              </w:rPr>
              <w:t>Involvement</w:t>
            </w:r>
          </w:p>
        </w:tc>
        <w:tc>
          <w:tcPr>
            <w:tcW w:w="6948" w:type="dxa"/>
          </w:tcPr>
          <w:p w14:paraId="5B57C484" w14:textId="77777777" w:rsidR="009F26F1" w:rsidRDefault="009F26F1" w:rsidP="009F26F1">
            <w:pPr>
              <w:pStyle w:val="InfoBlue"/>
            </w:pPr>
            <w:r>
              <w:t>[How is the user involved in the project? Relate where possible to Rational Unified Process roles—that is, Requirements Reviewer, and so on.]</w:t>
            </w:r>
          </w:p>
          <w:p w14:paraId="5539E89F" w14:textId="77777777" w:rsidR="009F26F1" w:rsidRDefault="009F26F1" w:rsidP="009F26F1">
            <w:pPr>
              <w:pStyle w:val="ThnVnban"/>
              <w:numPr>
                <w:ilvl w:val="0"/>
                <w:numId w:val="42"/>
              </w:numPr>
              <w:ind w:left="1126"/>
            </w:pPr>
            <w:r>
              <w:t>Tham gia vào quá trình sử dụng hệ thống</w:t>
            </w:r>
          </w:p>
          <w:p w14:paraId="1C3AA1FE" w14:textId="3555C95B" w:rsidR="009F26F1" w:rsidRPr="009F26F1" w:rsidRDefault="009F26F1" w:rsidP="009F26F1">
            <w:pPr>
              <w:pStyle w:val="ThnVnban"/>
              <w:numPr>
                <w:ilvl w:val="0"/>
                <w:numId w:val="42"/>
              </w:numPr>
              <w:ind w:left="1126"/>
            </w:pPr>
            <w:r>
              <w:t>Tham gia góp phần phát triển mạng xã hội, đánh giá sản phẩm, gửi phản hồi cũng như đóng góp yêu cầu mới.</w:t>
            </w:r>
          </w:p>
        </w:tc>
      </w:tr>
      <w:tr w:rsidR="009F26F1" w14:paraId="79DEBC29" w14:textId="77777777" w:rsidTr="009F26F1">
        <w:tc>
          <w:tcPr>
            <w:tcW w:w="1890" w:type="dxa"/>
          </w:tcPr>
          <w:p w14:paraId="19ED1AD8" w14:textId="77777777" w:rsidR="009F26F1" w:rsidRDefault="009F26F1" w:rsidP="009F26F1">
            <w:pPr>
              <w:rPr>
                <w:b/>
              </w:rPr>
            </w:pPr>
            <w:r>
              <w:rPr>
                <w:b/>
              </w:rPr>
              <w:t>Deliverables</w:t>
            </w:r>
          </w:p>
        </w:tc>
        <w:tc>
          <w:tcPr>
            <w:tcW w:w="6948" w:type="dxa"/>
          </w:tcPr>
          <w:p w14:paraId="0A85B093" w14:textId="77777777" w:rsidR="009F26F1" w:rsidRDefault="009F26F1" w:rsidP="009F26F1">
            <w:pPr>
              <w:pStyle w:val="InfoBlue"/>
            </w:pPr>
            <w:r>
              <w:t>[Are there any deliverables the user produces and, if so, for whom?]</w:t>
            </w:r>
          </w:p>
          <w:p w14:paraId="382B8D76" w14:textId="605F1EF3" w:rsidR="009F26F1" w:rsidRPr="009F26F1" w:rsidRDefault="009F26F1" w:rsidP="009F26F1">
            <w:pPr>
              <w:pStyle w:val="ThnVnban"/>
            </w:pPr>
            <w:r>
              <w:t>Không</w:t>
            </w:r>
          </w:p>
        </w:tc>
      </w:tr>
      <w:tr w:rsidR="009F26F1" w14:paraId="6EFC3D34" w14:textId="77777777" w:rsidTr="009F26F1">
        <w:tc>
          <w:tcPr>
            <w:tcW w:w="1890" w:type="dxa"/>
          </w:tcPr>
          <w:p w14:paraId="70E557FE" w14:textId="77777777" w:rsidR="009F26F1" w:rsidRDefault="009F26F1" w:rsidP="009F26F1">
            <w:pPr>
              <w:rPr>
                <w:b/>
              </w:rPr>
            </w:pPr>
            <w:r>
              <w:rPr>
                <w:b/>
              </w:rPr>
              <w:lastRenderedPageBreak/>
              <w:t>Comments / Issues</w:t>
            </w:r>
          </w:p>
        </w:tc>
        <w:tc>
          <w:tcPr>
            <w:tcW w:w="6948" w:type="dxa"/>
          </w:tcPr>
          <w:p w14:paraId="15618A5A" w14:textId="77777777" w:rsidR="009F26F1" w:rsidRDefault="009F26F1" w:rsidP="009F26F1">
            <w:pPr>
              <w:pStyle w:val="InfoBlue"/>
            </w:pPr>
            <w:r>
              <w:t>[Problems that interfere with success and any other relevant information go here. These would include trends that make the user’s job easier or harder.]</w:t>
            </w:r>
          </w:p>
          <w:p w14:paraId="296DA914" w14:textId="6543E405" w:rsidR="009F26F1" w:rsidRPr="009F26F1" w:rsidRDefault="009F26F1" w:rsidP="009F26F1">
            <w:pPr>
              <w:pStyle w:val="ThnVnban"/>
            </w:pPr>
            <w:r>
              <w:t>Không có thông tin gì</w:t>
            </w:r>
          </w:p>
        </w:tc>
      </w:tr>
    </w:tbl>
    <w:p w14:paraId="4008602F" w14:textId="77777777" w:rsidR="006A07BD" w:rsidRPr="006A07BD" w:rsidRDefault="006A07BD" w:rsidP="006A07BD"/>
    <w:p w14:paraId="64E97E1E" w14:textId="5DC4E508" w:rsidR="006A07BD" w:rsidRDefault="006A07BD" w:rsidP="006A07BD">
      <w:pPr>
        <w:pStyle w:val="u3"/>
      </w:pPr>
      <w:bookmarkStart w:id="74" w:name="_Toc98161182"/>
      <w:r>
        <w:t>Phụ huynh</w:t>
      </w:r>
      <w:bookmarkEnd w:id="7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6A07BD" w14:paraId="0DA4C588" w14:textId="77777777" w:rsidTr="00F10CC5">
        <w:tc>
          <w:tcPr>
            <w:tcW w:w="1890" w:type="dxa"/>
          </w:tcPr>
          <w:p w14:paraId="5E52876F" w14:textId="77777777" w:rsidR="006A07BD" w:rsidRDefault="006A07BD" w:rsidP="00F10CC5">
            <w:pPr>
              <w:rPr>
                <w:b/>
              </w:rPr>
            </w:pPr>
            <w:r>
              <w:rPr>
                <w:b/>
              </w:rPr>
              <w:t>Representative</w:t>
            </w:r>
          </w:p>
        </w:tc>
        <w:tc>
          <w:tcPr>
            <w:tcW w:w="6948" w:type="dxa"/>
          </w:tcPr>
          <w:p w14:paraId="36FD77B0" w14:textId="77777777" w:rsidR="006A07BD" w:rsidRDefault="006A07BD" w:rsidP="00F10CC5">
            <w:pPr>
              <w:pStyle w:val="InfoBlue"/>
            </w:pPr>
            <w:r>
              <w:t>[Who is the user representative to the project?  (Optional if documented elsewhere.)  This often refers to the Stakeholder that represents the set of users, for example, Stakeholder: Stakeholder1.]</w:t>
            </w:r>
          </w:p>
          <w:p w14:paraId="1F229B19" w14:textId="574CA9C9" w:rsidR="009F26F1" w:rsidRPr="009F26F1" w:rsidRDefault="009F26F1" w:rsidP="009F26F1">
            <w:pPr>
              <w:pStyle w:val="ThnVnban"/>
            </w:pPr>
            <w:r>
              <w:t>Phụ huynh</w:t>
            </w:r>
          </w:p>
        </w:tc>
      </w:tr>
      <w:tr w:rsidR="006A07BD" w14:paraId="3D465624" w14:textId="77777777" w:rsidTr="00F10CC5">
        <w:tc>
          <w:tcPr>
            <w:tcW w:w="1890" w:type="dxa"/>
          </w:tcPr>
          <w:p w14:paraId="053AB5C5" w14:textId="77777777" w:rsidR="006A07BD" w:rsidRDefault="006A07BD" w:rsidP="00F10CC5">
            <w:pPr>
              <w:rPr>
                <w:b/>
              </w:rPr>
            </w:pPr>
            <w:r>
              <w:rPr>
                <w:b/>
              </w:rPr>
              <w:t>Description</w:t>
            </w:r>
          </w:p>
        </w:tc>
        <w:tc>
          <w:tcPr>
            <w:tcW w:w="6948" w:type="dxa"/>
          </w:tcPr>
          <w:p w14:paraId="17E577B2" w14:textId="77777777" w:rsidR="006A07BD" w:rsidRDefault="006A07BD" w:rsidP="00F10CC5">
            <w:pPr>
              <w:pStyle w:val="InfoBlue"/>
            </w:pPr>
            <w:r>
              <w:t>[A brief description of the user type.]</w:t>
            </w:r>
          </w:p>
          <w:p w14:paraId="385C055B" w14:textId="20AD3F7C" w:rsidR="009F26F1" w:rsidRPr="009F26F1" w:rsidRDefault="009F26F1" w:rsidP="009F26F1">
            <w:pPr>
              <w:pStyle w:val="ThnVnban"/>
            </w:pPr>
            <w:r>
              <w:t>Là người dùng cuối, có quyền kiểm tra các hoạt động học tập của sinh viên, ảnh hưởng gián tiếp đến dự án</w:t>
            </w:r>
          </w:p>
        </w:tc>
      </w:tr>
      <w:tr w:rsidR="006A07BD" w14:paraId="5CC4E765" w14:textId="77777777" w:rsidTr="00F10CC5">
        <w:tc>
          <w:tcPr>
            <w:tcW w:w="1890" w:type="dxa"/>
          </w:tcPr>
          <w:p w14:paraId="4E637400" w14:textId="77777777" w:rsidR="006A07BD" w:rsidRDefault="006A07BD" w:rsidP="00F10CC5">
            <w:pPr>
              <w:rPr>
                <w:b/>
              </w:rPr>
            </w:pPr>
            <w:r>
              <w:rPr>
                <w:b/>
              </w:rPr>
              <w:t>Type</w:t>
            </w:r>
          </w:p>
        </w:tc>
        <w:tc>
          <w:tcPr>
            <w:tcW w:w="6948" w:type="dxa"/>
          </w:tcPr>
          <w:p w14:paraId="2D2A2929" w14:textId="77777777" w:rsidR="006A07BD" w:rsidRDefault="006A07BD" w:rsidP="00F10CC5">
            <w:pPr>
              <w:pStyle w:val="InfoBlue"/>
            </w:pPr>
            <w:r>
              <w:t xml:space="preserve">[Qualify the user’s expertise, technical background, and degree of sophistication—that is, guru, casual user, and so on.] </w:t>
            </w:r>
          </w:p>
          <w:p w14:paraId="5866046E" w14:textId="1FEC5624" w:rsidR="009F26F1" w:rsidRPr="009F26F1" w:rsidRDefault="009F26F1" w:rsidP="009F26F1">
            <w:pPr>
              <w:pStyle w:val="ThnVnban"/>
            </w:pPr>
            <w:r>
              <w:t>Là một trong số các người dùng quan trọng đối với hệ thống.</w:t>
            </w:r>
          </w:p>
        </w:tc>
      </w:tr>
      <w:tr w:rsidR="006A07BD" w14:paraId="6A6414B2" w14:textId="77777777" w:rsidTr="00F10CC5">
        <w:tc>
          <w:tcPr>
            <w:tcW w:w="1890" w:type="dxa"/>
          </w:tcPr>
          <w:p w14:paraId="08EDFC11" w14:textId="77777777" w:rsidR="006A07BD" w:rsidRDefault="006A07BD" w:rsidP="00F10CC5">
            <w:pPr>
              <w:rPr>
                <w:b/>
              </w:rPr>
            </w:pPr>
            <w:r>
              <w:rPr>
                <w:b/>
              </w:rPr>
              <w:t>Responsibilities</w:t>
            </w:r>
          </w:p>
        </w:tc>
        <w:tc>
          <w:tcPr>
            <w:tcW w:w="6948" w:type="dxa"/>
          </w:tcPr>
          <w:p w14:paraId="5A1B0BAC" w14:textId="77777777" w:rsidR="006A07BD" w:rsidRDefault="006A07BD" w:rsidP="00F10CC5">
            <w:pPr>
              <w:pStyle w:val="InfoBlue"/>
            </w:pPr>
            <w:r>
              <w:t>[List the user’s key responsibilities with regard to the system being developed— that is, captures details, produces reports, coordinates work, and so forth.]</w:t>
            </w:r>
          </w:p>
          <w:p w14:paraId="0B143D52" w14:textId="77777777" w:rsidR="009F26F1" w:rsidRDefault="009F26F1" w:rsidP="009F26F1">
            <w:pPr>
              <w:pStyle w:val="ThnVnban"/>
              <w:numPr>
                <w:ilvl w:val="0"/>
                <w:numId w:val="43"/>
              </w:numPr>
              <w:ind w:left="1216"/>
            </w:pPr>
            <w:r>
              <w:t>Tham gia vào quá trình sử dụng hệ thống</w:t>
            </w:r>
          </w:p>
          <w:p w14:paraId="7F5C3298" w14:textId="77777777" w:rsidR="009F26F1" w:rsidRDefault="009F26F1" w:rsidP="009F26F1">
            <w:pPr>
              <w:pStyle w:val="ThnVnban"/>
              <w:numPr>
                <w:ilvl w:val="0"/>
                <w:numId w:val="43"/>
              </w:numPr>
              <w:ind w:left="1216"/>
            </w:pPr>
            <w:r>
              <w:t>Kiểm soát quá trình học tập của sinh viên</w:t>
            </w:r>
          </w:p>
          <w:p w14:paraId="2CEBBAA5" w14:textId="2DEB7256" w:rsidR="009F26F1" w:rsidRPr="009F26F1" w:rsidRDefault="009F26F1" w:rsidP="009F26F1">
            <w:pPr>
              <w:pStyle w:val="ThnVnban"/>
              <w:numPr>
                <w:ilvl w:val="0"/>
                <w:numId w:val="43"/>
              </w:numPr>
              <w:ind w:left="1216"/>
            </w:pPr>
            <w:r>
              <w:t>Tham gia đánh giá, phản hồi cũng như đóng góp ý kiến.</w:t>
            </w:r>
          </w:p>
        </w:tc>
      </w:tr>
      <w:tr w:rsidR="006A07BD" w14:paraId="3D0ACED9" w14:textId="77777777" w:rsidTr="00F10CC5">
        <w:tc>
          <w:tcPr>
            <w:tcW w:w="1890" w:type="dxa"/>
          </w:tcPr>
          <w:p w14:paraId="1C7AD8D1" w14:textId="77777777" w:rsidR="006A07BD" w:rsidRDefault="006A07BD" w:rsidP="00F10CC5">
            <w:pPr>
              <w:rPr>
                <w:b/>
              </w:rPr>
            </w:pPr>
            <w:r>
              <w:rPr>
                <w:b/>
              </w:rPr>
              <w:t>Success Criteria</w:t>
            </w:r>
          </w:p>
        </w:tc>
        <w:tc>
          <w:tcPr>
            <w:tcW w:w="6948" w:type="dxa"/>
          </w:tcPr>
          <w:p w14:paraId="2FDC8FD6" w14:textId="77777777" w:rsidR="006A07BD" w:rsidRDefault="006A07BD" w:rsidP="00F10CC5">
            <w:pPr>
              <w:pStyle w:val="InfoBlue"/>
            </w:pPr>
            <w:r>
              <w:t>[How does the user define success?</w:t>
            </w:r>
          </w:p>
          <w:p w14:paraId="32535B43" w14:textId="77777777" w:rsidR="006A07BD" w:rsidRDefault="006A07BD" w:rsidP="00F10CC5">
            <w:pPr>
              <w:pStyle w:val="InfoBlue"/>
            </w:pPr>
            <w:r>
              <w:t xml:space="preserve"> How is the user rewarded?]</w:t>
            </w:r>
          </w:p>
          <w:p w14:paraId="21D71E81" w14:textId="77777777" w:rsidR="009F26F1" w:rsidRDefault="009F26F1" w:rsidP="009F26F1">
            <w:pPr>
              <w:pStyle w:val="ThnVnban"/>
              <w:numPr>
                <w:ilvl w:val="0"/>
                <w:numId w:val="39"/>
              </w:numPr>
              <w:ind w:left="1126"/>
            </w:pPr>
            <w:r>
              <w:t>Thành công khi người dùng sử dụng hệ thống an toàn, đúng mục đích sử dụng.</w:t>
            </w:r>
          </w:p>
          <w:p w14:paraId="3B86CA47" w14:textId="54BA0B7C" w:rsidR="009F26F1" w:rsidRPr="009F26F1" w:rsidRDefault="009F26F1" w:rsidP="009F26F1">
            <w:pPr>
              <w:pStyle w:val="ThnVnban"/>
              <w:numPr>
                <w:ilvl w:val="0"/>
                <w:numId w:val="39"/>
              </w:numPr>
              <w:ind w:left="1126"/>
            </w:pPr>
            <w:r>
              <w:t>Người dùng sử dụng được các tính năng của ứng dụng.</w:t>
            </w:r>
          </w:p>
        </w:tc>
      </w:tr>
      <w:tr w:rsidR="006A07BD" w14:paraId="0DD9FC59" w14:textId="77777777" w:rsidTr="00F10CC5">
        <w:tc>
          <w:tcPr>
            <w:tcW w:w="1890" w:type="dxa"/>
          </w:tcPr>
          <w:p w14:paraId="62AE387E" w14:textId="77777777" w:rsidR="006A07BD" w:rsidRDefault="006A07BD" w:rsidP="00F10CC5">
            <w:pPr>
              <w:rPr>
                <w:b/>
              </w:rPr>
            </w:pPr>
            <w:r>
              <w:rPr>
                <w:b/>
              </w:rPr>
              <w:t>Involvement</w:t>
            </w:r>
          </w:p>
        </w:tc>
        <w:tc>
          <w:tcPr>
            <w:tcW w:w="6948" w:type="dxa"/>
          </w:tcPr>
          <w:p w14:paraId="0AAF60C7" w14:textId="77777777" w:rsidR="006A07BD" w:rsidRDefault="006A07BD" w:rsidP="00F10CC5">
            <w:pPr>
              <w:pStyle w:val="InfoBlue"/>
            </w:pPr>
            <w:r>
              <w:t>[How is the user involved in the project? Relate where possible to Rational Unified Process roles—that is, Requirements Reviewer, and so on.]</w:t>
            </w:r>
          </w:p>
          <w:p w14:paraId="7629BB79" w14:textId="77777777" w:rsidR="009F26F1" w:rsidRDefault="009F26F1" w:rsidP="009F26F1">
            <w:pPr>
              <w:pStyle w:val="ThnVnban"/>
              <w:numPr>
                <w:ilvl w:val="0"/>
                <w:numId w:val="43"/>
              </w:numPr>
              <w:ind w:left="1126"/>
            </w:pPr>
            <w:r>
              <w:t>Tham gia vào quá trình sử dụng hệ thống</w:t>
            </w:r>
          </w:p>
          <w:p w14:paraId="3A0A0446" w14:textId="77777777" w:rsidR="009F26F1" w:rsidRDefault="009F26F1" w:rsidP="009F26F1">
            <w:pPr>
              <w:pStyle w:val="ThnVnban"/>
              <w:numPr>
                <w:ilvl w:val="0"/>
                <w:numId w:val="43"/>
              </w:numPr>
              <w:ind w:left="1126"/>
            </w:pPr>
            <w:r>
              <w:t>Kiểm soát quá trình học tập của sinh viên</w:t>
            </w:r>
          </w:p>
          <w:p w14:paraId="50BA158F" w14:textId="2D52B9E3" w:rsidR="009F26F1" w:rsidRPr="009F26F1" w:rsidRDefault="009F26F1" w:rsidP="009F26F1">
            <w:pPr>
              <w:pStyle w:val="ThnVnban"/>
              <w:numPr>
                <w:ilvl w:val="0"/>
                <w:numId w:val="43"/>
              </w:numPr>
              <w:ind w:left="1126"/>
            </w:pPr>
            <w:r>
              <w:t>Tham gia đánh giá, phản hồi cũng như đóng góp ý kiến.</w:t>
            </w:r>
          </w:p>
        </w:tc>
      </w:tr>
      <w:tr w:rsidR="006A07BD" w14:paraId="0C985C9F" w14:textId="77777777" w:rsidTr="00F10CC5">
        <w:tc>
          <w:tcPr>
            <w:tcW w:w="1890" w:type="dxa"/>
          </w:tcPr>
          <w:p w14:paraId="7EB29D4C" w14:textId="77777777" w:rsidR="006A07BD" w:rsidRDefault="006A07BD" w:rsidP="00F10CC5">
            <w:pPr>
              <w:rPr>
                <w:b/>
              </w:rPr>
            </w:pPr>
            <w:r>
              <w:rPr>
                <w:b/>
              </w:rPr>
              <w:t>Deliverables</w:t>
            </w:r>
          </w:p>
        </w:tc>
        <w:tc>
          <w:tcPr>
            <w:tcW w:w="6948" w:type="dxa"/>
          </w:tcPr>
          <w:p w14:paraId="12371CF6" w14:textId="77777777" w:rsidR="006A07BD" w:rsidRDefault="006A07BD" w:rsidP="00F10CC5">
            <w:pPr>
              <w:pStyle w:val="InfoBlue"/>
            </w:pPr>
            <w:r>
              <w:t>[Are there any deliverables the user produces and, if so, for whom?]</w:t>
            </w:r>
          </w:p>
          <w:p w14:paraId="25496AF1" w14:textId="6568E202" w:rsidR="009F26F1" w:rsidRPr="009F26F1" w:rsidRDefault="009F26F1" w:rsidP="009F26F1">
            <w:pPr>
              <w:pStyle w:val="ThnVnban"/>
            </w:pPr>
            <w:r>
              <w:t>Không</w:t>
            </w:r>
          </w:p>
        </w:tc>
      </w:tr>
      <w:tr w:rsidR="006A07BD" w14:paraId="7EF16CB0" w14:textId="77777777" w:rsidTr="00F10CC5">
        <w:tc>
          <w:tcPr>
            <w:tcW w:w="1890" w:type="dxa"/>
          </w:tcPr>
          <w:p w14:paraId="4C25F4A9" w14:textId="77777777" w:rsidR="006A07BD" w:rsidRDefault="006A07BD" w:rsidP="00F10CC5">
            <w:pPr>
              <w:rPr>
                <w:b/>
              </w:rPr>
            </w:pPr>
            <w:r>
              <w:rPr>
                <w:b/>
              </w:rPr>
              <w:t>Comments / Issues</w:t>
            </w:r>
          </w:p>
        </w:tc>
        <w:tc>
          <w:tcPr>
            <w:tcW w:w="6948" w:type="dxa"/>
          </w:tcPr>
          <w:p w14:paraId="14722AC8" w14:textId="77777777" w:rsidR="006A07BD" w:rsidRDefault="006A07BD" w:rsidP="00F10CC5">
            <w:pPr>
              <w:pStyle w:val="InfoBlue"/>
            </w:pPr>
            <w:r>
              <w:t>[Problems that interfere with success and any other relevant information go here. These would include trends that make the user’s job easier or harder.]</w:t>
            </w:r>
          </w:p>
          <w:p w14:paraId="6727DA5F" w14:textId="16FBE60A" w:rsidR="009F26F1" w:rsidRPr="009F26F1" w:rsidRDefault="009F26F1" w:rsidP="009F26F1">
            <w:pPr>
              <w:pStyle w:val="ThnVnban"/>
            </w:pPr>
            <w:r>
              <w:t>Không có thông tin gì</w:t>
            </w:r>
          </w:p>
        </w:tc>
      </w:tr>
    </w:tbl>
    <w:p w14:paraId="65934888" w14:textId="77777777" w:rsidR="006A07BD" w:rsidRPr="006A07BD" w:rsidRDefault="006A07BD" w:rsidP="006A07BD"/>
    <w:p w14:paraId="20EDEAC6" w14:textId="77777777" w:rsidR="00C02D8B" w:rsidRDefault="00207991">
      <w:pPr>
        <w:pStyle w:val="u2"/>
      </w:pPr>
      <w:bookmarkStart w:id="75" w:name="_Toc452813588"/>
      <w:bookmarkStart w:id="76" w:name="_Toc98161183"/>
      <w:r>
        <w:t>Key Stakeholder or User Needs</w:t>
      </w:r>
      <w:bookmarkEnd w:id="75"/>
      <w:bookmarkEnd w:id="76"/>
    </w:p>
    <w:p w14:paraId="62546A8B" w14:textId="77777777" w:rsidR="00C02D8B" w:rsidRDefault="00207991">
      <w:pPr>
        <w:pStyle w:val="InfoBlue"/>
      </w:pPr>
      <w:r>
        <w:t xml:space="preserve">[List the key problems with existing solutions as perceived by the stakeholder or user. Clarify the following issues </w:t>
      </w:r>
      <w:r>
        <w:lastRenderedPageBreak/>
        <w:t>for each problem:</w:t>
      </w:r>
    </w:p>
    <w:p w14:paraId="5B8854AD" w14:textId="77777777" w:rsidR="00C02D8B" w:rsidRDefault="00207991">
      <w:pPr>
        <w:pStyle w:val="InfoBlue"/>
      </w:pPr>
      <w:r>
        <w:t>•</w:t>
      </w:r>
      <w:r>
        <w:tab/>
        <w:t xml:space="preserve">What are the reasons for this problem? </w:t>
      </w:r>
    </w:p>
    <w:p w14:paraId="18254632" w14:textId="77777777" w:rsidR="00C02D8B" w:rsidRDefault="00207991">
      <w:pPr>
        <w:pStyle w:val="InfoBlue"/>
      </w:pPr>
      <w:r>
        <w:t>•</w:t>
      </w:r>
      <w:r>
        <w:tab/>
        <w:t>How is it solved now?</w:t>
      </w:r>
    </w:p>
    <w:p w14:paraId="69029B5E" w14:textId="77777777" w:rsidR="00C02D8B" w:rsidRDefault="00207991">
      <w:pPr>
        <w:pStyle w:val="InfoBlue"/>
      </w:pPr>
      <w:r>
        <w:t>•</w:t>
      </w:r>
      <w:r>
        <w:tab/>
        <w:t>What solutions does the stakeholder or user want?]</w:t>
      </w:r>
    </w:p>
    <w:p w14:paraId="240F4FA0" w14:textId="77777777" w:rsidR="00C02D8B" w:rsidRDefault="00207991">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14:paraId="7A6E64DE" w14:textId="77777777" w:rsidR="00C02D8B" w:rsidRDefault="00207991">
      <w:pPr>
        <w:pStyle w:val="InfoBlue"/>
      </w:pPr>
      <w:r>
        <w:t>Fill in the following table—if using Rational RequisitePro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C02D8B" w14:paraId="28A587AA" w14:textId="77777777">
        <w:tc>
          <w:tcPr>
            <w:tcW w:w="2808" w:type="dxa"/>
            <w:shd w:val="solid" w:color="000000" w:fill="FFFFFF"/>
          </w:tcPr>
          <w:p w14:paraId="78209E3E" w14:textId="77777777" w:rsidR="00C02D8B" w:rsidRDefault="00207991">
            <w:pPr>
              <w:pStyle w:val="ThnVnban"/>
              <w:ind w:left="0"/>
              <w:rPr>
                <w:b/>
              </w:rPr>
            </w:pPr>
            <w:r>
              <w:rPr>
                <w:b/>
              </w:rPr>
              <w:t>Need</w:t>
            </w:r>
          </w:p>
        </w:tc>
        <w:tc>
          <w:tcPr>
            <w:tcW w:w="900" w:type="dxa"/>
            <w:shd w:val="solid" w:color="000000" w:fill="FFFFFF"/>
          </w:tcPr>
          <w:p w14:paraId="1663ABA2" w14:textId="77777777" w:rsidR="00C02D8B" w:rsidRDefault="00207991">
            <w:pPr>
              <w:pStyle w:val="ThnVnban"/>
              <w:ind w:left="0"/>
              <w:rPr>
                <w:b/>
              </w:rPr>
            </w:pPr>
            <w:r>
              <w:rPr>
                <w:b/>
              </w:rPr>
              <w:t>Priority</w:t>
            </w:r>
          </w:p>
        </w:tc>
        <w:tc>
          <w:tcPr>
            <w:tcW w:w="1350" w:type="dxa"/>
            <w:shd w:val="solid" w:color="000000" w:fill="FFFFFF"/>
          </w:tcPr>
          <w:p w14:paraId="08BC2A1D" w14:textId="77777777" w:rsidR="00C02D8B" w:rsidRDefault="00207991">
            <w:pPr>
              <w:pStyle w:val="ThnVnban"/>
              <w:ind w:left="0"/>
              <w:rPr>
                <w:b/>
              </w:rPr>
            </w:pPr>
            <w:r>
              <w:rPr>
                <w:b/>
              </w:rPr>
              <w:t>Concerns</w:t>
            </w:r>
          </w:p>
        </w:tc>
        <w:tc>
          <w:tcPr>
            <w:tcW w:w="1890" w:type="dxa"/>
            <w:shd w:val="solid" w:color="000000" w:fill="FFFFFF"/>
          </w:tcPr>
          <w:p w14:paraId="35A86038" w14:textId="77777777" w:rsidR="00C02D8B" w:rsidRDefault="00207991">
            <w:pPr>
              <w:pStyle w:val="ThnVnban"/>
              <w:ind w:left="0"/>
              <w:rPr>
                <w:b/>
              </w:rPr>
            </w:pPr>
            <w:r>
              <w:rPr>
                <w:b/>
              </w:rPr>
              <w:t>Current Solution</w:t>
            </w:r>
          </w:p>
        </w:tc>
        <w:tc>
          <w:tcPr>
            <w:tcW w:w="2520" w:type="dxa"/>
            <w:gridSpan w:val="2"/>
            <w:shd w:val="solid" w:color="000000" w:fill="FFFFFF"/>
          </w:tcPr>
          <w:p w14:paraId="17801B57" w14:textId="77777777" w:rsidR="00C02D8B" w:rsidRDefault="00207991">
            <w:pPr>
              <w:pStyle w:val="ThnVnban"/>
              <w:ind w:left="0"/>
              <w:rPr>
                <w:b/>
              </w:rPr>
            </w:pPr>
            <w:r>
              <w:rPr>
                <w:b/>
              </w:rPr>
              <w:t>Proposed Solutions</w:t>
            </w:r>
          </w:p>
        </w:tc>
      </w:tr>
      <w:tr w:rsidR="00C02D8B" w14:paraId="3FCE877B" w14:textId="77777777">
        <w:tc>
          <w:tcPr>
            <w:tcW w:w="2808" w:type="dxa"/>
          </w:tcPr>
          <w:p w14:paraId="71523AEE" w14:textId="11B5FB29" w:rsidR="00C02D8B" w:rsidRDefault="00C875B7">
            <w:pPr>
              <w:pStyle w:val="ThnVnban"/>
              <w:ind w:left="0"/>
            </w:pPr>
            <w:r>
              <w:t>Kết hợp dạy học trực tuyến, quản lý lớp học và nền tảng mạng xã hội</w:t>
            </w:r>
          </w:p>
        </w:tc>
        <w:tc>
          <w:tcPr>
            <w:tcW w:w="900" w:type="dxa"/>
          </w:tcPr>
          <w:p w14:paraId="7AABA2CF" w14:textId="3C2DFF7A" w:rsidR="00C02D8B" w:rsidRDefault="00C875B7">
            <w:pPr>
              <w:pStyle w:val="ThnVnban"/>
              <w:ind w:left="0"/>
            </w:pPr>
            <w:r>
              <w:t>1</w:t>
            </w:r>
          </w:p>
        </w:tc>
        <w:tc>
          <w:tcPr>
            <w:tcW w:w="1350" w:type="dxa"/>
          </w:tcPr>
          <w:p w14:paraId="2591E433" w14:textId="4D3A60A3" w:rsidR="00C02D8B" w:rsidRDefault="00C875B7">
            <w:pPr>
              <w:pStyle w:val="ThnVnban"/>
              <w:ind w:left="0"/>
            </w:pPr>
            <w:r>
              <w:t>Làm thế nào để kết hợp ba yếu đó của ba loại ứng dụng về E-Learning hiện nay trên cùng một ứng dụng.</w:t>
            </w:r>
          </w:p>
        </w:tc>
        <w:tc>
          <w:tcPr>
            <w:tcW w:w="1980" w:type="dxa"/>
            <w:gridSpan w:val="2"/>
          </w:tcPr>
          <w:p w14:paraId="68EC3BE3" w14:textId="0043B18E" w:rsidR="00C02D8B" w:rsidRDefault="00C875B7">
            <w:pPr>
              <w:pStyle w:val="ThnVnban"/>
              <w:ind w:left="0"/>
            </w:pPr>
            <w:r>
              <w:t>Làm một ứng dụng đủ lớn để có thể triển khai hết toàn bộ các yêu cầu.</w:t>
            </w:r>
          </w:p>
        </w:tc>
        <w:tc>
          <w:tcPr>
            <w:tcW w:w="2430" w:type="dxa"/>
          </w:tcPr>
          <w:p w14:paraId="49C2589E" w14:textId="64085ED4" w:rsidR="00C02D8B" w:rsidRDefault="00C875B7">
            <w:pPr>
              <w:pStyle w:val="ThnVnban"/>
              <w:ind w:left="0"/>
            </w:pPr>
            <w:r>
              <w:t>Chưa có.</w:t>
            </w:r>
          </w:p>
        </w:tc>
      </w:tr>
      <w:tr w:rsidR="00C875B7" w14:paraId="44C6E181" w14:textId="77777777">
        <w:tc>
          <w:tcPr>
            <w:tcW w:w="2808" w:type="dxa"/>
          </w:tcPr>
          <w:p w14:paraId="34062F59" w14:textId="0ABDE1F4" w:rsidR="00C875B7" w:rsidRDefault="00A8077B" w:rsidP="00A8077B">
            <w:pPr>
              <w:pStyle w:val="ThnVnban"/>
              <w:tabs>
                <w:tab w:val="center" w:pos="1296"/>
              </w:tabs>
              <w:ind w:left="0"/>
            </w:pPr>
            <w:r>
              <w:t>Đánh giá, kiểm tra chuyên môn của người dạy, giảng viên</w:t>
            </w:r>
          </w:p>
        </w:tc>
        <w:tc>
          <w:tcPr>
            <w:tcW w:w="900" w:type="dxa"/>
          </w:tcPr>
          <w:p w14:paraId="6C533562" w14:textId="3192156C" w:rsidR="00C875B7" w:rsidRDefault="00A8077B">
            <w:pPr>
              <w:pStyle w:val="ThnVnban"/>
              <w:ind w:left="0"/>
            </w:pPr>
            <w:r>
              <w:t>2</w:t>
            </w:r>
          </w:p>
        </w:tc>
        <w:tc>
          <w:tcPr>
            <w:tcW w:w="1350" w:type="dxa"/>
          </w:tcPr>
          <w:p w14:paraId="4F33D874" w14:textId="2C619580" w:rsidR="00C875B7" w:rsidRDefault="00A8077B">
            <w:pPr>
              <w:pStyle w:val="ThnVnban"/>
              <w:ind w:left="0"/>
            </w:pPr>
            <w:r>
              <w:t>Làm thế nào để có thể kiểm tra được trình độ chuyên môn của một tài khoản được đăng ký với tư cách giảng viên.</w:t>
            </w:r>
          </w:p>
        </w:tc>
        <w:tc>
          <w:tcPr>
            <w:tcW w:w="1980" w:type="dxa"/>
            <w:gridSpan w:val="2"/>
          </w:tcPr>
          <w:p w14:paraId="1303AAB1" w14:textId="30C8C5D3" w:rsidR="00C875B7" w:rsidRDefault="00A8077B">
            <w:pPr>
              <w:pStyle w:val="ThnVnban"/>
              <w:ind w:left="0"/>
            </w:pPr>
            <w:r>
              <w:t>Không cần chứng thực trình độ.</w:t>
            </w:r>
          </w:p>
        </w:tc>
        <w:tc>
          <w:tcPr>
            <w:tcW w:w="2430" w:type="dxa"/>
          </w:tcPr>
          <w:p w14:paraId="0EB805E5" w14:textId="3AF266FC" w:rsidR="00C875B7" w:rsidRDefault="00A8077B">
            <w:pPr>
              <w:pStyle w:val="ThnVnban"/>
              <w:ind w:left="0"/>
            </w:pPr>
            <w:r>
              <w:t>Có thể yêu cầu chứng minh năng lực bằng bằng cấp, chứng chỉ, hoặc có thể báo cáo tài khoản nào không đủ yêu cầu bằng các đánh giá thực tế từ người dùng.</w:t>
            </w:r>
          </w:p>
        </w:tc>
      </w:tr>
      <w:tr w:rsidR="00A8077B" w14:paraId="4709CEFC" w14:textId="77777777">
        <w:tc>
          <w:tcPr>
            <w:tcW w:w="2808" w:type="dxa"/>
          </w:tcPr>
          <w:p w14:paraId="532CC726" w14:textId="2929C991" w:rsidR="00A8077B" w:rsidRDefault="00A8077B">
            <w:pPr>
              <w:pStyle w:val="ThnVnban"/>
              <w:ind w:left="0"/>
            </w:pPr>
            <w:r>
              <w:t>Công cụ quản lý điểm</w:t>
            </w:r>
          </w:p>
        </w:tc>
        <w:tc>
          <w:tcPr>
            <w:tcW w:w="900" w:type="dxa"/>
          </w:tcPr>
          <w:p w14:paraId="77E0EB78" w14:textId="43267C4B" w:rsidR="00A8077B" w:rsidRDefault="00A8077B">
            <w:pPr>
              <w:pStyle w:val="ThnVnban"/>
              <w:ind w:left="0"/>
            </w:pPr>
            <w:r>
              <w:t>3</w:t>
            </w:r>
          </w:p>
        </w:tc>
        <w:tc>
          <w:tcPr>
            <w:tcW w:w="1350" w:type="dxa"/>
          </w:tcPr>
          <w:p w14:paraId="0AB665AA" w14:textId="61080505" w:rsidR="00A8077B" w:rsidRDefault="00A8077B">
            <w:pPr>
              <w:pStyle w:val="ThnVnban"/>
              <w:ind w:left="0"/>
            </w:pPr>
            <w:r>
              <w:t>Quản lý điểm số bằng cách nào?</w:t>
            </w:r>
          </w:p>
        </w:tc>
        <w:tc>
          <w:tcPr>
            <w:tcW w:w="1980" w:type="dxa"/>
            <w:gridSpan w:val="2"/>
          </w:tcPr>
          <w:p w14:paraId="1266E308" w14:textId="5C2AF623" w:rsidR="00A8077B" w:rsidRDefault="00A8077B">
            <w:pPr>
              <w:pStyle w:val="ThnVnban"/>
              <w:ind w:left="0"/>
            </w:pPr>
            <w:r>
              <w:t>Thông qua các ứng dụng, công cụ có sẵn như Google Sheet</w:t>
            </w:r>
          </w:p>
        </w:tc>
        <w:tc>
          <w:tcPr>
            <w:tcW w:w="2430" w:type="dxa"/>
          </w:tcPr>
          <w:p w14:paraId="10206D32" w14:textId="61D8B70F" w:rsidR="00A8077B" w:rsidRDefault="00A8077B">
            <w:pPr>
              <w:pStyle w:val="ThnVnban"/>
              <w:ind w:left="0"/>
            </w:pPr>
            <w:r>
              <w:t>Khi có đủ nguồn lực, sẽ tự tạo nên công cụ quản lý của riêng ứng dụng để tăng sự linh hoạt cũng như tính toàn diện của hệ thống.</w:t>
            </w:r>
          </w:p>
        </w:tc>
      </w:tr>
      <w:tr w:rsidR="00A8077B" w14:paraId="20C7F089" w14:textId="77777777">
        <w:tc>
          <w:tcPr>
            <w:tcW w:w="2808" w:type="dxa"/>
          </w:tcPr>
          <w:p w14:paraId="265E0910" w14:textId="77777777" w:rsidR="00A8077B" w:rsidRDefault="00A8077B">
            <w:pPr>
              <w:pStyle w:val="ThnVnban"/>
              <w:ind w:left="0"/>
            </w:pPr>
          </w:p>
        </w:tc>
        <w:tc>
          <w:tcPr>
            <w:tcW w:w="900" w:type="dxa"/>
          </w:tcPr>
          <w:p w14:paraId="008E681C" w14:textId="77777777" w:rsidR="00A8077B" w:rsidRDefault="00A8077B">
            <w:pPr>
              <w:pStyle w:val="ThnVnban"/>
              <w:ind w:left="0"/>
            </w:pPr>
          </w:p>
        </w:tc>
        <w:tc>
          <w:tcPr>
            <w:tcW w:w="1350" w:type="dxa"/>
          </w:tcPr>
          <w:p w14:paraId="723C9D9C" w14:textId="77777777" w:rsidR="00A8077B" w:rsidRDefault="00A8077B">
            <w:pPr>
              <w:pStyle w:val="ThnVnban"/>
              <w:ind w:left="0"/>
            </w:pPr>
          </w:p>
        </w:tc>
        <w:tc>
          <w:tcPr>
            <w:tcW w:w="1980" w:type="dxa"/>
            <w:gridSpan w:val="2"/>
          </w:tcPr>
          <w:p w14:paraId="1A7766A8" w14:textId="77777777" w:rsidR="00A8077B" w:rsidRDefault="00A8077B">
            <w:pPr>
              <w:pStyle w:val="ThnVnban"/>
              <w:ind w:left="0"/>
            </w:pPr>
          </w:p>
        </w:tc>
        <w:tc>
          <w:tcPr>
            <w:tcW w:w="2430" w:type="dxa"/>
          </w:tcPr>
          <w:p w14:paraId="71A9F925" w14:textId="77777777" w:rsidR="00A8077B" w:rsidRDefault="00A8077B">
            <w:pPr>
              <w:pStyle w:val="ThnVnban"/>
              <w:ind w:left="0"/>
            </w:pPr>
          </w:p>
        </w:tc>
      </w:tr>
    </w:tbl>
    <w:p w14:paraId="71304A9A" w14:textId="77777777" w:rsidR="00C02D8B" w:rsidRDefault="00C02D8B">
      <w:pPr>
        <w:pStyle w:val="ThnVnban"/>
      </w:pPr>
    </w:p>
    <w:p w14:paraId="64AAFCBD" w14:textId="77777777" w:rsidR="00C02D8B" w:rsidRDefault="00207991">
      <w:pPr>
        <w:pStyle w:val="u2"/>
      </w:pPr>
      <w:bookmarkStart w:id="77" w:name="_Toc452813589"/>
      <w:bookmarkStart w:id="78" w:name="_Toc98161184"/>
      <w:r>
        <w:t>Alternatives and Competition</w:t>
      </w:r>
      <w:bookmarkEnd w:id="77"/>
      <w:bookmarkEnd w:id="78"/>
    </w:p>
    <w:p w14:paraId="0EAED62D" w14:textId="3F82165C" w:rsidR="00C02D8B" w:rsidRDefault="0020799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7CA09EEF" w14:textId="3168A93A" w:rsidR="004A3657" w:rsidRPr="004A3657" w:rsidRDefault="004A3657" w:rsidP="004A3657">
      <w:pPr>
        <w:pStyle w:val="ThnVnban"/>
      </w:pPr>
      <w:r>
        <w:t>Các giải pháp thay thế và cạnh tranh</w:t>
      </w:r>
    </w:p>
    <w:p w14:paraId="645B24F5" w14:textId="7E50A0F7" w:rsidR="00C02D8B" w:rsidRDefault="004A3657">
      <w:pPr>
        <w:pStyle w:val="u3"/>
      </w:pPr>
      <w:bookmarkStart w:id="79" w:name="_Toc98161185"/>
      <w:r>
        <w:lastRenderedPageBreak/>
        <w:t>ViettelStudy</w:t>
      </w:r>
      <w:bookmarkEnd w:id="79"/>
    </w:p>
    <w:p w14:paraId="763C27C0" w14:textId="15D9CE8A" w:rsidR="004A3657" w:rsidRDefault="004A3657" w:rsidP="004A3657">
      <w:r>
        <w:t xml:space="preserve">ViettelStudy </w:t>
      </w:r>
      <w:r w:rsidRPr="004A3657">
        <w:t>là Mạng xã hội học tập trực tuyến, được xây dựng nhằm mục tiêu đồng hành cùng các bạn học sinh trong quá trình học tập, trau dồi kiến thức, kỹ năng. Trang là nền tảng công nghệ kết hợp ba trong một: Mạng xã hội định danh, hệ thống quản trị đào tạo và thương mại điện tử. Ứng dụng giúp các nhà giáo dục kết nối, cộng tác với học sinh và phụ huynh; cung cấp cho học sinh/ sinh viên các bài học, bài kiểm tra và trò chơi mini hỗ trợ quá trình học tập và củng cố kiến thức. Nội dung học tập được xây dựng bởi các giáo viên, công ty phát triển nội dung uy tín và cơ sở giáo dục trên toàn quốc. Mạng xã hội học tập trực tuyến ViettelStudy được thiết kế khoa học, dễ sử dụng, tham gia lớp học ngay tại nhà mà không mất bất kỳ chi phí đăng ký tài khoản, sản phẩm duy nhất quản lý học tập trực tuyến theo chuẩn chung mà phân rõ vai trò của các cơ quan, đơn vị quản lý giáo dục, giáo viên, phụ huynh và học sinh.</w:t>
      </w:r>
    </w:p>
    <w:p w14:paraId="5FD544B8" w14:textId="67FC4346" w:rsidR="004A3657" w:rsidRDefault="004A3657" w:rsidP="000E54E2">
      <w:pPr>
        <w:jc w:val="center"/>
      </w:pPr>
      <w:r w:rsidRPr="004A3657">
        <w:drawing>
          <wp:inline distT="0" distB="0" distL="0" distR="0" wp14:anchorId="7400DDF1" wp14:editId="6DD6E42B">
            <wp:extent cx="5943600" cy="3042920"/>
            <wp:effectExtent l="0" t="0" r="0" b="508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2920"/>
                    </a:xfrm>
                    <a:prstGeom prst="rect">
                      <a:avLst/>
                    </a:prstGeom>
                  </pic:spPr>
                </pic:pic>
              </a:graphicData>
            </a:graphic>
          </wp:inline>
        </w:drawing>
      </w:r>
    </w:p>
    <w:p w14:paraId="4765161F" w14:textId="77777777" w:rsidR="004A3657" w:rsidRPr="000E54E2" w:rsidRDefault="004A3657" w:rsidP="004A3657">
      <w:pPr>
        <w:pStyle w:val="oancuaDanhsach"/>
        <w:widowControl/>
        <w:numPr>
          <w:ilvl w:val="0"/>
          <w:numId w:val="44"/>
        </w:numPr>
        <w:spacing w:after="160" w:line="259" w:lineRule="auto"/>
        <w:ind w:left="1080"/>
        <w:jc w:val="both"/>
      </w:pPr>
      <w:r w:rsidRPr="000E54E2">
        <w:t xml:space="preserve">Địa chỉ: </w:t>
      </w:r>
      <w:hyperlink r:id="rId10" w:history="1">
        <w:r w:rsidRPr="000E54E2">
          <w:rPr>
            <w:rStyle w:val="Siuktni"/>
          </w:rPr>
          <w:t>http://viettelstudy.vn</w:t>
        </w:r>
      </w:hyperlink>
    </w:p>
    <w:p w14:paraId="0C0E6F18" w14:textId="77777777" w:rsidR="004A3657" w:rsidRPr="000E54E2" w:rsidRDefault="004A3657" w:rsidP="004A3657">
      <w:pPr>
        <w:pStyle w:val="oancuaDanhsach"/>
        <w:widowControl/>
        <w:numPr>
          <w:ilvl w:val="0"/>
          <w:numId w:val="44"/>
        </w:numPr>
        <w:spacing w:after="160" w:line="259" w:lineRule="auto"/>
        <w:ind w:left="1080"/>
        <w:jc w:val="both"/>
      </w:pPr>
      <w:r w:rsidRPr="000E54E2">
        <w:t>Giá: đăng kí tài khoản miễn phí. Các khóa học gồm có khóa học miễn phí và khóa học trả phí.</w:t>
      </w:r>
    </w:p>
    <w:p w14:paraId="20C8984E" w14:textId="77777777" w:rsidR="004A3657" w:rsidRDefault="004A3657" w:rsidP="004A3657">
      <w:pPr>
        <w:pStyle w:val="oancuaDanhsach"/>
        <w:widowControl/>
        <w:numPr>
          <w:ilvl w:val="0"/>
          <w:numId w:val="44"/>
        </w:numPr>
        <w:spacing w:after="160" w:line="259" w:lineRule="auto"/>
        <w:ind w:left="1080"/>
        <w:jc w:val="both"/>
        <w:rPr>
          <w:sz w:val="26"/>
          <w:szCs w:val="26"/>
        </w:rPr>
      </w:pPr>
      <w:r w:rsidRPr="000E54E2">
        <w:t>Đặc điểm nổi bật:</w:t>
      </w:r>
    </w:p>
    <w:p w14:paraId="4A879EBC" w14:textId="77777777" w:rsidR="004A3657" w:rsidRPr="004A3657" w:rsidRDefault="004A3657" w:rsidP="004A3657">
      <w:pPr>
        <w:pStyle w:val="oancuaDanhsach"/>
        <w:widowControl/>
        <w:numPr>
          <w:ilvl w:val="1"/>
          <w:numId w:val="44"/>
        </w:numPr>
        <w:spacing w:after="160" w:line="259" w:lineRule="auto"/>
        <w:ind w:left="1710"/>
        <w:jc w:val="both"/>
      </w:pPr>
      <w:r w:rsidRPr="004A3657">
        <w:t>Áp dụng công nghệ Bigdata (dữ liệu lớn) và AI (trí tuệ nhân tạo) để phân tích điểm mạnh, yếu của học sinh, từ đó đưa ra những gợi ý giúp các em tự học hiệu quả, ngăn ngừa lỗ hổng kiến thức.</w:t>
      </w:r>
    </w:p>
    <w:p w14:paraId="4FE16731" w14:textId="77777777" w:rsidR="004A3657" w:rsidRPr="004A3657" w:rsidRDefault="004A3657" w:rsidP="004A3657">
      <w:pPr>
        <w:pStyle w:val="oancuaDanhsach"/>
        <w:widowControl/>
        <w:numPr>
          <w:ilvl w:val="1"/>
          <w:numId w:val="44"/>
        </w:numPr>
        <w:spacing w:after="160" w:line="259" w:lineRule="auto"/>
        <w:ind w:left="1710"/>
      </w:pPr>
      <w:r w:rsidRPr="004A3657">
        <w:t>Viettel Study là một mạng xã hội: Theo dõi hoạt động của các đơn vị giáo dục, giáo viên cũng như kết thêm những bạn bè mới, chia sẻ thông tin, kiến thức cũng như kinh nghiệm học tập.</w:t>
      </w:r>
    </w:p>
    <w:p w14:paraId="154094ED" w14:textId="77777777" w:rsidR="004A3657" w:rsidRPr="004A3657" w:rsidRDefault="004A3657" w:rsidP="004A3657">
      <w:pPr>
        <w:pStyle w:val="oancuaDanhsach"/>
        <w:widowControl/>
        <w:numPr>
          <w:ilvl w:val="1"/>
          <w:numId w:val="44"/>
        </w:numPr>
        <w:spacing w:after="160" w:line="259" w:lineRule="auto"/>
        <w:ind w:left="1710"/>
        <w:jc w:val="both"/>
      </w:pPr>
      <w:r w:rsidRPr="004A3657">
        <w:t>Chia sẻ tài nguyên không giới hạn. Tài nguyên kiến thức học tập rất đa dạng và phong phú.</w:t>
      </w:r>
    </w:p>
    <w:p w14:paraId="53ADC5CC" w14:textId="699DFE91" w:rsidR="004A3657" w:rsidRPr="004A3657" w:rsidRDefault="004A3657" w:rsidP="004A3657">
      <w:pPr>
        <w:pStyle w:val="oancuaDanhsach"/>
        <w:numPr>
          <w:ilvl w:val="0"/>
          <w:numId w:val="45"/>
        </w:numPr>
        <w:ind w:left="1710"/>
      </w:pPr>
      <w:r w:rsidRPr="004A3657">
        <w:t>Hệ thống đã tạo nên các chương trình chơi game khác nhau giúp người dùng là các bé có thể rèn luyện được những kiến thức đã được học và vừa có thể giải trí sau giờ học căng thẳng.</w:t>
      </w:r>
    </w:p>
    <w:p w14:paraId="17A5B614" w14:textId="7D623BD4" w:rsidR="00C02D8B" w:rsidRDefault="004A3657">
      <w:pPr>
        <w:pStyle w:val="u3"/>
      </w:pPr>
      <w:bookmarkStart w:id="80" w:name="_Toc98161186"/>
      <w:r>
        <w:t>Google Classroom</w:t>
      </w:r>
      <w:bookmarkEnd w:id="80"/>
    </w:p>
    <w:p w14:paraId="3C9E3950" w14:textId="5CB4EF33" w:rsidR="000E54E2" w:rsidRDefault="000E54E2" w:rsidP="000E54E2">
      <w:r w:rsidRPr="000E54E2">
        <w:t>Google Classroom là một dịch vụ web miễn phí được phát triển bởi Google dành cho các trường học, được tích hợp với các dịch vụ Google khác như Google Drive, Google Docs, Google Sheets, Google Slides... nhằm đơn giản hóa công việc giảng dạy của các giáo viên. Học sinh có thể tham gia vào lớp học khi được giáo viên của lớp đó cung cấp một mã lóp học, hoặc tự động được thêm vào bởi nhà trường. Đây là một hệ thống quản lí học tập mạnh và lại dễ dàng sử dụng  để giúp giáo dục kỹ thuật số dễ dàng hơn, giá cả phải chăng và có thể truy cập được cho cả giáo viên, sinh viên, người giám hộ và quản trị viên.</w:t>
      </w:r>
    </w:p>
    <w:p w14:paraId="24494CCC" w14:textId="7467F54C" w:rsidR="000E54E2" w:rsidRDefault="000E54E2" w:rsidP="000E54E2">
      <w:pPr>
        <w:jc w:val="center"/>
      </w:pPr>
      <w:r w:rsidRPr="000E54E2">
        <w:lastRenderedPageBreak/>
        <w:drawing>
          <wp:inline distT="0" distB="0" distL="0" distR="0" wp14:anchorId="38CA7B4F" wp14:editId="4AE954D3">
            <wp:extent cx="5696745" cy="2934109"/>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1"/>
                    <a:stretch>
                      <a:fillRect/>
                    </a:stretch>
                  </pic:blipFill>
                  <pic:spPr>
                    <a:xfrm>
                      <a:off x="0" y="0"/>
                      <a:ext cx="5696745" cy="2934109"/>
                    </a:xfrm>
                    <a:prstGeom prst="rect">
                      <a:avLst/>
                    </a:prstGeom>
                  </pic:spPr>
                </pic:pic>
              </a:graphicData>
            </a:graphic>
          </wp:inline>
        </w:drawing>
      </w:r>
    </w:p>
    <w:p w14:paraId="0846C922" w14:textId="77777777" w:rsidR="000E54E2" w:rsidRPr="000E54E2" w:rsidRDefault="000E54E2" w:rsidP="000E54E2">
      <w:pPr>
        <w:pStyle w:val="oancuaDanhsach"/>
        <w:widowControl/>
        <w:numPr>
          <w:ilvl w:val="0"/>
          <w:numId w:val="46"/>
        </w:numPr>
        <w:spacing w:after="160" w:line="259" w:lineRule="auto"/>
        <w:ind w:left="1080"/>
        <w:jc w:val="both"/>
      </w:pPr>
      <w:r w:rsidRPr="000E54E2">
        <w:t xml:space="preserve">Địa chỉ: </w:t>
      </w:r>
      <w:hyperlink r:id="rId12" w:history="1">
        <w:r w:rsidRPr="000E54E2">
          <w:rPr>
            <w:rStyle w:val="Siuktni"/>
          </w:rPr>
          <w:t>https://classroom.google.com</w:t>
        </w:r>
      </w:hyperlink>
    </w:p>
    <w:p w14:paraId="1E9ED673" w14:textId="77777777" w:rsidR="000E54E2" w:rsidRPr="000E54E2" w:rsidRDefault="000E54E2" w:rsidP="000E54E2">
      <w:pPr>
        <w:pStyle w:val="oancuaDanhsach"/>
        <w:widowControl/>
        <w:numPr>
          <w:ilvl w:val="0"/>
          <w:numId w:val="46"/>
        </w:numPr>
        <w:spacing w:after="160" w:line="259" w:lineRule="auto"/>
        <w:ind w:left="1080"/>
        <w:jc w:val="both"/>
      </w:pPr>
      <w:r w:rsidRPr="000E54E2">
        <w:t>Giá: miễn phí. Tuy nhiên, có có thể trả phí cho bộ G Suite Enterprise for Education bao gồm các tính năng bổ sung như các tính năng hội nghị trực tuyến nâng cao, bảo mật nâng cao và hỗ trợ cao cấp từ Google.</w:t>
      </w:r>
    </w:p>
    <w:p w14:paraId="4E95BCFD" w14:textId="77777777" w:rsidR="000E54E2" w:rsidRPr="000E54E2" w:rsidRDefault="000E54E2" w:rsidP="000E54E2">
      <w:pPr>
        <w:pStyle w:val="oancuaDanhsach"/>
        <w:widowControl/>
        <w:numPr>
          <w:ilvl w:val="0"/>
          <w:numId w:val="46"/>
        </w:numPr>
        <w:spacing w:after="160" w:line="259" w:lineRule="auto"/>
        <w:ind w:left="1080"/>
        <w:jc w:val="both"/>
      </w:pPr>
      <w:r w:rsidRPr="000E54E2">
        <w:t>Đặc điểm nổi bật:</w:t>
      </w:r>
    </w:p>
    <w:p w14:paraId="61800D20" w14:textId="77777777" w:rsidR="000E54E2" w:rsidRPr="000E54E2" w:rsidRDefault="000E54E2" w:rsidP="000E54E2">
      <w:pPr>
        <w:pStyle w:val="oancuaDanhsach"/>
        <w:widowControl/>
        <w:numPr>
          <w:ilvl w:val="1"/>
          <w:numId w:val="46"/>
        </w:numPr>
        <w:spacing w:after="160" w:line="259" w:lineRule="auto"/>
        <w:ind w:left="1710"/>
        <w:jc w:val="both"/>
      </w:pPr>
      <w:r w:rsidRPr="000E54E2">
        <w:t>Tích hợp các công cụ mạnh mẽ có sẵn từ Google như Google Drive, Google Docs, Google Sheets, Google Canlendar… giúp mở rộng chức năng cho trang và giúp việc dạy và học trở nên dễ dàng, tiện lợi.</w:t>
      </w:r>
    </w:p>
    <w:p w14:paraId="08846EF4" w14:textId="77777777" w:rsidR="000E54E2" w:rsidRPr="000E54E2" w:rsidRDefault="000E54E2" w:rsidP="000E54E2">
      <w:pPr>
        <w:pStyle w:val="oancuaDanhsach"/>
        <w:widowControl/>
        <w:numPr>
          <w:ilvl w:val="1"/>
          <w:numId w:val="46"/>
        </w:numPr>
        <w:spacing w:after="160" w:line="259" w:lineRule="auto"/>
        <w:ind w:left="1710"/>
        <w:jc w:val="both"/>
      </w:pPr>
      <w:r w:rsidRPr="000E54E2">
        <w:t>Tích hợp Google Meet tạo phòng học online nhanh chóng cho mỗi lớp học.</w:t>
      </w:r>
    </w:p>
    <w:p w14:paraId="5BA13073" w14:textId="77777777" w:rsidR="000E54E2" w:rsidRPr="000E54E2" w:rsidRDefault="000E54E2" w:rsidP="000E54E2">
      <w:pPr>
        <w:pStyle w:val="oancuaDanhsach"/>
        <w:widowControl/>
        <w:numPr>
          <w:ilvl w:val="1"/>
          <w:numId w:val="46"/>
        </w:numPr>
        <w:spacing w:after="160" w:line="259" w:lineRule="auto"/>
        <w:ind w:left="1710"/>
        <w:jc w:val="both"/>
      </w:pPr>
      <w:r w:rsidRPr="000E54E2">
        <w:t>Có khả năng báo cáo về tính nguyên bản của bài tập được nộp. Đối với học sinh, nó làm nổi bật các tài liệu nguồn và đánh dấu phần trích dẫn còn thiếu để hỗ trợ học sinh cải thiện bài viết của mình. Giáo viên cũng có thể xem báo cáo về tính nguyên gốc, cho phép họ xác minh tính toàn vẹn về mặt học thuật của bài tập đã nộp của học sinh.</w:t>
      </w:r>
    </w:p>
    <w:p w14:paraId="533A4BDC" w14:textId="6338A949" w:rsidR="000E54E2" w:rsidRPr="000E54E2" w:rsidRDefault="000E54E2" w:rsidP="000E54E2">
      <w:pPr>
        <w:pStyle w:val="oancuaDanhsach"/>
        <w:widowControl/>
        <w:numPr>
          <w:ilvl w:val="1"/>
          <w:numId w:val="46"/>
        </w:numPr>
        <w:spacing w:after="160" w:line="259" w:lineRule="auto"/>
        <w:ind w:left="1710"/>
        <w:jc w:val="both"/>
        <w:rPr>
          <w:sz w:val="26"/>
          <w:szCs w:val="26"/>
        </w:rPr>
      </w:pPr>
      <w:r w:rsidRPr="000E54E2">
        <w:t>Dễ sử dụng, có thể được truy cập trên nhiều thiết bị.</w:t>
      </w:r>
    </w:p>
    <w:p w14:paraId="3A8216EF" w14:textId="0FC33728" w:rsidR="004A3657" w:rsidRDefault="004A3657" w:rsidP="004A3657">
      <w:pPr>
        <w:pStyle w:val="u3"/>
      </w:pPr>
      <w:bookmarkStart w:id="81" w:name="_Toc98161187"/>
      <w:r>
        <w:t>Twiducate</w:t>
      </w:r>
      <w:bookmarkEnd w:id="81"/>
    </w:p>
    <w:p w14:paraId="4F27A0A5" w14:textId="37977872" w:rsidR="000E54E2" w:rsidRDefault="000E54E2" w:rsidP="000E54E2">
      <w:r w:rsidRPr="000E54E2">
        <w:t>Twiducate được phát triển bởi Live Lingua vào năm 2009. Trang cho phép giáo viên và nhà giáo dục tạo một mạng xã hội miễn phí và được kiểm soát mà họ có thể sử dụng cho các lớp học của mình. Học sinh và giáo viên có thể gửi e-mail cho nhau thông qua trang web và các nhà giáo dục có thể chia sẻ dấu trang, bài đăng, thời hạn và thông tin khác mà chỉ lớp học của họ mới có thể xem. Giáo viên cũng có thể tìm kiếm theo tên các nhà giáo dục khác trong hệ thống mà họ có thể giao tiếp và chia sẻ ý tưởng.</w:t>
      </w:r>
    </w:p>
    <w:p w14:paraId="48F473B2" w14:textId="4AFD1613" w:rsidR="000E54E2" w:rsidRDefault="000E54E2" w:rsidP="000E54E2">
      <w:pPr>
        <w:jc w:val="center"/>
      </w:pPr>
      <w:r w:rsidRPr="000E54E2">
        <w:lastRenderedPageBreak/>
        <w:drawing>
          <wp:inline distT="0" distB="0" distL="0" distR="0" wp14:anchorId="24B46D5E" wp14:editId="38D47E46">
            <wp:extent cx="5096586" cy="2705478"/>
            <wp:effectExtent l="0" t="0" r="0"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3"/>
                    <a:stretch>
                      <a:fillRect/>
                    </a:stretch>
                  </pic:blipFill>
                  <pic:spPr>
                    <a:xfrm>
                      <a:off x="0" y="0"/>
                      <a:ext cx="5096586" cy="2705478"/>
                    </a:xfrm>
                    <a:prstGeom prst="rect">
                      <a:avLst/>
                    </a:prstGeom>
                  </pic:spPr>
                </pic:pic>
              </a:graphicData>
            </a:graphic>
          </wp:inline>
        </w:drawing>
      </w:r>
    </w:p>
    <w:p w14:paraId="6F12F7E4" w14:textId="77777777" w:rsidR="000E54E2" w:rsidRPr="000E54E2" w:rsidRDefault="000E54E2" w:rsidP="000E54E2">
      <w:pPr>
        <w:pStyle w:val="oancuaDanhsach"/>
        <w:widowControl/>
        <w:numPr>
          <w:ilvl w:val="0"/>
          <w:numId w:val="47"/>
        </w:numPr>
        <w:spacing w:after="160" w:line="259" w:lineRule="auto"/>
        <w:ind w:left="1080"/>
        <w:jc w:val="both"/>
      </w:pPr>
      <w:r w:rsidRPr="000E54E2">
        <w:t xml:space="preserve">Địa chỉ: </w:t>
      </w:r>
      <w:hyperlink r:id="rId14" w:history="1">
        <w:r w:rsidRPr="000E54E2">
          <w:rPr>
            <w:rStyle w:val="Siuktni"/>
          </w:rPr>
          <w:t>https://www.livelingua.com/twiducate</w:t>
        </w:r>
      </w:hyperlink>
    </w:p>
    <w:p w14:paraId="45BCD65F" w14:textId="77777777" w:rsidR="000E54E2" w:rsidRPr="000E54E2" w:rsidRDefault="000E54E2" w:rsidP="000E54E2">
      <w:pPr>
        <w:pStyle w:val="oancuaDanhsach"/>
        <w:widowControl/>
        <w:numPr>
          <w:ilvl w:val="0"/>
          <w:numId w:val="47"/>
        </w:numPr>
        <w:spacing w:after="160" w:line="259" w:lineRule="auto"/>
        <w:ind w:left="1080"/>
        <w:jc w:val="both"/>
      </w:pPr>
      <w:r w:rsidRPr="000E54E2">
        <w:t>Giá: miễn phí</w:t>
      </w:r>
    </w:p>
    <w:p w14:paraId="7878CDC1" w14:textId="77777777" w:rsidR="000E54E2" w:rsidRDefault="000E54E2" w:rsidP="000E54E2">
      <w:pPr>
        <w:pStyle w:val="oancuaDanhsach"/>
        <w:widowControl/>
        <w:numPr>
          <w:ilvl w:val="0"/>
          <w:numId w:val="47"/>
        </w:numPr>
        <w:spacing w:after="160" w:line="259" w:lineRule="auto"/>
        <w:ind w:left="1080"/>
        <w:jc w:val="both"/>
        <w:rPr>
          <w:sz w:val="26"/>
          <w:szCs w:val="26"/>
        </w:rPr>
      </w:pPr>
      <w:r w:rsidRPr="000E54E2">
        <w:t>Đặc điểm nổi bật:</w:t>
      </w:r>
    </w:p>
    <w:p w14:paraId="4D7A5DBF" w14:textId="77777777" w:rsidR="000E54E2" w:rsidRPr="000E54E2" w:rsidRDefault="000E54E2" w:rsidP="000E54E2">
      <w:pPr>
        <w:pStyle w:val="oancuaDanhsach"/>
        <w:widowControl/>
        <w:numPr>
          <w:ilvl w:val="1"/>
          <w:numId w:val="47"/>
        </w:numPr>
        <w:spacing w:after="160" w:line="259" w:lineRule="auto"/>
        <w:ind w:left="1710"/>
        <w:jc w:val="both"/>
      </w:pPr>
      <w:r w:rsidRPr="000E54E2">
        <w:t>Có giao diện và phương thức hoạt động tương tự Twitter – một trang mạng xã hội được sử dụng phổ biến.</w:t>
      </w:r>
    </w:p>
    <w:p w14:paraId="6A6B534F" w14:textId="77777777" w:rsidR="000E54E2" w:rsidRPr="000E54E2" w:rsidRDefault="000E54E2" w:rsidP="000E54E2">
      <w:pPr>
        <w:pStyle w:val="oancuaDanhsach"/>
        <w:widowControl/>
        <w:numPr>
          <w:ilvl w:val="1"/>
          <w:numId w:val="47"/>
        </w:numPr>
        <w:spacing w:after="160" w:line="259" w:lineRule="auto"/>
        <w:ind w:left="1710"/>
        <w:jc w:val="both"/>
      </w:pPr>
      <w:r w:rsidRPr="000E54E2">
        <w:t>Thông tin được trao đổi qua một mạng khép kín, an toàn.</w:t>
      </w:r>
    </w:p>
    <w:p w14:paraId="3267DF42" w14:textId="77777777" w:rsidR="000E54E2" w:rsidRPr="00C00EB4" w:rsidRDefault="000E54E2" w:rsidP="000E54E2">
      <w:pPr>
        <w:pStyle w:val="oancuaDanhsach"/>
        <w:widowControl/>
        <w:numPr>
          <w:ilvl w:val="1"/>
          <w:numId w:val="47"/>
        </w:numPr>
        <w:spacing w:after="160" w:line="259" w:lineRule="auto"/>
        <w:ind w:left="1710"/>
        <w:jc w:val="both"/>
        <w:rPr>
          <w:sz w:val="26"/>
          <w:szCs w:val="26"/>
        </w:rPr>
      </w:pPr>
      <w:r w:rsidRPr="000E54E2">
        <w:t>Giáo viên được trao nhiều quyền điều khiển.</w:t>
      </w:r>
    </w:p>
    <w:p w14:paraId="6A44BE27" w14:textId="77777777" w:rsidR="000E54E2" w:rsidRPr="000E54E2" w:rsidRDefault="000E54E2" w:rsidP="000E54E2"/>
    <w:p w14:paraId="70E0128E" w14:textId="34BC6C96" w:rsidR="004A3657" w:rsidRDefault="004A3657" w:rsidP="004A3657">
      <w:pPr>
        <w:pStyle w:val="u3"/>
      </w:pPr>
      <w:bookmarkStart w:id="82" w:name="_Toc98161188"/>
      <w:r>
        <w:t>VnEdu</w:t>
      </w:r>
      <w:bookmarkEnd w:id="82"/>
    </w:p>
    <w:p w14:paraId="3B9E7A61" w14:textId="4EBE1209" w:rsidR="000E54E2" w:rsidRDefault="000E54E2" w:rsidP="000E54E2">
      <w:r w:rsidRPr="000E54E2">
        <w:t>VnEdu là một giải pháp xây dựng trên nền tảng web công nghệ điện toán đám mây nhằm tin học hóa toàn diện công tác quản lý, điều hành trong giáo dục, kết nối gia đình, nhà trường và xã hội, góp phần nâng cao chất lượng quản lý, chất lượng dạy và học, Hình thành một cách thức quản lý mới, khoa học cho nhà trường. Giảm bớt công việc thủ công, các thủ tục hành chính trong quản lý, tiết kiệm thời gian, chi phí, nâng cao hiệu quả công việc.</w:t>
      </w:r>
    </w:p>
    <w:p w14:paraId="6CC6C7AC" w14:textId="44A1D5C4" w:rsidR="000E54E2" w:rsidRPr="000E54E2" w:rsidRDefault="000E54E2" w:rsidP="000E54E2">
      <w:pPr>
        <w:jc w:val="center"/>
      </w:pPr>
      <w:r w:rsidRPr="000E54E2">
        <w:drawing>
          <wp:inline distT="0" distB="0" distL="0" distR="0" wp14:anchorId="0F92A4AF" wp14:editId="07C4974F">
            <wp:extent cx="5858693" cy="2943636"/>
            <wp:effectExtent l="0" t="0" r="889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8693" cy="2943636"/>
                    </a:xfrm>
                    <a:prstGeom prst="rect">
                      <a:avLst/>
                    </a:prstGeom>
                  </pic:spPr>
                </pic:pic>
              </a:graphicData>
            </a:graphic>
          </wp:inline>
        </w:drawing>
      </w:r>
    </w:p>
    <w:p w14:paraId="2CFD434B" w14:textId="54B98F0B" w:rsidR="000E54E2" w:rsidRDefault="000E54E2" w:rsidP="000E54E2">
      <w:pPr>
        <w:rPr>
          <w:sz w:val="26"/>
          <w:szCs w:val="26"/>
        </w:rPr>
      </w:pPr>
      <w:r w:rsidRPr="000E54E2">
        <w:lastRenderedPageBreak/>
        <w:t>VnEdu là một kênh liên lạc giúp phụ huynh nắm bắt dễ dàng, trực tiếp và nhanh chóng kết quả học tập, rèn luyện của con em để kịp thời khích lệ, uốn nắn con em mình. Việc tính toán, tổng hợp số học lực, hạnh kiểm… được hệ thống thực hiện tự động tuân theo các quy định của bộ giáo dục ban hành nên tránh được sai sót do việc tính toán thủ công. Các số liệu báo cáo được hệ thống cung cấp một cách nhanh chóng chính xác. Hệ thống tích hợp các mẫu báo cáo thống kê EMIS theo các giai đoạn của năm học, các mẫu báo cáo về hồ sơ và điểm của học sinh tương thích với phân hệ quản lý học sinh VEMIS và quản lý điểm. Nhà trường có thể chủ động trong việc in ấn một số mẫu sổ gọi tên và ghi điểm, mẫu sổ theo dõi và đánh giá học sinh tiểu học… Hỗ trợ tổ chức và quản lý kỳ thi một cách nhanh chóng hiệu quả.</w:t>
      </w:r>
    </w:p>
    <w:p w14:paraId="462CB49F" w14:textId="77777777" w:rsidR="000E54E2" w:rsidRPr="000E54E2" w:rsidRDefault="000E54E2" w:rsidP="000E54E2">
      <w:pPr>
        <w:pStyle w:val="oancuaDanhsach"/>
        <w:widowControl/>
        <w:numPr>
          <w:ilvl w:val="0"/>
          <w:numId w:val="48"/>
        </w:numPr>
        <w:spacing w:after="160" w:line="259" w:lineRule="auto"/>
        <w:ind w:left="1080"/>
        <w:jc w:val="both"/>
      </w:pPr>
      <w:r w:rsidRPr="000E54E2">
        <w:t xml:space="preserve">Địa chỉ: </w:t>
      </w:r>
      <w:hyperlink r:id="rId16" w:history="1">
        <w:r w:rsidRPr="000E54E2">
          <w:rPr>
            <w:rStyle w:val="Siuktni"/>
          </w:rPr>
          <w:t>https://vnedu.vn</w:t>
        </w:r>
      </w:hyperlink>
    </w:p>
    <w:p w14:paraId="3C1A2083" w14:textId="77777777" w:rsidR="000E54E2" w:rsidRPr="000E54E2" w:rsidRDefault="000E54E2" w:rsidP="000E54E2">
      <w:pPr>
        <w:pStyle w:val="oancuaDanhsach"/>
        <w:widowControl/>
        <w:numPr>
          <w:ilvl w:val="0"/>
          <w:numId w:val="48"/>
        </w:numPr>
        <w:spacing w:after="160" w:line="259" w:lineRule="auto"/>
        <w:ind w:left="1080"/>
        <w:jc w:val="both"/>
      </w:pPr>
      <w:r w:rsidRPr="000E54E2">
        <w:t>Giá: miễn phí</w:t>
      </w:r>
    </w:p>
    <w:p w14:paraId="515E18E1" w14:textId="77777777" w:rsidR="000E54E2" w:rsidRPr="000E54E2" w:rsidRDefault="000E54E2" w:rsidP="000E54E2">
      <w:pPr>
        <w:pStyle w:val="oancuaDanhsach"/>
        <w:widowControl/>
        <w:numPr>
          <w:ilvl w:val="0"/>
          <w:numId w:val="48"/>
        </w:numPr>
        <w:spacing w:after="160" w:line="259" w:lineRule="auto"/>
        <w:ind w:left="1080"/>
        <w:jc w:val="both"/>
      </w:pPr>
      <w:r w:rsidRPr="000E54E2">
        <w:t>Đặc điểm nổi bật:</w:t>
      </w:r>
    </w:p>
    <w:p w14:paraId="21ED6108" w14:textId="77777777" w:rsidR="000E54E2" w:rsidRPr="000E54E2" w:rsidRDefault="000E54E2" w:rsidP="000E54E2">
      <w:pPr>
        <w:pStyle w:val="oancuaDanhsach"/>
        <w:widowControl/>
        <w:numPr>
          <w:ilvl w:val="1"/>
          <w:numId w:val="48"/>
        </w:numPr>
        <w:spacing w:after="160" w:line="259" w:lineRule="auto"/>
        <w:ind w:left="1710"/>
        <w:jc w:val="both"/>
      </w:pPr>
      <w:r w:rsidRPr="000E54E2">
        <w:t>Hệ thống hoạt động dựa trên nền tảng web, công nghệ điện toán đám mây nên người dùng dễ dàng sử dụng khai thác.</w:t>
      </w:r>
    </w:p>
    <w:p w14:paraId="2AB03BF6" w14:textId="77777777" w:rsidR="000E54E2" w:rsidRPr="000E54E2" w:rsidRDefault="000E54E2" w:rsidP="000E54E2">
      <w:pPr>
        <w:pStyle w:val="oancuaDanhsach"/>
        <w:widowControl/>
        <w:numPr>
          <w:ilvl w:val="1"/>
          <w:numId w:val="48"/>
        </w:numPr>
        <w:spacing w:after="160" w:line="259" w:lineRule="auto"/>
        <w:ind w:left="1710"/>
        <w:jc w:val="both"/>
      </w:pPr>
      <w:r w:rsidRPr="000E54E2">
        <w:t>Được cài đặt trên hệ thống máy chủ mạnh mẽ với hệ thống mạng tốc độ cao, có thể đáp ứng số lượng người dùng rất lớn.</w:t>
      </w:r>
    </w:p>
    <w:p w14:paraId="45F90DDB" w14:textId="77777777" w:rsidR="000E54E2" w:rsidRPr="000E54E2" w:rsidRDefault="000E54E2" w:rsidP="000E54E2">
      <w:pPr>
        <w:pStyle w:val="oancuaDanhsach"/>
        <w:widowControl/>
        <w:numPr>
          <w:ilvl w:val="1"/>
          <w:numId w:val="48"/>
        </w:numPr>
        <w:spacing w:after="160" w:line="259" w:lineRule="auto"/>
        <w:ind w:left="1710"/>
      </w:pPr>
      <w:r w:rsidRPr="000E54E2">
        <w:t>Toàn bộ hệ thống được áp dụng chính sách bảo mật, sao lưu dự phòng dữ liệu nghiêm ngặt, độ an toàn và bảo mật thông tin cao.</w:t>
      </w:r>
    </w:p>
    <w:p w14:paraId="7E955AF4" w14:textId="77777777" w:rsidR="000E54E2" w:rsidRPr="000E54E2" w:rsidRDefault="000E54E2" w:rsidP="000E54E2">
      <w:pPr>
        <w:pStyle w:val="oancuaDanhsach"/>
        <w:widowControl/>
        <w:numPr>
          <w:ilvl w:val="1"/>
          <w:numId w:val="48"/>
        </w:numPr>
        <w:spacing w:after="160" w:line="259" w:lineRule="auto"/>
        <w:ind w:left="1710"/>
        <w:jc w:val="both"/>
      </w:pPr>
      <w:r w:rsidRPr="000E54E2">
        <w:t>Có kênh liên lạc mạnh mẽ giữa nhà trường và phụ huynh, giữa nhà trường và giáo viên, giữa nhà trường và học sinh.</w:t>
      </w:r>
    </w:p>
    <w:p w14:paraId="42CF3F06" w14:textId="77777777" w:rsidR="000E54E2" w:rsidRPr="000E54E2" w:rsidRDefault="000E54E2" w:rsidP="000E54E2">
      <w:pPr>
        <w:pStyle w:val="oancuaDanhsach"/>
        <w:widowControl/>
        <w:numPr>
          <w:ilvl w:val="1"/>
          <w:numId w:val="48"/>
        </w:numPr>
        <w:spacing w:after="160" w:line="259" w:lineRule="auto"/>
        <w:ind w:left="1710"/>
        <w:jc w:val="both"/>
      </w:pPr>
      <w:r w:rsidRPr="000E54E2">
        <w:t>Quản lí tất cả các mặt (học sinh, kì thi, giáo viên, cơ sở vật chất, …) một cách tự động.</w:t>
      </w:r>
    </w:p>
    <w:p w14:paraId="6DB1777A" w14:textId="77777777" w:rsidR="000E54E2" w:rsidRPr="000E54E2" w:rsidRDefault="000E54E2" w:rsidP="000E54E2"/>
    <w:p w14:paraId="4B46E665" w14:textId="1A8B84BC" w:rsidR="00C02D8B" w:rsidRDefault="00207991">
      <w:pPr>
        <w:pStyle w:val="u1"/>
      </w:pPr>
      <w:bookmarkStart w:id="83" w:name="_Toc436203387"/>
      <w:bookmarkStart w:id="84" w:name="_Toc452813590"/>
      <w:bookmarkStart w:id="85" w:name="_Toc98161189"/>
      <w:bookmarkEnd w:id="34"/>
      <w:r>
        <w:t>Product Overview</w:t>
      </w:r>
      <w:bookmarkEnd w:id="83"/>
      <w:bookmarkEnd w:id="84"/>
      <w:bookmarkEnd w:id="85"/>
    </w:p>
    <w:p w14:paraId="7A019551" w14:textId="77777777" w:rsidR="00C02D8B" w:rsidRDefault="00207991">
      <w:pPr>
        <w:pStyle w:val="InfoBlue"/>
      </w:pPr>
      <w:r>
        <w:t xml:space="preserve">[This section provides a high level view of the product capabilities, interfaces to other applications, and system configurations. This section usually consists of three subsections, as follows: </w:t>
      </w:r>
    </w:p>
    <w:p w14:paraId="29CA4275" w14:textId="77777777" w:rsidR="00C02D8B" w:rsidRDefault="00207991">
      <w:pPr>
        <w:pStyle w:val="InfoBlue"/>
      </w:pPr>
      <w:r>
        <w:t>•</w:t>
      </w:r>
      <w:r>
        <w:tab/>
        <w:t xml:space="preserve">Product perspective </w:t>
      </w:r>
    </w:p>
    <w:p w14:paraId="4F644A0F" w14:textId="77777777" w:rsidR="00C02D8B" w:rsidRDefault="00207991">
      <w:pPr>
        <w:pStyle w:val="InfoBlue"/>
      </w:pPr>
      <w:r>
        <w:t>•</w:t>
      </w:r>
      <w:r>
        <w:tab/>
        <w:t xml:space="preserve">Product functions </w:t>
      </w:r>
    </w:p>
    <w:p w14:paraId="557A0D32" w14:textId="77777777" w:rsidR="00C02D8B" w:rsidRDefault="00207991">
      <w:pPr>
        <w:pStyle w:val="InfoBlue"/>
      </w:pPr>
      <w:r>
        <w:t>•</w:t>
      </w:r>
      <w:r>
        <w:tab/>
        <w:t>Assumptions and dependencies]</w:t>
      </w:r>
    </w:p>
    <w:p w14:paraId="465918A5" w14:textId="44E53AA2" w:rsidR="00C02D8B" w:rsidRDefault="00207991">
      <w:pPr>
        <w:pStyle w:val="u2"/>
      </w:pPr>
      <w:bookmarkStart w:id="86" w:name="_Toc425054391"/>
      <w:bookmarkStart w:id="87" w:name="_Toc318088998"/>
      <w:bookmarkStart w:id="88" w:name="_Toc320274603"/>
      <w:bookmarkStart w:id="89" w:name="_Toc320279476"/>
      <w:bookmarkStart w:id="90" w:name="_Toc323533353"/>
      <w:bookmarkStart w:id="91" w:name="_Toc339783677"/>
      <w:bookmarkStart w:id="92" w:name="_Toc339784266"/>
      <w:bookmarkStart w:id="93" w:name="_Toc342757867"/>
      <w:bookmarkStart w:id="94" w:name="_Toc346297778"/>
      <w:bookmarkStart w:id="95" w:name="_Toc422186484"/>
      <w:bookmarkStart w:id="96" w:name="_Toc436203388"/>
      <w:bookmarkStart w:id="97" w:name="_Toc452813591"/>
      <w:bookmarkStart w:id="98" w:name="_Toc98161190"/>
      <w:r>
        <w:t>Product Perspective</w:t>
      </w:r>
      <w:bookmarkEnd w:id="86"/>
      <w:bookmarkEnd w:id="87"/>
      <w:bookmarkEnd w:id="88"/>
      <w:bookmarkEnd w:id="89"/>
      <w:bookmarkEnd w:id="90"/>
      <w:bookmarkEnd w:id="91"/>
      <w:bookmarkEnd w:id="92"/>
      <w:bookmarkEnd w:id="93"/>
      <w:bookmarkEnd w:id="94"/>
      <w:bookmarkEnd w:id="95"/>
      <w:bookmarkEnd w:id="96"/>
      <w:bookmarkEnd w:id="97"/>
      <w:bookmarkEnd w:id="98"/>
    </w:p>
    <w:p w14:paraId="631357D8" w14:textId="7A1FA147" w:rsidR="00C02D8B" w:rsidRDefault="00207991">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2A7B092B" w14:textId="183A0037" w:rsidR="00A73D80" w:rsidRDefault="00A73D80" w:rsidP="00A73D80">
      <w:pPr>
        <w:pStyle w:val="ThnVnban"/>
      </w:pPr>
      <w:r>
        <w:t>Sản phẩm là kết quả của bài toàn khá phổ biến hiện nay trong bối cảnh dịch bệnh COVID-19, đó là việc quản lý dạy-học online trong nhà trường. Sản phẩm sẽ có đủ nhiều tính năng quan trọng của nhiều loại ứng dụng học tập hiện này, như dạy học online của Zoom hay Google Meet, quản lý lớp học như của Google Classroom hay việc tương tác trực tiếp giữa các tài khoản như một mạng xã hội. Nếu thành công, dây sẽ là một sản phẩm vô cùng tốt và dễ dàng phổ biến, sử dụng, cũng như có niềm tin rằng sản phẩm sẽ trở nên thành công trong bối cảnh hiện nay.</w:t>
      </w:r>
    </w:p>
    <w:p w14:paraId="5E358978" w14:textId="249EF581" w:rsidR="00816327" w:rsidRPr="00A73D80" w:rsidRDefault="00816327" w:rsidP="00816327">
      <w:pPr>
        <w:pStyle w:val="ThnVnban"/>
      </w:pPr>
      <w:r>
        <w:t xml:space="preserve">Vì là sản phẩm tích hợp khá nhiều tính năng, nên nếu thành công sẽ trở thành một ứng dụng tuyệt vời phù hợp với nhiều nhu cầu sử dụng và làm việc cho khách hàng. </w:t>
      </w:r>
      <w:r>
        <w:t xml:space="preserve">Tuy nhiên, việc triển khai và phát triển hứa hẹn sẽ gặp nhiều khó </w:t>
      </w:r>
      <w:r>
        <w:t>khăn.</w:t>
      </w:r>
    </w:p>
    <w:p w14:paraId="781DD481" w14:textId="79F8D13A" w:rsidR="00C02D8B" w:rsidRDefault="00207991">
      <w:pPr>
        <w:pStyle w:val="u2"/>
      </w:pPr>
      <w:bookmarkStart w:id="99" w:name="_Toc346297779"/>
      <w:bookmarkStart w:id="100" w:name="_Toc425054393"/>
      <w:bookmarkStart w:id="101" w:name="_Toc422186486"/>
      <w:bookmarkStart w:id="102" w:name="_Toc436203389"/>
      <w:bookmarkStart w:id="103" w:name="_Toc452813592"/>
      <w:bookmarkStart w:id="104" w:name="_Toc98161191"/>
      <w:r>
        <w:t>Summary of Capabilities</w:t>
      </w:r>
      <w:bookmarkEnd w:id="99"/>
      <w:bookmarkEnd w:id="100"/>
      <w:bookmarkEnd w:id="101"/>
      <w:bookmarkEnd w:id="102"/>
      <w:bookmarkEnd w:id="103"/>
      <w:bookmarkEnd w:id="104"/>
    </w:p>
    <w:p w14:paraId="2B6E4D4E" w14:textId="77777777" w:rsidR="00C02D8B" w:rsidRDefault="00207991">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w:t>
      </w:r>
      <w:r>
        <w:lastRenderedPageBreak/>
        <w:t>mentioning the amount of detail each of these functions requires.</w:t>
      </w:r>
    </w:p>
    <w:p w14:paraId="4198674D" w14:textId="77777777" w:rsidR="00C02D8B" w:rsidRDefault="00207991">
      <w:pPr>
        <w:pStyle w:val="InfoBlue"/>
      </w:pPr>
      <w:r>
        <w:t>Organize the functions so the list is understandable to the customer or to anyone else reading the document for the first time. A simple table listing the key benefits and their supporting features might suffice. For example:]</w:t>
      </w:r>
    </w:p>
    <w:p w14:paraId="0EBFD722" w14:textId="77777777" w:rsidR="00C02D8B" w:rsidRDefault="00207991">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02D8B" w14:paraId="1D058C2C" w14:textId="77777777">
        <w:trPr>
          <w:cantSplit/>
        </w:trPr>
        <w:tc>
          <w:tcPr>
            <w:tcW w:w="3240" w:type="dxa"/>
          </w:tcPr>
          <w:p w14:paraId="70ACE4E0" w14:textId="77777777" w:rsidR="00C02D8B" w:rsidRDefault="00207991">
            <w:pPr>
              <w:keepNext/>
              <w:ind w:right="72"/>
              <w:rPr>
                <w:b/>
                <w:color w:val="000000"/>
              </w:rPr>
            </w:pPr>
            <w:r>
              <w:rPr>
                <w:b/>
                <w:color w:val="000000"/>
              </w:rPr>
              <w:t>Customer Benefit</w:t>
            </w:r>
          </w:p>
        </w:tc>
        <w:tc>
          <w:tcPr>
            <w:tcW w:w="3780" w:type="dxa"/>
          </w:tcPr>
          <w:p w14:paraId="33D5680D" w14:textId="77777777" w:rsidR="00C02D8B" w:rsidRDefault="00207991">
            <w:pPr>
              <w:ind w:right="144"/>
              <w:rPr>
                <w:b/>
                <w:color w:val="000000"/>
              </w:rPr>
            </w:pPr>
            <w:r>
              <w:rPr>
                <w:b/>
                <w:color w:val="000000"/>
              </w:rPr>
              <w:t>Supporting Features</w:t>
            </w:r>
          </w:p>
        </w:tc>
      </w:tr>
      <w:tr w:rsidR="00C02D8B" w14:paraId="04A68BC8" w14:textId="77777777">
        <w:trPr>
          <w:cantSplit/>
        </w:trPr>
        <w:tc>
          <w:tcPr>
            <w:tcW w:w="3240" w:type="dxa"/>
          </w:tcPr>
          <w:p w14:paraId="78DF3877" w14:textId="1C1474F5" w:rsidR="00C02D8B" w:rsidRDefault="00816327">
            <w:pPr>
              <w:keepNext/>
              <w:ind w:right="-14"/>
              <w:rPr>
                <w:color w:val="000000"/>
              </w:rPr>
            </w:pPr>
            <w:r>
              <w:rPr>
                <w:color w:val="000000"/>
              </w:rPr>
              <w:t>Một tổ chức về giáo dục bất kỳ có thể tiết kiệm khá nhiều chi phí</w:t>
            </w:r>
          </w:p>
        </w:tc>
        <w:tc>
          <w:tcPr>
            <w:tcW w:w="3780" w:type="dxa"/>
          </w:tcPr>
          <w:p w14:paraId="26862E2F" w14:textId="6B8BB5F6" w:rsidR="00C02D8B" w:rsidRDefault="00816327">
            <w:pPr>
              <w:ind w:right="144"/>
              <w:rPr>
                <w:color w:val="000000"/>
              </w:rPr>
            </w:pPr>
            <w:r>
              <w:rPr>
                <w:color w:val="000000"/>
              </w:rPr>
              <w:t>Thay vì sử dụng trả phí qua nhiều loại ứng dụng khác nhau thì chỉ cần sử dụng StudyBuds vì nó có đầy đủ các chức năng cần thiết của tất cả các ứng dụng cũng như mạng xã hội khác.</w:t>
            </w:r>
          </w:p>
        </w:tc>
      </w:tr>
      <w:tr w:rsidR="00C02D8B" w14:paraId="059190E8" w14:textId="77777777">
        <w:trPr>
          <w:cantSplit/>
        </w:trPr>
        <w:tc>
          <w:tcPr>
            <w:tcW w:w="3240" w:type="dxa"/>
          </w:tcPr>
          <w:p w14:paraId="5A0AA622" w14:textId="55D469E8" w:rsidR="00C02D8B" w:rsidRDefault="00816327">
            <w:pPr>
              <w:keepNext/>
              <w:ind w:right="-14"/>
              <w:rPr>
                <w:color w:val="000000"/>
              </w:rPr>
            </w:pPr>
            <w:r>
              <w:rPr>
                <w:color w:val="000000"/>
              </w:rPr>
              <w:t>Mạng xã hội sẽ phát triển với các tài khoản tốt, người sử dụng có trình độ và tính xây dựng cao.</w:t>
            </w:r>
          </w:p>
        </w:tc>
        <w:tc>
          <w:tcPr>
            <w:tcW w:w="3780" w:type="dxa"/>
          </w:tcPr>
          <w:p w14:paraId="65944E6D" w14:textId="628BDE9C" w:rsidR="00C02D8B" w:rsidRDefault="00816327">
            <w:pPr>
              <w:ind w:right="144"/>
              <w:rPr>
                <w:color w:val="000000"/>
              </w:rPr>
            </w:pPr>
            <w:r>
              <w:rPr>
                <w:color w:val="000000"/>
              </w:rPr>
              <w:t>Có chức năng báo cáo vi phạm cũng như là báo cáo người dùng không đủ yêu cầu.</w:t>
            </w:r>
          </w:p>
        </w:tc>
      </w:tr>
      <w:tr w:rsidR="00C02D8B" w14:paraId="563045CF" w14:textId="77777777">
        <w:trPr>
          <w:cantSplit/>
        </w:trPr>
        <w:tc>
          <w:tcPr>
            <w:tcW w:w="3240" w:type="dxa"/>
          </w:tcPr>
          <w:p w14:paraId="3C70B793" w14:textId="648A70EA" w:rsidR="00C02D8B" w:rsidRDefault="00816327">
            <w:pPr>
              <w:keepNext/>
              <w:ind w:right="-14"/>
              <w:rPr>
                <w:color w:val="000000"/>
              </w:rPr>
            </w:pPr>
            <w:r>
              <w:rPr>
                <w:color w:val="000000"/>
              </w:rPr>
              <w:t>Người sử dụng cuối có thể nhanh chóng biết cách sử dụng sản phẩm</w:t>
            </w:r>
          </w:p>
        </w:tc>
        <w:tc>
          <w:tcPr>
            <w:tcW w:w="3780" w:type="dxa"/>
          </w:tcPr>
          <w:p w14:paraId="4B3F4B15" w14:textId="7DFBEDE4" w:rsidR="00C02D8B" w:rsidRDefault="00816327">
            <w:pPr>
              <w:ind w:right="144"/>
              <w:rPr>
                <w:color w:val="000000"/>
              </w:rPr>
            </w:pPr>
            <w:r>
              <w:rPr>
                <w:color w:val="000000"/>
              </w:rPr>
              <w:t>Có đội ngũ hỗ trợ, có trang hướng dẫn cũng như các câu hỏi thường gặp</w:t>
            </w:r>
          </w:p>
        </w:tc>
      </w:tr>
    </w:tbl>
    <w:p w14:paraId="14F30698" w14:textId="77777777" w:rsidR="00C02D8B" w:rsidRDefault="00207991">
      <w:pPr>
        <w:pStyle w:val="u2"/>
      </w:pPr>
      <w:bookmarkStart w:id="105" w:name="_Toc425054394"/>
      <w:bookmarkStart w:id="106" w:name="_Toc318089002"/>
      <w:bookmarkStart w:id="107" w:name="_Toc320274637"/>
      <w:bookmarkStart w:id="108" w:name="_Toc320279510"/>
      <w:bookmarkStart w:id="109" w:name="_Toc323533379"/>
      <w:bookmarkStart w:id="110" w:name="_Toc339783689"/>
      <w:bookmarkStart w:id="111" w:name="_Toc339784278"/>
      <w:bookmarkStart w:id="112" w:name="_Toc342757869"/>
      <w:bookmarkStart w:id="113" w:name="_Toc346297780"/>
      <w:bookmarkStart w:id="114" w:name="_Toc422186487"/>
      <w:bookmarkStart w:id="115" w:name="_Toc436203390"/>
      <w:bookmarkStart w:id="116" w:name="_Toc452813593"/>
      <w:bookmarkStart w:id="117" w:name="_Toc98161192"/>
      <w:r>
        <w:t>Assumptions and Dependencies</w:t>
      </w:r>
      <w:bookmarkEnd w:id="105"/>
      <w:bookmarkEnd w:id="106"/>
      <w:bookmarkEnd w:id="107"/>
      <w:bookmarkEnd w:id="108"/>
      <w:bookmarkEnd w:id="109"/>
      <w:bookmarkEnd w:id="110"/>
      <w:bookmarkEnd w:id="111"/>
      <w:bookmarkEnd w:id="112"/>
      <w:bookmarkEnd w:id="113"/>
      <w:bookmarkEnd w:id="114"/>
      <w:bookmarkEnd w:id="115"/>
      <w:bookmarkEnd w:id="116"/>
      <w:bookmarkEnd w:id="117"/>
    </w:p>
    <w:p w14:paraId="4A50BA61" w14:textId="77777777" w:rsidR="00C02D8B" w:rsidRDefault="00207991">
      <w:pPr>
        <w:pStyle w:val="InfoBlue"/>
      </w:pPr>
      <w:r>
        <w:t xml:space="preserve">[List each of the factors that affect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14:paraId="160AE7D1" w14:textId="4E7BD688" w:rsidR="00C02D8B" w:rsidRDefault="00207991">
      <w:pPr>
        <w:pStyle w:val="u2"/>
        <w:widowControl/>
      </w:pPr>
      <w:bookmarkStart w:id="118" w:name="_Toc425054395"/>
      <w:bookmarkStart w:id="119" w:name="_Toc422186488"/>
      <w:bookmarkStart w:id="120" w:name="_Toc436203391"/>
      <w:bookmarkStart w:id="121" w:name="_Toc452813594"/>
      <w:bookmarkStart w:id="122" w:name="_Toc98161193"/>
      <w:r>
        <w:t>Cost and Pricing</w:t>
      </w:r>
      <w:bookmarkEnd w:id="118"/>
      <w:bookmarkEnd w:id="119"/>
      <w:bookmarkEnd w:id="120"/>
      <w:bookmarkEnd w:id="121"/>
      <w:bookmarkEnd w:id="122"/>
    </w:p>
    <w:p w14:paraId="3B6C08D4" w14:textId="77777777" w:rsidR="00C02D8B" w:rsidRDefault="00207991">
      <w:pPr>
        <w:pStyle w:val="InfoBlue"/>
      </w:pPr>
      <w:r>
        <w:t>[For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14:paraId="3A9B86EE" w14:textId="4D43C5B9" w:rsidR="00C02D8B" w:rsidRDefault="00207991">
      <w:pPr>
        <w:pStyle w:val="u2"/>
        <w:widowControl/>
      </w:pPr>
      <w:bookmarkStart w:id="123" w:name="_Toc425054396"/>
      <w:bookmarkStart w:id="124" w:name="_Toc422186489"/>
      <w:bookmarkStart w:id="125" w:name="_Toc436203392"/>
      <w:bookmarkStart w:id="126" w:name="_Toc452813595"/>
      <w:bookmarkStart w:id="127" w:name="_Toc98161194"/>
      <w:r>
        <w:t>Licensing and Installation</w:t>
      </w:r>
      <w:bookmarkEnd w:id="123"/>
      <w:bookmarkEnd w:id="124"/>
      <w:bookmarkEnd w:id="125"/>
      <w:bookmarkEnd w:id="126"/>
      <w:bookmarkEnd w:id="127"/>
    </w:p>
    <w:p w14:paraId="7B943119" w14:textId="77777777" w:rsidR="00C02D8B" w:rsidRDefault="00207991">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14:paraId="7F2C87B6" w14:textId="1C8AFE83" w:rsidR="00C02D8B" w:rsidRDefault="00207991">
      <w:pPr>
        <w:pStyle w:val="InfoBlue"/>
      </w:pPr>
      <w:r>
        <w:t>Installation requirements may also affect coding or create the need for separate installation software.]</w:t>
      </w:r>
    </w:p>
    <w:p w14:paraId="1B52A99B" w14:textId="398E6F47" w:rsidR="00C47A24" w:rsidRDefault="00C47A24" w:rsidP="00C47A24">
      <w:pPr>
        <w:pStyle w:val="ThnVnban"/>
      </w:pPr>
      <w:r>
        <w:t>Sản phẩm cần phải được tuân thủ đúng theo các chuẩn đưa ra, được chính quyền cấp phép sau khi đã kiểm tra. Các vấn đề pháp lý về mặt bản quyền và sở hữu trí tuệ cũng sẽ được quan tâm đến. Ngoài ra việc bảo mật thông tin người dùng cũng như các vấn đề về tấn công, an ninh mạng cũng là một trong các yêu tố mà đội ngũ phát triển cũng luôn phải lưu tâm trong quá trình phát triển dự án.</w:t>
      </w:r>
    </w:p>
    <w:p w14:paraId="284FB8E2" w14:textId="77777777" w:rsidR="00C47A24" w:rsidRPr="00C47A24" w:rsidRDefault="00C47A24" w:rsidP="00C47A24">
      <w:pPr>
        <w:pStyle w:val="ThnVnban"/>
      </w:pPr>
    </w:p>
    <w:p w14:paraId="6A5F463A" w14:textId="47E4894E" w:rsidR="00C02D8B" w:rsidRDefault="00207991">
      <w:pPr>
        <w:pStyle w:val="u1"/>
      </w:pPr>
      <w:bookmarkStart w:id="128" w:name="_Toc436203402"/>
      <w:bookmarkStart w:id="129" w:name="_Toc452813596"/>
      <w:bookmarkStart w:id="130" w:name="_Toc98161195"/>
      <w:r>
        <w:t>Product Features</w:t>
      </w:r>
      <w:bookmarkEnd w:id="128"/>
      <w:bookmarkEnd w:id="129"/>
      <w:bookmarkEnd w:id="130"/>
    </w:p>
    <w:p w14:paraId="64161BAD" w14:textId="77777777" w:rsidR="00C02D8B" w:rsidRDefault="00207991">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3F30984F" w14:textId="77777777" w:rsidR="00C02D8B" w:rsidRDefault="0020799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w:t>
      </w:r>
      <w:r>
        <w:lastRenderedPageBreak/>
        <w:t>information they need to create a use-case model.</w:t>
      </w:r>
    </w:p>
    <w:p w14:paraId="464FEE15" w14:textId="77777777" w:rsidR="00C02D8B" w:rsidRDefault="00207991">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14:paraId="036D7E3D" w14:textId="77777777" w:rsidR="00C02D8B" w:rsidRDefault="00207991">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14:paraId="1A909F23" w14:textId="77777777" w:rsidR="00C02D8B" w:rsidRDefault="00207991">
      <w:pPr>
        <w:pStyle w:val="InfoBlue"/>
        <w:ind w:left="540" w:hanging="540"/>
      </w:pPr>
      <w:r>
        <w:t>•</w:t>
      </w:r>
      <w:r>
        <w:tab/>
        <w:t>Avoid design. Keep feature descriptions at a general level. Focus on capabilities needed and why (not how)</w:t>
      </w:r>
      <w:r>
        <w:tab/>
        <w:t xml:space="preserve"> they should be implemented.</w:t>
      </w:r>
    </w:p>
    <w:p w14:paraId="3935C54D" w14:textId="77777777" w:rsidR="00C02D8B" w:rsidRDefault="00207991">
      <w:pPr>
        <w:pStyle w:val="InfoBlue"/>
        <w:ind w:left="540" w:hanging="540"/>
      </w:pPr>
      <w:r>
        <w:t>•</w:t>
      </w:r>
      <w:r>
        <w:tab/>
        <w:t>If you are using the Rational RequisitePro toolkit, all need to be selected as requirements of type for easy reference and tracking.]</w:t>
      </w:r>
    </w:p>
    <w:p w14:paraId="5EDEEEAA" w14:textId="23CBB5AE" w:rsidR="00C02D8B" w:rsidRDefault="00207991">
      <w:pPr>
        <w:pStyle w:val="u2"/>
      </w:pPr>
      <w:bookmarkStart w:id="131" w:name="_Toc425054407"/>
      <w:bookmarkStart w:id="132" w:name="_Toc342757873"/>
      <w:bookmarkStart w:id="133" w:name="_Toc346297791"/>
      <w:bookmarkStart w:id="134" w:name="_Toc422186500"/>
      <w:bookmarkStart w:id="135" w:name="_Toc436203403"/>
      <w:bookmarkStart w:id="136" w:name="_Toc452813597"/>
      <w:bookmarkStart w:id="137" w:name="_Toc98161196"/>
      <w:r>
        <w:t>&lt;aFeature</w:t>
      </w:r>
      <w:bookmarkEnd w:id="131"/>
      <w:bookmarkEnd w:id="132"/>
      <w:bookmarkEnd w:id="133"/>
      <w:bookmarkEnd w:id="134"/>
      <w:bookmarkEnd w:id="135"/>
      <w:bookmarkEnd w:id="136"/>
      <w:r>
        <w:t>&gt;</w:t>
      </w:r>
      <w:bookmarkEnd w:id="137"/>
    </w:p>
    <w:p w14:paraId="2976EBD7" w14:textId="77777777" w:rsidR="00C02D8B" w:rsidRDefault="00C02D8B">
      <w:pPr>
        <w:pStyle w:val="Paragraph2"/>
        <w:widowControl/>
      </w:pPr>
    </w:p>
    <w:p w14:paraId="52426927" w14:textId="77777777" w:rsidR="00C02D8B" w:rsidRDefault="00207991">
      <w:pPr>
        <w:pStyle w:val="u2"/>
      </w:pPr>
      <w:bookmarkStart w:id="138" w:name="_Toc425054408"/>
      <w:bookmarkStart w:id="139" w:name="_Toc346297792"/>
      <w:bookmarkStart w:id="140" w:name="_Toc422186501"/>
      <w:bookmarkStart w:id="141" w:name="_Toc436203404"/>
      <w:bookmarkStart w:id="142" w:name="_Toc452813598"/>
      <w:bookmarkStart w:id="143" w:name="_Toc98161197"/>
      <w:r>
        <w:t>&lt;anotherFeature</w:t>
      </w:r>
      <w:bookmarkEnd w:id="138"/>
      <w:bookmarkEnd w:id="139"/>
      <w:bookmarkEnd w:id="140"/>
      <w:bookmarkEnd w:id="141"/>
      <w:bookmarkEnd w:id="142"/>
      <w:r>
        <w:t>&gt;</w:t>
      </w:r>
      <w:bookmarkEnd w:id="143"/>
    </w:p>
    <w:p w14:paraId="58C8D309" w14:textId="77777777" w:rsidR="00C02D8B" w:rsidRDefault="00C02D8B">
      <w:pPr>
        <w:pStyle w:val="ThnVnban"/>
      </w:pPr>
    </w:p>
    <w:p w14:paraId="2B54E041" w14:textId="77777777" w:rsidR="00C02D8B" w:rsidRDefault="00207991">
      <w:pPr>
        <w:pStyle w:val="u1"/>
      </w:pPr>
      <w:bookmarkStart w:id="144" w:name="_Toc436203405"/>
      <w:bookmarkStart w:id="145" w:name="_Toc452813599"/>
      <w:bookmarkStart w:id="146" w:name="_Toc98161198"/>
      <w:r>
        <w:t>Constraints</w:t>
      </w:r>
      <w:bookmarkEnd w:id="144"/>
      <w:bookmarkEnd w:id="145"/>
      <w:bookmarkEnd w:id="146"/>
      <w:r>
        <w:t xml:space="preserve"> </w:t>
      </w:r>
    </w:p>
    <w:p w14:paraId="722BEB3C" w14:textId="77777777" w:rsidR="00C02D8B" w:rsidRDefault="00207991">
      <w:pPr>
        <w:pStyle w:val="InfoBlue"/>
      </w:pPr>
      <w:r>
        <w:t>[Note any design constraints, external constraints or other dependencies.]</w:t>
      </w:r>
    </w:p>
    <w:p w14:paraId="19EC63E5" w14:textId="065A1BB4" w:rsidR="00C02D8B" w:rsidRDefault="00207991">
      <w:pPr>
        <w:pStyle w:val="u1"/>
      </w:pPr>
      <w:bookmarkStart w:id="147" w:name="_Toc436203406"/>
      <w:bookmarkStart w:id="148" w:name="_Toc452813600"/>
      <w:bookmarkStart w:id="149" w:name="_Toc98161199"/>
      <w:r>
        <w:t>Quality Ranges</w:t>
      </w:r>
      <w:bookmarkEnd w:id="147"/>
      <w:bookmarkEnd w:id="148"/>
      <w:bookmarkEnd w:id="149"/>
      <w:r>
        <w:t xml:space="preserve"> </w:t>
      </w:r>
    </w:p>
    <w:p w14:paraId="1CC10EDA" w14:textId="77777777" w:rsidR="00C02D8B" w:rsidRDefault="00207991">
      <w:pPr>
        <w:pStyle w:val="InfoBlue"/>
      </w:pPr>
      <w:r>
        <w:t>[Define the quality ranges for performance, robustness, fault tolerance, usability, and similar characteristics that are not captured in the Feature Set.]</w:t>
      </w:r>
    </w:p>
    <w:p w14:paraId="35637FB0" w14:textId="700B7F14" w:rsidR="00C02D8B" w:rsidRDefault="00207991">
      <w:pPr>
        <w:pStyle w:val="u1"/>
      </w:pPr>
      <w:bookmarkStart w:id="150" w:name="_Toc436203407"/>
      <w:bookmarkStart w:id="151" w:name="_Toc452813601"/>
      <w:bookmarkStart w:id="152" w:name="_Toc98161200"/>
      <w:r>
        <w:t>Precedence and Priority</w:t>
      </w:r>
      <w:bookmarkEnd w:id="150"/>
      <w:bookmarkEnd w:id="151"/>
      <w:bookmarkEnd w:id="152"/>
    </w:p>
    <w:p w14:paraId="45264925" w14:textId="77777777" w:rsidR="00C02D8B" w:rsidRDefault="00207991">
      <w:pPr>
        <w:pStyle w:val="InfoBlue"/>
      </w:pPr>
      <w:r>
        <w:t>[Define the priority of the different system features.]</w:t>
      </w:r>
    </w:p>
    <w:p w14:paraId="68D0F1D9" w14:textId="0F1BF469" w:rsidR="00C02D8B" w:rsidRDefault="00207991">
      <w:pPr>
        <w:pStyle w:val="u1"/>
      </w:pPr>
      <w:bookmarkStart w:id="153" w:name="_Toc436203408"/>
      <w:bookmarkStart w:id="154" w:name="_Toc452813602"/>
      <w:bookmarkStart w:id="155" w:name="_Toc98161201"/>
      <w:r>
        <w:t>Other Product Requirements</w:t>
      </w:r>
      <w:bookmarkEnd w:id="153"/>
      <w:bookmarkEnd w:id="154"/>
      <w:bookmarkEnd w:id="155"/>
    </w:p>
    <w:p w14:paraId="32DAF0C4" w14:textId="77777777" w:rsidR="00C02D8B" w:rsidRDefault="00207991">
      <w:pPr>
        <w:pStyle w:val="InfoBlue"/>
      </w:pPr>
      <w:r>
        <w:t>[At a high level, list applicable standards, hardware or platform requirements, performance requirements, and environmental requirements.]</w:t>
      </w:r>
    </w:p>
    <w:p w14:paraId="14536E5D" w14:textId="3D066F57" w:rsidR="00C02D8B" w:rsidRDefault="00207991">
      <w:pPr>
        <w:pStyle w:val="u2"/>
      </w:pPr>
      <w:bookmarkStart w:id="156" w:name="_Toc425054410"/>
      <w:bookmarkStart w:id="157" w:name="_Toc422186503"/>
      <w:bookmarkStart w:id="158" w:name="_Toc436203409"/>
      <w:bookmarkStart w:id="159" w:name="_Toc452813603"/>
      <w:bookmarkStart w:id="160" w:name="_Toc98161202"/>
      <w:r>
        <w:t>Applicable Standards</w:t>
      </w:r>
      <w:bookmarkEnd w:id="156"/>
      <w:bookmarkEnd w:id="157"/>
      <w:bookmarkEnd w:id="158"/>
      <w:bookmarkEnd w:id="159"/>
      <w:bookmarkEnd w:id="160"/>
    </w:p>
    <w:p w14:paraId="5FBDB37C" w14:textId="77777777" w:rsidR="00C02D8B" w:rsidRDefault="00207991">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14:paraId="0B9B83C0" w14:textId="44714117" w:rsidR="00C02D8B" w:rsidRDefault="00207991">
      <w:pPr>
        <w:pStyle w:val="u2"/>
      </w:pPr>
      <w:bookmarkStart w:id="161" w:name="_Toc425054411"/>
      <w:bookmarkStart w:id="162" w:name="_Toc422186504"/>
      <w:bookmarkStart w:id="163" w:name="_Toc436203410"/>
      <w:bookmarkStart w:id="164" w:name="_Toc452813604"/>
      <w:bookmarkStart w:id="165" w:name="_Toc98161203"/>
      <w:r>
        <w:t>System Requirements</w:t>
      </w:r>
      <w:bookmarkEnd w:id="161"/>
      <w:bookmarkEnd w:id="162"/>
      <w:bookmarkEnd w:id="163"/>
      <w:bookmarkEnd w:id="164"/>
      <w:bookmarkEnd w:id="165"/>
    </w:p>
    <w:p w14:paraId="681A1F36" w14:textId="77777777" w:rsidR="00C02D8B" w:rsidRDefault="00207991">
      <w:pPr>
        <w:pStyle w:val="InfoBlue"/>
      </w:pPr>
      <w:r>
        <w:t>[Define any system requirements necessary to support the application. These can include the supported host operating systems and network platforms, configurations, memory, peripherals, and companion software.</w:t>
      </w:r>
      <w:bookmarkStart w:id="166" w:name="_Toc346297793"/>
      <w:r>
        <w:t>]</w:t>
      </w:r>
    </w:p>
    <w:p w14:paraId="4D2C38E0" w14:textId="0A20534A" w:rsidR="00C02D8B" w:rsidRDefault="00207991">
      <w:pPr>
        <w:pStyle w:val="u2"/>
        <w:widowControl/>
      </w:pPr>
      <w:bookmarkStart w:id="167" w:name="_Toc425054412"/>
      <w:bookmarkStart w:id="168" w:name="_Toc422186505"/>
      <w:bookmarkStart w:id="169" w:name="_Toc436203411"/>
      <w:bookmarkStart w:id="170" w:name="_Toc452813605"/>
      <w:bookmarkStart w:id="171" w:name="_Toc98161204"/>
      <w:r>
        <w:t>Performance Requirements</w:t>
      </w:r>
      <w:bookmarkEnd w:id="166"/>
      <w:bookmarkEnd w:id="167"/>
      <w:bookmarkEnd w:id="168"/>
      <w:bookmarkEnd w:id="169"/>
      <w:bookmarkEnd w:id="170"/>
      <w:bookmarkEnd w:id="171"/>
    </w:p>
    <w:p w14:paraId="348ED68C" w14:textId="77777777" w:rsidR="00C02D8B" w:rsidRDefault="00207991">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14:paraId="66C98549" w14:textId="5619A6E0" w:rsidR="00C02D8B" w:rsidRDefault="00207991">
      <w:pPr>
        <w:pStyle w:val="u2"/>
      </w:pPr>
      <w:bookmarkStart w:id="172" w:name="_Toc425054413"/>
      <w:bookmarkStart w:id="173" w:name="_Toc346297794"/>
      <w:bookmarkStart w:id="174" w:name="_Toc422186506"/>
      <w:bookmarkStart w:id="175" w:name="_Toc436203412"/>
      <w:bookmarkStart w:id="176" w:name="_Toc452813606"/>
      <w:bookmarkStart w:id="177" w:name="_Toc98161205"/>
      <w:r>
        <w:lastRenderedPageBreak/>
        <w:t>Environmental Requirements</w:t>
      </w:r>
      <w:bookmarkEnd w:id="172"/>
      <w:bookmarkEnd w:id="173"/>
      <w:bookmarkEnd w:id="174"/>
      <w:bookmarkEnd w:id="175"/>
      <w:bookmarkEnd w:id="176"/>
      <w:bookmarkEnd w:id="177"/>
    </w:p>
    <w:p w14:paraId="5C0B25D9" w14:textId="77777777" w:rsidR="00C02D8B" w:rsidRDefault="00207991">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14:paraId="32B7D7FD" w14:textId="5DBA10B7" w:rsidR="00C02D8B" w:rsidRDefault="00207991">
      <w:pPr>
        <w:pStyle w:val="u1"/>
      </w:pPr>
      <w:bookmarkStart w:id="178" w:name="_Toc436203413"/>
      <w:bookmarkStart w:id="179" w:name="_Toc452813607"/>
      <w:bookmarkStart w:id="180" w:name="_Toc98161206"/>
      <w:r>
        <w:t>Documentation Requirements</w:t>
      </w:r>
      <w:bookmarkEnd w:id="178"/>
      <w:bookmarkEnd w:id="179"/>
      <w:bookmarkEnd w:id="180"/>
    </w:p>
    <w:p w14:paraId="51E5DCCD" w14:textId="77777777" w:rsidR="00C02D8B" w:rsidRDefault="00207991">
      <w:pPr>
        <w:pStyle w:val="InfoBlue"/>
      </w:pPr>
      <w:r>
        <w:t>[This section describes the documentation that must be developed to support successful application deployment.]</w:t>
      </w:r>
    </w:p>
    <w:p w14:paraId="7A5480C8" w14:textId="136FDCEA" w:rsidR="00C02D8B" w:rsidRDefault="00207991">
      <w:pPr>
        <w:pStyle w:val="u2"/>
      </w:pPr>
      <w:bookmarkStart w:id="181" w:name="_Toc425054415"/>
      <w:bookmarkStart w:id="182" w:name="_Toc422186508"/>
      <w:bookmarkStart w:id="183" w:name="_Toc436203414"/>
      <w:bookmarkStart w:id="184" w:name="_Toc452813608"/>
      <w:bookmarkStart w:id="185" w:name="_Toc98161207"/>
      <w:r>
        <w:t>User Manual</w:t>
      </w:r>
      <w:bookmarkEnd w:id="181"/>
      <w:bookmarkEnd w:id="182"/>
      <w:bookmarkEnd w:id="183"/>
      <w:bookmarkEnd w:id="184"/>
      <w:bookmarkEnd w:id="185"/>
    </w:p>
    <w:p w14:paraId="16DD7078" w14:textId="77777777" w:rsidR="00C02D8B" w:rsidRDefault="00207991">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14:paraId="48307027" w14:textId="4398A7E9" w:rsidR="00C02D8B" w:rsidRDefault="00207991">
      <w:pPr>
        <w:pStyle w:val="u2"/>
      </w:pPr>
      <w:bookmarkStart w:id="186" w:name="_Toc425054416"/>
      <w:bookmarkStart w:id="187" w:name="_Toc422186509"/>
      <w:bookmarkStart w:id="188" w:name="_Toc436203415"/>
      <w:bookmarkStart w:id="189" w:name="_Toc452813609"/>
      <w:bookmarkStart w:id="190" w:name="_Toc98161208"/>
      <w:r>
        <w:t>Online Help</w:t>
      </w:r>
      <w:bookmarkEnd w:id="186"/>
      <w:bookmarkEnd w:id="187"/>
      <w:bookmarkEnd w:id="188"/>
      <w:bookmarkEnd w:id="189"/>
      <w:bookmarkEnd w:id="190"/>
    </w:p>
    <w:p w14:paraId="054B69BA" w14:textId="77777777" w:rsidR="00C02D8B" w:rsidRDefault="00207991">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14:paraId="3923CB14" w14:textId="10DE25BE" w:rsidR="00C02D8B" w:rsidRDefault="00207991">
      <w:pPr>
        <w:pStyle w:val="u2"/>
      </w:pPr>
      <w:bookmarkStart w:id="191" w:name="_Toc425054417"/>
      <w:bookmarkStart w:id="192" w:name="_Toc422186510"/>
      <w:bookmarkStart w:id="193" w:name="_Toc436203416"/>
      <w:bookmarkStart w:id="194" w:name="_Toc452813610"/>
      <w:bookmarkStart w:id="195" w:name="_Toc98161209"/>
      <w:r>
        <w:t>Installation Guides, Configuration, and Read Me File</w:t>
      </w:r>
      <w:bookmarkEnd w:id="191"/>
      <w:bookmarkEnd w:id="192"/>
      <w:bookmarkEnd w:id="193"/>
      <w:bookmarkEnd w:id="194"/>
      <w:bookmarkEnd w:id="195"/>
    </w:p>
    <w:p w14:paraId="2D32952F" w14:textId="77777777" w:rsidR="00C02D8B" w:rsidRDefault="00207991">
      <w:pPr>
        <w:pStyle w:val="InfoBlue"/>
      </w:pPr>
      <w: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14:paraId="0891FA87" w14:textId="15E2CE80" w:rsidR="00C02D8B" w:rsidRDefault="00207991">
      <w:pPr>
        <w:pStyle w:val="u2"/>
        <w:widowControl/>
      </w:pPr>
      <w:bookmarkStart w:id="196" w:name="_Toc425054418"/>
      <w:bookmarkStart w:id="197" w:name="_Toc422186511"/>
      <w:bookmarkStart w:id="198" w:name="_Toc436203417"/>
      <w:bookmarkStart w:id="199" w:name="_Toc452813611"/>
      <w:bookmarkStart w:id="200" w:name="_Toc98161210"/>
      <w:r>
        <w:t>Labeling and Packaging</w:t>
      </w:r>
      <w:bookmarkEnd w:id="196"/>
      <w:bookmarkEnd w:id="197"/>
      <w:bookmarkEnd w:id="198"/>
      <w:bookmarkEnd w:id="199"/>
      <w:bookmarkEnd w:id="200"/>
    </w:p>
    <w:p w14:paraId="6344C756" w14:textId="77777777" w:rsidR="00C02D8B" w:rsidRDefault="00207991">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14:paraId="60A01438" w14:textId="283CF595" w:rsidR="00C02D8B" w:rsidRDefault="00207991">
      <w:pPr>
        <w:pStyle w:val="u1"/>
        <w:numPr>
          <w:ilvl w:val="0"/>
          <w:numId w:val="0"/>
        </w:numPr>
      </w:pPr>
      <w:bookmarkStart w:id="201" w:name="_Toc436203393"/>
      <w:bookmarkStart w:id="202" w:name="_Toc452813612"/>
      <w:bookmarkStart w:id="203" w:name="_Toc98161211"/>
      <w:r>
        <w:t>A         Feature Attributes</w:t>
      </w:r>
      <w:bookmarkEnd w:id="201"/>
      <w:bookmarkEnd w:id="202"/>
      <w:bookmarkEnd w:id="203"/>
    </w:p>
    <w:p w14:paraId="78348A59" w14:textId="77777777" w:rsidR="00C02D8B" w:rsidRDefault="00207991">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14:paraId="12AC68A7" w14:textId="0A28FB0D" w:rsidR="00C02D8B" w:rsidRDefault="00207991">
      <w:pPr>
        <w:pStyle w:val="u2"/>
        <w:widowControl/>
        <w:numPr>
          <w:ilvl w:val="0"/>
          <w:numId w:val="0"/>
        </w:numPr>
      </w:pPr>
      <w:bookmarkStart w:id="204" w:name="_Toc425054398"/>
      <w:bookmarkStart w:id="205" w:name="_Toc343955082"/>
      <w:bookmarkStart w:id="206" w:name="_Toc346297784"/>
      <w:bookmarkStart w:id="207" w:name="_Toc422186491"/>
      <w:bookmarkStart w:id="208" w:name="_Toc436203394"/>
      <w:bookmarkStart w:id="209" w:name="_Toc452813613"/>
      <w:bookmarkStart w:id="210" w:name="_Toc98161212"/>
      <w:r>
        <w:t>A.1</w:t>
      </w:r>
      <w:r>
        <w:tab/>
        <w:t>Status</w:t>
      </w:r>
      <w:bookmarkEnd w:id="204"/>
      <w:bookmarkEnd w:id="205"/>
      <w:bookmarkEnd w:id="206"/>
      <w:bookmarkEnd w:id="207"/>
      <w:bookmarkEnd w:id="208"/>
      <w:bookmarkEnd w:id="209"/>
      <w:bookmarkEnd w:id="210"/>
    </w:p>
    <w:p w14:paraId="7B378CEE" w14:textId="77777777" w:rsidR="00C02D8B" w:rsidRDefault="00207991">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C02D8B" w14:paraId="77618B42" w14:textId="77777777">
        <w:trPr>
          <w:cantSplit/>
        </w:trPr>
        <w:tc>
          <w:tcPr>
            <w:tcW w:w="1410" w:type="dxa"/>
            <w:tcBorders>
              <w:bottom w:val="single" w:sz="12" w:space="0" w:color="000000"/>
            </w:tcBorders>
          </w:tcPr>
          <w:p w14:paraId="1D26847E" w14:textId="77777777" w:rsidR="00C02D8B" w:rsidRDefault="00207991">
            <w:pPr>
              <w:pStyle w:val="ThnVnban"/>
              <w:ind w:left="72"/>
            </w:pPr>
            <w:r>
              <w:t>Proposed</w:t>
            </w:r>
          </w:p>
        </w:tc>
        <w:tc>
          <w:tcPr>
            <w:tcW w:w="5808" w:type="dxa"/>
            <w:tcBorders>
              <w:bottom w:val="single" w:sz="12" w:space="0" w:color="000000"/>
            </w:tcBorders>
          </w:tcPr>
          <w:p w14:paraId="69B59D54" w14:textId="77777777" w:rsidR="00C02D8B" w:rsidRDefault="00207991">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C02D8B" w14:paraId="302672C9" w14:textId="77777777">
        <w:trPr>
          <w:cantSplit/>
        </w:trPr>
        <w:tc>
          <w:tcPr>
            <w:tcW w:w="1410" w:type="dxa"/>
            <w:tcBorders>
              <w:top w:val="nil"/>
            </w:tcBorders>
          </w:tcPr>
          <w:p w14:paraId="74286AD2" w14:textId="77777777" w:rsidR="00C02D8B" w:rsidRDefault="00207991">
            <w:pPr>
              <w:pStyle w:val="ThnVnban"/>
              <w:ind w:left="72"/>
            </w:pPr>
            <w:r>
              <w:t>Approved</w:t>
            </w:r>
          </w:p>
        </w:tc>
        <w:tc>
          <w:tcPr>
            <w:tcW w:w="5808" w:type="dxa"/>
            <w:tcBorders>
              <w:top w:val="nil"/>
            </w:tcBorders>
          </w:tcPr>
          <w:p w14:paraId="4D96E044" w14:textId="77777777" w:rsidR="00C02D8B" w:rsidRDefault="00207991">
            <w:pPr>
              <w:pStyle w:val="InfoBlue"/>
            </w:pPr>
            <w:r>
              <w:t>[Capabilities that are deemed useful and feasible, and have been approved for implementation by the official channel.]</w:t>
            </w:r>
          </w:p>
        </w:tc>
      </w:tr>
      <w:tr w:rsidR="00C02D8B" w14:paraId="09855E9F" w14:textId="77777777">
        <w:trPr>
          <w:cantSplit/>
        </w:trPr>
        <w:tc>
          <w:tcPr>
            <w:tcW w:w="1410" w:type="dxa"/>
          </w:tcPr>
          <w:p w14:paraId="4E0E59F1" w14:textId="77777777" w:rsidR="00C02D8B" w:rsidRDefault="00207991">
            <w:pPr>
              <w:pStyle w:val="ThnVnban"/>
              <w:ind w:left="72"/>
            </w:pPr>
            <w:r>
              <w:lastRenderedPageBreak/>
              <w:t>Incorporated</w:t>
            </w:r>
          </w:p>
        </w:tc>
        <w:tc>
          <w:tcPr>
            <w:tcW w:w="5808" w:type="dxa"/>
          </w:tcPr>
          <w:p w14:paraId="179D52FC" w14:textId="77777777" w:rsidR="00C02D8B" w:rsidRDefault="00207991">
            <w:pPr>
              <w:pStyle w:val="InfoBlue"/>
            </w:pPr>
            <w:r>
              <w:t>[Features incorporated into the product baseline at a specific point in time.]</w:t>
            </w:r>
          </w:p>
        </w:tc>
      </w:tr>
    </w:tbl>
    <w:p w14:paraId="5C8BC1C4" w14:textId="77777777" w:rsidR="00C02D8B" w:rsidRDefault="00207991">
      <w:pPr>
        <w:pStyle w:val="u2"/>
        <w:widowControl/>
        <w:numPr>
          <w:ilvl w:val="0"/>
          <w:numId w:val="0"/>
        </w:numPr>
      </w:pPr>
      <w:bookmarkStart w:id="211" w:name="_Toc425054399"/>
      <w:bookmarkStart w:id="212" w:name="_Toc343955070"/>
      <w:bookmarkStart w:id="213" w:name="_Toc346297785"/>
      <w:bookmarkStart w:id="214" w:name="_Toc422186492"/>
      <w:bookmarkStart w:id="215" w:name="_Toc436203395"/>
      <w:bookmarkStart w:id="216" w:name="_Toc452813614"/>
      <w:bookmarkStart w:id="217" w:name="_Toc98161213"/>
      <w:r>
        <w:t>A.2</w:t>
      </w:r>
      <w:r>
        <w:tab/>
        <w:t>Benefit</w:t>
      </w:r>
      <w:bookmarkEnd w:id="211"/>
      <w:bookmarkEnd w:id="212"/>
      <w:bookmarkEnd w:id="213"/>
      <w:bookmarkEnd w:id="214"/>
      <w:bookmarkEnd w:id="215"/>
      <w:bookmarkEnd w:id="216"/>
      <w:bookmarkEnd w:id="217"/>
    </w:p>
    <w:p w14:paraId="78956B65" w14:textId="77777777" w:rsidR="00C02D8B" w:rsidRDefault="00207991">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14:paraId="1745F0D0" w14:textId="77777777" w:rsidR="00C02D8B" w:rsidRDefault="00C02D8B">
      <w:pPr>
        <w:pStyle w:val="ThnVnban"/>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C02D8B" w14:paraId="461428E2" w14:textId="77777777">
        <w:trPr>
          <w:cantSplit/>
        </w:trPr>
        <w:tc>
          <w:tcPr>
            <w:tcW w:w="1177" w:type="dxa"/>
            <w:tcBorders>
              <w:bottom w:val="single" w:sz="12" w:space="0" w:color="000000"/>
            </w:tcBorders>
          </w:tcPr>
          <w:p w14:paraId="71341D6C" w14:textId="77777777" w:rsidR="00C02D8B" w:rsidRDefault="00207991">
            <w:pPr>
              <w:pStyle w:val="ThnVnban"/>
              <w:keepNext/>
              <w:ind w:left="72"/>
            </w:pPr>
            <w:r>
              <w:t>Critical</w:t>
            </w:r>
          </w:p>
        </w:tc>
        <w:tc>
          <w:tcPr>
            <w:tcW w:w="6041" w:type="dxa"/>
            <w:tcBorders>
              <w:bottom w:val="single" w:sz="12" w:space="0" w:color="000000"/>
            </w:tcBorders>
          </w:tcPr>
          <w:p w14:paraId="7759AB79" w14:textId="77777777" w:rsidR="00C02D8B" w:rsidRDefault="00207991">
            <w:pPr>
              <w:pStyle w:val="InfoBlue"/>
            </w:pPr>
            <w:r>
              <w:t>[Essential features. Failure to implement means the system will not meet customer needs. All critical features must be implemented in the release or the schedule will slip.]</w:t>
            </w:r>
          </w:p>
        </w:tc>
      </w:tr>
      <w:tr w:rsidR="00C02D8B" w14:paraId="69F67198" w14:textId="77777777">
        <w:trPr>
          <w:cantSplit/>
        </w:trPr>
        <w:tc>
          <w:tcPr>
            <w:tcW w:w="1177" w:type="dxa"/>
            <w:tcBorders>
              <w:top w:val="nil"/>
            </w:tcBorders>
          </w:tcPr>
          <w:p w14:paraId="0E713D8C" w14:textId="77777777" w:rsidR="00C02D8B" w:rsidRDefault="00207991">
            <w:pPr>
              <w:pStyle w:val="ThnVnban"/>
              <w:keepNext/>
              <w:ind w:left="72"/>
            </w:pPr>
            <w:r>
              <w:t>Important</w:t>
            </w:r>
          </w:p>
        </w:tc>
        <w:tc>
          <w:tcPr>
            <w:tcW w:w="6041" w:type="dxa"/>
            <w:tcBorders>
              <w:top w:val="nil"/>
            </w:tcBorders>
          </w:tcPr>
          <w:p w14:paraId="2952D65D" w14:textId="77777777" w:rsidR="00C02D8B" w:rsidRDefault="00207991">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C02D8B" w14:paraId="012EC61E" w14:textId="77777777">
        <w:trPr>
          <w:cantSplit/>
        </w:trPr>
        <w:tc>
          <w:tcPr>
            <w:tcW w:w="1177" w:type="dxa"/>
          </w:tcPr>
          <w:p w14:paraId="2E70BCD2" w14:textId="77777777" w:rsidR="00C02D8B" w:rsidRDefault="00207991">
            <w:pPr>
              <w:pStyle w:val="ThnVnban"/>
              <w:ind w:left="72"/>
            </w:pPr>
            <w:r>
              <w:t>Useful</w:t>
            </w:r>
          </w:p>
        </w:tc>
        <w:tc>
          <w:tcPr>
            <w:tcW w:w="6041" w:type="dxa"/>
          </w:tcPr>
          <w:p w14:paraId="36088DA5" w14:textId="77777777" w:rsidR="00C02D8B" w:rsidRDefault="00207991">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7A7311D6" w14:textId="77777777" w:rsidR="00C02D8B" w:rsidRDefault="00C02D8B">
      <w:pPr>
        <w:pStyle w:val="Paragraph4"/>
        <w:ind w:left="0"/>
        <w:jc w:val="left"/>
      </w:pPr>
    </w:p>
    <w:p w14:paraId="2B802DA4" w14:textId="77777777" w:rsidR="00C02D8B" w:rsidRDefault="00207991">
      <w:pPr>
        <w:pStyle w:val="u2"/>
        <w:widowControl/>
        <w:numPr>
          <w:ilvl w:val="0"/>
          <w:numId w:val="0"/>
        </w:numPr>
      </w:pPr>
      <w:bookmarkStart w:id="218" w:name="_Toc425054400"/>
      <w:bookmarkStart w:id="219" w:name="_Toc343955074"/>
      <w:bookmarkStart w:id="220" w:name="_Toc346297786"/>
      <w:bookmarkStart w:id="221" w:name="_Toc422186493"/>
      <w:bookmarkStart w:id="222" w:name="_Toc436203396"/>
      <w:bookmarkStart w:id="223" w:name="_Toc452813615"/>
      <w:bookmarkStart w:id="224" w:name="_Toc98161214"/>
      <w:r>
        <w:t>A.3</w:t>
      </w:r>
      <w:r>
        <w:tab/>
        <w:t>Effort</w:t>
      </w:r>
      <w:bookmarkEnd w:id="218"/>
      <w:bookmarkEnd w:id="219"/>
      <w:bookmarkEnd w:id="220"/>
      <w:bookmarkEnd w:id="221"/>
      <w:bookmarkEnd w:id="222"/>
      <w:bookmarkEnd w:id="223"/>
      <w:bookmarkEnd w:id="224"/>
    </w:p>
    <w:p w14:paraId="6F63A4FF" w14:textId="77777777" w:rsidR="00C02D8B" w:rsidRDefault="00207991">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14:paraId="5CBDC239" w14:textId="65D0B71C" w:rsidR="00C02D8B" w:rsidRDefault="00207991">
      <w:pPr>
        <w:pStyle w:val="u2"/>
        <w:widowControl/>
        <w:numPr>
          <w:ilvl w:val="0"/>
          <w:numId w:val="0"/>
        </w:numPr>
      </w:pPr>
      <w:bookmarkStart w:id="225" w:name="_Toc425054401"/>
      <w:bookmarkStart w:id="226" w:name="_Toc422186494"/>
      <w:bookmarkStart w:id="227" w:name="_Toc436203397"/>
      <w:bookmarkStart w:id="228" w:name="_Toc452813616"/>
      <w:bookmarkStart w:id="229" w:name="_Toc98161215"/>
      <w:r>
        <w:t>A.4</w:t>
      </w:r>
      <w:r>
        <w:tab/>
        <w:t>Risk</w:t>
      </w:r>
      <w:bookmarkEnd w:id="225"/>
      <w:bookmarkEnd w:id="226"/>
      <w:bookmarkEnd w:id="227"/>
      <w:bookmarkEnd w:id="228"/>
      <w:bookmarkEnd w:id="229"/>
    </w:p>
    <w:p w14:paraId="76D0DAA6" w14:textId="77777777" w:rsidR="00C02D8B" w:rsidRDefault="00207991">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14:paraId="4560F942" w14:textId="79757D90" w:rsidR="00C02D8B" w:rsidRDefault="00207991">
      <w:pPr>
        <w:pStyle w:val="u2"/>
        <w:widowControl/>
        <w:numPr>
          <w:ilvl w:val="0"/>
          <w:numId w:val="0"/>
        </w:numPr>
      </w:pPr>
      <w:bookmarkStart w:id="230" w:name="_Toc425054402"/>
      <w:bookmarkStart w:id="231" w:name="_Toc422186495"/>
      <w:bookmarkStart w:id="232" w:name="_Toc436203398"/>
      <w:bookmarkStart w:id="233" w:name="_Toc452813617"/>
      <w:bookmarkStart w:id="234" w:name="_Toc98161216"/>
      <w:r>
        <w:t>A.5</w:t>
      </w:r>
      <w:r>
        <w:tab/>
        <w:t>Stability</w:t>
      </w:r>
      <w:bookmarkEnd w:id="230"/>
      <w:bookmarkEnd w:id="231"/>
      <w:bookmarkEnd w:id="232"/>
      <w:bookmarkEnd w:id="233"/>
      <w:bookmarkEnd w:id="234"/>
    </w:p>
    <w:p w14:paraId="344722A2" w14:textId="77777777" w:rsidR="00C02D8B" w:rsidRDefault="00207991">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28086989" w14:textId="2EA871BF" w:rsidR="00C02D8B" w:rsidRDefault="00207991">
      <w:pPr>
        <w:pStyle w:val="u2"/>
        <w:widowControl/>
        <w:numPr>
          <w:ilvl w:val="0"/>
          <w:numId w:val="0"/>
        </w:numPr>
      </w:pPr>
      <w:bookmarkStart w:id="235" w:name="_Toc425054403"/>
      <w:bookmarkStart w:id="236" w:name="_Toc343955086"/>
      <w:bookmarkStart w:id="237" w:name="_Toc346297788"/>
      <w:bookmarkStart w:id="238" w:name="_Toc422186496"/>
      <w:bookmarkStart w:id="239" w:name="_Toc436203399"/>
      <w:bookmarkStart w:id="240" w:name="_Toc452813618"/>
      <w:bookmarkStart w:id="241" w:name="_Toc98161217"/>
      <w:r>
        <w:t>A.6</w:t>
      </w:r>
      <w:r>
        <w:tab/>
        <w:t>Target Release</w:t>
      </w:r>
      <w:bookmarkEnd w:id="235"/>
      <w:bookmarkEnd w:id="236"/>
      <w:bookmarkEnd w:id="237"/>
      <w:bookmarkEnd w:id="238"/>
      <w:bookmarkEnd w:id="239"/>
      <w:bookmarkEnd w:id="240"/>
      <w:bookmarkEnd w:id="241"/>
    </w:p>
    <w:p w14:paraId="65C56796" w14:textId="77777777" w:rsidR="00C02D8B" w:rsidRDefault="00207991">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14:paraId="6123D5E2" w14:textId="0BFDEA3C" w:rsidR="00C02D8B" w:rsidRDefault="00207991">
      <w:pPr>
        <w:pStyle w:val="u2"/>
        <w:widowControl/>
        <w:numPr>
          <w:ilvl w:val="0"/>
          <w:numId w:val="0"/>
        </w:numPr>
      </w:pPr>
      <w:bookmarkStart w:id="242" w:name="_Toc425054404"/>
      <w:bookmarkStart w:id="243" w:name="_Toc422186497"/>
      <w:bookmarkStart w:id="244" w:name="_Toc436203400"/>
      <w:bookmarkStart w:id="245" w:name="_Toc452813619"/>
      <w:bookmarkStart w:id="246" w:name="_Toc98161218"/>
      <w:r>
        <w:lastRenderedPageBreak/>
        <w:t>A.7</w:t>
      </w:r>
      <w:r>
        <w:tab/>
        <w:t>Assigned To</w:t>
      </w:r>
      <w:bookmarkEnd w:id="242"/>
      <w:bookmarkEnd w:id="243"/>
      <w:bookmarkEnd w:id="244"/>
      <w:bookmarkEnd w:id="245"/>
      <w:bookmarkEnd w:id="246"/>
    </w:p>
    <w:p w14:paraId="36D12AA0" w14:textId="77777777" w:rsidR="00C02D8B" w:rsidRDefault="00207991">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14:paraId="115D08B4" w14:textId="37FAB0CA" w:rsidR="00C02D8B" w:rsidRDefault="00207991">
      <w:pPr>
        <w:pStyle w:val="u2"/>
        <w:widowControl/>
        <w:numPr>
          <w:ilvl w:val="0"/>
          <w:numId w:val="0"/>
        </w:numPr>
      </w:pPr>
      <w:bookmarkStart w:id="247" w:name="_Toc425054405"/>
      <w:bookmarkStart w:id="248" w:name="_Toc343955094"/>
      <w:bookmarkStart w:id="249" w:name="_Toc346297789"/>
      <w:bookmarkStart w:id="250" w:name="_Toc422186498"/>
      <w:bookmarkStart w:id="251" w:name="_Toc436203401"/>
      <w:bookmarkStart w:id="252" w:name="_Toc452813620"/>
      <w:bookmarkStart w:id="253" w:name="_Toc98161219"/>
      <w:r>
        <w:t>A.8</w:t>
      </w:r>
      <w:r>
        <w:tab/>
        <w:t>Reason</w:t>
      </w:r>
      <w:bookmarkEnd w:id="247"/>
      <w:bookmarkEnd w:id="248"/>
      <w:bookmarkEnd w:id="249"/>
      <w:bookmarkEnd w:id="250"/>
      <w:bookmarkEnd w:id="251"/>
      <w:bookmarkEnd w:id="252"/>
      <w:bookmarkEnd w:id="253"/>
    </w:p>
    <w:p w14:paraId="3923AD4B" w14:textId="77777777" w:rsidR="00C02D8B" w:rsidRDefault="00207991">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28BBF029" w14:textId="77777777" w:rsidR="005D6BC7" w:rsidRDefault="005D6BC7">
      <w:pPr>
        <w:pStyle w:val="u1"/>
        <w:numPr>
          <w:ilvl w:val="0"/>
          <w:numId w:val="0"/>
        </w:numPr>
      </w:pPr>
    </w:p>
    <w:sectPr w:rsidR="005D6BC7">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84CF5" w14:textId="77777777" w:rsidR="00854D30" w:rsidRDefault="00854D30">
      <w:pPr>
        <w:spacing w:line="240" w:lineRule="auto"/>
      </w:pPr>
      <w:r>
        <w:separator/>
      </w:r>
    </w:p>
  </w:endnote>
  <w:endnote w:type="continuationSeparator" w:id="0">
    <w:p w14:paraId="1FAE21BE" w14:textId="77777777" w:rsidR="00854D30" w:rsidRDefault="00854D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02D8B" w14:paraId="5E6B9AC1" w14:textId="77777777">
      <w:tc>
        <w:tcPr>
          <w:tcW w:w="3162" w:type="dxa"/>
          <w:tcBorders>
            <w:top w:val="nil"/>
            <w:left w:val="nil"/>
            <w:bottom w:val="nil"/>
            <w:right w:val="nil"/>
          </w:tcBorders>
        </w:tcPr>
        <w:p w14:paraId="5C5568E7" w14:textId="77777777" w:rsidR="00C02D8B" w:rsidRDefault="00207991">
          <w:pPr>
            <w:ind w:right="360"/>
          </w:pPr>
          <w:r>
            <w:t>Confidential</w:t>
          </w:r>
        </w:p>
      </w:tc>
      <w:tc>
        <w:tcPr>
          <w:tcW w:w="3162" w:type="dxa"/>
          <w:tcBorders>
            <w:top w:val="nil"/>
            <w:left w:val="nil"/>
            <w:bottom w:val="nil"/>
            <w:right w:val="nil"/>
          </w:tcBorders>
        </w:tcPr>
        <w:p w14:paraId="53A65C27" w14:textId="7435276B" w:rsidR="00C02D8B" w:rsidRDefault="00207991">
          <w:pPr>
            <w:jc w:val="center"/>
          </w:pPr>
          <w:r>
            <w:sym w:font="Symbol" w:char="F0D3"/>
          </w:r>
          <w:fldSimple w:instr=" DOCPROPERTY &quot;Company&quot;  \* MERGEFORMAT ">
            <w:r w:rsidR="00503D3F">
              <w:t>HCMUS.CQ.PTQLYCPM.E</w:t>
            </w:r>
          </w:fldSimple>
          <w:r>
            <w:t xml:space="preserve">, </w:t>
          </w:r>
          <w:r>
            <w:fldChar w:fldCharType="begin"/>
          </w:r>
          <w:r>
            <w:instrText xml:space="preserve"> DATE \@ "yyyy" </w:instrText>
          </w:r>
          <w:r>
            <w:fldChar w:fldCharType="separate"/>
          </w:r>
          <w:r w:rsidR="00B61AAB">
            <w:rPr>
              <w:noProof/>
            </w:rPr>
            <w:t>2022</w:t>
          </w:r>
          <w:r>
            <w:fldChar w:fldCharType="end"/>
          </w:r>
        </w:p>
      </w:tc>
      <w:tc>
        <w:tcPr>
          <w:tcW w:w="3162" w:type="dxa"/>
          <w:tcBorders>
            <w:top w:val="nil"/>
            <w:left w:val="nil"/>
            <w:bottom w:val="nil"/>
            <w:right w:val="nil"/>
          </w:tcBorders>
        </w:tcPr>
        <w:p w14:paraId="302A3623" w14:textId="77777777" w:rsidR="00C02D8B" w:rsidRDefault="00207991">
          <w:pPr>
            <w:jc w:val="right"/>
          </w:pPr>
          <w:r>
            <w:t xml:space="preserve">Page </w:t>
          </w:r>
          <w:r>
            <w:rPr>
              <w:rStyle w:val="Strang"/>
            </w:rPr>
            <w:fldChar w:fldCharType="begin"/>
          </w:r>
          <w:r>
            <w:rPr>
              <w:rStyle w:val="Strang"/>
            </w:rPr>
            <w:instrText xml:space="preserve"> PAGE </w:instrText>
          </w:r>
          <w:r>
            <w:rPr>
              <w:rStyle w:val="Strang"/>
            </w:rPr>
            <w:fldChar w:fldCharType="separate"/>
          </w:r>
          <w:r>
            <w:rPr>
              <w:rStyle w:val="Strang"/>
              <w:noProof/>
            </w:rPr>
            <w:t>14</w:t>
          </w:r>
          <w:r>
            <w:rPr>
              <w:rStyle w:val="Strang"/>
            </w:rPr>
            <w:fldChar w:fldCharType="end"/>
          </w:r>
        </w:p>
      </w:tc>
    </w:tr>
  </w:tbl>
  <w:p w14:paraId="611CC73C" w14:textId="77777777" w:rsidR="00C02D8B" w:rsidRDefault="00C02D8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5AA7C" w14:textId="77777777" w:rsidR="00854D30" w:rsidRDefault="00854D30">
      <w:pPr>
        <w:spacing w:line="240" w:lineRule="auto"/>
      </w:pPr>
      <w:r>
        <w:separator/>
      </w:r>
    </w:p>
  </w:footnote>
  <w:footnote w:type="continuationSeparator" w:id="0">
    <w:p w14:paraId="09608463" w14:textId="77777777" w:rsidR="00854D30" w:rsidRDefault="00854D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2D5A" w14:textId="77777777" w:rsidR="00C02D8B" w:rsidRDefault="00C02D8B">
    <w:pPr>
      <w:rPr>
        <w:sz w:val="24"/>
      </w:rPr>
    </w:pPr>
  </w:p>
  <w:p w14:paraId="5107AC03" w14:textId="77777777" w:rsidR="00C02D8B" w:rsidRDefault="00C02D8B">
    <w:pPr>
      <w:pBdr>
        <w:top w:val="single" w:sz="6" w:space="1" w:color="auto"/>
      </w:pBdr>
      <w:rPr>
        <w:sz w:val="24"/>
      </w:rPr>
    </w:pPr>
  </w:p>
  <w:p w14:paraId="2E5ED285" w14:textId="470C1904" w:rsidR="00C02D8B" w:rsidRDefault="0020799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644F">
      <w:rPr>
        <w:rFonts w:ascii="Arial" w:hAnsi="Arial"/>
        <w:b/>
        <w:sz w:val="36"/>
      </w:rPr>
      <w:t>HCMUS.CQ.PTQLYCPM.E</w:t>
    </w:r>
    <w:r>
      <w:rPr>
        <w:rFonts w:ascii="Arial" w:hAnsi="Arial"/>
        <w:b/>
        <w:sz w:val="36"/>
      </w:rPr>
      <w:fldChar w:fldCharType="end"/>
    </w:r>
  </w:p>
  <w:p w14:paraId="06BF1395" w14:textId="77777777" w:rsidR="00C02D8B" w:rsidRDefault="00C02D8B">
    <w:pPr>
      <w:pBdr>
        <w:bottom w:val="single" w:sz="6" w:space="1" w:color="auto"/>
      </w:pBdr>
      <w:jc w:val="right"/>
      <w:rPr>
        <w:sz w:val="24"/>
      </w:rPr>
    </w:pPr>
  </w:p>
  <w:p w14:paraId="6B5EF7BE" w14:textId="77777777" w:rsidR="00C02D8B" w:rsidRDefault="00C02D8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02D8B" w14:paraId="4C5C1B42" w14:textId="77777777">
      <w:tc>
        <w:tcPr>
          <w:tcW w:w="6379" w:type="dxa"/>
        </w:tcPr>
        <w:p w14:paraId="53B9CA3C" w14:textId="7FC39F9A" w:rsidR="00C02D8B" w:rsidRPr="00427FBD" w:rsidRDefault="00207991">
          <w:pPr>
            <w:rPr>
              <w:bCs/>
            </w:rPr>
          </w:pPr>
          <w:r w:rsidRPr="00427FBD">
            <w:rPr>
              <w:bCs/>
            </w:rPr>
            <w:fldChar w:fldCharType="begin"/>
          </w:r>
          <w:r w:rsidRPr="00427FBD">
            <w:rPr>
              <w:bCs/>
            </w:rPr>
            <w:instrText xml:space="preserve"> SUBJECT  \* MERGEFORMAT </w:instrText>
          </w:r>
          <w:r w:rsidRPr="00427FBD">
            <w:rPr>
              <w:bCs/>
            </w:rPr>
            <w:fldChar w:fldCharType="separate"/>
          </w:r>
          <w:r w:rsidR="00427FBD" w:rsidRPr="00427FBD">
            <w:rPr>
              <w:bCs/>
            </w:rPr>
            <w:t>StudyBuds - Mạng xã hội học tập đại học</w:t>
          </w:r>
          <w:r w:rsidRPr="00427FBD">
            <w:rPr>
              <w:bCs/>
            </w:rPr>
            <w:fldChar w:fldCharType="end"/>
          </w:r>
        </w:p>
      </w:tc>
      <w:tc>
        <w:tcPr>
          <w:tcW w:w="3179" w:type="dxa"/>
        </w:tcPr>
        <w:p w14:paraId="1990355E" w14:textId="32E7B1FE" w:rsidR="00C02D8B" w:rsidRDefault="00207991">
          <w:pPr>
            <w:tabs>
              <w:tab w:val="left" w:pos="1135"/>
            </w:tabs>
            <w:spacing w:before="40"/>
            <w:ind w:right="68"/>
          </w:pPr>
          <w:r>
            <w:t xml:space="preserve">  Version:           </w:t>
          </w:r>
          <w:r w:rsidR="00F12D81">
            <w:t>1.</w:t>
          </w:r>
          <w:r w:rsidR="00693C05">
            <w:t>1</w:t>
          </w:r>
        </w:p>
      </w:tc>
    </w:tr>
    <w:tr w:rsidR="00C02D8B" w14:paraId="5A53FDBD" w14:textId="77777777">
      <w:tc>
        <w:tcPr>
          <w:tcW w:w="6379" w:type="dxa"/>
        </w:tcPr>
        <w:p w14:paraId="048E9117" w14:textId="77777777" w:rsidR="00C02D8B" w:rsidRDefault="00207991">
          <w:fldSimple w:instr=" TITLE  \* MERGEFORMAT ">
            <w:r w:rsidR="005D6BC7">
              <w:t>Vision</w:t>
            </w:r>
          </w:fldSimple>
        </w:p>
      </w:tc>
      <w:tc>
        <w:tcPr>
          <w:tcW w:w="3179" w:type="dxa"/>
        </w:tcPr>
        <w:p w14:paraId="6C60D839" w14:textId="0BD62699" w:rsidR="00C02D8B" w:rsidRDefault="00207991">
          <w:r>
            <w:t xml:space="preserve">  Date:  </w:t>
          </w:r>
          <w:r w:rsidR="00646B33">
            <w:t>13</w:t>
          </w:r>
          <w:r w:rsidR="002237CA">
            <w:t>-</w:t>
          </w:r>
          <w:r w:rsidR="00646B33">
            <w:t>Ma</w:t>
          </w:r>
          <w:r w:rsidR="00915502">
            <w:t>r</w:t>
          </w:r>
          <w:r w:rsidR="002237CA">
            <w:t>-</w:t>
          </w:r>
          <w:r w:rsidR="00917288">
            <w:t>22</w:t>
          </w:r>
        </w:p>
      </w:tc>
    </w:tr>
    <w:tr w:rsidR="00C02D8B" w14:paraId="47D3101A" w14:textId="77777777">
      <w:tc>
        <w:tcPr>
          <w:tcW w:w="9558" w:type="dxa"/>
          <w:gridSpan w:val="2"/>
        </w:tcPr>
        <w:p w14:paraId="633A1F63" w14:textId="77777777" w:rsidR="00C02D8B" w:rsidRDefault="00207991">
          <w:r>
            <w:t>&lt;document identifier&gt;</w:t>
          </w:r>
        </w:p>
      </w:tc>
    </w:tr>
  </w:tbl>
  <w:p w14:paraId="071D87F2" w14:textId="77777777" w:rsidR="00C02D8B" w:rsidRDefault="00C02D8B">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971C00"/>
    <w:multiLevelType w:val="hybridMultilevel"/>
    <w:tmpl w:val="E1DEBC12"/>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714601"/>
    <w:multiLevelType w:val="hybridMultilevel"/>
    <w:tmpl w:val="9D38FE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E2062E0"/>
    <w:multiLevelType w:val="hybridMultilevel"/>
    <w:tmpl w:val="04C42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78C2507"/>
    <w:multiLevelType w:val="hybridMultilevel"/>
    <w:tmpl w:val="5CB4B8E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1E1EF7"/>
    <w:multiLevelType w:val="hybridMultilevel"/>
    <w:tmpl w:val="CDBC27C6"/>
    <w:lvl w:ilvl="0" w:tplc="04090001">
      <w:start w:val="1"/>
      <w:numFmt w:val="bullet"/>
      <w:lvlText w:val=""/>
      <w:lvlJc w:val="left"/>
      <w:pPr>
        <w:ind w:left="1872" w:hanging="360"/>
      </w:pPr>
      <w:rPr>
        <w:rFonts w:ascii="Symbol" w:hAnsi="Symbol" w:hint="default"/>
      </w:rPr>
    </w:lvl>
    <w:lvl w:ilvl="1" w:tplc="356CB970">
      <w:start w:val="1"/>
      <w:numFmt w:val="bullet"/>
      <w:lvlText w:val="o"/>
      <w:lvlJc w:val="left"/>
      <w:pPr>
        <w:ind w:left="2592" w:hanging="360"/>
      </w:pPr>
      <w:rPr>
        <w:rFonts w:ascii="Courier New" w:hAnsi="Courier New" w:cs="Courier New" w:hint="default"/>
        <w:sz w:val="20"/>
        <w:szCs w:val="20"/>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1521F9"/>
    <w:multiLevelType w:val="multilevel"/>
    <w:tmpl w:val="01DEDE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96C0AF0"/>
    <w:multiLevelType w:val="hybridMultilevel"/>
    <w:tmpl w:val="7A686D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6D5FFF"/>
    <w:multiLevelType w:val="hybridMultilevel"/>
    <w:tmpl w:val="14D0B0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BDC009E"/>
    <w:multiLevelType w:val="hybridMultilevel"/>
    <w:tmpl w:val="91A63564"/>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A242FD"/>
    <w:multiLevelType w:val="hybridMultilevel"/>
    <w:tmpl w:val="00AE6F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4660944"/>
    <w:multiLevelType w:val="hybridMultilevel"/>
    <w:tmpl w:val="4EE41642"/>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A9B23C2"/>
    <w:multiLevelType w:val="hybridMultilevel"/>
    <w:tmpl w:val="B3623B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5B0D55DC"/>
    <w:multiLevelType w:val="hybridMultilevel"/>
    <w:tmpl w:val="96F60308"/>
    <w:lvl w:ilvl="0" w:tplc="04090001">
      <w:start w:val="1"/>
      <w:numFmt w:val="bullet"/>
      <w:lvlText w:val=""/>
      <w:lvlJc w:val="left"/>
      <w:pPr>
        <w:ind w:left="1872" w:hanging="360"/>
      </w:pPr>
      <w:rPr>
        <w:rFonts w:ascii="Symbol" w:hAnsi="Symbol" w:hint="default"/>
      </w:rPr>
    </w:lvl>
    <w:lvl w:ilvl="1" w:tplc="B396F1DC">
      <w:start w:val="1"/>
      <w:numFmt w:val="bullet"/>
      <w:lvlText w:val="o"/>
      <w:lvlJc w:val="left"/>
      <w:pPr>
        <w:ind w:left="2592" w:hanging="360"/>
      </w:pPr>
      <w:rPr>
        <w:rFonts w:ascii="Courier New" w:hAnsi="Courier New" w:cs="Courier New" w:hint="default"/>
        <w:sz w:val="20"/>
        <w:szCs w:val="20"/>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4" w15:restartNumberingAfterBreak="0">
    <w:nsid w:val="637A7CB0"/>
    <w:multiLevelType w:val="hybridMultilevel"/>
    <w:tmpl w:val="79C05FA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6AF1526"/>
    <w:multiLevelType w:val="hybridMultilevel"/>
    <w:tmpl w:val="245AE02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23A6AF6"/>
    <w:multiLevelType w:val="hybridMultilevel"/>
    <w:tmpl w:val="4C1E76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725E4086"/>
    <w:multiLevelType w:val="hybridMultilevel"/>
    <w:tmpl w:val="CAD84AD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BAE0DDF"/>
    <w:multiLevelType w:val="hybridMultilevel"/>
    <w:tmpl w:val="99108E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4C650E"/>
    <w:multiLevelType w:val="hybridMultilevel"/>
    <w:tmpl w:val="0A84CBD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44"/>
  </w:num>
  <w:num w:numId="6">
    <w:abstractNumId w:val="29"/>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42"/>
  </w:num>
  <w:num w:numId="11">
    <w:abstractNumId w:val="5"/>
  </w:num>
  <w:num w:numId="12">
    <w:abstractNumId w:val="17"/>
  </w:num>
  <w:num w:numId="13">
    <w:abstractNumId w:val="15"/>
  </w:num>
  <w:num w:numId="14">
    <w:abstractNumId w:val="41"/>
  </w:num>
  <w:num w:numId="15">
    <w:abstractNumId w:val="14"/>
  </w:num>
  <w:num w:numId="16">
    <w:abstractNumId w:val="6"/>
  </w:num>
  <w:num w:numId="17">
    <w:abstractNumId w:val="38"/>
  </w:num>
  <w:num w:numId="18">
    <w:abstractNumId w:val="24"/>
  </w:num>
  <w:num w:numId="19">
    <w:abstractNumId w:val="9"/>
  </w:num>
  <w:num w:numId="20">
    <w:abstractNumId w:val="21"/>
  </w:num>
  <w:num w:numId="21">
    <w:abstractNumId w:val="13"/>
  </w:num>
  <w:num w:numId="22">
    <w:abstractNumId w:val="37"/>
  </w:num>
  <w:num w:numId="23">
    <w:abstractNumId w:val="12"/>
  </w:num>
  <w:num w:numId="24">
    <w:abstractNumId w:val="11"/>
  </w:num>
  <w:num w:numId="25">
    <w:abstractNumId w:val="10"/>
  </w:num>
  <w:num w:numId="26">
    <w:abstractNumId w:val="31"/>
  </w:num>
  <w:num w:numId="27">
    <w:abstractNumId w:val="35"/>
  </w:num>
  <w:num w:numId="28">
    <w:abstractNumId w:val="45"/>
  </w:num>
  <w:num w:numId="29">
    <w:abstractNumId w:val="19"/>
  </w:num>
  <w:num w:numId="30">
    <w:abstractNumId w:val="8"/>
  </w:num>
  <w:num w:numId="31">
    <w:abstractNumId w:val="22"/>
  </w:num>
  <w:num w:numId="32">
    <w:abstractNumId w:val="7"/>
  </w:num>
  <w:num w:numId="33">
    <w:abstractNumId w:val="18"/>
  </w:num>
  <w:num w:numId="34">
    <w:abstractNumId w:val="46"/>
  </w:num>
  <w:num w:numId="35">
    <w:abstractNumId w:val="40"/>
  </w:num>
  <w:num w:numId="36">
    <w:abstractNumId w:val="23"/>
  </w:num>
  <w:num w:numId="37">
    <w:abstractNumId w:val="25"/>
  </w:num>
  <w:num w:numId="38">
    <w:abstractNumId w:val="34"/>
  </w:num>
  <w:num w:numId="39">
    <w:abstractNumId w:val="28"/>
  </w:num>
  <w:num w:numId="40">
    <w:abstractNumId w:val="36"/>
  </w:num>
  <w:num w:numId="41">
    <w:abstractNumId w:val="39"/>
  </w:num>
  <w:num w:numId="42">
    <w:abstractNumId w:val="43"/>
  </w:num>
  <w:num w:numId="43">
    <w:abstractNumId w:val="32"/>
  </w:num>
  <w:num w:numId="44">
    <w:abstractNumId w:val="4"/>
  </w:num>
  <w:num w:numId="45">
    <w:abstractNumId w:val="26"/>
  </w:num>
  <w:num w:numId="46">
    <w:abstractNumId w:val="20"/>
  </w:num>
  <w:num w:numId="47">
    <w:abstractNumId w:val="33"/>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C7"/>
    <w:rsid w:val="00010B71"/>
    <w:rsid w:val="00013E23"/>
    <w:rsid w:val="00031E91"/>
    <w:rsid w:val="00036F14"/>
    <w:rsid w:val="0004385E"/>
    <w:rsid w:val="00065D68"/>
    <w:rsid w:val="0007053B"/>
    <w:rsid w:val="00082E4B"/>
    <w:rsid w:val="000A6AF5"/>
    <w:rsid w:val="000A6C17"/>
    <w:rsid w:val="000D5D28"/>
    <w:rsid w:val="000E05E0"/>
    <w:rsid w:val="000E54E2"/>
    <w:rsid w:val="00107252"/>
    <w:rsid w:val="00113159"/>
    <w:rsid w:val="001211E0"/>
    <w:rsid w:val="001263F5"/>
    <w:rsid w:val="0012760E"/>
    <w:rsid w:val="00135272"/>
    <w:rsid w:val="001433A8"/>
    <w:rsid w:val="0015635E"/>
    <w:rsid w:val="001573A7"/>
    <w:rsid w:val="00157A0B"/>
    <w:rsid w:val="00175F6C"/>
    <w:rsid w:val="00183C0C"/>
    <w:rsid w:val="001866A1"/>
    <w:rsid w:val="001A0A8D"/>
    <w:rsid w:val="001A365E"/>
    <w:rsid w:val="001A764F"/>
    <w:rsid w:val="001B0E72"/>
    <w:rsid w:val="001B29AB"/>
    <w:rsid w:val="001B4172"/>
    <w:rsid w:val="001C3555"/>
    <w:rsid w:val="001C3B57"/>
    <w:rsid w:val="001F1330"/>
    <w:rsid w:val="001F41A5"/>
    <w:rsid w:val="001F5575"/>
    <w:rsid w:val="00207991"/>
    <w:rsid w:val="00210C5F"/>
    <w:rsid w:val="00212AC6"/>
    <w:rsid w:val="0021583D"/>
    <w:rsid w:val="002237CA"/>
    <w:rsid w:val="00232954"/>
    <w:rsid w:val="00237DE3"/>
    <w:rsid w:val="00244B50"/>
    <w:rsid w:val="002553F1"/>
    <w:rsid w:val="002768D6"/>
    <w:rsid w:val="00281E76"/>
    <w:rsid w:val="00294E16"/>
    <w:rsid w:val="00296C9E"/>
    <w:rsid w:val="002B18A5"/>
    <w:rsid w:val="002B5944"/>
    <w:rsid w:val="002B67F5"/>
    <w:rsid w:val="002C3C0D"/>
    <w:rsid w:val="002D1A01"/>
    <w:rsid w:val="002E6D7D"/>
    <w:rsid w:val="00317E88"/>
    <w:rsid w:val="0034064F"/>
    <w:rsid w:val="003437D9"/>
    <w:rsid w:val="0034413A"/>
    <w:rsid w:val="00347043"/>
    <w:rsid w:val="003705F5"/>
    <w:rsid w:val="00370D69"/>
    <w:rsid w:val="00381878"/>
    <w:rsid w:val="00387CC7"/>
    <w:rsid w:val="0039644F"/>
    <w:rsid w:val="003A7FA4"/>
    <w:rsid w:val="003B16BA"/>
    <w:rsid w:val="003B25E6"/>
    <w:rsid w:val="003C18AF"/>
    <w:rsid w:val="003C51F0"/>
    <w:rsid w:val="003D0D42"/>
    <w:rsid w:val="003E6C7F"/>
    <w:rsid w:val="003F0E7D"/>
    <w:rsid w:val="00404D95"/>
    <w:rsid w:val="00412B4D"/>
    <w:rsid w:val="00417113"/>
    <w:rsid w:val="00424E5A"/>
    <w:rsid w:val="00427FBD"/>
    <w:rsid w:val="0043374F"/>
    <w:rsid w:val="00434504"/>
    <w:rsid w:val="00442A93"/>
    <w:rsid w:val="00460DAF"/>
    <w:rsid w:val="00461CF1"/>
    <w:rsid w:val="00466225"/>
    <w:rsid w:val="00466E26"/>
    <w:rsid w:val="004A3657"/>
    <w:rsid w:val="004D0980"/>
    <w:rsid w:val="004E725E"/>
    <w:rsid w:val="00503D3F"/>
    <w:rsid w:val="00524F74"/>
    <w:rsid w:val="00576A79"/>
    <w:rsid w:val="005C0811"/>
    <w:rsid w:val="005D6BC7"/>
    <w:rsid w:val="00615060"/>
    <w:rsid w:val="006232CB"/>
    <w:rsid w:val="00636DEB"/>
    <w:rsid w:val="00646B33"/>
    <w:rsid w:val="00651461"/>
    <w:rsid w:val="0065397A"/>
    <w:rsid w:val="00693C05"/>
    <w:rsid w:val="00695CE0"/>
    <w:rsid w:val="006A07BD"/>
    <w:rsid w:val="006A6040"/>
    <w:rsid w:val="006B4479"/>
    <w:rsid w:val="006E4442"/>
    <w:rsid w:val="00702E1D"/>
    <w:rsid w:val="00702F51"/>
    <w:rsid w:val="00707AC5"/>
    <w:rsid w:val="007206F0"/>
    <w:rsid w:val="00731141"/>
    <w:rsid w:val="007519DB"/>
    <w:rsid w:val="0075342B"/>
    <w:rsid w:val="007564A3"/>
    <w:rsid w:val="00784134"/>
    <w:rsid w:val="00787E41"/>
    <w:rsid w:val="00791369"/>
    <w:rsid w:val="007B3BE9"/>
    <w:rsid w:val="007C3CED"/>
    <w:rsid w:val="007D70CF"/>
    <w:rsid w:val="007F236B"/>
    <w:rsid w:val="007F6E2E"/>
    <w:rsid w:val="00816327"/>
    <w:rsid w:val="00817984"/>
    <w:rsid w:val="008250E3"/>
    <w:rsid w:val="00827741"/>
    <w:rsid w:val="00830685"/>
    <w:rsid w:val="00847ED2"/>
    <w:rsid w:val="00854D30"/>
    <w:rsid w:val="008833B0"/>
    <w:rsid w:val="008837F8"/>
    <w:rsid w:val="00897BA7"/>
    <w:rsid w:val="008A4842"/>
    <w:rsid w:val="008A6A57"/>
    <w:rsid w:val="008C7984"/>
    <w:rsid w:val="008D7D9D"/>
    <w:rsid w:val="008E040C"/>
    <w:rsid w:val="008E258E"/>
    <w:rsid w:val="008E333F"/>
    <w:rsid w:val="008E5974"/>
    <w:rsid w:val="008E5DB4"/>
    <w:rsid w:val="009026FF"/>
    <w:rsid w:val="00910833"/>
    <w:rsid w:val="00915502"/>
    <w:rsid w:val="009156F2"/>
    <w:rsid w:val="00917288"/>
    <w:rsid w:val="00943E82"/>
    <w:rsid w:val="009656FB"/>
    <w:rsid w:val="00972207"/>
    <w:rsid w:val="009774EA"/>
    <w:rsid w:val="009900C4"/>
    <w:rsid w:val="0099625E"/>
    <w:rsid w:val="00997CB7"/>
    <w:rsid w:val="009A3A4A"/>
    <w:rsid w:val="009C78D6"/>
    <w:rsid w:val="009E1174"/>
    <w:rsid w:val="009F26F1"/>
    <w:rsid w:val="00A0172B"/>
    <w:rsid w:val="00A12AAD"/>
    <w:rsid w:val="00A33A39"/>
    <w:rsid w:val="00A37E09"/>
    <w:rsid w:val="00A46348"/>
    <w:rsid w:val="00A65E0B"/>
    <w:rsid w:val="00A73D80"/>
    <w:rsid w:val="00A8077B"/>
    <w:rsid w:val="00A81E21"/>
    <w:rsid w:val="00AB5BA4"/>
    <w:rsid w:val="00AC4D9A"/>
    <w:rsid w:val="00B07822"/>
    <w:rsid w:val="00B133E1"/>
    <w:rsid w:val="00B222A6"/>
    <w:rsid w:val="00B23884"/>
    <w:rsid w:val="00B260AA"/>
    <w:rsid w:val="00B61AAB"/>
    <w:rsid w:val="00B67460"/>
    <w:rsid w:val="00B838A3"/>
    <w:rsid w:val="00BC3012"/>
    <w:rsid w:val="00BD37B1"/>
    <w:rsid w:val="00BD77E0"/>
    <w:rsid w:val="00BD7858"/>
    <w:rsid w:val="00C013C2"/>
    <w:rsid w:val="00C02D8B"/>
    <w:rsid w:val="00C056BD"/>
    <w:rsid w:val="00C13C9D"/>
    <w:rsid w:val="00C35D4E"/>
    <w:rsid w:val="00C36343"/>
    <w:rsid w:val="00C47A24"/>
    <w:rsid w:val="00C5150E"/>
    <w:rsid w:val="00C67D48"/>
    <w:rsid w:val="00C81762"/>
    <w:rsid w:val="00C875B7"/>
    <w:rsid w:val="00C94CD7"/>
    <w:rsid w:val="00C95544"/>
    <w:rsid w:val="00CC2B0D"/>
    <w:rsid w:val="00CC6217"/>
    <w:rsid w:val="00CD66B7"/>
    <w:rsid w:val="00D11DB2"/>
    <w:rsid w:val="00D17576"/>
    <w:rsid w:val="00D31E7B"/>
    <w:rsid w:val="00D42C59"/>
    <w:rsid w:val="00D532EE"/>
    <w:rsid w:val="00D65FC6"/>
    <w:rsid w:val="00D87DB6"/>
    <w:rsid w:val="00D93090"/>
    <w:rsid w:val="00DA23A0"/>
    <w:rsid w:val="00DB4D58"/>
    <w:rsid w:val="00DB7D9B"/>
    <w:rsid w:val="00DC4B3E"/>
    <w:rsid w:val="00DC4B7D"/>
    <w:rsid w:val="00DC679D"/>
    <w:rsid w:val="00DF0CFD"/>
    <w:rsid w:val="00DF6577"/>
    <w:rsid w:val="00E07489"/>
    <w:rsid w:val="00E41E47"/>
    <w:rsid w:val="00E526CD"/>
    <w:rsid w:val="00E7350D"/>
    <w:rsid w:val="00E766F8"/>
    <w:rsid w:val="00E77E11"/>
    <w:rsid w:val="00E858B3"/>
    <w:rsid w:val="00E91547"/>
    <w:rsid w:val="00EA2A1C"/>
    <w:rsid w:val="00EB2672"/>
    <w:rsid w:val="00ED5992"/>
    <w:rsid w:val="00EF23AF"/>
    <w:rsid w:val="00F12D81"/>
    <w:rsid w:val="00F32B6A"/>
    <w:rsid w:val="00F45921"/>
    <w:rsid w:val="00F507F6"/>
    <w:rsid w:val="00F7405C"/>
    <w:rsid w:val="00FA163E"/>
    <w:rsid w:val="00FA494E"/>
    <w:rsid w:val="00FA69B1"/>
    <w:rsid w:val="00FB776F"/>
    <w:rsid w:val="00FC0BDB"/>
    <w:rsid w:val="00FC4178"/>
    <w:rsid w:val="00FD0E46"/>
    <w:rsid w:val="00FD46D4"/>
    <w:rsid w:val="00FF3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5482E"/>
  <w15:chartTrackingRefBased/>
  <w15:docId w15:val="{40DA78C3-5B52-4456-84E4-D7FFF705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uiPriority w:val="39"/>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customStyle="1" w:styleId="Paragraph3">
    <w:name w:val="Paragraph3"/>
    <w:basedOn w:val="Binhthng"/>
    <w:pPr>
      <w:spacing w:before="80" w:line="240" w:lineRule="auto"/>
      <w:ind w:left="1530"/>
      <w:jc w:val="both"/>
    </w:pPr>
  </w:style>
  <w:style w:type="paragraph" w:customStyle="1" w:styleId="Bullet1">
    <w:name w:val="Bullet1"/>
    <w:basedOn w:val="Binhthng"/>
    <w:pPr>
      <w:ind w:left="720" w:hanging="432"/>
    </w:p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tabs>
        <w:tab w:val="left" w:pos="540"/>
        <w:tab w:val="left" w:pos="1260"/>
      </w:tabs>
      <w:spacing w:after="120"/>
    </w:pPr>
    <w:rPr>
      <w:i/>
      <w:color w:val="0000FF"/>
    </w:rPr>
  </w:style>
  <w:style w:type="character" w:styleId="Siuktni">
    <w:name w:val="Hyperlink"/>
    <w:basedOn w:val="Phngmcinhcuaoanvn"/>
    <w:semiHidden/>
    <w:rPr>
      <w:color w:val="0000FF"/>
      <w:u w:val="single"/>
    </w:rPr>
  </w:style>
  <w:style w:type="paragraph" w:customStyle="1" w:styleId="infoblue0">
    <w:name w:val="infoblue"/>
    <w:basedOn w:val="Binhthng"/>
    <w:pPr>
      <w:widowControl/>
      <w:spacing w:before="100" w:beforeAutospacing="1" w:after="100" w:afterAutospacing="1" w:line="240" w:lineRule="auto"/>
    </w:pPr>
    <w:rPr>
      <w:sz w:val="24"/>
      <w:szCs w:val="24"/>
    </w:rPr>
  </w:style>
  <w:style w:type="paragraph" w:styleId="oancuaDanhsach">
    <w:name w:val="List Paragraph"/>
    <w:basedOn w:val="Binhthng"/>
    <w:uiPriority w:val="34"/>
    <w:qFormat/>
    <w:rsid w:val="00651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assroom.googl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vnedu.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viettelstudy.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livelingua.com/twiduc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Nam%203\PTQLYCPM\BTVN\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D6F4E-06FE-4CC5-8406-100C5701A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314</TotalTime>
  <Pages>34</Pages>
  <Words>10485</Words>
  <Characters>59767</Characters>
  <Application>Microsoft Office Word</Application>
  <DocSecurity>0</DocSecurity>
  <Lines>498</Lines>
  <Paragraphs>140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Vision</vt:lpstr>
      <vt:lpstr>Vision</vt:lpstr>
    </vt:vector>
  </TitlesOfParts>
  <Company>HCMUS.CQ.PTQLYCPM.E</Company>
  <LinksUpToDate>false</LinksUpToDate>
  <CharactersWithSpaces>70112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StudyBuds - Mạng xã hội học tập đại học</dc:subject>
  <dc:creator>ASUS</dc:creator>
  <cp:keywords/>
  <dc:description/>
  <cp:lastModifiedBy>TRẦN VŨ VIỆT CƯỜNG</cp:lastModifiedBy>
  <cp:revision>198</cp:revision>
  <cp:lastPrinted>2001-03-15T07:26:00Z</cp:lastPrinted>
  <dcterms:created xsi:type="dcterms:W3CDTF">2022-03-13T12:58:00Z</dcterms:created>
  <dcterms:modified xsi:type="dcterms:W3CDTF">2022-03-14T07:53:00Z</dcterms:modified>
</cp:coreProperties>
</file>